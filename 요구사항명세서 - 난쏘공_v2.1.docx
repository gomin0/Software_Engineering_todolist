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E621F" w14:textId="067C45A5" w:rsidR="00EC0C2D" w:rsidRPr="00A37946" w:rsidRDefault="003F1128" w:rsidP="008E5BEB">
      <w:pPr>
        <w:pStyle w:val="a0"/>
        <w:rPr>
          <w:lang w:val="en-CA"/>
        </w:rPr>
      </w:pPr>
      <w:r>
        <w:softHyphen/>
      </w:r>
      <w:r w:rsidR="00131EA7">
        <w:softHyphen/>
      </w:r>
    </w:p>
    <w:p w14:paraId="7BBB07DC" w14:textId="3942EF2D" w:rsidR="00142063" w:rsidRPr="000C1C63" w:rsidRDefault="00DC1D15" w:rsidP="008E5BEB">
      <w:pPr>
        <w:pStyle w:val="a0"/>
      </w:pPr>
      <w:r w:rsidRPr="000C1C63">
        <w:rPr>
          <w:rFonts w:hint="eastAsia"/>
        </w:rPr>
        <w:t>요구사항</w:t>
      </w:r>
      <w:r w:rsidR="00A833BF" w:rsidRPr="000C1C63">
        <w:rPr>
          <w:rFonts w:hint="eastAsia"/>
        </w:rPr>
        <w:t xml:space="preserve"> </w:t>
      </w:r>
      <w:r w:rsidRPr="000C1C63">
        <w:rPr>
          <w:rFonts w:hint="eastAsia"/>
        </w:rPr>
        <w:t>명세서</w:t>
      </w:r>
    </w:p>
    <w:p w14:paraId="512987B2" w14:textId="77777777" w:rsidR="00BF2488" w:rsidRPr="00137DCF" w:rsidRDefault="00AF5C53" w:rsidP="00936487">
      <w:pPr>
        <w:pStyle w:val="a0"/>
      </w:pPr>
      <w:r>
        <w:rPr>
          <w:noProof/>
        </w:rPr>
        <mc:AlternateContent>
          <mc:Choice Requires="wpc">
            <w:drawing>
              <wp:inline distT="0" distB="0" distL="0" distR="0" wp14:anchorId="3AAB234D" wp14:editId="5276114C">
                <wp:extent cx="5372100" cy="198755"/>
                <wp:effectExtent l="0" t="0" r="0" b="0"/>
                <wp:docPr id="164" name="Canvas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927284341" name="Rectangle 162"/>
                        <wps:cNvSpPr>
                          <a:spLocks/>
                        </wps:cNvSpPr>
                        <wps:spPr bwMode="auto">
                          <a:xfrm>
                            <a:off x="0" y="55622"/>
                            <a:ext cx="5372100" cy="143133"/>
                          </a:xfrm>
                          <a:prstGeom prst="rect">
                            <a:avLst/>
                          </a:prstGeom>
                          <a:solidFill>
                            <a:srgbClr val="9900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6du="http://schemas.microsoft.com/office/word/2023/wordml/word16du" xmlns:arto="http://schemas.microsoft.com/office/word/2006/arto" xmlns:pic="http://schemas.openxmlformats.org/drawingml/2006/picture" xmlns:a14="http://schemas.microsoft.com/office/drawing/2010/main" xmlns:a="http://schemas.openxmlformats.org/drawingml/2006/main">
            <w:pict w14:anchorId="5BE36949">
              <v:group id="Canvas 164" style="width:423pt;height:15.65pt;mso-position-horizontal-relative:char;mso-position-vertical-relative:line" coordsize="53721,1987" o:spid="_x0000_s1026" editas="canvas" w14:anchorId="6CC3728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s1027" style="position:absolute;width:53721;height:1987;visibility:visible;mso-wrap-style:square" type="#_x0000_t75">
                  <v:fill o:detectmouseclick="t"/>
                  <v:path o:connecttype="none"/>
                </v:shape>
                <v:rect id="Rectangle 162" style="position:absolute;top:556;width:53721;height:1431;visibility:visible;mso-wrap-style:square;v-text-anchor:top" o:spid="_x0000_s1028" fillcolor="#903" stroked="f" strokecolor="blu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">
                  <v:path arrowok="t"/>
                </v:rect>
                <w10:anchorlock/>
              </v:group>
            </w:pict>
          </mc:Fallback>
        </mc:AlternateContent>
      </w:r>
    </w:p>
    <w:p w14:paraId="41478C69" w14:textId="77777777" w:rsidR="00BF2488" w:rsidRPr="00137DCF" w:rsidRDefault="00BF2488" w:rsidP="00BF2488"/>
    <w:p w14:paraId="70E25C54" w14:textId="3397243D" w:rsidR="00BF2488" w:rsidRPr="00137DCF" w:rsidRDefault="00BF2488" w:rsidP="00BF2488"/>
    <w:p w14:paraId="36FCE798" w14:textId="77777777" w:rsidR="00BF2488" w:rsidRPr="00137DCF" w:rsidRDefault="00BF2488" w:rsidP="00BF2488"/>
    <w:p w14:paraId="1F4D8D69" w14:textId="77777777" w:rsidR="00BF2488" w:rsidRPr="00137DCF" w:rsidRDefault="00BF2488" w:rsidP="00BF2488"/>
    <w:p w14:paraId="7D36AACA" w14:textId="77777777" w:rsidR="00BF2488" w:rsidRPr="00137DCF" w:rsidRDefault="00BF2488" w:rsidP="00BF2488"/>
    <w:p w14:paraId="354309AF" w14:textId="77777777" w:rsidR="00BF2488" w:rsidRPr="00137DCF" w:rsidRDefault="00BF2488" w:rsidP="00BF2488"/>
    <w:p w14:paraId="67D7539E" w14:textId="77777777" w:rsidR="00BF2488" w:rsidRPr="00137DCF" w:rsidRDefault="00BF2488" w:rsidP="00BF2488"/>
    <w:p w14:paraId="4AAFB475" w14:textId="77777777" w:rsidR="00BF2488" w:rsidRPr="00137DCF" w:rsidRDefault="00BF2488" w:rsidP="00BF2488"/>
    <w:p w14:paraId="51AAC119" w14:textId="77777777" w:rsidR="00BF2488" w:rsidRPr="00137DCF" w:rsidRDefault="00BF2488" w:rsidP="00BF2488"/>
    <w:p w14:paraId="1EBEB8B2" w14:textId="77777777" w:rsidR="005A0F5A" w:rsidRDefault="005A0F5A" w:rsidP="00BF2488"/>
    <w:p w14:paraId="15C04BA0" w14:textId="77777777" w:rsidR="005A0F5A" w:rsidRDefault="005A0F5A" w:rsidP="00BF2488"/>
    <w:p w14:paraId="0D21ED21" w14:textId="77777777" w:rsidR="005A0F5A" w:rsidRDefault="005A0F5A" w:rsidP="00BF2488"/>
    <w:p w14:paraId="6992C0B6" w14:textId="77777777" w:rsidR="005A0F5A" w:rsidRDefault="005A0F5A" w:rsidP="00BF2488"/>
    <w:p w14:paraId="3DF7E906" w14:textId="77777777" w:rsidR="005A0F5A" w:rsidRDefault="005A0F5A" w:rsidP="00BF2488"/>
    <w:p w14:paraId="6AB35C06" w14:textId="77777777" w:rsidR="005A0F5A" w:rsidRPr="00137DCF" w:rsidRDefault="005A0F5A" w:rsidP="00BF2488"/>
    <w:p w14:paraId="7DDE5201" w14:textId="4CFDCAAC" w:rsidR="004921E5" w:rsidRPr="002C1DC5" w:rsidRDefault="004921E5" w:rsidP="008A302C">
      <w:pPr>
        <w:pStyle w:val="a4"/>
      </w:pPr>
      <w:r w:rsidRPr="002C1DC5">
        <w:rPr>
          <w:rFonts w:hint="eastAsia"/>
        </w:rPr>
        <w:t>&lt;</w:t>
      </w:r>
      <w:proofErr w:type="spellStart"/>
      <w:r w:rsidR="00AF5C53">
        <w:rPr>
          <w:rFonts w:hint="eastAsia"/>
        </w:rPr>
        <w:t>난쏘공</w:t>
      </w:r>
      <w:proofErr w:type="spellEnd"/>
      <w:r w:rsidRPr="002C1DC5">
        <w:rPr>
          <w:rFonts w:hint="eastAsia"/>
        </w:rPr>
        <w:t>&gt;</w:t>
      </w:r>
    </w:p>
    <w:p w14:paraId="54FCEBEB" w14:textId="77777777" w:rsidR="00BF2488" w:rsidRPr="00137DCF" w:rsidRDefault="00BF2488" w:rsidP="00BF2488"/>
    <w:p w14:paraId="05F38472" w14:textId="77777777" w:rsidR="00BF2488" w:rsidRPr="00137DCF" w:rsidRDefault="00BF2488" w:rsidP="00BF2488"/>
    <w:p w14:paraId="6A2CB65E" w14:textId="77777777" w:rsidR="00E26985" w:rsidRDefault="00616F3A" w:rsidP="00D668F3">
      <w:r w:rsidRPr="00936487">
        <w:br w:type="page"/>
      </w:r>
      <w:bookmarkStart w:id="0" w:name="[문서의_처음]"/>
      <w:bookmarkEnd w:id="0"/>
    </w:p>
    <w:p w14:paraId="505D33C0" w14:textId="77777777" w:rsidR="0051769F" w:rsidRDefault="0051769F" w:rsidP="00D668F3"/>
    <w:p w14:paraId="22973367" w14:textId="77777777" w:rsidR="000F729C" w:rsidRDefault="000F729C" w:rsidP="00D668F3"/>
    <w:p w14:paraId="1D9BCA6A" w14:textId="77777777" w:rsidR="000F729C" w:rsidRPr="00EE00FD" w:rsidRDefault="000F729C" w:rsidP="008A302C">
      <w:pPr>
        <w:pStyle w:val="a3"/>
      </w:pPr>
      <w:r w:rsidRPr="00EE00FD">
        <w:rPr>
          <w:rFonts w:hint="eastAsia"/>
        </w:rPr>
        <w:t>- 변 경 이 력 -</w:t>
      </w:r>
    </w:p>
    <w:p w14:paraId="7CB10FBC" w14:textId="77777777" w:rsidR="000F729C" w:rsidRPr="00D668F3" w:rsidRDefault="000F729C" w:rsidP="00D668F3"/>
    <w:tbl>
      <w:tblPr>
        <w:tblW w:w="8540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35"/>
        <w:gridCol w:w="1260"/>
        <w:gridCol w:w="4327"/>
        <w:gridCol w:w="1318"/>
      </w:tblGrid>
      <w:tr w:rsidR="000F729C" w:rsidRPr="00BA2195" w14:paraId="7683C2D8" w14:textId="77777777" w:rsidTr="1D484A9F"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6E6E6"/>
            <w:vAlign w:val="center"/>
          </w:tcPr>
          <w:p w14:paraId="2FB58739" w14:textId="77777777" w:rsidR="000F729C" w:rsidRPr="00420E54" w:rsidRDefault="000F729C" w:rsidP="00420E54">
            <w:pPr>
              <w:pStyle w:val="a2"/>
            </w:pPr>
            <w:bookmarkStart w:id="1" w:name="#68c23650"/>
            <w:bookmarkEnd w:id="1"/>
            <w:r w:rsidRPr="00420E54">
              <w:rPr>
                <w:rFonts w:hint="eastAsia"/>
              </w:rPr>
              <w:t>일자</w:t>
            </w:r>
          </w:p>
        </w:tc>
        <w:tc>
          <w:tcPr>
            <w:tcW w:w="12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6E6E6"/>
            <w:vAlign w:val="center"/>
          </w:tcPr>
          <w:p w14:paraId="62116D26" w14:textId="77777777" w:rsidR="000F729C" w:rsidRPr="00420E54" w:rsidRDefault="000F729C" w:rsidP="00420E54">
            <w:pPr>
              <w:pStyle w:val="a2"/>
            </w:pPr>
            <w:r w:rsidRPr="00420E54">
              <w:rPr>
                <w:rFonts w:hint="eastAsia"/>
              </w:rPr>
              <w:t>버전</w:t>
            </w:r>
          </w:p>
        </w:tc>
        <w:tc>
          <w:tcPr>
            <w:tcW w:w="43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6E6E6"/>
            <w:vAlign w:val="center"/>
          </w:tcPr>
          <w:p w14:paraId="519523AB" w14:textId="77777777" w:rsidR="000F729C" w:rsidRPr="00420E54" w:rsidRDefault="000F729C" w:rsidP="00420E54">
            <w:pPr>
              <w:pStyle w:val="a2"/>
            </w:pPr>
            <w:r w:rsidRPr="00420E54">
              <w:rPr>
                <w:rFonts w:hint="eastAsia"/>
              </w:rPr>
              <w:t>변경 내역</w:t>
            </w:r>
          </w:p>
        </w:tc>
        <w:tc>
          <w:tcPr>
            <w:tcW w:w="131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6E6E6"/>
            <w:vAlign w:val="center"/>
          </w:tcPr>
          <w:p w14:paraId="6186414B" w14:textId="77777777" w:rsidR="000F729C" w:rsidRPr="00420E54" w:rsidRDefault="000F729C" w:rsidP="00420E54">
            <w:pPr>
              <w:pStyle w:val="a2"/>
            </w:pPr>
            <w:r w:rsidRPr="00420E54">
              <w:rPr>
                <w:rFonts w:hint="eastAsia"/>
              </w:rPr>
              <w:t>작 성 자</w:t>
            </w:r>
          </w:p>
        </w:tc>
      </w:tr>
      <w:tr w:rsidR="000F729C" w:rsidRPr="00BA2195" w14:paraId="047BA226" w14:textId="77777777" w:rsidTr="1D484A9F"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D6C830" w14:textId="1C601FDF" w:rsidR="000F729C" w:rsidRPr="00BA2195" w:rsidRDefault="00C57CF5" w:rsidP="009E07FE">
            <w:pPr>
              <w:jc w:val="center"/>
              <w:rPr>
                <w:kern w:val="0"/>
              </w:rPr>
            </w:pPr>
            <w:r>
              <w:rPr>
                <w:kern w:val="0"/>
              </w:rPr>
              <w:t>2023.04.05</w:t>
            </w:r>
          </w:p>
        </w:tc>
        <w:tc>
          <w:tcPr>
            <w:tcW w:w="12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CAACAF" w14:textId="5F9048EE" w:rsidR="000F729C" w:rsidRPr="00BA2195" w:rsidRDefault="00C57CF5" w:rsidP="009E07FE">
            <w:pPr>
              <w:jc w:val="center"/>
              <w:rPr>
                <w:kern w:val="0"/>
              </w:rPr>
            </w:pPr>
            <w:r>
              <w:rPr>
                <w:kern w:val="0"/>
              </w:rPr>
              <w:t>1.0</w:t>
            </w:r>
          </w:p>
        </w:tc>
        <w:tc>
          <w:tcPr>
            <w:tcW w:w="43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B4F87D9" w14:textId="476817E9" w:rsidR="000F729C" w:rsidRPr="00BA2195" w:rsidRDefault="00B81996" w:rsidP="00B81996">
            <w:pPr>
              <w:jc w:val="left"/>
              <w:rPr>
                <w:kern w:val="0"/>
              </w:rPr>
            </w:pPr>
            <w:r>
              <w:rPr>
                <w:rFonts w:hint="eastAsia"/>
                <w:kern w:val="0"/>
              </w:rPr>
              <w:t>개요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작성</w:t>
            </w:r>
            <w:r w:rsidR="009E07FE">
              <w:rPr>
                <w:kern w:val="0"/>
              </w:rPr>
              <w:br/>
            </w:r>
            <w:r w:rsidR="0030156E">
              <w:rPr>
                <w:rFonts w:hint="eastAsia"/>
                <w:kern w:val="0"/>
              </w:rPr>
              <w:t>고객</w:t>
            </w:r>
            <w:r w:rsidR="0030156E">
              <w:rPr>
                <w:rFonts w:hint="eastAsia"/>
                <w:kern w:val="0"/>
              </w:rPr>
              <w:t xml:space="preserve"> </w:t>
            </w:r>
            <w:r w:rsidR="0030156E">
              <w:rPr>
                <w:rFonts w:hint="eastAsia"/>
                <w:kern w:val="0"/>
              </w:rPr>
              <w:t>기능</w:t>
            </w:r>
            <w:r w:rsidR="0030156E">
              <w:rPr>
                <w:rFonts w:hint="eastAsia"/>
                <w:kern w:val="0"/>
              </w:rPr>
              <w:t xml:space="preserve"> </w:t>
            </w:r>
            <w:r w:rsidR="0030156E">
              <w:rPr>
                <w:rFonts w:hint="eastAsia"/>
                <w:kern w:val="0"/>
              </w:rPr>
              <w:t>요구사항</w:t>
            </w:r>
            <w:r w:rsidR="009E07FE">
              <w:rPr>
                <w:kern w:val="0"/>
              </w:rPr>
              <w:br/>
            </w:r>
            <w:proofErr w:type="spellStart"/>
            <w:r w:rsidR="0030156E">
              <w:rPr>
                <w:rFonts w:hint="eastAsia"/>
                <w:kern w:val="0"/>
              </w:rPr>
              <w:t>유스케이스</w:t>
            </w:r>
            <w:proofErr w:type="spellEnd"/>
            <w:r w:rsidR="0030156E">
              <w:rPr>
                <w:rFonts w:hint="eastAsia"/>
                <w:kern w:val="0"/>
              </w:rPr>
              <w:t xml:space="preserve"> </w:t>
            </w:r>
            <w:r w:rsidR="0030156E">
              <w:rPr>
                <w:rFonts w:hint="eastAsia"/>
                <w:kern w:val="0"/>
              </w:rPr>
              <w:t>목록</w:t>
            </w:r>
            <w:r w:rsidR="009E07FE">
              <w:rPr>
                <w:kern w:val="0"/>
              </w:rPr>
              <w:br/>
            </w:r>
            <w:proofErr w:type="spellStart"/>
            <w:r w:rsidR="0030156E">
              <w:rPr>
                <w:rFonts w:hint="eastAsia"/>
                <w:kern w:val="0"/>
              </w:rPr>
              <w:t>유스케이스</w:t>
            </w:r>
            <w:proofErr w:type="spellEnd"/>
            <w:r w:rsidR="0030156E">
              <w:rPr>
                <w:rFonts w:hint="eastAsia"/>
                <w:kern w:val="0"/>
              </w:rPr>
              <w:t xml:space="preserve"> </w:t>
            </w:r>
            <w:r w:rsidR="0030156E">
              <w:rPr>
                <w:rFonts w:hint="eastAsia"/>
                <w:kern w:val="0"/>
              </w:rPr>
              <w:t>기술</w:t>
            </w:r>
          </w:p>
        </w:tc>
        <w:tc>
          <w:tcPr>
            <w:tcW w:w="131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51B543F" w14:textId="7BDA5A23" w:rsidR="000F729C" w:rsidRPr="004D74F0" w:rsidRDefault="00205567" w:rsidP="00C57CF5">
            <w:pPr>
              <w:jc w:val="center"/>
              <w:rPr>
                <w:rFonts w:ascii="Dotum" w:eastAsia="Dotum" w:hAnsi="Dotum" w:cs="Gulim"/>
                <w:color w:val="000000"/>
                <w:kern w:val="0"/>
                <w:szCs w:val="20"/>
              </w:rPr>
            </w:pPr>
            <w:r>
              <w:rPr>
                <w:rFonts w:ascii="Dotum" w:eastAsia="Dotum" w:hAnsi="Dotum" w:cs="Gulim" w:hint="eastAsia"/>
                <w:color w:val="000000"/>
                <w:kern w:val="0"/>
                <w:szCs w:val="20"/>
              </w:rPr>
              <w:t>전원</w:t>
            </w:r>
          </w:p>
        </w:tc>
      </w:tr>
      <w:tr w:rsidR="000F729C" w:rsidRPr="00BA2195" w14:paraId="66896DDE" w14:textId="77777777" w:rsidTr="1D484A9F"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083432" w14:textId="2B7A65E3" w:rsidR="000F729C" w:rsidRPr="00BA2195" w:rsidRDefault="003710D6" w:rsidP="009E07FE">
            <w:pPr>
              <w:jc w:val="center"/>
              <w:rPr>
                <w:kern w:val="0"/>
              </w:rPr>
            </w:pPr>
            <w:r>
              <w:rPr>
                <w:kern w:val="0"/>
              </w:rPr>
              <w:t>2023.04.07</w:t>
            </w:r>
          </w:p>
        </w:tc>
        <w:tc>
          <w:tcPr>
            <w:tcW w:w="12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3C711F8" w14:textId="3E09B51D" w:rsidR="000F729C" w:rsidRPr="00BA2195" w:rsidRDefault="003710D6" w:rsidP="009E07FE">
            <w:pPr>
              <w:jc w:val="center"/>
              <w:rPr>
                <w:kern w:val="0"/>
              </w:rPr>
            </w:pPr>
            <w:r>
              <w:rPr>
                <w:kern w:val="0"/>
              </w:rPr>
              <w:t>1.1</w:t>
            </w:r>
          </w:p>
        </w:tc>
        <w:tc>
          <w:tcPr>
            <w:tcW w:w="43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7092C97" w14:textId="00F96DF9" w:rsidR="000F729C" w:rsidRPr="00BA2195" w:rsidRDefault="0030156E" w:rsidP="003710D6">
            <w:pPr>
              <w:jc w:val="left"/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액터</w:t>
            </w:r>
            <w:proofErr w:type="spellEnd"/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정의</w:t>
            </w:r>
            <w:r w:rsidR="009E07FE">
              <w:rPr>
                <w:kern w:val="0"/>
              </w:rPr>
              <w:br/>
            </w:r>
            <w:proofErr w:type="spellStart"/>
            <w:r>
              <w:rPr>
                <w:rFonts w:hint="eastAsia"/>
                <w:kern w:val="0"/>
              </w:rPr>
              <w:t>유스케이스</w:t>
            </w:r>
            <w:proofErr w:type="spellEnd"/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목록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수정</w:t>
            </w:r>
            <w:r w:rsidR="009E07FE">
              <w:rPr>
                <w:kern w:val="0"/>
              </w:rPr>
              <w:br/>
            </w:r>
            <w:proofErr w:type="spellStart"/>
            <w:r>
              <w:rPr>
                <w:rFonts w:hint="eastAsia"/>
                <w:kern w:val="0"/>
              </w:rPr>
              <w:t>유스케이스</w:t>
            </w:r>
            <w:proofErr w:type="spellEnd"/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다이어그램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추가</w:t>
            </w:r>
            <w:r w:rsidR="009E07FE">
              <w:rPr>
                <w:kern w:val="0"/>
              </w:rPr>
              <w:br/>
            </w:r>
            <w:proofErr w:type="spellStart"/>
            <w:r w:rsidR="00BA6AB6">
              <w:rPr>
                <w:rFonts w:hint="eastAsia"/>
                <w:kern w:val="0"/>
              </w:rPr>
              <w:t>유스케이스</w:t>
            </w:r>
            <w:proofErr w:type="spellEnd"/>
            <w:r w:rsidR="00BA6AB6">
              <w:rPr>
                <w:rFonts w:hint="eastAsia"/>
                <w:kern w:val="0"/>
              </w:rPr>
              <w:t xml:space="preserve"> </w:t>
            </w:r>
            <w:r w:rsidR="00BA6AB6">
              <w:rPr>
                <w:rFonts w:hint="eastAsia"/>
                <w:kern w:val="0"/>
              </w:rPr>
              <w:t>기술</w:t>
            </w:r>
            <w:r w:rsidR="00BA6AB6">
              <w:rPr>
                <w:rFonts w:hint="eastAsia"/>
                <w:kern w:val="0"/>
              </w:rPr>
              <w:t xml:space="preserve"> </w:t>
            </w:r>
            <w:r w:rsidR="00BA6AB6">
              <w:rPr>
                <w:rFonts w:hint="eastAsia"/>
                <w:kern w:val="0"/>
              </w:rPr>
              <w:t>수정</w:t>
            </w:r>
          </w:p>
        </w:tc>
        <w:tc>
          <w:tcPr>
            <w:tcW w:w="131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60059FF" w14:textId="7C03C4F2" w:rsidR="000F729C" w:rsidRPr="004D74F0" w:rsidRDefault="00205567" w:rsidP="00C57CF5">
            <w:pPr>
              <w:jc w:val="center"/>
              <w:rPr>
                <w:rFonts w:ascii="Dotum" w:eastAsia="Dotum" w:hAnsi="Dotum" w:cs="Gulim"/>
                <w:color w:val="000000"/>
                <w:kern w:val="0"/>
                <w:szCs w:val="20"/>
              </w:rPr>
            </w:pPr>
            <w:r>
              <w:rPr>
                <w:rFonts w:ascii="Dotum" w:eastAsia="Dotum" w:hAnsi="Dotum" w:cs="Gulim" w:hint="eastAsia"/>
                <w:color w:val="000000"/>
                <w:kern w:val="0"/>
                <w:szCs w:val="20"/>
              </w:rPr>
              <w:t>전원</w:t>
            </w:r>
          </w:p>
        </w:tc>
      </w:tr>
      <w:tr w:rsidR="000F729C" w:rsidRPr="00BA2195" w14:paraId="50BDC48C" w14:textId="77777777" w:rsidTr="1D484A9F">
        <w:trPr>
          <w:trHeight w:val="337"/>
        </w:trPr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48BC82" w14:textId="597019A5" w:rsidR="000F729C" w:rsidRPr="00BA2195" w:rsidRDefault="002161B6" w:rsidP="009E07FE">
            <w:pPr>
              <w:jc w:val="center"/>
            </w:pPr>
            <w:r>
              <w:t>2023.04.0</w:t>
            </w:r>
            <w:r w:rsidR="003736BE">
              <w:t>9</w:t>
            </w:r>
          </w:p>
        </w:tc>
        <w:tc>
          <w:tcPr>
            <w:tcW w:w="12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749F6B" w14:textId="0A963345" w:rsidR="000F729C" w:rsidRPr="00BA2195" w:rsidRDefault="0037709F" w:rsidP="009E07FE">
            <w:pPr>
              <w:jc w:val="center"/>
            </w:pPr>
            <w:r>
              <w:t>1.2</w:t>
            </w:r>
          </w:p>
        </w:tc>
        <w:tc>
          <w:tcPr>
            <w:tcW w:w="43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B149DB1" w14:textId="2D8FA75D" w:rsidR="000F729C" w:rsidRPr="00BA2195" w:rsidRDefault="0037709F" w:rsidP="008D33D9">
            <w:pPr>
              <w:jc w:val="left"/>
            </w:pPr>
            <w:r>
              <w:rPr>
                <w:rFonts w:hint="eastAsia"/>
              </w:rPr>
              <w:t>용어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</w:t>
            </w:r>
            <w:r w:rsidR="00E71C94">
              <w:rPr>
                <w:rFonts w:hint="eastAsia"/>
              </w:rPr>
              <w:t>의</w:t>
            </w:r>
            <w:r w:rsidR="001A7D91">
              <w:rPr>
                <w:rFonts w:hint="eastAsia"/>
              </w:rPr>
              <w:t xml:space="preserve"> </w:t>
            </w:r>
            <w:r w:rsidR="001A7D91">
              <w:rPr>
                <w:rFonts w:hint="eastAsia"/>
              </w:rPr>
              <w:t>및</w:t>
            </w:r>
            <w:r w:rsidR="001A7D91">
              <w:rPr>
                <w:rFonts w:hint="eastAsia"/>
              </w:rPr>
              <w:t xml:space="preserve"> </w:t>
            </w:r>
            <w:r w:rsidR="001A7D91">
              <w:rPr>
                <w:rFonts w:hint="eastAsia"/>
              </w:rPr>
              <w:t>용어에</w:t>
            </w:r>
            <w:r w:rsidR="001A7D91">
              <w:rPr>
                <w:rFonts w:hint="eastAsia"/>
              </w:rPr>
              <w:t xml:space="preserve"> </w:t>
            </w:r>
            <w:r w:rsidR="001A7D91">
              <w:rPr>
                <w:rFonts w:hint="eastAsia"/>
              </w:rPr>
              <w:t>맞춰</w:t>
            </w:r>
            <w:r w:rsidR="00E71C94">
              <w:rPr>
                <w:rFonts w:hint="eastAsia"/>
              </w:rPr>
              <w:t xml:space="preserve"> </w:t>
            </w:r>
            <w:proofErr w:type="spellStart"/>
            <w:r w:rsidR="00E71C94">
              <w:rPr>
                <w:rFonts w:hint="eastAsia"/>
              </w:rPr>
              <w:t>유스케이스</w:t>
            </w:r>
            <w:proofErr w:type="spellEnd"/>
            <w:r w:rsidR="00E71C94">
              <w:rPr>
                <w:rFonts w:hint="eastAsia"/>
              </w:rPr>
              <w:t xml:space="preserve"> </w:t>
            </w:r>
            <w:r w:rsidR="003736BE">
              <w:rPr>
                <w:rFonts w:hint="eastAsia"/>
              </w:rPr>
              <w:t>수정</w:t>
            </w:r>
          </w:p>
        </w:tc>
        <w:tc>
          <w:tcPr>
            <w:tcW w:w="131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0F276A0" w14:textId="419095DF" w:rsidR="000F729C" w:rsidRPr="00BA2195" w:rsidRDefault="003736BE" w:rsidP="00C57CF5">
            <w:pPr>
              <w:jc w:val="center"/>
            </w:pPr>
            <w:r>
              <w:rPr>
                <w:rFonts w:hint="eastAsia"/>
              </w:rPr>
              <w:t>전원</w:t>
            </w:r>
          </w:p>
        </w:tc>
      </w:tr>
      <w:tr w:rsidR="000F729C" w:rsidRPr="00BA2195" w14:paraId="3B9DEB78" w14:textId="77777777" w:rsidTr="0039478C"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B2A0255" w14:textId="7FF1D0BE" w:rsidR="000F729C" w:rsidRPr="00BA2195" w:rsidRDefault="00081F63" w:rsidP="009E07FE">
            <w:pPr>
              <w:jc w:val="center"/>
            </w:pPr>
            <w:r>
              <w:t>2023.04.12</w:t>
            </w:r>
          </w:p>
        </w:tc>
        <w:tc>
          <w:tcPr>
            <w:tcW w:w="12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5A837B1" w14:textId="4B85AD2C" w:rsidR="000F729C" w:rsidRPr="00BA2195" w:rsidRDefault="00081F63" w:rsidP="009E07FE">
            <w:pPr>
              <w:jc w:val="center"/>
            </w:pPr>
            <w:r>
              <w:t>1.3</w:t>
            </w:r>
          </w:p>
        </w:tc>
        <w:tc>
          <w:tcPr>
            <w:tcW w:w="43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16D5FB7" w14:textId="6AE414C6" w:rsidR="000F729C" w:rsidRPr="00BA2195" w:rsidRDefault="00081F63" w:rsidP="00081F63">
            <w:pPr>
              <w:jc w:val="left"/>
            </w:pP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관련</w:t>
            </w:r>
            <w:r>
              <w:rPr>
                <w:rFonts w:hint="eastAsia"/>
              </w:rPr>
              <w:t xml:space="preserve"> </w:t>
            </w:r>
            <w:r>
              <w:t>DB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제거</w:t>
            </w:r>
            <w:r w:rsidR="009E07FE">
              <w:br/>
            </w:r>
            <w:r>
              <w:rPr>
                <w:rFonts w:hint="eastAsia"/>
              </w:rPr>
              <w:t>네이버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로그인으로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  <w:r w:rsidR="009E07FE">
              <w:br/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조회하기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</w:t>
            </w:r>
          </w:p>
        </w:tc>
        <w:tc>
          <w:tcPr>
            <w:tcW w:w="131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BFD9DDD" w14:textId="1B05A915" w:rsidR="000F729C" w:rsidRPr="00BA2195" w:rsidRDefault="009D48DE" w:rsidP="00C57CF5">
            <w:pPr>
              <w:jc w:val="center"/>
            </w:pPr>
            <w:r>
              <w:rPr>
                <w:rFonts w:hint="eastAsia"/>
              </w:rPr>
              <w:t>전원</w:t>
            </w:r>
          </w:p>
        </w:tc>
      </w:tr>
      <w:tr w:rsidR="00073C9C" w:rsidRPr="00BA2195" w14:paraId="3FC4F7AB" w14:textId="77777777" w:rsidTr="0039478C">
        <w:tc>
          <w:tcPr>
            <w:tcW w:w="163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5F3FAC" w14:textId="5F6F523F" w:rsidR="00073C9C" w:rsidRPr="009E07FE" w:rsidRDefault="4FB4F5DF" w:rsidP="009E07FE">
            <w:pPr>
              <w:jc w:val="center"/>
              <w:rPr>
                <w:lang w:val="en-CA"/>
              </w:rPr>
            </w:pPr>
            <w:r>
              <w:t>2023.05.14</w:t>
            </w:r>
          </w:p>
        </w:tc>
        <w:tc>
          <w:tcPr>
            <w:tcW w:w="1260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1A8499" w14:textId="65D9A505" w:rsidR="00073C9C" w:rsidRPr="00BA2195" w:rsidRDefault="00073C9C" w:rsidP="009E07FE">
            <w:pPr>
              <w:jc w:val="center"/>
            </w:pPr>
            <w:r>
              <w:t>2.0</w:t>
            </w:r>
          </w:p>
        </w:tc>
        <w:tc>
          <w:tcPr>
            <w:tcW w:w="43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CCC72CE" w14:textId="510C1DE2" w:rsidR="00073C9C" w:rsidRDefault="00073C9C" w:rsidP="00815AF4">
            <w:pPr>
              <w:jc w:val="left"/>
              <w:rPr>
                <w:lang w:val="en-CA"/>
              </w:rPr>
            </w:pPr>
            <w:r>
              <w:rPr>
                <w:lang w:val="en-CA"/>
              </w:rPr>
              <w:t xml:space="preserve">UC003: </w:t>
            </w:r>
            <w:r>
              <w:rPr>
                <w:rFonts w:hint="eastAsia"/>
                <w:lang w:val="en-CA"/>
              </w:rPr>
              <w:t>단어</w:t>
            </w:r>
            <w:r>
              <w:rPr>
                <w:rFonts w:hint="eastAsia"/>
                <w:lang w:val="en-CA"/>
              </w:rPr>
              <w:t xml:space="preserve"> </w:t>
            </w:r>
            <w:r>
              <w:rPr>
                <w:rFonts w:hint="eastAsia"/>
                <w:lang w:val="en-CA"/>
              </w:rPr>
              <w:t>삭제</w:t>
            </w:r>
            <w:r>
              <w:rPr>
                <w:rFonts w:hint="eastAsia"/>
                <w:lang w:val="en-CA"/>
              </w:rPr>
              <w:t>;</w:t>
            </w:r>
            <w:r>
              <w:rPr>
                <w:lang w:val="en-CA"/>
              </w:rPr>
              <w:t xml:space="preserve"> </w:t>
            </w:r>
            <w:r>
              <w:rPr>
                <w:rFonts w:hint="eastAsia"/>
                <w:lang w:val="en-CA"/>
              </w:rPr>
              <w:t>버튼</w:t>
            </w:r>
            <w:r w:rsidR="00DF6AEA">
              <w:rPr>
                <w:rFonts w:hint="eastAsia"/>
                <w:lang w:val="en-CA"/>
              </w:rPr>
              <w:t>,</w:t>
            </w:r>
            <w:r w:rsidR="00DF6AEA">
              <w:rPr>
                <w:lang w:val="en-CA"/>
              </w:rPr>
              <w:t xml:space="preserve"> </w:t>
            </w:r>
            <w:proofErr w:type="spellStart"/>
            <w:r w:rsidR="00DF6AEA">
              <w:rPr>
                <w:rFonts w:hint="eastAsia"/>
                <w:lang w:val="en-CA"/>
              </w:rPr>
              <w:t>메인화면</w:t>
            </w:r>
            <w:proofErr w:type="spellEnd"/>
          </w:p>
          <w:p w14:paraId="04F6B22F" w14:textId="50D4A7D9" w:rsidR="00073C9C" w:rsidRDefault="00073C9C" w:rsidP="00815AF4">
            <w:pPr>
              <w:jc w:val="left"/>
              <w:rPr>
                <w:lang w:val="en-CA"/>
              </w:rPr>
            </w:pPr>
            <w:r>
              <w:rPr>
                <w:lang w:val="en-CA"/>
              </w:rPr>
              <w:t xml:space="preserve">UC005: </w:t>
            </w:r>
            <w:r w:rsidR="00270E4B">
              <w:rPr>
                <w:rFonts w:hint="eastAsia"/>
                <w:lang w:val="en-CA"/>
              </w:rPr>
              <w:t>단어</w:t>
            </w:r>
            <w:r w:rsidR="00270E4B">
              <w:rPr>
                <w:rFonts w:hint="eastAsia"/>
                <w:lang w:val="en-CA"/>
              </w:rPr>
              <w:t xml:space="preserve"> </w:t>
            </w:r>
            <w:r w:rsidR="00270E4B">
              <w:rPr>
                <w:rFonts w:hint="eastAsia"/>
                <w:lang w:val="en-CA"/>
              </w:rPr>
              <w:t>삭제</w:t>
            </w:r>
            <w:r w:rsidR="00270E4B">
              <w:rPr>
                <w:rFonts w:hint="eastAsia"/>
                <w:lang w:val="en-CA"/>
              </w:rPr>
              <w:t>;</w:t>
            </w:r>
            <w:r w:rsidR="00270E4B">
              <w:rPr>
                <w:lang w:val="en-CA"/>
              </w:rPr>
              <w:t xml:space="preserve"> </w:t>
            </w:r>
            <w:proofErr w:type="spellStart"/>
            <w:r w:rsidR="00270E4B">
              <w:rPr>
                <w:rFonts w:hint="eastAsia"/>
                <w:lang w:val="en-CA"/>
              </w:rPr>
              <w:t>메인화면</w:t>
            </w:r>
            <w:proofErr w:type="spellEnd"/>
          </w:p>
          <w:p w14:paraId="5AF0D0DA" w14:textId="1FA7900E" w:rsidR="00073C9C" w:rsidRDefault="00073C9C" w:rsidP="00815AF4">
            <w:pPr>
              <w:jc w:val="left"/>
              <w:rPr>
                <w:lang w:val="en-CA"/>
              </w:rPr>
            </w:pPr>
            <w:r>
              <w:rPr>
                <w:lang w:val="en-CA"/>
              </w:rPr>
              <w:t xml:space="preserve">UC006: </w:t>
            </w:r>
            <w:r w:rsidR="00270E4B">
              <w:rPr>
                <w:rFonts w:hint="eastAsia"/>
                <w:lang w:val="en-CA"/>
              </w:rPr>
              <w:t>단어</w:t>
            </w:r>
            <w:r w:rsidR="00270E4B">
              <w:rPr>
                <w:rFonts w:hint="eastAsia"/>
                <w:lang w:val="en-CA"/>
              </w:rPr>
              <w:t xml:space="preserve"> </w:t>
            </w:r>
            <w:r w:rsidR="00270E4B">
              <w:rPr>
                <w:rFonts w:hint="eastAsia"/>
                <w:lang w:val="en-CA"/>
              </w:rPr>
              <w:t>삭제</w:t>
            </w:r>
            <w:r w:rsidR="00270E4B">
              <w:rPr>
                <w:rFonts w:hint="eastAsia"/>
                <w:lang w:val="en-CA"/>
              </w:rPr>
              <w:t>;</w:t>
            </w:r>
            <w:r w:rsidR="00270E4B">
              <w:rPr>
                <w:lang w:val="en-CA"/>
              </w:rPr>
              <w:t xml:space="preserve"> </w:t>
            </w:r>
            <w:proofErr w:type="spellStart"/>
            <w:r w:rsidR="00270E4B">
              <w:rPr>
                <w:rFonts w:hint="eastAsia"/>
                <w:lang w:val="en-CA"/>
              </w:rPr>
              <w:t>메인화면</w:t>
            </w:r>
            <w:proofErr w:type="spellEnd"/>
          </w:p>
          <w:p w14:paraId="255DB6A1" w14:textId="132C2C22" w:rsidR="00073C9C" w:rsidRPr="00815AF4" w:rsidRDefault="00073C9C" w:rsidP="00BA0ECA">
            <w:pPr>
              <w:jc w:val="left"/>
              <w:rPr>
                <w:lang w:val="en-CA"/>
              </w:rPr>
            </w:pPr>
            <w:r>
              <w:rPr>
                <w:lang w:val="en-CA"/>
              </w:rPr>
              <w:t xml:space="preserve">UC007: </w:t>
            </w:r>
            <w:r>
              <w:rPr>
                <w:rFonts w:hint="eastAsia"/>
                <w:lang w:val="en-CA"/>
              </w:rPr>
              <w:t>단어</w:t>
            </w:r>
            <w:r>
              <w:rPr>
                <w:rFonts w:hint="eastAsia"/>
                <w:lang w:val="en-CA"/>
              </w:rPr>
              <w:t xml:space="preserve"> </w:t>
            </w:r>
            <w:r>
              <w:rPr>
                <w:rFonts w:hint="eastAsia"/>
                <w:lang w:val="en-CA"/>
              </w:rPr>
              <w:t>삭제</w:t>
            </w:r>
            <w:r>
              <w:rPr>
                <w:rFonts w:hint="eastAsia"/>
                <w:lang w:val="en-CA"/>
              </w:rPr>
              <w:t>;</w:t>
            </w:r>
            <w:r>
              <w:rPr>
                <w:lang w:val="en-CA"/>
              </w:rPr>
              <w:t xml:space="preserve"> </w:t>
            </w:r>
            <w:r>
              <w:rPr>
                <w:rFonts w:hint="eastAsia"/>
                <w:lang w:val="en-CA"/>
              </w:rPr>
              <w:t>화면</w:t>
            </w:r>
            <w:r>
              <w:rPr>
                <w:rFonts w:hint="eastAsia"/>
                <w:lang w:val="en-CA"/>
              </w:rPr>
              <w:t xml:space="preserve"> </w:t>
            </w:r>
            <w:r>
              <w:rPr>
                <w:rFonts w:hint="eastAsia"/>
                <w:lang w:val="en-CA"/>
              </w:rPr>
              <w:t>진입</w:t>
            </w:r>
            <w:r w:rsidR="00270E4B">
              <w:rPr>
                <w:rFonts w:hint="eastAsia"/>
                <w:lang w:val="en-CA"/>
              </w:rPr>
              <w:t>,</w:t>
            </w:r>
            <w:r w:rsidR="00270E4B">
              <w:rPr>
                <w:lang w:val="en-CA"/>
              </w:rPr>
              <w:t xml:space="preserve"> </w:t>
            </w:r>
            <w:proofErr w:type="spellStart"/>
            <w:r w:rsidR="00270E4B">
              <w:rPr>
                <w:rFonts w:hint="eastAsia"/>
                <w:lang w:val="en-CA"/>
              </w:rPr>
              <w:t>메인화면</w:t>
            </w:r>
            <w:proofErr w:type="spellEnd"/>
            <w:r w:rsidR="1D484A9F" w:rsidRPr="1D484A9F">
              <w:rPr>
                <w:lang w:val="en-CA"/>
              </w:rPr>
              <w:t xml:space="preserve">UC016: </w:t>
            </w:r>
            <w:r w:rsidR="1D484A9F" w:rsidRPr="1D484A9F">
              <w:rPr>
                <w:lang w:val="en-CA"/>
              </w:rPr>
              <w:t>단어</w:t>
            </w:r>
            <w:r w:rsidR="1D484A9F" w:rsidRPr="1D484A9F">
              <w:rPr>
                <w:lang w:val="en-CA"/>
              </w:rPr>
              <w:t xml:space="preserve"> </w:t>
            </w:r>
            <w:r w:rsidR="1D484A9F" w:rsidRPr="1D484A9F">
              <w:rPr>
                <w:lang w:val="en-CA"/>
              </w:rPr>
              <w:t>삭제</w:t>
            </w:r>
            <w:r w:rsidR="1D484A9F" w:rsidRPr="1D484A9F">
              <w:rPr>
                <w:lang w:val="en-CA"/>
              </w:rPr>
              <w:t xml:space="preserve">; </w:t>
            </w:r>
            <w:r w:rsidR="1D484A9F" w:rsidRPr="1D484A9F">
              <w:rPr>
                <w:lang w:val="en-CA"/>
              </w:rPr>
              <w:t>버튼</w:t>
            </w:r>
            <w:r w:rsidR="1D484A9F" w:rsidRPr="1D484A9F">
              <w:rPr>
                <w:lang w:val="en-CA"/>
              </w:rPr>
              <w:t xml:space="preserve">, </w:t>
            </w:r>
            <w:proofErr w:type="spellStart"/>
            <w:r w:rsidR="1D484A9F" w:rsidRPr="1D484A9F">
              <w:rPr>
                <w:lang w:val="en-CA"/>
              </w:rPr>
              <w:t>팝업창</w:t>
            </w:r>
            <w:proofErr w:type="spellEnd"/>
            <w:r w:rsidR="1D484A9F" w:rsidRPr="1D484A9F">
              <w:rPr>
                <w:lang w:val="en-CA"/>
              </w:rPr>
              <w:t xml:space="preserve">, </w:t>
            </w:r>
            <w:proofErr w:type="spellStart"/>
            <w:r w:rsidR="1D484A9F" w:rsidRPr="1D484A9F">
              <w:rPr>
                <w:lang w:val="en-CA"/>
              </w:rPr>
              <w:t>드랍다운</w:t>
            </w:r>
            <w:proofErr w:type="spellEnd"/>
          </w:p>
        </w:tc>
        <w:tc>
          <w:tcPr>
            <w:tcW w:w="131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733F830" w14:textId="6FE4B47F" w:rsidR="00073C9C" w:rsidRPr="00BA2195" w:rsidRDefault="00073C9C" w:rsidP="00DE6DB1">
            <w:pPr>
              <w:jc w:val="center"/>
            </w:pPr>
            <w:r>
              <w:rPr>
                <w:rFonts w:hint="eastAsia"/>
              </w:rPr>
              <w:t>김우석</w:t>
            </w:r>
          </w:p>
        </w:tc>
      </w:tr>
      <w:tr w:rsidR="00073C9C" w:rsidRPr="00BA2195" w14:paraId="1900FE5C" w14:textId="77777777" w:rsidTr="0039478C">
        <w:tc>
          <w:tcPr>
            <w:tcW w:w="1635" w:type="dxa"/>
            <w:vMerge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5E37BD" w14:textId="339898B7" w:rsidR="00073C9C" w:rsidRPr="00BA2195" w:rsidRDefault="00073C9C" w:rsidP="009E07FE">
            <w:pPr>
              <w:jc w:val="center"/>
            </w:pPr>
          </w:p>
        </w:tc>
        <w:tc>
          <w:tcPr>
            <w:tcW w:w="1260" w:type="dxa"/>
            <w:vMerge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 w14:paraId="738CEE40" w14:textId="00276D9D" w:rsidR="00073C9C" w:rsidRPr="00BA2195" w:rsidRDefault="00073C9C" w:rsidP="009E07FE">
            <w:pPr>
              <w:jc w:val="center"/>
            </w:pPr>
          </w:p>
        </w:tc>
        <w:tc>
          <w:tcPr>
            <w:tcW w:w="43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5CA67CD" w14:textId="7C583854" w:rsidR="00073C9C" w:rsidRPr="00BA2195" w:rsidRDefault="4FB4F5DF" w:rsidP="4FB4F5DF">
            <w:pPr>
              <w:jc w:val="left"/>
            </w:pPr>
            <w:r>
              <w:t xml:space="preserve">UC017: </w:t>
            </w:r>
            <w:r w:rsidRPr="4FB4F5DF">
              <w:rPr>
                <w:rFonts w:asciiTheme="minorEastAsia" w:eastAsiaTheme="minorEastAsia" w:hAnsiTheme="minorEastAsia" w:cstheme="minorEastAsia"/>
              </w:rPr>
              <w:t xml:space="preserve">단어 삭제; </w:t>
            </w:r>
            <w:proofErr w:type="spellStart"/>
            <w:r w:rsidRPr="4FB4F5DF">
              <w:rPr>
                <w:rFonts w:asciiTheme="minorEastAsia" w:eastAsiaTheme="minorEastAsia" w:hAnsiTheme="minorEastAsia" w:cstheme="minorEastAsia"/>
              </w:rPr>
              <w:t>할일</w:t>
            </w:r>
            <w:proofErr w:type="spellEnd"/>
            <w:r w:rsidRPr="4FB4F5DF">
              <w:rPr>
                <w:rFonts w:asciiTheme="minorEastAsia" w:eastAsiaTheme="minorEastAsia" w:hAnsiTheme="minorEastAsia" w:cstheme="minorEastAsia"/>
              </w:rPr>
              <w:t xml:space="preserve"> 화면</w:t>
            </w:r>
          </w:p>
          <w:p w14:paraId="009D0DFC" w14:textId="6B9C1F72" w:rsidR="00073C9C" w:rsidRPr="00BA2195" w:rsidRDefault="4FB4F5DF" w:rsidP="4FB4F5DF">
            <w:pPr>
              <w:jc w:val="left"/>
            </w:pPr>
            <w:r>
              <w:t xml:space="preserve">UC018: </w:t>
            </w:r>
            <w:r w:rsidRPr="4FB4F5DF">
              <w:rPr>
                <w:rFonts w:asciiTheme="minorEastAsia" w:eastAsiaTheme="minorEastAsia" w:hAnsiTheme="minorEastAsia" w:cstheme="minorEastAsia"/>
              </w:rPr>
              <w:t xml:space="preserve">단어 삭제; </w:t>
            </w:r>
            <w:proofErr w:type="spellStart"/>
            <w:r w:rsidRPr="4FB4F5DF">
              <w:rPr>
                <w:rFonts w:asciiTheme="minorEastAsia" w:eastAsiaTheme="minorEastAsia" w:hAnsiTheme="minorEastAsia" w:cstheme="minorEastAsia"/>
              </w:rPr>
              <w:t>할일</w:t>
            </w:r>
            <w:proofErr w:type="spellEnd"/>
            <w:r w:rsidRPr="4FB4F5DF">
              <w:rPr>
                <w:rFonts w:asciiTheme="minorEastAsia" w:eastAsiaTheme="minorEastAsia" w:hAnsiTheme="minorEastAsia" w:cstheme="minorEastAsia"/>
              </w:rPr>
              <w:t xml:space="preserve"> 화면</w:t>
            </w:r>
          </w:p>
        </w:tc>
        <w:tc>
          <w:tcPr>
            <w:tcW w:w="131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42E22FD" w14:textId="58CB0F11" w:rsidR="00073C9C" w:rsidRPr="00BA2195" w:rsidRDefault="00073C9C" w:rsidP="00DE6DB1">
            <w:pPr>
              <w:jc w:val="center"/>
            </w:pPr>
            <w:proofErr w:type="spellStart"/>
            <w:r>
              <w:rPr>
                <w:rFonts w:hint="eastAsia"/>
              </w:rPr>
              <w:t>고민영</w:t>
            </w:r>
            <w:proofErr w:type="spellEnd"/>
          </w:p>
        </w:tc>
      </w:tr>
      <w:tr w:rsidR="00073C9C" w:rsidRPr="00BA2195" w14:paraId="10ABEC3B" w14:textId="77777777" w:rsidTr="0039478C">
        <w:trPr>
          <w:trHeight w:val="365"/>
        </w:trPr>
        <w:tc>
          <w:tcPr>
            <w:tcW w:w="1635" w:type="dxa"/>
            <w:vMerge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2AC21C" w14:textId="47BEF45B" w:rsidR="00073C9C" w:rsidRPr="00BA2195" w:rsidRDefault="00073C9C" w:rsidP="009E07FE">
            <w:pPr>
              <w:jc w:val="center"/>
            </w:pPr>
          </w:p>
        </w:tc>
        <w:tc>
          <w:tcPr>
            <w:tcW w:w="1260" w:type="dxa"/>
            <w:vMerge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 w14:paraId="41659496" w14:textId="03B12F96" w:rsidR="00073C9C" w:rsidRPr="00BA2195" w:rsidRDefault="00073C9C" w:rsidP="009E07FE">
            <w:pPr>
              <w:jc w:val="center"/>
            </w:pPr>
          </w:p>
        </w:tc>
        <w:tc>
          <w:tcPr>
            <w:tcW w:w="43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BFD0DCB" w14:textId="50472316" w:rsidR="00073C9C" w:rsidRPr="00BA2195" w:rsidRDefault="70983BD7" w:rsidP="009D48DE">
            <w:pPr>
              <w:jc w:val="left"/>
            </w:pPr>
            <w:r>
              <w:t xml:space="preserve">UC001: </w:t>
            </w:r>
            <w:r>
              <w:t>단어</w:t>
            </w:r>
            <w:r>
              <w:t xml:space="preserve"> </w:t>
            </w:r>
            <w:r>
              <w:t>삭제</w:t>
            </w:r>
            <w:r>
              <w:t xml:space="preserve">; </w:t>
            </w:r>
            <w:r>
              <w:t>버튼</w:t>
            </w:r>
          </w:p>
          <w:p w14:paraId="79464454" w14:textId="519499D5" w:rsidR="00073C9C" w:rsidRPr="00BA2195" w:rsidRDefault="70983BD7" w:rsidP="70983BD7">
            <w:pPr>
              <w:jc w:val="left"/>
            </w:pPr>
            <w:r>
              <w:t xml:space="preserve">UC002: </w:t>
            </w:r>
            <w:r>
              <w:t>단어</w:t>
            </w:r>
            <w:r>
              <w:t xml:space="preserve"> </w:t>
            </w:r>
            <w:r>
              <w:t>삭제</w:t>
            </w:r>
            <w:r>
              <w:t xml:space="preserve">; </w:t>
            </w:r>
            <w:r>
              <w:t>버튼</w:t>
            </w:r>
          </w:p>
          <w:p w14:paraId="71020991" w14:textId="065BE166" w:rsidR="00073C9C" w:rsidRPr="00BA2195" w:rsidRDefault="70983BD7" w:rsidP="70983BD7">
            <w:pPr>
              <w:jc w:val="left"/>
            </w:pPr>
            <w:r>
              <w:t xml:space="preserve">UC004: </w:t>
            </w:r>
            <w:r>
              <w:t>단어</w:t>
            </w:r>
            <w:r>
              <w:t xml:space="preserve"> </w:t>
            </w:r>
            <w:r>
              <w:t>삭제</w:t>
            </w:r>
            <w:r>
              <w:t xml:space="preserve">; </w:t>
            </w:r>
            <w:r>
              <w:t>버튼</w:t>
            </w:r>
            <w:r>
              <w:t xml:space="preserve">, </w:t>
            </w:r>
            <w:proofErr w:type="spellStart"/>
            <w:r>
              <w:t>메인화면</w:t>
            </w:r>
            <w:proofErr w:type="spellEnd"/>
          </w:p>
        </w:tc>
        <w:tc>
          <w:tcPr>
            <w:tcW w:w="131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360006" w14:textId="7485EEAA" w:rsidR="00073C9C" w:rsidRPr="00BA2195" w:rsidRDefault="00073C9C" w:rsidP="00DE6DB1">
            <w:pPr>
              <w:jc w:val="center"/>
            </w:pPr>
            <w:r>
              <w:rPr>
                <w:rFonts w:hint="eastAsia"/>
              </w:rPr>
              <w:t>김상호</w:t>
            </w:r>
          </w:p>
        </w:tc>
      </w:tr>
      <w:tr w:rsidR="00073C9C" w:rsidRPr="00BA2195" w14:paraId="2A4ECE09" w14:textId="77777777" w:rsidTr="0039478C">
        <w:trPr>
          <w:trHeight w:val="365"/>
        </w:trPr>
        <w:tc>
          <w:tcPr>
            <w:tcW w:w="1635" w:type="dxa"/>
            <w:vMerge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8EEEA9" w14:textId="77777777" w:rsidR="00073C9C" w:rsidRPr="00BA2195" w:rsidRDefault="00073C9C" w:rsidP="009E07FE">
            <w:pPr>
              <w:jc w:val="center"/>
            </w:pPr>
          </w:p>
        </w:tc>
        <w:tc>
          <w:tcPr>
            <w:tcW w:w="1260" w:type="dxa"/>
            <w:vMerge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 w14:paraId="4166B810" w14:textId="77777777" w:rsidR="00073C9C" w:rsidRPr="00BA2195" w:rsidRDefault="00073C9C" w:rsidP="009E07FE">
            <w:pPr>
              <w:jc w:val="center"/>
            </w:pPr>
          </w:p>
        </w:tc>
        <w:tc>
          <w:tcPr>
            <w:tcW w:w="43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92EFFB2" w14:textId="199CBBF3" w:rsidR="00073C9C" w:rsidRPr="009D48DE" w:rsidRDefault="56A73A41" w:rsidP="593A6660">
            <w:pPr>
              <w:jc w:val="left"/>
              <w:rPr>
                <w:lang w:val="en-CA"/>
              </w:rPr>
            </w:pPr>
            <w:r w:rsidRPr="56A73A41">
              <w:rPr>
                <w:lang w:val="en-CA"/>
              </w:rPr>
              <w:t xml:space="preserve">UC008 : </w:t>
            </w:r>
            <w:r w:rsidRPr="56A73A41">
              <w:rPr>
                <w:lang w:val="en-CA"/>
              </w:rPr>
              <w:t>단어삭제</w:t>
            </w:r>
            <w:r w:rsidR="000A22E9">
              <w:rPr>
                <w:lang w:val="en-CA"/>
              </w:rPr>
              <w:t>;</w:t>
            </w:r>
            <w:r w:rsidRPr="56A73A41">
              <w:rPr>
                <w:lang w:val="en-CA"/>
              </w:rPr>
              <w:t xml:space="preserve"> </w:t>
            </w:r>
            <w:r w:rsidRPr="56A73A41">
              <w:rPr>
                <w:lang w:val="en-CA"/>
              </w:rPr>
              <w:t>버튼</w:t>
            </w:r>
            <w:r w:rsidRPr="56A73A41">
              <w:rPr>
                <w:lang w:val="en-CA"/>
              </w:rPr>
              <w:t>(B1, B4, A1)</w:t>
            </w:r>
            <w:commentRangeStart w:id="2"/>
            <w:commentRangeEnd w:id="2"/>
            <w:r>
              <w:rPr>
                <w:rStyle w:val="CommentReference"/>
              </w:rPr>
              <w:commentReference w:id="2"/>
            </w:r>
          </w:p>
          <w:p w14:paraId="3C3C808C" w14:textId="35ECBB56" w:rsidR="00073C9C" w:rsidRPr="009D48DE" w:rsidRDefault="56A73A41" w:rsidP="56A73A41">
            <w:pPr>
              <w:jc w:val="left"/>
              <w:rPr>
                <w:lang w:val="en-CA"/>
              </w:rPr>
            </w:pPr>
            <w:r w:rsidRPr="56A73A41">
              <w:rPr>
                <w:lang w:val="en-CA"/>
              </w:rPr>
              <w:t xml:space="preserve">UC009 : </w:t>
            </w:r>
            <w:r w:rsidRPr="56A73A41">
              <w:rPr>
                <w:lang w:val="en-CA"/>
              </w:rPr>
              <w:t>단어삭제</w:t>
            </w:r>
            <w:r w:rsidR="000A22E9">
              <w:rPr>
                <w:lang w:val="en-CA"/>
              </w:rPr>
              <w:t>;</w:t>
            </w:r>
            <w:r w:rsidRPr="56A73A41">
              <w:rPr>
                <w:lang w:val="en-CA"/>
              </w:rPr>
              <w:t xml:space="preserve"> </w:t>
            </w:r>
            <w:r w:rsidRPr="56A73A41">
              <w:rPr>
                <w:lang w:val="en-CA"/>
              </w:rPr>
              <w:t>버튼</w:t>
            </w:r>
            <w:r w:rsidRPr="56A73A41">
              <w:rPr>
                <w:lang w:val="en-CA"/>
              </w:rPr>
              <w:t>(B1, B2, B4, A1)</w:t>
            </w:r>
          </w:p>
          <w:p w14:paraId="1CB02298" w14:textId="635AA1DB" w:rsidR="00073C9C" w:rsidRPr="009D48DE" w:rsidRDefault="56A73A41" w:rsidP="56A73A41">
            <w:pPr>
              <w:jc w:val="left"/>
              <w:rPr>
                <w:lang w:val="en-CA"/>
              </w:rPr>
            </w:pPr>
            <w:r w:rsidRPr="56A73A41">
              <w:rPr>
                <w:lang w:val="en-CA"/>
              </w:rPr>
              <w:t xml:space="preserve">UC010 : </w:t>
            </w:r>
            <w:r w:rsidRPr="56A73A41">
              <w:rPr>
                <w:lang w:val="en-CA"/>
              </w:rPr>
              <w:t>단어삭제</w:t>
            </w:r>
            <w:r w:rsidR="000A22E9">
              <w:rPr>
                <w:lang w:val="en-CA"/>
              </w:rPr>
              <w:t>;</w:t>
            </w:r>
            <w:r w:rsidRPr="56A73A41">
              <w:rPr>
                <w:lang w:val="en-CA"/>
              </w:rPr>
              <w:t xml:space="preserve"> </w:t>
            </w:r>
            <w:r w:rsidRPr="56A73A41">
              <w:rPr>
                <w:lang w:val="en-CA"/>
              </w:rPr>
              <w:t>버튼</w:t>
            </w:r>
            <w:r w:rsidRPr="56A73A41">
              <w:rPr>
                <w:lang w:val="en-CA"/>
              </w:rPr>
              <w:t>(B1, B2, B4, A1)</w:t>
            </w:r>
          </w:p>
        </w:tc>
        <w:tc>
          <w:tcPr>
            <w:tcW w:w="131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2BE076" w14:textId="35471BCE" w:rsidR="00073C9C" w:rsidRDefault="00073C9C" w:rsidP="00DE6DB1">
            <w:pPr>
              <w:jc w:val="center"/>
            </w:pPr>
            <w:r>
              <w:rPr>
                <w:rFonts w:hint="eastAsia"/>
              </w:rPr>
              <w:t>김종우</w:t>
            </w:r>
          </w:p>
        </w:tc>
      </w:tr>
      <w:tr w:rsidR="00073C9C" w:rsidRPr="00BA2195" w14:paraId="1C34420F" w14:textId="77777777" w:rsidTr="0039478C">
        <w:trPr>
          <w:trHeight w:val="365"/>
        </w:trPr>
        <w:tc>
          <w:tcPr>
            <w:tcW w:w="1635" w:type="dxa"/>
            <w:vMerge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D1F45E1" w14:textId="77777777" w:rsidR="00073C9C" w:rsidRPr="00BA2195" w:rsidRDefault="00073C9C" w:rsidP="009E07FE">
            <w:pPr>
              <w:jc w:val="center"/>
            </w:pPr>
          </w:p>
        </w:tc>
        <w:tc>
          <w:tcPr>
            <w:tcW w:w="1260" w:type="dxa"/>
            <w:vMerge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 w14:paraId="63C8B1F0" w14:textId="77777777" w:rsidR="00073C9C" w:rsidRPr="00BA2195" w:rsidRDefault="00073C9C" w:rsidP="009E07FE">
            <w:pPr>
              <w:jc w:val="center"/>
            </w:pPr>
          </w:p>
        </w:tc>
        <w:tc>
          <w:tcPr>
            <w:tcW w:w="43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28693BF" w14:textId="27919A21" w:rsidR="00073C9C" w:rsidRPr="00BA2195" w:rsidRDefault="4D056C8F" w:rsidP="4D056C8F">
            <w:pPr>
              <w:jc w:val="left"/>
            </w:pPr>
            <w:r>
              <w:t xml:space="preserve">UC011 : </w:t>
            </w:r>
            <w:r>
              <w:t>단어</w:t>
            </w:r>
            <w:r>
              <w:t xml:space="preserve"> </w:t>
            </w:r>
            <w:r>
              <w:t>삭제</w:t>
            </w:r>
            <w:r w:rsidR="000A22E9">
              <w:t>;</w:t>
            </w:r>
            <w:r>
              <w:t xml:space="preserve"> </w:t>
            </w:r>
            <w:r>
              <w:t>버튼</w:t>
            </w:r>
            <w:r>
              <w:t xml:space="preserve">, </w:t>
            </w:r>
            <w:proofErr w:type="spellStart"/>
            <w:r>
              <w:t>메인화면</w:t>
            </w:r>
            <w:proofErr w:type="spellEnd"/>
            <w:r w:rsidR="00073C9C">
              <w:br/>
            </w:r>
            <w:r>
              <w:t xml:space="preserve">UC012 : </w:t>
            </w:r>
            <w:r>
              <w:t>단어</w:t>
            </w:r>
            <w:r>
              <w:t xml:space="preserve"> </w:t>
            </w:r>
            <w:r>
              <w:t>삭제</w:t>
            </w:r>
            <w:r w:rsidR="000A22E9">
              <w:t>;</w:t>
            </w:r>
            <w:r>
              <w:t xml:space="preserve"> </w:t>
            </w:r>
            <w:r>
              <w:t>버튼</w:t>
            </w:r>
            <w:r>
              <w:t xml:space="preserve">, </w:t>
            </w:r>
            <w:proofErr w:type="spellStart"/>
            <w:r>
              <w:t>메인화면</w:t>
            </w:r>
            <w:proofErr w:type="spellEnd"/>
          </w:p>
          <w:p w14:paraId="255F1EED" w14:textId="088499D1" w:rsidR="00073C9C" w:rsidRPr="00BA2195" w:rsidRDefault="4D056C8F" w:rsidP="009D48DE">
            <w:pPr>
              <w:jc w:val="left"/>
            </w:pPr>
            <w:r>
              <w:t xml:space="preserve">UC013 : </w:t>
            </w:r>
            <w:r>
              <w:t>단어</w:t>
            </w:r>
            <w:r>
              <w:t xml:space="preserve"> </w:t>
            </w:r>
            <w:r>
              <w:t>삭제</w:t>
            </w:r>
            <w:r w:rsidR="000A22E9">
              <w:t>;</w:t>
            </w:r>
            <w:r>
              <w:t xml:space="preserve"> </w:t>
            </w:r>
            <w:r>
              <w:t>버튼</w:t>
            </w:r>
            <w:r>
              <w:t xml:space="preserve">, </w:t>
            </w:r>
            <w:proofErr w:type="spellStart"/>
            <w:r>
              <w:t>메인화면</w:t>
            </w:r>
            <w:proofErr w:type="spellEnd"/>
          </w:p>
        </w:tc>
        <w:tc>
          <w:tcPr>
            <w:tcW w:w="131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3242AA" w14:textId="5CF3B5AA" w:rsidR="00073C9C" w:rsidRDefault="00073C9C" w:rsidP="00DE6DB1">
            <w:pPr>
              <w:jc w:val="center"/>
            </w:pPr>
            <w:r>
              <w:rPr>
                <w:rFonts w:hint="eastAsia"/>
              </w:rPr>
              <w:t>김진호</w:t>
            </w:r>
          </w:p>
        </w:tc>
      </w:tr>
      <w:tr w:rsidR="0018139D" w:rsidRPr="00BA2195" w14:paraId="58478BE7" w14:textId="77777777" w:rsidTr="0039478C">
        <w:trPr>
          <w:trHeight w:val="365"/>
        </w:trPr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3A4F28" w14:textId="601C582D" w:rsidR="0018139D" w:rsidRPr="00BA2195" w:rsidRDefault="0018139D" w:rsidP="009E07FE">
            <w:pPr>
              <w:jc w:val="center"/>
            </w:pPr>
            <w:r>
              <w:t>2023.06.07</w:t>
            </w:r>
          </w:p>
        </w:tc>
        <w:tc>
          <w:tcPr>
            <w:tcW w:w="12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 w14:paraId="10FB5BDE" w14:textId="21D66656" w:rsidR="0018139D" w:rsidRPr="00BA2195" w:rsidRDefault="0018139D" w:rsidP="009E07FE">
            <w:pPr>
              <w:jc w:val="center"/>
            </w:pPr>
            <w:r>
              <w:t>2.1</w:t>
            </w:r>
          </w:p>
        </w:tc>
        <w:tc>
          <w:tcPr>
            <w:tcW w:w="43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6001F2E" w14:textId="5931DFF6" w:rsidR="0018139D" w:rsidRPr="0018139D" w:rsidRDefault="0018139D" w:rsidP="4D056C8F">
            <w:pPr>
              <w:jc w:val="left"/>
              <w:rPr>
                <w:rFonts w:hint="eastAsia"/>
                <w:lang w:val="en-CA"/>
              </w:rPr>
            </w:pPr>
            <w:r>
              <w:rPr>
                <w:lang w:val="en-CA"/>
              </w:rPr>
              <w:t xml:space="preserve">UC019 </w:t>
            </w:r>
            <w:r>
              <w:rPr>
                <w:rFonts w:hint="eastAsia"/>
                <w:lang w:val="en-CA"/>
              </w:rPr>
              <w:t>삭제</w:t>
            </w:r>
          </w:p>
        </w:tc>
        <w:tc>
          <w:tcPr>
            <w:tcW w:w="131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B8DEC9" w14:textId="7E0A3B6E" w:rsidR="0018139D" w:rsidRDefault="0018139D" w:rsidP="00DE6D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전원</w:t>
            </w:r>
          </w:p>
        </w:tc>
      </w:tr>
    </w:tbl>
    <w:p w14:paraId="2E924543" w14:textId="77777777" w:rsidR="00D668F3" w:rsidRDefault="000F729C" w:rsidP="00D668F3">
      <w:r>
        <w:br w:type="page"/>
      </w:r>
    </w:p>
    <w:p w14:paraId="3C77ED29" w14:textId="77777777" w:rsidR="006A1701" w:rsidRDefault="006A1701" w:rsidP="005C5C76">
      <w:pPr>
        <w:pStyle w:val="a"/>
        <w:spacing w:before="100" w:after="100"/>
      </w:pPr>
      <w:r>
        <w:rPr>
          <w:rFonts w:hint="eastAsia"/>
        </w:rPr>
        <w:lastRenderedPageBreak/>
        <w:t>- 목 차 -</w:t>
      </w:r>
    </w:p>
    <w:p w14:paraId="5E29A11D" w14:textId="192CF213" w:rsidR="008D33D9" w:rsidRDefault="004221D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4"/>
          <w:szCs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</w:instrText>
      </w:r>
      <w:r>
        <w:rPr>
          <w:b w:val="0"/>
          <w:bCs w:val="0"/>
          <w:caps w:val="0"/>
        </w:rPr>
        <w:fldChar w:fldCharType="separate"/>
      </w:r>
      <w:hyperlink w:anchor="_Toc131956561" w:history="1">
        <w:r w:rsidR="008D33D9" w:rsidRPr="00EA260F">
          <w:rPr>
            <w:rStyle w:val="Hyperlink"/>
            <w:noProof/>
          </w:rPr>
          <w:t>1.</w:t>
        </w:r>
        <w:r w:rsidR="008D33D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0"/>
            <w:sz w:val="24"/>
            <w:szCs w:val="24"/>
          </w:rPr>
          <w:tab/>
        </w:r>
        <w:r w:rsidR="008D33D9" w:rsidRPr="00EA260F">
          <w:rPr>
            <w:rStyle w:val="Hyperlink"/>
            <w:rFonts w:hint="eastAsia"/>
            <w:noProof/>
          </w:rPr>
          <w:t>시스템</w:t>
        </w:r>
        <w:r w:rsidR="008D33D9" w:rsidRPr="00EA260F">
          <w:rPr>
            <w:rStyle w:val="Hyperlink"/>
            <w:noProof/>
          </w:rPr>
          <w:t xml:space="preserve"> </w:t>
        </w:r>
        <w:r w:rsidR="008D33D9" w:rsidRPr="00EA260F">
          <w:rPr>
            <w:rStyle w:val="Hyperlink"/>
            <w:rFonts w:hint="eastAsia"/>
            <w:noProof/>
          </w:rPr>
          <w:t>개요</w:t>
        </w:r>
        <w:r w:rsidR="008D33D9">
          <w:rPr>
            <w:noProof/>
            <w:webHidden/>
          </w:rPr>
          <w:tab/>
        </w:r>
        <w:r w:rsidR="008D33D9">
          <w:rPr>
            <w:noProof/>
            <w:webHidden/>
          </w:rPr>
          <w:fldChar w:fldCharType="begin"/>
        </w:r>
        <w:r w:rsidR="008D33D9">
          <w:rPr>
            <w:noProof/>
            <w:webHidden/>
          </w:rPr>
          <w:instrText xml:space="preserve"> PAGEREF _Toc131956561 \h </w:instrText>
        </w:r>
        <w:r w:rsidR="008D33D9">
          <w:rPr>
            <w:noProof/>
            <w:webHidden/>
          </w:rPr>
        </w:r>
        <w:r w:rsidR="008D33D9">
          <w:rPr>
            <w:noProof/>
            <w:webHidden/>
          </w:rPr>
          <w:fldChar w:fldCharType="separate"/>
        </w:r>
        <w:r w:rsidR="008D33D9">
          <w:rPr>
            <w:noProof/>
            <w:webHidden/>
          </w:rPr>
          <w:t>- 3 -</w:t>
        </w:r>
        <w:r w:rsidR="008D33D9">
          <w:rPr>
            <w:noProof/>
            <w:webHidden/>
          </w:rPr>
          <w:fldChar w:fldCharType="end"/>
        </w:r>
      </w:hyperlink>
    </w:p>
    <w:p w14:paraId="7E16CED7" w14:textId="42ED1EE2" w:rsidR="008D33D9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4"/>
          <w:szCs w:val="24"/>
        </w:rPr>
      </w:pPr>
      <w:hyperlink w:anchor="_Toc131956562" w:history="1">
        <w:r w:rsidR="008D33D9" w:rsidRPr="00EA260F">
          <w:rPr>
            <w:rStyle w:val="Hyperlink"/>
            <w:noProof/>
          </w:rPr>
          <w:t>2.</w:t>
        </w:r>
        <w:r w:rsidR="008D33D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0"/>
            <w:sz w:val="24"/>
            <w:szCs w:val="24"/>
          </w:rPr>
          <w:tab/>
        </w:r>
        <w:r w:rsidR="008D33D9" w:rsidRPr="00EA260F">
          <w:rPr>
            <w:rStyle w:val="Hyperlink"/>
            <w:rFonts w:hint="eastAsia"/>
            <w:noProof/>
          </w:rPr>
          <w:t>사용자</w:t>
        </w:r>
        <w:r w:rsidR="008D33D9" w:rsidRPr="00EA260F">
          <w:rPr>
            <w:rStyle w:val="Hyperlink"/>
            <w:noProof/>
          </w:rPr>
          <w:t xml:space="preserve"> </w:t>
        </w:r>
        <w:r w:rsidR="008D33D9" w:rsidRPr="00EA260F">
          <w:rPr>
            <w:rStyle w:val="Hyperlink"/>
            <w:rFonts w:hint="eastAsia"/>
            <w:noProof/>
          </w:rPr>
          <w:t>분석</w:t>
        </w:r>
        <w:r w:rsidR="008D33D9">
          <w:rPr>
            <w:noProof/>
            <w:webHidden/>
          </w:rPr>
          <w:tab/>
        </w:r>
        <w:r w:rsidR="008D33D9">
          <w:rPr>
            <w:noProof/>
            <w:webHidden/>
          </w:rPr>
          <w:fldChar w:fldCharType="begin"/>
        </w:r>
        <w:r w:rsidR="008D33D9">
          <w:rPr>
            <w:noProof/>
            <w:webHidden/>
          </w:rPr>
          <w:instrText xml:space="preserve"> PAGEREF _Toc131956562 \h </w:instrText>
        </w:r>
        <w:r w:rsidR="008D33D9">
          <w:rPr>
            <w:noProof/>
            <w:webHidden/>
          </w:rPr>
        </w:r>
        <w:r w:rsidR="008D33D9">
          <w:rPr>
            <w:noProof/>
            <w:webHidden/>
          </w:rPr>
          <w:fldChar w:fldCharType="separate"/>
        </w:r>
        <w:r w:rsidR="008D33D9">
          <w:rPr>
            <w:noProof/>
            <w:webHidden/>
          </w:rPr>
          <w:t>- 4 -</w:t>
        </w:r>
        <w:r w:rsidR="008D33D9">
          <w:rPr>
            <w:noProof/>
            <w:webHidden/>
          </w:rPr>
          <w:fldChar w:fldCharType="end"/>
        </w:r>
      </w:hyperlink>
    </w:p>
    <w:p w14:paraId="4C0A113B" w14:textId="49B63774" w:rsidR="008D33D9" w:rsidRDefault="00000000">
      <w:pPr>
        <w:pStyle w:val="TO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131956563" w:history="1">
        <w:r w:rsidR="008D33D9" w:rsidRPr="00EA260F">
          <w:rPr>
            <w:rStyle w:val="Hyperlink"/>
            <w:noProof/>
          </w:rPr>
          <w:t>2.1</w:t>
        </w:r>
        <w:r w:rsidR="008D33D9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8D33D9" w:rsidRPr="00EA260F">
          <w:rPr>
            <w:rStyle w:val="Hyperlink"/>
            <w:rFonts w:hint="eastAsia"/>
            <w:noProof/>
          </w:rPr>
          <w:t>액터</w:t>
        </w:r>
        <w:r w:rsidR="008D33D9" w:rsidRPr="00EA260F">
          <w:rPr>
            <w:rStyle w:val="Hyperlink"/>
            <w:noProof/>
          </w:rPr>
          <w:t xml:space="preserve"> </w:t>
        </w:r>
        <w:r w:rsidR="008D33D9" w:rsidRPr="00EA260F">
          <w:rPr>
            <w:rStyle w:val="Hyperlink"/>
            <w:rFonts w:hint="eastAsia"/>
            <w:noProof/>
          </w:rPr>
          <w:t>정의</w:t>
        </w:r>
        <w:r w:rsidR="008D33D9">
          <w:rPr>
            <w:noProof/>
            <w:webHidden/>
          </w:rPr>
          <w:tab/>
        </w:r>
        <w:r w:rsidR="008D33D9">
          <w:rPr>
            <w:noProof/>
            <w:webHidden/>
          </w:rPr>
          <w:fldChar w:fldCharType="begin"/>
        </w:r>
        <w:r w:rsidR="008D33D9">
          <w:rPr>
            <w:noProof/>
            <w:webHidden/>
          </w:rPr>
          <w:instrText xml:space="preserve"> PAGEREF _Toc131956563 \h </w:instrText>
        </w:r>
        <w:r w:rsidR="008D33D9">
          <w:rPr>
            <w:noProof/>
            <w:webHidden/>
          </w:rPr>
        </w:r>
        <w:r w:rsidR="008D33D9">
          <w:rPr>
            <w:noProof/>
            <w:webHidden/>
          </w:rPr>
          <w:fldChar w:fldCharType="separate"/>
        </w:r>
        <w:r w:rsidR="008D33D9">
          <w:rPr>
            <w:noProof/>
            <w:webHidden/>
          </w:rPr>
          <w:t>- 4 -</w:t>
        </w:r>
        <w:r w:rsidR="008D33D9">
          <w:rPr>
            <w:noProof/>
            <w:webHidden/>
          </w:rPr>
          <w:fldChar w:fldCharType="end"/>
        </w:r>
      </w:hyperlink>
    </w:p>
    <w:p w14:paraId="3943D97A" w14:textId="79745AD9" w:rsidR="008D33D9" w:rsidRDefault="00000000">
      <w:pPr>
        <w:pStyle w:val="TO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131956564" w:history="1">
        <w:r w:rsidR="008D33D9" w:rsidRPr="00EA260F">
          <w:rPr>
            <w:rStyle w:val="Hyperlink"/>
            <w:noProof/>
          </w:rPr>
          <w:t>2.2</w:t>
        </w:r>
        <w:r w:rsidR="008D33D9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8D33D9" w:rsidRPr="00EA260F">
          <w:rPr>
            <w:rStyle w:val="Hyperlink"/>
            <w:rFonts w:hint="eastAsia"/>
            <w:noProof/>
          </w:rPr>
          <w:t>액터</w:t>
        </w:r>
        <w:r w:rsidR="008D33D9" w:rsidRPr="00EA260F">
          <w:rPr>
            <w:rStyle w:val="Hyperlink"/>
            <w:noProof/>
          </w:rPr>
          <w:t xml:space="preserve"> </w:t>
        </w:r>
        <w:r w:rsidR="008D33D9" w:rsidRPr="00EA260F">
          <w:rPr>
            <w:rStyle w:val="Hyperlink"/>
            <w:rFonts w:hint="eastAsia"/>
            <w:noProof/>
          </w:rPr>
          <w:t>다이어그램</w:t>
        </w:r>
        <w:r w:rsidR="008D33D9">
          <w:rPr>
            <w:noProof/>
            <w:webHidden/>
          </w:rPr>
          <w:tab/>
        </w:r>
        <w:r w:rsidR="008D33D9">
          <w:rPr>
            <w:noProof/>
            <w:webHidden/>
          </w:rPr>
          <w:fldChar w:fldCharType="begin"/>
        </w:r>
        <w:r w:rsidR="008D33D9">
          <w:rPr>
            <w:noProof/>
            <w:webHidden/>
          </w:rPr>
          <w:instrText xml:space="preserve"> PAGEREF _Toc131956564 \h </w:instrText>
        </w:r>
        <w:r w:rsidR="008D33D9">
          <w:rPr>
            <w:noProof/>
            <w:webHidden/>
          </w:rPr>
        </w:r>
        <w:r w:rsidR="008D33D9">
          <w:rPr>
            <w:noProof/>
            <w:webHidden/>
          </w:rPr>
          <w:fldChar w:fldCharType="separate"/>
        </w:r>
        <w:r w:rsidR="008D33D9">
          <w:rPr>
            <w:noProof/>
            <w:webHidden/>
          </w:rPr>
          <w:t>- 4 -</w:t>
        </w:r>
        <w:r w:rsidR="008D33D9">
          <w:rPr>
            <w:noProof/>
            <w:webHidden/>
          </w:rPr>
          <w:fldChar w:fldCharType="end"/>
        </w:r>
      </w:hyperlink>
    </w:p>
    <w:p w14:paraId="7AFAFD60" w14:textId="31D6D51F" w:rsidR="008D33D9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4"/>
          <w:szCs w:val="24"/>
        </w:rPr>
      </w:pPr>
      <w:hyperlink w:anchor="_Toc131956565" w:history="1">
        <w:r w:rsidR="008D33D9" w:rsidRPr="00EA260F">
          <w:rPr>
            <w:rStyle w:val="Hyperlink"/>
            <w:noProof/>
          </w:rPr>
          <w:t>3.</w:t>
        </w:r>
        <w:r w:rsidR="008D33D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0"/>
            <w:sz w:val="24"/>
            <w:szCs w:val="24"/>
          </w:rPr>
          <w:tab/>
        </w:r>
        <w:r w:rsidR="008D33D9" w:rsidRPr="00EA260F">
          <w:rPr>
            <w:rStyle w:val="Hyperlink"/>
            <w:rFonts w:hint="eastAsia"/>
            <w:noProof/>
          </w:rPr>
          <w:t>요구사항</w:t>
        </w:r>
        <w:r w:rsidR="008D33D9" w:rsidRPr="00EA260F">
          <w:rPr>
            <w:rStyle w:val="Hyperlink"/>
            <w:noProof/>
          </w:rPr>
          <w:t xml:space="preserve"> </w:t>
        </w:r>
        <w:r w:rsidR="008D33D9" w:rsidRPr="00EA260F">
          <w:rPr>
            <w:rStyle w:val="Hyperlink"/>
            <w:rFonts w:hint="eastAsia"/>
            <w:noProof/>
          </w:rPr>
          <w:t>분석</w:t>
        </w:r>
        <w:r w:rsidR="008D33D9">
          <w:rPr>
            <w:noProof/>
            <w:webHidden/>
          </w:rPr>
          <w:tab/>
        </w:r>
        <w:r w:rsidR="008D33D9">
          <w:rPr>
            <w:noProof/>
            <w:webHidden/>
          </w:rPr>
          <w:fldChar w:fldCharType="begin"/>
        </w:r>
        <w:r w:rsidR="008D33D9">
          <w:rPr>
            <w:noProof/>
            <w:webHidden/>
          </w:rPr>
          <w:instrText xml:space="preserve"> PAGEREF _Toc131956565 \h </w:instrText>
        </w:r>
        <w:r w:rsidR="008D33D9">
          <w:rPr>
            <w:noProof/>
            <w:webHidden/>
          </w:rPr>
        </w:r>
        <w:r w:rsidR="008D33D9">
          <w:rPr>
            <w:noProof/>
            <w:webHidden/>
          </w:rPr>
          <w:fldChar w:fldCharType="separate"/>
        </w:r>
        <w:r w:rsidR="008D33D9">
          <w:rPr>
            <w:noProof/>
            <w:webHidden/>
          </w:rPr>
          <w:t>- 5 -</w:t>
        </w:r>
        <w:r w:rsidR="008D33D9">
          <w:rPr>
            <w:noProof/>
            <w:webHidden/>
          </w:rPr>
          <w:fldChar w:fldCharType="end"/>
        </w:r>
      </w:hyperlink>
    </w:p>
    <w:p w14:paraId="09D746D6" w14:textId="38EA28E3" w:rsidR="008D33D9" w:rsidRDefault="00000000">
      <w:pPr>
        <w:pStyle w:val="TO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131956566" w:history="1">
        <w:r w:rsidR="008D33D9" w:rsidRPr="00EA260F">
          <w:rPr>
            <w:rStyle w:val="Hyperlink"/>
            <w:noProof/>
          </w:rPr>
          <w:t>3.1</w:t>
        </w:r>
        <w:r w:rsidR="008D33D9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8D33D9" w:rsidRPr="00EA260F">
          <w:rPr>
            <w:rStyle w:val="Hyperlink"/>
            <w:rFonts w:hint="eastAsia"/>
            <w:noProof/>
          </w:rPr>
          <w:t>고객</w:t>
        </w:r>
        <w:r w:rsidR="008D33D9" w:rsidRPr="00EA260F">
          <w:rPr>
            <w:rStyle w:val="Hyperlink"/>
            <w:noProof/>
          </w:rPr>
          <w:t xml:space="preserve"> </w:t>
        </w:r>
        <w:r w:rsidR="008D33D9" w:rsidRPr="00EA260F">
          <w:rPr>
            <w:rStyle w:val="Hyperlink"/>
            <w:rFonts w:hint="eastAsia"/>
            <w:noProof/>
          </w:rPr>
          <w:t>기능</w:t>
        </w:r>
        <w:r w:rsidR="008D33D9" w:rsidRPr="00EA260F">
          <w:rPr>
            <w:rStyle w:val="Hyperlink"/>
            <w:noProof/>
          </w:rPr>
          <w:t xml:space="preserve"> </w:t>
        </w:r>
        <w:r w:rsidR="008D33D9" w:rsidRPr="00EA260F">
          <w:rPr>
            <w:rStyle w:val="Hyperlink"/>
            <w:rFonts w:hint="eastAsia"/>
            <w:noProof/>
          </w:rPr>
          <w:t>요구사항</w:t>
        </w:r>
        <w:r w:rsidR="008D33D9">
          <w:rPr>
            <w:noProof/>
            <w:webHidden/>
          </w:rPr>
          <w:tab/>
        </w:r>
        <w:r w:rsidR="008D33D9">
          <w:rPr>
            <w:noProof/>
            <w:webHidden/>
          </w:rPr>
          <w:fldChar w:fldCharType="begin"/>
        </w:r>
        <w:r w:rsidR="008D33D9">
          <w:rPr>
            <w:noProof/>
            <w:webHidden/>
          </w:rPr>
          <w:instrText xml:space="preserve"> PAGEREF _Toc131956566 \h </w:instrText>
        </w:r>
        <w:r w:rsidR="008D33D9">
          <w:rPr>
            <w:noProof/>
            <w:webHidden/>
          </w:rPr>
        </w:r>
        <w:r w:rsidR="008D33D9">
          <w:rPr>
            <w:noProof/>
            <w:webHidden/>
          </w:rPr>
          <w:fldChar w:fldCharType="separate"/>
        </w:r>
        <w:r w:rsidR="008D33D9">
          <w:rPr>
            <w:noProof/>
            <w:webHidden/>
          </w:rPr>
          <w:t>- 5 -</w:t>
        </w:r>
        <w:r w:rsidR="008D33D9">
          <w:rPr>
            <w:noProof/>
            <w:webHidden/>
          </w:rPr>
          <w:fldChar w:fldCharType="end"/>
        </w:r>
      </w:hyperlink>
    </w:p>
    <w:p w14:paraId="22C53611" w14:textId="1C2AFD1E" w:rsidR="008D33D9" w:rsidRDefault="00000000">
      <w:pPr>
        <w:pStyle w:val="TO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131956567" w:history="1">
        <w:r w:rsidR="008D33D9" w:rsidRPr="00EA260F">
          <w:rPr>
            <w:rStyle w:val="Hyperlink"/>
            <w:noProof/>
          </w:rPr>
          <w:t>3.2</w:t>
        </w:r>
        <w:r w:rsidR="008D33D9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8D33D9" w:rsidRPr="00EA260F">
          <w:rPr>
            <w:rStyle w:val="Hyperlink"/>
            <w:rFonts w:hint="eastAsia"/>
            <w:noProof/>
          </w:rPr>
          <w:t>유스케이스</w:t>
        </w:r>
        <w:r w:rsidR="008D33D9" w:rsidRPr="00EA260F">
          <w:rPr>
            <w:rStyle w:val="Hyperlink"/>
            <w:noProof/>
          </w:rPr>
          <w:t xml:space="preserve"> </w:t>
        </w:r>
        <w:r w:rsidR="008D33D9" w:rsidRPr="00EA260F">
          <w:rPr>
            <w:rStyle w:val="Hyperlink"/>
            <w:rFonts w:hint="eastAsia"/>
            <w:noProof/>
          </w:rPr>
          <w:t>목록</w:t>
        </w:r>
        <w:r w:rsidR="008D33D9">
          <w:rPr>
            <w:noProof/>
            <w:webHidden/>
          </w:rPr>
          <w:tab/>
        </w:r>
        <w:r w:rsidR="008D33D9">
          <w:rPr>
            <w:noProof/>
            <w:webHidden/>
          </w:rPr>
          <w:fldChar w:fldCharType="begin"/>
        </w:r>
        <w:r w:rsidR="008D33D9">
          <w:rPr>
            <w:noProof/>
            <w:webHidden/>
          </w:rPr>
          <w:instrText xml:space="preserve"> PAGEREF _Toc131956567 \h </w:instrText>
        </w:r>
        <w:r w:rsidR="008D33D9">
          <w:rPr>
            <w:noProof/>
            <w:webHidden/>
          </w:rPr>
        </w:r>
        <w:r w:rsidR="008D33D9">
          <w:rPr>
            <w:noProof/>
            <w:webHidden/>
          </w:rPr>
          <w:fldChar w:fldCharType="separate"/>
        </w:r>
        <w:r w:rsidR="008D33D9">
          <w:rPr>
            <w:noProof/>
            <w:webHidden/>
          </w:rPr>
          <w:t>- 7 -</w:t>
        </w:r>
        <w:r w:rsidR="008D33D9">
          <w:rPr>
            <w:noProof/>
            <w:webHidden/>
          </w:rPr>
          <w:fldChar w:fldCharType="end"/>
        </w:r>
      </w:hyperlink>
    </w:p>
    <w:p w14:paraId="02B7F81B" w14:textId="57D23934" w:rsidR="008D33D9" w:rsidRDefault="00000000">
      <w:pPr>
        <w:pStyle w:val="TO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Cs w:val="0"/>
          <w:noProof/>
          <w:kern w:val="0"/>
          <w:sz w:val="24"/>
          <w:szCs w:val="24"/>
        </w:rPr>
      </w:pPr>
      <w:hyperlink w:anchor="_Toc131956568" w:history="1">
        <w:r w:rsidR="008D33D9" w:rsidRPr="00EA260F">
          <w:rPr>
            <w:rStyle w:val="Hyperlink"/>
            <w:noProof/>
          </w:rPr>
          <w:t>3.2.1</w:t>
        </w:r>
        <w:r w:rsidR="008D33D9">
          <w:rPr>
            <w:rFonts w:asciiTheme="minorHAnsi" w:eastAsiaTheme="minorEastAsia" w:hAnsiTheme="minorHAnsi" w:cstheme="minorBidi"/>
            <w:iCs w:val="0"/>
            <w:noProof/>
            <w:kern w:val="0"/>
            <w:sz w:val="24"/>
            <w:szCs w:val="24"/>
          </w:rPr>
          <w:tab/>
        </w:r>
        <w:r w:rsidR="008D33D9" w:rsidRPr="00EA260F">
          <w:rPr>
            <w:rStyle w:val="Hyperlink"/>
            <w:rFonts w:hint="eastAsia"/>
            <w:noProof/>
          </w:rPr>
          <w:t>유스케이스</w:t>
        </w:r>
        <w:r w:rsidR="008D33D9" w:rsidRPr="00EA260F">
          <w:rPr>
            <w:rStyle w:val="Hyperlink"/>
            <w:noProof/>
          </w:rPr>
          <w:t xml:space="preserve"> </w:t>
        </w:r>
        <w:r w:rsidR="008D33D9" w:rsidRPr="00EA260F">
          <w:rPr>
            <w:rStyle w:val="Hyperlink"/>
            <w:rFonts w:hint="eastAsia"/>
            <w:noProof/>
          </w:rPr>
          <w:t>다이어그램</w:t>
        </w:r>
        <w:r w:rsidR="008D33D9">
          <w:rPr>
            <w:noProof/>
            <w:webHidden/>
          </w:rPr>
          <w:tab/>
        </w:r>
        <w:r w:rsidR="008D33D9">
          <w:rPr>
            <w:noProof/>
            <w:webHidden/>
          </w:rPr>
          <w:fldChar w:fldCharType="begin"/>
        </w:r>
        <w:r w:rsidR="008D33D9">
          <w:rPr>
            <w:noProof/>
            <w:webHidden/>
          </w:rPr>
          <w:instrText xml:space="preserve"> PAGEREF _Toc131956568 \h </w:instrText>
        </w:r>
        <w:r w:rsidR="008D33D9">
          <w:rPr>
            <w:noProof/>
            <w:webHidden/>
          </w:rPr>
        </w:r>
        <w:r w:rsidR="008D33D9">
          <w:rPr>
            <w:noProof/>
            <w:webHidden/>
          </w:rPr>
          <w:fldChar w:fldCharType="separate"/>
        </w:r>
        <w:r w:rsidR="008D33D9">
          <w:rPr>
            <w:noProof/>
            <w:webHidden/>
          </w:rPr>
          <w:t>- 9 -</w:t>
        </w:r>
        <w:r w:rsidR="008D33D9">
          <w:rPr>
            <w:noProof/>
            <w:webHidden/>
          </w:rPr>
          <w:fldChar w:fldCharType="end"/>
        </w:r>
      </w:hyperlink>
    </w:p>
    <w:p w14:paraId="66B5D3B0" w14:textId="4010786B" w:rsidR="008D33D9" w:rsidRDefault="00000000">
      <w:pPr>
        <w:pStyle w:val="TO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Cs w:val="0"/>
          <w:noProof/>
          <w:kern w:val="0"/>
          <w:sz w:val="24"/>
          <w:szCs w:val="24"/>
        </w:rPr>
      </w:pPr>
      <w:hyperlink w:anchor="_Toc131956569" w:history="1">
        <w:r w:rsidR="008D33D9" w:rsidRPr="00EA260F">
          <w:rPr>
            <w:rStyle w:val="Hyperlink"/>
            <w:noProof/>
          </w:rPr>
          <w:t>3.2.2</w:t>
        </w:r>
        <w:r w:rsidR="008D33D9">
          <w:rPr>
            <w:rFonts w:asciiTheme="minorHAnsi" w:eastAsiaTheme="minorEastAsia" w:hAnsiTheme="minorHAnsi" w:cstheme="minorBidi"/>
            <w:iCs w:val="0"/>
            <w:noProof/>
            <w:kern w:val="0"/>
            <w:sz w:val="24"/>
            <w:szCs w:val="24"/>
          </w:rPr>
          <w:tab/>
        </w:r>
        <w:r w:rsidR="008D33D9" w:rsidRPr="00EA260F">
          <w:rPr>
            <w:rStyle w:val="Hyperlink"/>
            <w:rFonts w:hint="eastAsia"/>
            <w:noProof/>
          </w:rPr>
          <w:t>유스케이스</w:t>
        </w:r>
        <w:r w:rsidR="008D33D9" w:rsidRPr="00EA260F">
          <w:rPr>
            <w:rStyle w:val="Hyperlink"/>
            <w:noProof/>
          </w:rPr>
          <w:t xml:space="preserve"> </w:t>
        </w:r>
        <w:r w:rsidR="008D33D9" w:rsidRPr="00EA260F">
          <w:rPr>
            <w:rStyle w:val="Hyperlink"/>
            <w:rFonts w:hint="eastAsia"/>
            <w:noProof/>
          </w:rPr>
          <w:t>기술</w:t>
        </w:r>
        <w:r w:rsidR="008D33D9">
          <w:rPr>
            <w:noProof/>
            <w:webHidden/>
          </w:rPr>
          <w:tab/>
        </w:r>
        <w:r w:rsidR="008D33D9">
          <w:rPr>
            <w:noProof/>
            <w:webHidden/>
          </w:rPr>
          <w:fldChar w:fldCharType="begin"/>
        </w:r>
        <w:r w:rsidR="008D33D9">
          <w:rPr>
            <w:noProof/>
            <w:webHidden/>
          </w:rPr>
          <w:instrText xml:space="preserve"> PAGEREF _Toc131956569 \h </w:instrText>
        </w:r>
        <w:r w:rsidR="008D33D9">
          <w:rPr>
            <w:noProof/>
            <w:webHidden/>
          </w:rPr>
        </w:r>
        <w:r w:rsidR="008D33D9">
          <w:rPr>
            <w:noProof/>
            <w:webHidden/>
          </w:rPr>
          <w:fldChar w:fldCharType="separate"/>
        </w:r>
        <w:r w:rsidR="008D33D9">
          <w:rPr>
            <w:noProof/>
            <w:webHidden/>
          </w:rPr>
          <w:t>- 10 -</w:t>
        </w:r>
        <w:r w:rsidR="008D33D9">
          <w:rPr>
            <w:noProof/>
            <w:webHidden/>
          </w:rPr>
          <w:fldChar w:fldCharType="end"/>
        </w:r>
      </w:hyperlink>
    </w:p>
    <w:p w14:paraId="6886E366" w14:textId="055F3253" w:rsidR="008D33D9" w:rsidRDefault="00000000">
      <w:pPr>
        <w:pStyle w:val="TO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131956570" w:history="1">
        <w:r w:rsidR="008D33D9" w:rsidRPr="00EA260F">
          <w:rPr>
            <w:rStyle w:val="Hyperlink"/>
            <w:noProof/>
          </w:rPr>
          <w:t>3.3</w:t>
        </w:r>
        <w:r w:rsidR="008D33D9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8D33D9" w:rsidRPr="00EA260F">
          <w:rPr>
            <w:rStyle w:val="Hyperlink"/>
            <w:rFonts w:hint="eastAsia"/>
            <w:noProof/>
          </w:rPr>
          <w:t>사용자</w:t>
        </w:r>
        <w:r w:rsidR="008D33D9" w:rsidRPr="00EA260F">
          <w:rPr>
            <w:rStyle w:val="Hyperlink"/>
            <w:noProof/>
          </w:rPr>
          <w:t xml:space="preserve"> </w:t>
        </w:r>
        <w:r w:rsidR="008D33D9" w:rsidRPr="00EA260F">
          <w:rPr>
            <w:rStyle w:val="Hyperlink"/>
            <w:rFonts w:hint="eastAsia"/>
            <w:noProof/>
          </w:rPr>
          <w:t>인터페이스</w:t>
        </w:r>
        <w:r w:rsidR="008D33D9" w:rsidRPr="00EA260F">
          <w:rPr>
            <w:rStyle w:val="Hyperlink"/>
            <w:noProof/>
          </w:rPr>
          <w:t xml:space="preserve"> </w:t>
        </w:r>
        <w:r w:rsidR="008D33D9" w:rsidRPr="00EA260F">
          <w:rPr>
            <w:rStyle w:val="Hyperlink"/>
            <w:rFonts w:hint="eastAsia"/>
            <w:noProof/>
          </w:rPr>
          <w:t>요구사항</w:t>
        </w:r>
        <w:r w:rsidR="008D33D9">
          <w:rPr>
            <w:noProof/>
            <w:webHidden/>
          </w:rPr>
          <w:tab/>
        </w:r>
        <w:r w:rsidR="008D33D9">
          <w:rPr>
            <w:noProof/>
            <w:webHidden/>
          </w:rPr>
          <w:fldChar w:fldCharType="begin"/>
        </w:r>
        <w:r w:rsidR="008D33D9">
          <w:rPr>
            <w:noProof/>
            <w:webHidden/>
          </w:rPr>
          <w:instrText xml:space="preserve"> PAGEREF _Toc131956570 \h </w:instrText>
        </w:r>
        <w:r w:rsidR="008D33D9">
          <w:rPr>
            <w:noProof/>
            <w:webHidden/>
          </w:rPr>
        </w:r>
        <w:r w:rsidR="008D33D9">
          <w:rPr>
            <w:noProof/>
            <w:webHidden/>
          </w:rPr>
          <w:fldChar w:fldCharType="separate"/>
        </w:r>
        <w:r w:rsidR="008D33D9">
          <w:rPr>
            <w:noProof/>
            <w:webHidden/>
          </w:rPr>
          <w:t>- 11 -</w:t>
        </w:r>
        <w:r w:rsidR="008D33D9">
          <w:rPr>
            <w:noProof/>
            <w:webHidden/>
          </w:rPr>
          <w:fldChar w:fldCharType="end"/>
        </w:r>
      </w:hyperlink>
    </w:p>
    <w:p w14:paraId="19CEB672" w14:textId="0C67E8F8" w:rsidR="008D33D9" w:rsidRDefault="00000000">
      <w:pPr>
        <w:pStyle w:val="TO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Cs w:val="0"/>
          <w:noProof/>
          <w:kern w:val="0"/>
          <w:sz w:val="24"/>
          <w:szCs w:val="24"/>
        </w:rPr>
      </w:pPr>
      <w:hyperlink w:anchor="_Toc131956571" w:history="1">
        <w:r w:rsidR="008D33D9" w:rsidRPr="00EA260F">
          <w:rPr>
            <w:rStyle w:val="Hyperlink"/>
            <w:noProof/>
          </w:rPr>
          <w:t>3.3.1</w:t>
        </w:r>
        <w:r w:rsidR="008D33D9">
          <w:rPr>
            <w:rFonts w:asciiTheme="minorHAnsi" w:eastAsiaTheme="minorEastAsia" w:hAnsiTheme="minorHAnsi" w:cstheme="minorBidi"/>
            <w:iCs w:val="0"/>
            <w:noProof/>
            <w:kern w:val="0"/>
            <w:sz w:val="24"/>
            <w:szCs w:val="24"/>
          </w:rPr>
          <w:tab/>
        </w:r>
        <w:r w:rsidR="008D33D9" w:rsidRPr="00EA260F">
          <w:rPr>
            <w:rStyle w:val="Hyperlink"/>
            <w:rFonts w:hint="eastAsia"/>
            <w:noProof/>
          </w:rPr>
          <w:t>화면</w:t>
        </w:r>
        <w:r w:rsidR="008D33D9" w:rsidRPr="00EA260F">
          <w:rPr>
            <w:rStyle w:val="Hyperlink"/>
            <w:noProof/>
          </w:rPr>
          <w:t xml:space="preserve"> </w:t>
        </w:r>
        <w:r w:rsidR="008D33D9" w:rsidRPr="00EA260F">
          <w:rPr>
            <w:rStyle w:val="Hyperlink"/>
            <w:rFonts w:hint="eastAsia"/>
            <w:noProof/>
          </w:rPr>
          <w:t>목록</w:t>
        </w:r>
        <w:r w:rsidR="008D33D9">
          <w:rPr>
            <w:noProof/>
            <w:webHidden/>
          </w:rPr>
          <w:tab/>
        </w:r>
        <w:r w:rsidR="008D33D9">
          <w:rPr>
            <w:noProof/>
            <w:webHidden/>
          </w:rPr>
          <w:fldChar w:fldCharType="begin"/>
        </w:r>
        <w:r w:rsidR="008D33D9">
          <w:rPr>
            <w:noProof/>
            <w:webHidden/>
          </w:rPr>
          <w:instrText xml:space="preserve"> PAGEREF _Toc131956571 \h </w:instrText>
        </w:r>
        <w:r w:rsidR="008D33D9">
          <w:rPr>
            <w:noProof/>
            <w:webHidden/>
          </w:rPr>
        </w:r>
        <w:r w:rsidR="008D33D9">
          <w:rPr>
            <w:noProof/>
            <w:webHidden/>
          </w:rPr>
          <w:fldChar w:fldCharType="separate"/>
        </w:r>
        <w:r w:rsidR="008D33D9">
          <w:rPr>
            <w:noProof/>
            <w:webHidden/>
          </w:rPr>
          <w:t>- 11 -</w:t>
        </w:r>
        <w:r w:rsidR="008D33D9">
          <w:rPr>
            <w:noProof/>
            <w:webHidden/>
          </w:rPr>
          <w:fldChar w:fldCharType="end"/>
        </w:r>
      </w:hyperlink>
    </w:p>
    <w:p w14:paraId="2A39E697" w14:textId="61856DC9" w:rsidR="008D33D9" w:rsidRDefault="00000000">
      <w:pPr>
        <w:pStyle w:val="TO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Cs w:val="0"/>
          <w:noProof/>
          <w:kern w:val="0"/>
          <w:sz w:val="24"/>
          <w:szCs w:val="24"/>
        </w:rPr>
      </w:pPr>
      <w:hyperlink w:anchor="_Toc131956572" w:history="1">
        <w:r w:rsidR="008D33D9" w:rsidRPr="00EA260F">
          <w:rPr>
            <w:rStyle w:val="Hyperlink"/>
            <w:noProof/>
          </w:rPr>
          <w:t>3.3.2</w:t>
        </w:r>
        <w:r w:rsidR="008D33D9">
          <w:rPr>
            <w:rFonts w:asciiTheme="minorHAnsi" w:eastAsiaTheme="minorEastAsia" w:hAnsiTheme="minorHAnsi" w:cstheme="minorBidi"/>
            <w:iCs w:val="0"/>
            <w:noProof/>
            <w:kern w:val="0"/>
            <w:sz w:val="24"/>
            <w:szCs w:val="24"/>
          </w:rPr>
          <w:tab/>
        </w:r>
        <w:r w:rsidR="008D33D9" w:rsidRPr="00EA260F">
          <w:rPr>
            <w:rStyle w:val="Hyperlink"/>
            <w:rFonts w:hint="eastAsia"/>
            <w:noProof/>
          </w:rPr>
          <w:t>화면</w:t>
        </w:r>
        <w:r w:rsidR="008D33D9" w:rsidRPr="00EA260F">
          <w:rPr>
            <w:rStyle w:val="Hyperlink"/>
            <w:noProof/>
          </w:rPr>
          <w:t xml:space="preserve"> </w:t>
        </w:r>
        <w:r w:rsidR="008D33D9" w:rsidRPr="00EA260F">
          <w:rPr>
            <w:rStyle w:val="Hyperlink"/>
            <w:rFonts w:hint="eastAsia"/>
            <w:noProof/>
          </w:rPr>
          <w:t>기술</w:t>
        </w:r>
        <w:r w:rsidR="008D33D9">
          <w:rPr>
            <w:noProof/>
            <w:webHidden/>
          </w:rPr>
          <w:tab/>
        </w:r>
        <w:r w:rsidR="008D33D9">
          <w:rPr>
            <w:noProof/>
            <w:webHidden/>
          </w:rPr>
          <w:fldChar w:fldCharType="begin"/>
        </w:r>
        <w:r w:rsidR="008D33D9">
          <w:rPr>
            <w:noProof/>
            <w:webHidden/>
          </w:rPr>
          <w:instrText xml:space="preserve"> PAGEREF _Toc131956572 \h </w:instrText>
        </w:r>
        <w:r w:rsidR="008D33D9">
          <w:rPr>
            <w:noProof/>
            <w:webHidden/>
          </w:rPr>
        </w:r>
        <w:r w:rsidR="008D33D9">
          <w:rPr>
            <w:noProof/>
            <w:webHidden/>
          </w:rPr>
          <w:fldChar w:fldCharType="separate"/>
        </w:r>
        <w:r w:rsidR="008D33D9">
          <w:rPr>
            <w:noProof/>
            <w:webHidden/>
          </w:rPr>
          <w:t>- 12 -</w:t>
        </w:r>
        <w:r w:rsidR="008D33D9">
          <w:rPr>
            <w:noProof/>
            <w:webHidden/>
          </w:rPr>
          <w:fldChar w:fldCharType="end"/>
        </w:r>
      </w:hyperlink>
    </w:p>
    <w:p w14:paraId="0A500B05" w14:textId="716987DD" w:rsidR="008D33D9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4"/>
          <w:szCs w:val="24"/>
        </w:rPr>
      </w:pPr>
      <w:hyperlink w:anchor="_Toc131956573" w:history="1">
        <w:r w:rsidR="008D33D9" w:rsidRPr="00EA260F">
          <w:rPr>
            <w:rStyle w:val="Hyperlink"/>
            <w:noProof/>
          </w:rPr>
          <w:t>4.</w:t>
        </w:r>
        <w:r w:rsidR="008D33D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0"/>
            <w:sz w:val="24"/>
            <w:szCs w:val="24"/>
          </w:rPr>
          <w:tab/>
        </w:r>
        <w:r w:rsidR="008D33D9" w:rsidRPr="00EA260F">
          <w:rPr>
            <w:rStyle w:val="Hyperlink"/>
            <w:rFonts w:hint="eastAsia"/>
            <w:noProof/>
          </w:rPr>
          <w:t>비기능</w:t>
        </w:r>
        <w:r w:rsidR="008D33D9" w:rsidRPr="00EA260F">
          <w:rPr>
            <w:rStyle w:val="Hyperlink"/>
            <w:noProof/>
          </w:rPr>
          <w:t xml:space="preserve"> </w:t>
        </w:r>
        <w:r w:rsidR="008D33D9" w:rsidRPr="00EA260F">
          <w:rPr>
            <w:rStyle w:val="Hyperlink"/>
            <w:rFonts w:hint="eastAsia"/>
            <w:noProof/>
          </w:rPr>
          <w:t>요구사항</w:t>
        </w:r>
        <w:r w:rsidR="008D33D9">
          <w:rPr>
            <w:noProof/>
            <w:webHidden/>
          </w:rPr>
          <w:tab/>
        </w:r>
        <w:r w:rsidR="008D33D9">
          <w:rPr>
            <w:noProof/>
            <w:webHidden/>
          </w:rPr>
          <w:fldChar w:fldCharType="begin"/>
        </w:r>
        <w:r w:rsidR="008D33D9">
          <w:rPr>
            <w:noProof/>
            <w:webHidden/>
          </w:rPr>
          <w:instrText xml:space="preserve"> PAGEREF _Toc131956573 \h </w:instrText>
        </w:r>
        <w:r w:rsidR="008D33D9">
          <w:rPr>
            <w:noProof/>
            <w:webHidden/>
          </w:rPr>
        </w:r>
        <w:r w:rsidR="008D33D9">
          <w:rPr>
            <w:noProof/>
            <w:webHidden/>
          </w:rPr>
          <w:fldChar w:fldCharType="separate"/>
        </w:r>
        <w:r w:rsidR="008D33D9">
          <w:rPr>
            <w:noProof/>
            <w:webHidden/>
          </w:rPr>
          <w:t>- 13 -</w:t>
        </w:r>
        <w:r w:rsidR="008D33D9">
          <w:rPr>
            <w:noProof/>
            <w:webHidden/>
          </w:rPr>
          <w:fldChar w:fldCharType="end"/>
        </w:r>
      </w:hyperlink>
    </w:p>
    <w:p w14:paraId="3BC38254" w14:textId="771BEA4A" w:rsidR="008D33D9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4"/>
          <w:szCs w:val="24"/>
        </w:rPr>
      </w:pPr>
      <w:hyperlink w:anchor="_Toc131956574" w:history="1">
        <w:r w:rsidR="008D33D9" w:rsidRPr="00EA260F">
          <w:rPr>
            <w:rStyle w:val="Hyperlink"/>
            <w:noProof/>
          </w:rPr>
          <w:t>5.</w:t>
        </w:r>
        <w:r w:rsidR="008D33D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0"/>
            <w:sz w:val="24"/>
            <w:szCs w:val="24"/>
          </w:rPr>
          <w:tab/>
        </w:r>
        <w:r w:rsidR="008D33D9" w:rsidRPr="00EA260F">
          <w:rPr>
            <w:rStyle w:val="Hyperlink"/>
            <w:rFonts w:hint="eastAsia"/>
            <w:noProof/>
          </w:rPr>
          <w:t>용어</w:t>
        </w:r>
        <w:r w:rsidR="008D33D9" w:rsidRPr="00EA260F">
          <w:rPr>
            <w:rStyle w:val="Hyperlink"/>
            <w:noProof/>
          </w:rPr>
          <w:t xml:space="preserve"> </w:t>
        </w:r>
        <w:r w:rsidR="008D33D9" w:rsidRPr="00EA260F">
          <w:rPr>
            <w:rStyle w:val="Hyperlink"/>
            <w:rFonts w:hint="eastAsia"/>
            <w:noProof/>
          </w:rPr>
          <w:t>정의</w:t>
        </w:r>
        <w:r w:rsidR="008D33D9">
          <w:rPr>
            <w:noProof/>
            <w:webHidden/>
          </w:rPr>
          <w:tab/>
        </w:r>
        <w:r w:rsidR="008D33D9">
          <w:rPr>
            <w:noProof/>
            <w:webHidden/>
          </w:rPr>
          <w:fldChar w:fldCharType="begin"/>
        </w:r>
        <w:r w:rsidR="008D33D9">
          <w:rPr>
            <w:noProof/>
            <w:webHidden/>
          </w:rPr>
          <w:instrText xml:space="preserve"> PAGEREF _Toc131956574 \h </w:instrText>
        </w:r>
        <w:r w:rsidR="008D33D9">
          <w:rPr>
            <w:noProof/>
            <w:webHidden/>
          </w:rPr>
        </w:r>
        <w:r w:rsidR="008D33D9">
          <w:rPr>
            <w:noProof/>
            <w:webHidden/>
          </w:rPr>
          <w:fldChar w:fldCharType="separate"/>
        </w:r>
        <w:r w:rsidR="008D33D9">
          <w:rPr>
            <w:noProof/>
            <w:webHidden/>
          </w:rPr>
          <w:t>- 14 -</w:t>
        </w:r>
        <w:r w:rsidR="008D33D9">
          <w:rPr>
            <w:noProof/>
            <w:webHidden/>
          </w:rPr>
          <w:fldChar w:fldCharType="end"/>
        </w:r>
      </w:hyperlink>
    </w:p>
    <w:p w14:paraId="2CC46156" w14:textId="77777777" w:rsidR="004221DF" w:rsidRDefault="004221DF" w:rsidP="004221DF">
      <w:r>
        <w:rPr>
          <w:rFonts w:ascii="Times New Roman"/>
          <w:b/>
          <w:bCs/>
          <w:caps/>
          <w:szCs w:val="20"/>
        </w:rPr>
        <w:fldChar w:fldCharType="end"/>
      </w:r>
      <w:r w:rsidR="006A1701" w:rsidRPr="000C1C63">
        <w:br w:type="page"/>
      </w:r>
      <w:bookmarkStart w:id="3" w:name="#68a31c0d"/>
      <w:bookmarkStart w:id="4" w:name="#68a31c0e"/>
      <w:bookmarkEnd w:id="3"/>
      <w:bookmarkEnd w:id="4"/>
    </w:p>
    <w:p w14:paraId="04D6FA76" w14:textId="77777777" w:rsidR="00121136" w:rsidRDefault="004221DF" w:rsidP="004221DF">
      <w:pPr>
        <w:pStyle w:val="Heading1"/>
      </w:pPr>
      <w:bookmarkStart w:id="5" w:name="_Toc131956561"/>
      <w:r>
        <w:rPr>
          <w:rFonts w:hint="eastAsia"/>
        </w:rPr>
        <w:lastRenderedPageBreak/>
        <w:t>시스템 개요</w:t>
      </w:r>
      <w:bookmarkEnd w:id="5"/>
    </w:p>
    <w:tbl>
      <w:tblPr>
        <w:tblpPr w:leftFromText="142" w:rightFromText="142" w:vertAnchor="text" w:horzAnchor="margin" w:tblpY="1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FF46A0" w:rsidRPr="00BA2195" w14:paraId="7F4B79D0" w14:textId="77777777" w:rsidTr="00FF46A0">
        <w:tc>
          <w:tcPr>
            <w:tcW w:w="8538" w:type="dxa"/>
          </w:tcPr>
          <w:p w14:paraId="311214FF" w14:textId="2EF8E9CB" w:rsidR="00C57CF5" w:rsidRPr="00C57CF5" w:rsidRDefault="00C57CF5" w:rsidP="00C57CF5">
            <w:pPr>
              <w:rPr>
                <w:rStyle w:val="a1"/>
                <w:color w:val="000000"/>
              </w:rPr>
            </w:pPr>
            <w:r w:rsidRPr="00C57CF5">
              <w:rPr>
                <w:rStyle w:val="a1"/>
                <w:color w:val="000000"/>
              </w:rPr>
              <w:t xml:space="preserve">Check </w:t>
            </w:r>
            <w:r w:rsidRPr="00C57CF5">
              <w:rPr>
                <w:rStyle w:val="a1"/>
                <w:rFonts w:hint="eastAsia"/>
                <w:color w:val="000000"/>
              </w:rPr>
              <w:t>B</w:t>
            </w:r>
            <w:r w:rsidRPr="00C57CF5">
              <w:rPr>
                <w:rStyle w:val="a1"/>
                <w:color w:val="000000"/>
              </w:rPr>
              <w:t>ox</w:t>
            </w:r>
            <w:r w:rsidRPr="00C57CF5">
              <w:rPr>
                <w:rStyle w:val="a1"/>
                <w:rFonts w:hint="eastAsia"/>
                <w:color w:val="000000"/>
              </w:rPr>
              <w:t>는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사용자의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할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일들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정리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및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관리를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도와주는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소프트웨어이다</w:t>
            </w:r>
            <w:r w:rsidRPr="00C57CF5">
              <w:rPr>
                <w:rStyle w:val="a1"/>
                <w:rFonts w:hint="eastAsia"/>
                <w:color w:val="000000"/>
              </w:rPr>
              <w:t>.</w:t>
            </w:r>
            <w:r w:rsidRPr="00C57CF5">
              <w:rPr>
                <w:rStyle w:val="a1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사용자는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할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일들을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추가하고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편집할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수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있으며</w:t>
            </w:r>
            <w:r w:rsidRPr="00C57CF5">
              <w:rPr>
                <w:rStyle w:val="a1"/>
                <w:rFonts w:hint="eastAsia"/>
                <w:color w:val="000000"/>
              </w:rPr>
              <w:t xml:space="preserve">, </w:t>
            </w:r>
            <w:r w:rsidRPr="00C57CF5">
              <w:rPr>
                <w:rStyle w:val="a1"/>
                <w:rFonts w:hint="eastAsia"/>
                <w:color w:val="000000"/>
              </w:rPr>
              <w:t>완료된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할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일은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완료로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표시하고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="001758A7">
              <w:rPr>
                <w:rStyle w:val="a1"/>
                <w:rFonts w:hint="eastAsia"/>
                <w:color w:val="000000"/>
              </w:rPr>
              <w:t>현재까지</w:t>
            </w:r>
            <w:r w:rsidR="001758A7">
              <w:rPr>
                <w:rStyle w:val="a1"/>
                <w:rFonts w:hint="eastAsia"/>
                <w:color w:val="000000"/>
              </w:rPr>
              <w:t xml:space="preserve"> </w:t>
            </w:r>
            <w:r w:rsidR="001758A7">
              <w:rPr>
                <w:rStyle w:val="a1"/>
                <w:rFonts w:hint="eastAsia"/>
                <w:color w:val="000000"/>
              </w:rPr>
              <w:t>사용자가</w:t>
            </w:r>
            <w:r w:rsidR="001758A7">
              <w:rPr>
                <w:rStyle w:val="a1"/>
                <w:rFonts w:hint="eastAsia"/>
                <w:color w:val="000000"/>
              </w:rPr>
              <w:t xml:space="preserve"> </w:t>
            </w:r>
            <w:r w:rsidR="001758A7">
              <w:rPr>
                <w:rStyle w:val="a1"/>
                <w:rFonts w:hint="eastAsia"/>
                <w:color w:val="000000"/>
              </w:rPr>
              <w:t>한</w:t>
            </w:r>
            <w:r w:rsidR="001758A7">
              <w:rPr>
                <w:rStyle w:val="a1"/>
                <w:rFonts w:hint="eastAsia"/>
                <w:color w:val="000000"/>
              </w:rPr>
              <w:t xml:space="preserve"> </w:t>
            </w:r>
            <w:r w:rsidR="001758A7">
              <w:rPr>
                <w:rStyle w:val="a1"/>
                <w:rFonts w:hint="eastAsia"/>
                <w:color w:val="000000"/>
              </w:rPr>
              <w:t>일을</w:t>
            </w:r>
            <w:r w:rsidR="001758A7">
              <w:rPr>
                <w:rStyle w:val="a1"/>
                <w:rFonts w:hint="eastAsia"/>
                <w:color w:val="000000"/>
              </w:rPr>
              <w:t xml:space="preserve"> </w:t>
            </w:r>
            <w:r w:rsidR="001758A7">
              <w:rPr>
                <w:rStyle w:val="a1"/>
                <w:rFonts w:hint="eastAsia"/>
                <w:color w:val="000000"/>
              </w:rPr>
              <w:t>한눈에</w:t>
            </w:r>
            <w:r w:rsidR="001758A7">
              <w:rPr>
                <w:rStyle w:val="a1"/>
                <w:rFonts w:hint="eastAsia"/>
                <w:color w:val="000000"/>
              </w:rPr>
              <w:t xml:space="preserve"> </w:t>
            </w:r>
            <w:r w:rsidR="001758A7">
              <w:rPr>
                <w:rStyle w:val="a1"/>
                <w:rFonts w:hint="eastAsia"/>
                <w:color w:val="000000"/>
              </w:rPr>
              <w:t>확인할</w:t>
            </w:r>
            <w:r w:rsidR="001758A7">
              <w:rPr>
                <w:rStyle w:val="a1"/>
                <w:rFonts w:hint="eastAsia"/>
                <w:color w:val="000000"/>
              </w:rPr>
              <w:t xml:space="preserve"> </w:t>
            </w:r>
            <w:r w:rsidR="001758A7">
              <w:rPr>
                <w:rStyle w:val="a1"/>
                <w:rFonts w:hint="eastAsia"/>
                <w:color w:val="000000"/>
              </w:rPr>
              <w:t>수</w:t>
            </w:r>
            <w:r w:rsidR="001758A7">
              <w:rPr>
                <w:rStyle w:val="a1"/>
                <w:rFonts w:hint="eastAsia"/>
                <w:color w:val="000000"/>
              </w:rPr>
              <w:t xml:space="preserve"> </w:t>
            </w:r>
            <w:r w:rsidR="001758A7">
              <w:rPr>
                <w:rStyle w:val="a1"/>
                <w:rFonts w:hint="eastAsia"/>
                <w:color w:val="000000"/>
              </w:rPr>
              <w:t>있다</w:t>
            </w:r>
            <w:r w:rsidR="001758A7">
              <w:rPr>
                <w:rStyle w:val="a1"/>
                <w:rFonts w:hint="eastAsia"/>
                <w:color w:val="000000"/>
              </w:rPr>
              <w:t>.</w:t>
            </w:r>
            <w:r w:rsidR="001758A7">
              <w:rPr>
                <w:rStyle w:val="a1"/>
                <w:color w:val="000000"/>
              </w:rPr>
              <w:t xml:space="preserve"> </w:t>
            </w:r>
            <w:r w:rsidR="00DA4F8F">
              <w:rPr>
                <w:rStyle w:val="a1"/>
                <w:rFonts w:hint="eastAsia"/>
                <w:color w:val="000000"/>
              </w:rPr>
              <w:t>또한</w:t>
            </w:r>
            <w:r w:rsidR="00DA4F8F">
              <w:rPr>
                <w:rStyle w:val="a1"/>
                <w:rFonts w:hint="eastAsia"/>
                <w:color w:val="000000"/>
              </w:rPr>
              <w:t xml:space="preserve"> </w:t>
            </w:r>
            <w:r w:rsidR="00784E40">
              <w:rPr>
                <w:rStyle w:val="a1"/>
                <w:rFonts w:hint="eastAsia"/>
                <w:color w:val="000000"/>
              </w:rPr>
              <w:t>사용자에게</w:t>
            </w:r>
            <w:r w:rsidR="00784E40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더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이상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proofErr w:type="spellStart"/>
            <w:r w:rsidRPr="00C57CF5">
              <w:rPr>
                <w:rStyle w:val="a1"/>
                <w:rFonts w:hint="eastAsia"/>
                <w:color w:val="000000"/>
              </w:rPr>
              <w:t>필요없는</w:t>
            </w:r>
            <w:proofErr w:type="spellEnd"/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할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일은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삭제할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수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있다</w:t>
            </w:r>
            <w:r w:rsidRPr="00C57CF5">
              <w:rPr>
                <w:rStyle w:val="a1"/>
                <w:rFonts w:hint="eastAsia"/>
                <w:color w:val="000000"/>
              </w:rPr>
              <w:t>.</w:t>
            </w:r>
          </w:p>
          <w:p w14:paraId="1DBC5514" w14:textId="77777777" w:rsidR="00C57CF5" w:rsidRPr="00C57CF5" w:rsidRDefault="00C57CF5" w:rsidP="00C57CF5">
            <w:pPr>
              <w:rPr>
                <w:rStyle w:val="a1"/>
                <w:color w:val="000000"/>
              </w:rPr>
            </w:pPr>
          </w:p>
          <w:p w14:paraId="5D189CF5" w14:textId="3D738340" w:rsidR="00C57CF5" w:rsidRPr="00C57CF5" w:rsidRDefault="00C57CF5" w:rsidP="00C57CF5">
            <w:pPr>
              <w:rPr>
                <w:rStyle w:val="a1"/>
                <w:color w:val="000000"/>
              </w:rPr>
            </w:pPr>
            <w:r w:rsidRPr="00C57CF5">
              <w:rPr>
                <w:rStyle w:val="a1"/>
                <w:rFonts w:hint="eastAsia"/>
                <w:color w:val="000000"/>
              </w:rPr>
              <w:t>사용자는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목록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기능을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사용하여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할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일들을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체계화할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수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있다</w:t>
            </w:r>
            <w:r w:rsidRPr="00C57CF5">
              <w:rPr>
                <w:rStyle w:val="a1"/>
                <w:rFonts w:hint="eastAsia"/>
                <w:color w:val="000000"/>
              </w:rPr>
              <w:t>.</w:t>
            </w:r>
            <w:r w:rsidRPr="00C57CF5">
              <w:rPr>
                <w:rStyle w:val="a1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사용자의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요구에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따라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여러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개의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목록을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만들어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해당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목록에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할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일들</w:t>
            </w:r>
            <w:r w:rsidR="00D671C3">
              <w:rPr>
                <w:rStyle w:val="a1"/>
                <w:rFonts w:hint="eastAsia"/>
                <w:color w:val="000000"/>
              </w:rPr>
              <w:t>을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추가하여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카테고리별로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정리할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수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있다</w:t>
            </w:r>
            <w:r w:rsidRPr="00C57CF5">
              <w:rPr>
                <w:rStyle w:val="a1"/>
                <w:rFonts w:hint="eastAsia"/>
                <w:color w:val="000000"/>
              </w:rPr>
              <w:t>.</w:t>
            </w:r>
            <w:r w:rsidRPr="00C57CF5">
              <w:rPr>
                <w:rStyle w:val="a1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사용자가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직접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지정한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목록으로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정리된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할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일들을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보여줌으로써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사용자는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할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일에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대한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생산성이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높아지는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효과를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얻을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수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있을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것이다</w:t>
            </w:r>
            <w:r w:rsidRPr="00C57CF5">
              <w:rPr>
                <w:rStyle w:val="a1"/>
                <w:rFonts w:hint="eastAsia"/>
                <w:color w:val="000000"/>
              </w:rPr>
              <w:t>.</w:t>
            </w:r>
          </w:p>
          <w:p w14:paraId="144A41CB" w14:textId="77777777" w:rsidR="00C57CF5" w:rsidRPr="00C57CF5" w:rsidRDefault="00C57CF5" w:rsidP="00C57CF5">
            <w:pPr>
              <w:rPr>
                <w:rStyle w:val="a1"/>
                <w:color w:val="000000"/>
              </w:rPr>
            </w:pPr>
          </w:p>
          <w:p w14:paraId="7FCAB39A" w14:textId="77777777" w:rsidR="00C57CF5" w:rsidRPr="00C57CF5" w:rsidRDefault="00C57CF5" w:rsidP="00C57CF5">
            <w:pPr>
              <w:rPr>
                <w:rStyle w:val="a1"/>
                <w:color w:val="000000"/>
              </w:rPr>
            </w:pPr>
            <w:r w:rsidRPr="00C57CF5">
              <w:rPr>
                <w:rStyle w:val="a1"/>
                <w:rFonts w:hint="eastAsia"/>
                <w:color w:val="000000"/>
              </w:rPr>
              <w:t>또한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해당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애플리케이션은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할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일들을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추가할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때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언제까지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해당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일을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해야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하는지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알려주는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마감일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기능</w:t>
            </w:r>
            <w:r w:rsidRPr="00C57CF5">
              <w:rPr>
                <w:rStyle w:val="a1"/>
                <w:rFonts w:hint="eastAsia"/>
                <w:color w:val="000000"/>
              </w:rPr>
              <w:t>,</w:t>
            </w:r>
            <w:r w:rsidRPr="00C57CF5">
              <w:rPr>
                <w:rStyle w:val="a1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어느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일부터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처리해야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하는지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알려주는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우선순위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기능</w:t>
            </w:r>
            <w:r w:rsidRPr="00C57CF5">
              <w:rPr>
                <w:rStyle w:val="a1"/>
                <w:rFonts w:hint="eastAsia"/>
                <w:color w:val="000000"/>
              </w:rPr>
              <w:t>,</w:t>
            </w:r>
            <w:r w:rsidRPr="00C57CF5">
              <w:rPr>
                <w:rStyle w:val="a1"/>
                <w:color w:val="000000"/>
              </w:rPr>
              <w:t xml:space="preserve"> </w:t>
            </w:r>
            <w:r w:rsidRPr="00463AC3">
              <w:rPr>
                <w:rStyle w:val="a1"/>
                <w:rFonts w:hint="eastAsia"/>
                <w:color w:val="000000"/>
              </w:rPr>
              <w:t>그리고</w:t>
            </w:r>
            <w:r w:rsidRPr="00463AC3">
              <w:rPr>
                <w:rStyle w:val="a1"/>
                <w:rFonts w:hint="eastAsia"/>
                <w:color w:val="000000"/>
              </w:rPr>
              <w:t xml:space="preserve"> </w:t>
            </w:r>
            <w:r w:rsidRPr="00463AC3">
              <w:rPr>
                <w:rStyle w:val="a1"/>
                <w:rFonts w:hint="eastAsia"/>
                <w:color w:val="000000"/>
              </w:rPr>
              <w:t>마감일</w:t>
            </w:r>
            <w:r w:rsidRPr="00463AC3">
              <w:rPr>
                <w:rStyle w:val="a1"/>
                <w:rFonts w:hint="eastAsia"/>
                <w:color w:val="000000"/>
              </w:rPr>
              <w:t xml:space="preserve"> </w:t>
            </w:r>
            <w:r w:rsidRPr="00463AC3">
              <w:rPr>
                <w:rStyle w:val="a1"/>
                <w:rFonts w:hint="eastAsia"/>
                <w:color w:val="000000"/>
              </w:rPr>
              <w:t>전에</w:t>
            </w:r>
            <w:r w:rsidRPr="00463AC3">
              <w:rPr>
                <w:rStyle w:val="a1"/>
                <w:rFonts w:hint="eastAsia"/>
                <w:color w:val="000000"/>
              </w:rPr>
              <w:t xml:space="preserve"> </w:t>
            </w:r>
            <w:r w:rsidRPr="00463AC3">
              <w:rPr>
                <w:rStyle w:val="a1"/>
                <w:rFonts w:hint="eastAsia"/>
                <w:color w:val="000000"/>
              </w:rPr>
              <w:t>사용자를</w:t>
            </w:r>
            <w:r w:rsidRPr="00463AC3">
              <w:rPr>
                <w:rStyle w:val="a1"/>
                <w:rFonts w:hint="eastAsia"/>
                <w:color w:val="000000"/>
              </w:rPr>
              <w:t xml:space="preserve"> </w:t>
            </w:r>
            <w:r w:rsidRPr="00463AC3">
              <w:rPr>
                <w:rStyle w:val="a1"/>
                <w:rFonts w:hint="eastAsia"/>
                <w:color w:val="000000"/>
              </w:rPr>
              <w:t>상기시켜줄</w:t>
            </w:r>
            <w:r w:rsidRPr="00463AC3">
              <w:rPr>
                <w:rStyle w:val="a1"/>
                <w:rFonts w:hint="eastAsia"/>
                <w:color w:val="000000"/>
              </w:rPr>
              <w:t xml:space="preserve"> </w:t>
            </w:r>
            <w:r w:rsidRPr="00463AC3">
              <w:rPr>
                <w:rStyle w:val="a1"/>
                <w:rFonts w:hint="eastAsia"/>
                <w:color w:val="000000"/>
              </w:rPr>
              <w:t>수</w:t>
            </w:r>
            <w:r w:rsidRPr="00463AC3">
              <w:rPr>
                <w:rStyle w:val="a1"/>
                <w:rFonts w:hint="eastAsia"/>
                <w:color w:val="000000"/>
              </w:rPr>
              <w:t xml:space="preserve"> </w:t>
            </w:r>
            <w:r w:rsidRPr="00463AC3">
              <w:rPr>
                <w:rStyle w:val="a1"/>
                <w:rFonts w:hint="eastAsia"/>
                <w:color w:val="000000"/>
              </w:rPr>
              <w:t>있는</w:t>
            </w:r>
            <w:r w:rsidRPr="00463AC3">
              <w:rPr>
                <w:rStyle w:val="a1"/>
                <w:rFonts w:hint="eastAsia"/>
                <w:color w:val="000000"/>
              </w:rPr>
              <w:t xml:space="preserve"> </w:t>
            </w:r>
            <w:r w:rsidRPr="00463AC3">
              <w:rPr>
                <w:rStyle w:val="a1"/>
                <w:rFonts w:hint="eastAsia"/>
                <w:color w:val="000000"/>
              </w:rPr>
              <w:t>미리</w:t>
            </w:r>
            <w:r w:rsidRPr="00463AC3">
              <w:rPr>
                <w:rStyle w:val="a1"/>
                <w:rFonts w:hint="eastAsia"/>
                <w:color w:val="000000"/>
              </w:rPr>
              <w:t xml:space="preserve"> </w:t>
            </w:r>
            <w:r w:rsidRPr="00463AC3">
              <w:rPr>
                <w:rStyle w:val="a1"/>
                <w:rFonts w:hint="eastAsia"/>
                <w:color w:val="000000"/>
              </w:rPr>
              <w:t>알림</w:t>
            </w:r>
            <w:r w:rsidRPr="00463AC3">
              <w:rPr>
                <w:rStyle w:val="a1"/>
                <w:rFonts w:hint="eastAsia"/>
                <w:color w:val="000000"/>
              </w:rPr>
              <w:t xml:space="preserve"> </w:t>
            </w:r>
            <w:r w:rsidRPr="00463AC3">
              <w:rPr>
                <w:rStyle w:val="a1"/>
                <w:rFonts w:hint="eastAsia"/>
                <w:color w:val="000000"/>
              </w:rPr>
              <w:t>기능을</w:t>
            </w:r>
            <w:r w:rsidRPr="00463AC3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사용할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수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있다</w:t>
            </w:r>
            <w:r w:rsidRPr="00C57CF5">
              <w:rPr>
                <w:rStyle w:val="a1"/>
                <w:rFonts w:hint="eastAsia"/>
                <w:color w:val="000000"/>
              </w:rPr>
              <w:t>.</w:t>
            </w:r>
            <w:r w:rsidRPr="00C57CF5">
              <w:rPr>
                <w:rStyle w:val="a1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이러한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기능들로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인해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사용자는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보다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체계적이고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효과적으로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할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일들을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전문적으로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처리하는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것을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기대할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수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있다</w:t>
            </w:r>
            <w:r w:rsidRPr="00C57CF5">
              <w:rPr>
                <w:rStyle w:val="a1"/>
                <w:rFonts w:hint="eastAsia"/>
                <w:color w:val="000000"/>
              </w:rPr>
              <w:t>.</w:t>
            </w:r>
          </w:p>
          <w:p w14:paraId="1E591741" w14:textId="77777777" w:rsidR="00C57CF5" w:rsidRPr="00C57CF5" w:rsidRDefault="00C57CF5" w:rsidP="00C57CF5">
            <w:pPr>
              <w:rPr>
                <w:rStyle w:val="a1"/>
                <w:color w:val="000000"/>
              </w:rPr>
            </w:pPr>
          </w:p>
          <w:p w14:paraId="465328A7" w14:textId="79E12AFB" w:rsidR="00FF46A0" w:rsidRPr="00C57CF5" w:rsidRDefault="00C57CF5" w:rsidP="00C57CF5">
            <w:pPr>
              <w:rPr>
                <w:rStyle w:val="a1"/>
                <w:color w:val="000000"/>
              </w:rPr>
            </w:pPr>
            <w:r w:rsidRPr="00C57CF5">
              <w:rPr>
                <w:rStyle w:val="a1"/>
                <w:rFonts w:hint="eastAsia"/>
                <w:color w:val="000000"/>
              </w:rPr>
              <w:t>위의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기능들을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토대로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정렬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기능도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지원한다</w:t>
            </w:r>
            <w:r w:rsidRPr="00C57CF5">
              <w:rPr>
                <w:rStyle w:val="a1"/>
                <w:rFonts w:hint="eastAsia"/>
                <w:color w:val="000000"/>
              </w:rPr>
              <w:t>.</w:t>
            </w:r>
            <w:r w:rsidRPr="00C57CF5">
              <w:rPr>
                <w:rStyle w:val="a1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할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일을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추가할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때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설정한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우선순위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또는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마감일이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임박한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할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일들을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순서로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정렬이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가능하여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사용자의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요구에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맞춰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해당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애플리케이션은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유동적으로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변화가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가능하다</w:t>
            </w:r>
            <w:r w:rsidRPr="00C57CF5">
              <w:rPr>
                <w:rStyle w:val="a1"/>
                <w:rFonts w:hint="eastAsia"/>
                <w:color w:val="000000"/>
              </w:rPr>
              <w:t>.</w:t>
            </w:r>
          </w:p>
        </w:tc>
      </w:tr>
    </w:tbl>
    <w:p w14:paraId="715114D9" w14:textId="77777777" w:rsidR="00FF46A0" w:rsidRPr="00FF46A0" w:rsidRDefault="00FF46A0" w:rsidP="00FF46A0"/>
    <w:p w14:paraId="4E99AEF5" w14:textId="77777777" w:rsidR="00AC6F6C" w:rsidRDefault="00AC6F6C" w:rsidP="004221DF">
      <w:bookmarkStart w:id="6" w:name="_Toc287096150"/>
      <w:r>
        <w:br w:type="page"/>
      </w:r>
    </w:p>
    <w:p w14:paraId="78D9DD05" w14:textId="77777777" w:rsidR="001630AB" w:rsidRDefault="00AC6F6C" w:rsidP="004221DF">
      <w:pPr>
        <w:pStyle w:val="Heading1"/>
      </w:pPr>
      <w:bookmarkStart w:id="7" w:name="_Toc131956562"/>
      <w:r>
        <w:rPr>
          <w:rFonts w:hint="eastAsia"/>
        </w:rPr>
        <w:lastRenderedPageBreak/>
        <w:t>사용자 분석</w:t>
      </w:r>
      <w:bookmarkEnd w:id="6"/>
      <w:bookmarkEnd w:id="7"/>
    </w:p>
    <w:p w14:paraId="68A5A7AF" w14:textId="236B92D4" w:rsidR="00EF53CF" w:rsidRPr="00E917F3" w:rsidRDefault="0017696D" w:rsidP="00EF53CF">
      <w:pPr>
        <w:pStyle w:val="Heading2"/>
      </w:pPr>
      <w:bookmarkStart w:id="8" w:name="_Toc131956563"/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정의</w:t>
      </w:r>
      <w:bookmarkEnd w:id="8"/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5"/>
        <w:gridCol w:w="5891"/>
      </w:tblGrid>
      <w:tr w:rsidR="00EF53CF" w:rsidRPr="00BA2195" w14:paraId="197246BD" w14:textId="77777777" w:rsidTr="62A2B006">
        <w:tc>
          <w:tcPr>
            <w:tcW w:w="2425" w:type="dxa"/>
            <w:shd w:val="clear" w:color="auto" w:fill="CCCCCC"/>
          </w:tcPr>
          <w:p w14:paraId="361ECFCC" w14:textId="77777777" w:rsidR="00EF53CF" w:rsidRPr="00EF53CF" w:rsidRDefault="00EF53CF" w:rsidP="005A4497">
            <w:pPr>
              <w:pStyle w:val="a2"/>
            </w:pPr>
            <w:proofErr w:type="spellStart"/>
            <w:r w:rsidRPr="00EF53CF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5891" w:type="dxa"/>
            <w:shd w:val="clear" w:color="auto" w:fill="CCCCCC"/>
          </w:tcPr>
          <w:p w14:paraId="57169C2D" w14:textId="77777777" w:rsidR="00EF53CF" w:rsidRPr="00EF53CF" w:rsidRDefault="00EF53CF" w:rsidP="005A4497">
            <w:pPr>
              <w:pStyle w:val="a2"/>
            </w:pPr>
            <w:r w:rsidRPr="00EF53CF">
              <w:rPr>
                <w:rFonts w:hint="eastAsia"/>
              </w:rPr>
              <w:t>설명</w:t>
            </w:r>
          </w:p>
        </w:tc>
      </w:tr>
      <w:tr w:rsidR="00EF53CF" w:rsidRPr="00BA2195" w14:paraId="7E60B76E" w14:textId="77777777" w:rsidTr="62A2B006">
        <w:tc>
          <w:tcPr>
            <w:tcW w:w="2425" w:type="dxa"/>
          </w:tcPr>
          <w:p w14:paraId="501072B6" w14:textId="77777777" w:rsidR="00EF53CF" w:rsidRPr="00DA2B59" w:rsidRDefault="00FF46A0" w:rsidP="00EF53CF">
            <w:pPr>
              <w:jc w:val="center"/>
              <w:rPr>
                <w:rStyle w:val="a1"/>
                <w:color w:val="000000" w:themeColor="text1"/>
              </w:rPr>
            </w:pPr>
            <w:r w:rsidRPr="00DA2B59">
              <w:rPr>
                <w:rStyle w:val="a1"/>
                <w:rFonts w:hint="eastAsia"/>
                <w:color w:val="000000" w:themeColor="text1"/>
              </w:rPr>
              <w:t>사용자</w:t>
            </w:r>
          </w:p>
        </w:tc>
        <w:tc>
          <w:tcPr>
            <w:tcW w:w="5891" w:type="dxa"/>
          </w:tcPr>
          <w:p w14:paraId="220D96D9" w14:textId="025960F1" w:rsidR="00FF46A0" w:rsidRPr="00DA2B59" w:rsidRDefault="00DA2B59" w:rsidP="00C22C37">
            <w:pPr>
              <w:rPr>
                <w:rStyle w:val="a1"/>
                <w:color w:val="000000" w:themeColor="text1"/>
              </w:rPr>
            </w:pPr>
            <w:r w:rsidRPr="00DA2B59">
              <w:rPr>
                <w:rStyle w:val="a1"/>
                <w:rFonts w:hint="eastAsia"/>
                <w:color w:val="000000" w:themeColor="text1"/>
              </w:rPr>
              <w:t>할</w:t>
            </w:r>
            <w:r w:rsidRPr="00DA2B59">
              <w:rPr>
                <w:rStyle w:val="a1"/>
                <w:rFonts w:hint="eastAsia"/>
                <w:color w:val="000000" w:themeColor="text1"/>
              </w:rPr>
              <w:t xml:space="preserve"> </w:t>
            </w:r>
            <w:r w:rsidRPr="00DA2B59">
              <w:rPr>
                <w:rStyle w:val="a1"/>
                <w:rFonts w:hint="eastAsia"/>
                <w:color w:val="000000" w:themeColor="text1"/>
              </w:rPr>
              <w:t>일</w:t>
            </w:r>
            <w:r w:rsidRPr="00DA2B59">
              <w:rPr>
                <w:rStyle w:val="a1"/>
                <w:rFonts w:hint="eastAsia"/>
                <w:color w:val="000000" w:themeColor="text1"/>
              </w:rPr>
              <w:t xml:space="preserve"> </w:t>
            </w:r>
            <w:r w:rsidRPr="00DA2B59">
              <w:rPr>
                <w:rStyle w:val="a1"/>
                <w:rFonts w:hint="eastAsia"/>
                <w:color w:val="000000" w:themeColor="text1"/>
              </w:rPr>
              <w:t>목록을</w:t>
            </w:r>
            <w:r w:rsidRPr="00DA2B59">
              <w:rPr>
                <w:rStyle w:val="a1"/>
                <w:rFonts w:hint="eastAsia"/>
                <w:color w:val="000000" w:themeColor="text1"/>
              </w:rPr>
              <w:t xml:space="preserve"> </w:t>
            </w:r>
            <w:r w:rsidRPr="00DA2B59">
              <w:rPr>
                <w:rStyle w:val="a1"/>
                <w:rFonts w:hint="eastAsia"/>
                <w:color w:val="000000" w:themeColor="text1"/>
              </w:rPr>
              <w:t>사용하는</w:t>
            </w:r>
            <w:r w:rsidRPr="00DA2B59">
              <w:rPr>
                <w:rStyle w:val="a1"/>
                <w:rFonts w:hint="eastAsia"/>
                <w:color w:val="000000" w:themeColor="text1"/>
              </w:rPr>
              <w:t xml:space="preserve"> </w:t>
            </w:r>
            <w:r w:rsidRPr="00DA2B59">
              <w:rPr>
                <w:rStyle w:val="a1"/>
                <w:rFonts w:hint="eastAsia"/>
                <w:color w:val="000000" w:themeColor="text1"/>
              </w:rPr>
              <w:t>최상위</w:t>
            </w:r>
            <w:r w:rsidRPr="00DA2B59">
              <w:rPr>
                <w:rStyle w:val="a1"/>
                <w:rFonts w:hint="eastAsia"/>
                <w:color w:val="000000" w:themeColor="text1"/>
              </w:rPr>
              <w:t xml:space="preserve"> </w:t>
            </w:r>
            <w:r w:rsidRPr="00DA2B59">
              <w:rPr>
                <w:rStyle w:val="a1"/>
                <w:rFonts w:hint="eastAsia"/>
                <w:color w:val="000000" w:themeColor="text1"/>
              </w:rPr>
              <w:t>사용자</w:t>
            </w:r>
            <w:r w:rsidRPr="00DA2B59">
              <w:rPr>
                <w:rStyle w:val="a1"/>
                <w:rFonts w:hint="eastAsia"/>
                <w:color w:val="000000" w:themeColor="text1"/>
              </w:rPr>
              <w:t>.</w:t>
            </w:r>
          </w:p>
        </w:tc>
      </w:tr>
      <w:tr w:rsidR="005970DF" w:rsidRPr="00BA2195" w14:paraId="7EE7B536" w14:textId="77777777" w:rsidTr="62A2B006">
        <w:tc>
          <w:tcPr>
            <w:tcW w:w="2425" w:type="dxa"/>
          </w:tcPr>
          <w:p w14:paraId="019526F4" w14:textId="26E2665E" w:rsidR="005970DF" w:rsidRPr="00045994" w:rsidRDefault="00CB2371" w:rsidP="00EF53CF">
            <w:pPr>
              <w:jc w:val="center"/>
              <w:rPr>
                <w:rStyle w:val="a1"/>
                <w:color w:val="000000" w:themeColor="text1"/>
                <w:highlight w:val="yellow"/>
              </w:rPr>
            </w:pPr>
            <w:r w:rsidRPr="00071110">
              <w:rPr>
                <w:rStyle w:val="a1"/>
                <w:rFonts w:hint="eastAsia"/>
                <w:color w:val="000000" w:themeColor="text1"/>
              </w:rPr>
              <w:t>회원</w:t>
            </w:r>
          </w:p>
        </w:tc>
        <w:tc>
          <w:tcPr>
            <w:tcW w:w="5891" w:type="dxa"/>
          </w:tcPr>
          <w:p w14:paraId="520402AE" w14:textId="20147A58" w:rsidR="002D05A2" w:rsidRPr="00DA2B59" w:rsidRDefault="001D4C74" w:rsidP="00C22C37">
            <w:pPr>
              <w:rPr>
                <w:rStyle w:val="a1"/>
                <w:color w:val="000000" w:themeColor="text1"/>
              </w:rPr>
            </w:pPr>
            <w:r>
              <w:rPr>
                <w:rStyle w:val="a1"/>
                <w:color w:val="000000" w:themeColor="text1"/>
              </w:rPr>
              <w:t>Check Box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>
              <w:rPr>
                <w:rStyle w:val="a1"/>
                <w:rFonts w:hint="eastAsia"/>
                <w:color w:val="000000" w:themeColor="text1"/>
              </w:rPr>
              <w:t>서비스에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 w:rsidR="00CB2371">
              <w:rPr>
                <w:rStyle w:val="a1"/>
                <w:rFonts w:hint="eastAsia"/>
                <w:color w:val="000000" w:themeColor="text1"/>
              </w:rPr>
              <w:t>회원</w:t>
            </w:r>
            <w:r>
              <w:rPr>
                <w:rStyle w:val="a1"/>
                <w:rFonts w:hint="eastAsia"/>
                <w:color w:val="000000" w:themeColor="text1"/>
              </w:rPr>
              <w:t>등록</w:t>
            </w:r>
            <w:r w:rsidR="00CB2371">
              <w:rPr>
                <w:rStyle w:val="a1"/>
                <w:rFonts w:hint="eastAsia"/>
                <w:color w:val="000000" w:themeColor="text1"/>
              </w:rPr>
              <w:t>한</w:t>
            </w:r>
            <w:r w:rsidR="00CB2371">
              <w:rPr>
                <w:rStyle w:val="a1"/>
                <w:rFonts w:hint="eastAsia"/>
                <w:color w:val="000000" w:themeColor="text1"/>
              </w:rPr>
              <w:t xml:space="preserve"> </w:t>
            </w:r>
            <w:r w:rsidR="00CB2371">
              <w:rPr>
                <w:rStyle w:val="a1"/>
                <w:rFonts w:hint="eastAsia"/>
                <w:color w:val="000000" w:themeColor="text1"/>
              </w:rPr>
              <w:t>사용</w:t>
            </w:r>
            <w:r w:rsidR="006A765B">
              <w:rPr>
                <w:rStyle w:val="a1"/>
                <w:rFonts w:hint="eastAsia"/>
                <w:color w:val="000000" w:themeColor="text1"/>
              </w:rPr>
              <w:t>자</w:t>
            </w:r>
            <w:r w:rsidR="006A765B">
              <w:rPr>
                <w:rStyle w:val="a1"/>
                <w:rFonts w:hint="eastAsia"/>
                <w:color w:val="000000" w:themeColor="text1"/>
              </w:rPr>
              <w:t>.</w:t>
            </w:r>
          </w:p>
        </w:tc>
      </w:tr>
      <w:tr w:rsidR="00A64899" w:rsidRPr="00BA2195" w14:paraId="7383E9AE" w14:textId="77777777" w:rsidTr="62A2B006">
        <w:tc>
          <w:tcPr>
            <w:tcW w:w="2425" w:type="dxa"/>
          </w:tcPr>
          <w:p w14:paraId="4A3EE823" w14:textId="3959E488" w:rsidR="00A64899" w:rsidRPr="00071110" w:rsidRDefault="00A64899" w:rsidP="00EF53CF">
            <w:pPr>
              <w:jc w:val="center"/>
              <w:rPr>
                <w:rStyle w:val="a1"/>
                <w:color w:val="000000" w:themeColor="text1"/>
              </w:rPr>
            </w:pPr>
            <w:r>
              <w:rPr>
                <w:rStyle w:val="a1"/>
                <w:rFonts w:hint="eastAsia"/>
                <w:color w:val="000000" w:themeColor="text1"/>
              </w:rPr>
              <w:t>비회원</w:t>
            </w:r>
          </w:p>
        </w:tc>
        <w:tc>
          <w:tcPr>
            <w:tcW w:w="5891" w:type="dxa"/>
          </w:tcPr>
          <w:p w14:paraId="6A5C5709" w14:textId="237BB452" w:rsidR="00A64899" w:rsidRDefault="00A64899" w:rsidP="00C22C37">
            <w:pPr>
              <w:rPr>
                <w:rStyle w:val="a1"/>
                <w:color w:val="000000" w:themeColor="text1"/>
              </w:rPr>
            </w:pPr>
            <w:r>
              <w:rPr>
                <w:rStyle w:val="a1"/>
                <w:color w:val="000000" w:themeColor="text1"/>
              </w:rPr>
              <w:t xml:space="preserve">Check Box </w:t>
            </w:r>
            <w:r>
              <w:rPr>
                <w:rStyle w:val="a1"/>
                <w:rFonts w:hint="eastAsia"/>
                <w:color w:val="000000" w:themeColor="text1"/>
              </w:rPr>
              <w:t>서비스에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 w:rsidR="00AF2781">
              <w:rPr>
                <w:rStyle w:val="a1"/>
                <w:rFonts w:hint="eastAsia"/>
                <w:color w:val="000000" w:themeColor="text1"/>
              </w:rPr>
              <w:t>회원</w:t>
            </w:r>
            <w:r w:rsidR="00AF2781">
              <w:rPr>
                <w:rStyle w:val="a1"/>
                <w:rFonts w:hint="eastAsia"/>
                <w:color w:val="000000" w:themeColor="text1"/>
              </w:rPr>
              <w:t xml:space="preserve"> </w:t>
            </w:r>
            <w:r w:rsidR="00AF2781">
              <w:rPr>
                <w:rStyle w:val="a1"/>
                <w:rFonts w:hint="eastAsia"/>
                <w:color w:val="000000" w:themeColor="text1"/>
              </w:rPr>
              <w:t>등록하지</w:t>
            </w:r>
            <w:r w:rsidR="00AF2781">
              <w:rPr>
                <w:rStyle w:val="a1"/>
                <w:rFonts w:hint="eastAsia"/>
                <w:color w:val="000000" w:themeColor="text1"/>
              </w:rPr>
              <w:t xml:space="preserve"> </w:t>
            </w:r>
            <w:r w:rsidR="00AF2781">
              <w:rPr>
                <w:rStyle w:val="a1"/>
                <w:rFonts w:hint="eastAsia"/>
                <w:color w:val="000000" w:themeColor="text1"/>
              </w:rPr>
              <w:t>않은</w:t>
            </w:r>
            <w:r w:rsidR="00AF2781">
              <w:rPr>
                <w:rStyle w:val="a1"/>
                <w:rFonts w:hint="eastAsia"/>
                <w:color w:val="000000" w:themeColor="text1"/>
              </w:rPr>
              <w:t xml:space="preserve"> </w:t>
            </w:r>
            <w:r w:rsidR="00AF2781">
              <w:rPr>
                <w:rStyle w:val="a1"/>
                <w:rFonts w:hint="eastAsia"/>
                <w:color w:val="000000" w:themeColor="text1"/>
              </w:rPr>
              <w:t>사용자</w:t>
            </w:r>
            <w:r w:rsidR="00AF2781">
              <w:rPr>
                <w:rStyle w:val="a1"/>
                <w:rFonts w:hint="eastAsia"/>
                <w:color w:val="000000" w:themeColor="text1"/>
              </w:rPr>
              <w:t>.</w:t>
            </w:r>
          </w:p>
        </w:tc>
      </w:tr>
      <w:tr w:rsidR="00DA2B59" w:rsidRPr="00BA2195" w14:paraId="7F481FA5" w14:textId="77777777" w:rsidTr="62A2B006">
        <w:tc>
          <w:tcPr>
            <w:tcW w:w="2425" w:type="dxa"/>
          </w:tcPr>
          <w:p w14:paraId="61B5F69E" w14:textId="07BFD840" w:rsidR="00DA2B59" w:rsidRPr="00DA2B59" w:rsidRDefault="62A2B006" w:rsidP="00DA2B59">
            <w:pPr>
              <w:jc w:val="center"/>
              <w:rPr>
                <w:rFonts w:ascii="Dotum" w:eastAsia="Dotum" w:hAnsi="Dotum"/>
                <w:color w:val="000000" w:themeColor="text1"/>
              </w:rPr>
            </w:pPr>
            <w:r w:rsidRPr="62A2B006">
              <w:rPr>
                <w:rFonts w:ascii="Dotum" w:eastAsia="Dotum" w:hAnsi="Dotum"/>
                <w:color w:val="000000" w:themeColor="text1"/>
              </w:rPr>
              <w:t>사용자 인증 시스템</w:t>
            </w:r>
          </w:p>
        </w:tc>
        <w:tc>
          <w:tcPr>
            <w:tcW w:w="5891" w:type="dxa"/>
          </w:tcPr>
          <w:p w14:paraId="1CC2FBF1" w14:textId="100BB156" w:rsidR="00DA2B59" w:rsidRPr="00DA2B59" w:rsidRDefault="00745D24" w:rsidP="00DA2B59">
            <w:pPr>
              <w:rPr>
                <w:rFonts w:ascii="Dotum" w:eastAsia="Dotum" w:hAnsi="Dotum"/>
                <w:color w:val="000000" w:themeColor="text1"/>
              </w:rPr>
            </w:pPr>
            <w:r>
              <w:rPr>
                <w:rFonts w:ascii="Dotum" w:eastAsia="Dotum" w:hAnsi="Dotum"/>
                <w:color w:val="000000" w:themeColor="text1"/>
              </w:rPr>
              <w:t>Check Box</w:t>
            </w:r>
            <w:r w:rsidR="00DA2B59" w:rsidRPr="00DA2B59">
              <w:rPr>
                <w:rFonts w:ascii="Dotum" w:eastAsia="Dotum" w:hAnsi="Dotum" w:hint="eastAsia"/>
                <w:color w:val="000000" w:themeColor="text1"/>
              </w:rPr>
              <w:t xml:space="preserve"> 서비스에 가입한 회원들의 정보를 저장하는 </w:t>
            </w:r>
            <w:r w:rsidR="00D86CB0">
              <w:rPr>
                <w:rFonts w:ascii="Dotum" w:eastAsia="Dotum" w:hAnsi="Dotum" w:hint="eastAsia"/>
                <w:color w:val="000000" w:themeColor="text1"/>
              </w:rPr>
              <w:t xml:space="preserve">네이버 </w:t>
            </w:r>
            <w:r w:rsidR="00D86CB0">
              <w:rPr>
                <w:rFonts w:ascii="Dotum" w:eastAsia="Dotum" w:hAnsi="Dotum"/>
                <w:color w:val="000000" w:themeColor="text1"/>
                <w:lang w:val="en-CA"/>
              </w:rPr>
              <w:t>A</w:t>
            </w:r>
            <w:r w:rsidR="00D86CB0">
              <w:rPr>
                <w:rFonts w:ascii="Dotum" w:eastAsia="Dotum" w:hAnsi="Dotum"/>
                <w:lang w:val="en-CA"/>
              </w:rPr>
              <w:t>PI</w:t>
            </w:r>
            <w:r w:rsidR="00D86CB0">
              <w:rPr>
                <w:rFonts w:ascii="Dotum" w:eastAsia="Dotum" w:hAnsi="Dotum" w:hint="eastAsia"/>
                <w:lang w:val="en-CA"/>
              </w:rPr>
              <w:t xml:space="preserve">에서의 </w:t>
            </w:r>
            <w:r w:rsidR="00DA2B59" w:rsidRPr="00DA2B59">
              <w:rPr>
                <w:rFonts w:ascii="Dotum" w:eastAsia="Dotum" w:hAnsi="Dotum" w:hint="eastAsia"/>
                <w:color w:val="000000" w:themeColor="text1"/>
              </w:rPr>
              <w:t>데이터베이스.</w:t>
            </w:r>
          </w:p>
        </w:tc>
      </w:tr>
    </w:tbl>
    <w:p w14:paraId="5D1C0FD4" w14:textId="77777777" w:rsidR="00EF53CF" w:rsidRDefault="00EF53CF" w:rsidP="00EF53CF"/>
    <w:p w14:paraId="1F64740A" w14:textId="49CF893D" w:rsidR="005127C2" w:rsidRDefault="00E917F3" w:rsidP="005127C2">
      <w:pPr>
        <w:pStyle w:val="Heading2"/>
      </w:pPr>
      <w:bookmarkStart w:id="9" w:name="_Toc287096152"/>
      <w:bookmarkStart w:id="10" w:name="_Toc131956564"/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다이어그램</w:t>
      </w:r>
      <w:bookmarkEnd w:id="9"/>
      <w:bookmarkEnd w:id="10"/>
    </w:p>
    <w:p w14:paraId="39816615" w14:textId="7323C897" w:rsidR="004221DF" w:rsidRDefault="00F83B36" w:rsidP="005127C2">
      <w:r>
        <w:rPr>
          <w:noProof/>
        </w:rPr>
        <w:drawing>
          <wp:inline distT="0" distB="0" distL="0" distR="0" wp14:anchorId="4DB0F983" wp14:editId="577925BC">
            <wp:extent cx="4743450" cy="2875716"/>
            <wp:effectExtent l="0" t="0" r="0" b="0"/>
            <wp:docPr id="778285208" name="Picture 778285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87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E2C17" w14:textId="34A35C17" w:rsidR="00FF46A0" w:rsidRDefault="00FF46A0" w:rsidP="00FF46A0">
      <w:pPr>
        <w:jc w:val="center"/>
      </w:pPr>
    </w:p>
    <w:p w14:paraId="3E5E1B03" w14:textId="20B6F00E" w:rsidR="004221DF" w:rsidRDefault="004221DF" w:rsidP="004221DF"/>
    <w:p w14:paraId="71D923C1" w14:textId="77777777" w:rsidR="00DA2B59" w:rsidRDefault="00DA2B59" w:rsidP="004221DF"/>
    <w:p w14:paraId="02AC20CC" w14:textId="77777777" w:rsidR="00DA2B59" w:rsidRDefault="00DA2B59" w:rsidP="004221DF"/>
    <w:p w14:paraId="3B3F25D2" w14:textId="77777777" w:rsidR="00BE571A" w:rsidRDefault="00416A4D" w:rsidP="004221DF">
      <w:pPr>
        <w:pStyle w:val="Heading1"/>
      </w:pPr>
      <w:bookmarkStart w:id="11" w:name="_Toc131956565"/>
      <w:r>
        <w:rPr>
          <w:rFonts w:hint="eastAsia"/>
        </w:rPr>
        <w:t>요구사항 분석</w:t>
      </w:r>
      <w:bookmarkEnd w:id="11"/>
    </w:p>
    <w:p w14:paraId="4F81E434" w14:textId="2B005736" w:rsidR="000C2157" w:rsidRDefault="000C2157" w:rsidP="00440DE6">
      <w:pPr>
        <w:pStyle w:val="Heading2"/>
      </w:pPr>
      <w:bookmarkStart w:id="12" w:name="_Toc131956566"/>
      <w:bookmarkStart w:id="13" w:name="_Toc287096155"/>
      <w:r>
        <w:rPr>
          <w:rFonts w:hint="eastAsia"/>
        </w:rPr>
        <w:t>고객 기능 요구사항</w:t>
      </w:r>
      <w:bookmarkEnd w:id="12"/>
    </w:p>
    <w:p w14:paraId="77B1F0AF" w14:textId="77777777" w:rsidR="00F32E5C" w:rsidRPr="00F32E5C" w:rsidRDefault="00F32E5C" w:rsidP="00F32E5C"/>
    <w:tbl>
      <w:tblPr>
        <w:tblW w:w="8483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0"/>
        <w:gridCol w:w="6095"/>
        <w:gridCol w:w="898"/>
      </w:tblGrid>
      <w:tr w:rsidR="000C2157" w:rsidRPr="00D54A11" w14:paraId="7AB1B353" w14:textId="77777777" w:rsidTr="0003407A">
        <w:trPr>
          <w:trHeight w:val="690"/>
        </w:trPr>
        <w:tc>
          <w:tcPr>
            <w:tcW w:w="1490" w:type="dxa"/>
            <w:shd w:val="clear" w:color="auto" w:fill="CCCCCC"/>
            <w:vAlign w:val="center"/>
          </w:tcPr>
          <w:p w14:paraId="451C8026" w14:textId="77777777" w:rsidR="000C2157" w:rsidRPr="00D54A11" w:rsidRDefault="000C2157" w:rsidP="0003407A">
            <w:pPr>
              <w:pStyle w:val="a2"/>
            </w:pPr>
            <w:r>
              <w:rPr>
                <w:rFonts w:hint="eastAsia"/>
              </w:rPr>
              <w:lastRenderedPageBreak/>
              <w:t>구분</w:t>
            </w:r>
          </w:p>
        </w:tc>
        <w:tc>
          <w:tcPr>
            <w:tcW w:w="6095" w:type="dxa"/>
            <w:shd w:val="clear" w:color="auto" w:fill="CCCCCC"/>
            <w:vAlign w:val="center"/>
          </w:tcPr>
          <w:p w14:paraId="716D02CD" w14:textId="77777777" w:rsidR="000C2157" w:rsidRPr="00D54A11" w:rsidRDefault="000C2157" w:rsidP="0003407A">
            <w:pPr>
              <w:pStyle w:val="a2"/>
            </w:pPr>
            <w:r>
              <w:rPr>
                <w:rFonts w:hint="eastAsia"/>
              </w:rPr>
              <w:t xml:space="preserve">상세 </w:t>
            </w:r>
          </w:p>
        </w:tc>
        <w:tc>
          <w:tcPr>
            <w:tcW w:w="898" w:type="dxa"/>
            <w:shd w:val="clear" w:color="auto" w:fill="CCCCCC"/>
            <w:vAlign w:val="center"/>
          </w:tcPr>
          <w:p w14:paraId="7E1159DF" w14:textId="77777777" w:rsidR="000C2157" w:rsidRPr="00D54A11" w:rsidRDefault="000C2157" w:rsidP="0003407A">
            <w:pPr>
              <w:pStyle w:val="a2"/>
            </w:pPr>
            <w:r>
              <w:rPr>
                <w:rFonts w:hint="eastAsia"/>
              </w:rPr>
              <w:t>비고</w:t>
            </w:r>
          </w:p>
        </w:tc>
      </w:tr>
      <w:tr w:rsidR="00DA2B59" w:rsidRPr="00D54A11" w14:paraId="7EAD7F95" w14:textId="77777777" w:rsidTr="0003407A">
        <w:trPr>
          <w:trHeight w:val="338"/>
        </w:trPr>
        <w:tc>
          <w:tcPr>
            <w:tcW w:w="1490" w:type="dxa"/>
          </w:tcPr>
          <w:p w14:paraId="4B09CDCF" w14:textId="51C2802C" w:rsidR="00DA2B59" w:rsidRPr="0003407A" w:rsidRDefault="00DA2B59" w:rsidP="00DA2B59">
            <w:pPr>
              <w:jc w:val="center"/>
              <w:rPr>
                <w:rStyle w:val="a1"/>
              </w:rPr>
            </w:pPr>
            <w:r>
              <w:rPr>
                <w:rFonts w:ascii="Dotum" w:eastAsia="Dotum" w:hAnsi="Dotum" w:hint="eastAsia"/>
              </w:rPr>
              <w:t>사용자 등록 및 로그인</w:t>
            </w:r>
          </w:p>
        </w:tc>
        <w:tc>
          <w:tcPr>
            <w:tcW w:w="6095" w:type="dxa"/>
          </w:tcPr>
          <w:p w14:paraId="1F3E918F" w14:textId="74DE5F54" w:rsidR="00DA2B59" w:rsidRDefault="00DA2B59" w:rsidP="00DA2B59">
            <w:pPr>
              <w:jc w:val="left"/>
              <w:rPr>
                <w:rFonts w:ascii="Dotum" w:eastAsia="Dotum" w:hAnsi="Dotum"/>
              </w:rPr>
            </w:pPr>
            <w:r w:rsidRPr="5B0B46EC">
              <w:rPr>
                <w:rFonts w:ascii="Dotum" w:eastAsia="Dotum" w:hAnsi="Dotum"/>
              </w:rPr>
              <w:t>(사용자 등록</w:t>
            </w:r>
            <w:r>
              <w:rPr>
                <w:rFonts w:ascii="Dotum" w:eastAsia="Dotum" w:hAnsi="Dotum" w:hint="eastAsia"/>
              </w:rPr>
              <w:t>,</w:t>
            </w:r>
            <w:r>
              <w:rPr>
                <w:rFonts w:ascii="Dotum" w:eastAsia="Dotum" w:hAnsi="Dotum"/>
              </w:rPr>
              <w:t xml:space="preserve"> </w:t>
            </w:r>
            <w:r>
              <w:rPr>
                <w:rFonts w:ascii="Dotum" w:eastAsia="Dotum" w:hAnsi="Dotum" w:hint="eastAsia"/>
              </w:rPr>
              <w:t>회원가입</w:t>
            </w:r>
            <w:r w:rsidRPr="5B0B46EC">
              <w:rPr>
                <w:rFonts w:ascii="Dotum" w:eastAsia="Dotum" w:hAnsi="Dotum"/>
              </w:rPr>
              <w:t>) 신규 사용자가 회원 가입을 하게 되면, 시스템은 회원 가입 절차를 수행하게 된다.</w:t>
            </w:r>
            <w:r w:rsidR="00910516">
              <w:rPr>
                <w:rFonts w:ascii="Dotum" w:eastAsia="Dotum" w:hAnsi="Dotum"/>
              </w:rPr>
              <w:t xml:space="preserve"> </w:t>
            </w:r>
          </w:p>
          <w:p w14:paraId="52295B8F" w14:textId="3E62D698" w:rsidR="00DA2B59" w:rsidRPr="0003407A" w:rsidRDefault="00DA2B59" w:rsidP="00DA2B59">
            <w:pPr>
              <w:jc w:val="left"/>
              <w:rPr>
                <w:rStyle w:val="a1"/>
              </w:rPr>
            </w:pPr>
            <w:r>
              <w:rPr>
                <w:rFonts w:ascii="Dotum" w:eastAsia="Dotum" w:hAnsi="Dotum"/>
              </w:rPr>
              <w:t>(</w:t>
            </w:r>
            <w:r>
              <w:rPr>
                <w:rFonts w:ascii="Dotum" w:eastAsia="Dotum" w:hAnsi="Dotum" w:hint="eastAsia"/>
              </w:rPr>
              <w:t>로그인)</w:t>
            </w:r>
            <w:r>
              <w:rPr>
                <w:rFonts w:ascii="Dotum" w:eastAsia="Dotum" w:hAnsi="Dotum"/>
              </w:rPr>
              <w:t xml:space="preserve"> </w:t>
            </w:r>
            <w:r>
              <w:rPr>
                <w:rFonts w:ascii="Dotum" w:eastAsia="Dotum" w:hAnsi="Dotum" w:hint="eastAsia"/>
              </w:rPr>
              <w:t>회원 가입된 사용자가 로그인을 시도하면,</w:t>
            </w:r>
            <w:r>
              <w:rPr>
                <w:rFonts w:ascii="Dotum" w:eastAsia="Dotum" w:hAnsi="Dotum"/>
              </w:rPr>
              <w:t xml:space="preserve"> </w:t>
            </w:r>
            <w:r>
              <w:rPr>
                <w:rFonts w:ascii="Dotum" w:eastAsia="Dotum" w:hAnsi="Dotum" w:hint="eastAsia"/>
              </w:rPr>
              <w:t>시스템은 로그인 절차를 수행하고 정상적으로 인증되면 홈 화면으로 이동한다.</w:t>
            </w:r>
          </w:p>
        </w:tc>
        <w:tc>
          <w:tcPr>
            <w:tcW w:w="898" w:type="dxa"/>
          </w:tcPr>
          <w:p w14:paraId="17AA633B" w14:textId="11FC0F75" w:rsidR="00DA2B59" w:rsidRPr="00D54A11" w:rsidRDefault="00E009AE" w:rsidP="00DA2B59">
            <w:pPr>
              <w:jc w:val="center"/>
              <w:rPr>
                <w:rFonts w:ascii="Dotum" w:eastAsia="Dotum" w:hAnsi="Dotum"/>
              </w:rPr>
            </w:pPr>
            <w:r>
              <w:rPr>
                <w:rFonts w:ascii="Dotum" w:eastAsia="Dotum" w:hAnsi="Dotum" w:hint="eastAsia"/>
              </w:rPr>
              <w:t xml:space="preserve">회원가입과 로그인은 </w:t>
            </w:r>
            <w:r>
              <w:rPr>
                <w:rFonts w:ascii="Dotum" w:eastAsia="Dotum" w:hAnsi="Dotum"/>
              </w:rPr>
              <w:t>"</w:t>
            </w:r>
            <w:r>
              <w:rPr>
                <w:rFonts w:ascii="Dotum" w:eastAsia="Dotum" w:hAnsi="Dotum" w:hint="eastAsia"/>
              </w:rPr>
              <w:t>네이버"</w:t>
            </w:r>
            <w:proofErr w:type="spellStart"/>
            <w:r>
              <w:rPr>
                <w:rFonts w:ascii="Dotum" w:eastAsia="Dotum" w:hAnsi="Dotum" w:hint="eastAsia"/>
              </w:rPr>
              <w:t>를</w:t>
            </w:r>
            <w:proofErr w:type="spellEnd"/>
            <w:r>
              <w:rPr>
                <w:rFonts w:ascii="Dotum" w:eastAsia="Dotum" w:hAnsi="Dotum" w:hint="eastAsia"/>
              </w:rPr>
              <w:t xml:space="preserve"> 통해 진행한다.</w:t>
            </w:r>
          </w:p>
        </w:tc>
      </w:tr>
      <w:tr w:rsidR="00DA2B59" w:rsidRPr="00D54A11" w14:paraId="05AC7260" w14:textId="77777777" w:rsidTr="0003407A">
        <w:trPr>
          <w:trHeight w:val="338"/>
        </w:trPr>
        <w:tc>
          <w:tcPr>
            <w:tcW w:w="1490" w:type="dxa"/>
          </w:tcPr>
          <w:p w14:paraId="61047D53" w14:textId="70CF4F2C" w:rsidR="00DA2B59" w:rsidRPr="00D54A11" w:rsidRDefault="00DA2B59" w:rsidP="00DA2B59">
            <w:pPr>
              <w:jc w:val="center"/>
              <w:rPr>
                <w:rFonts w:ascii="Dotum" w:eastAsia="Dotum" w:hAnsi="Dotum"/>
              </w:rPr>
            </w:pPr>
            <w:r w:rsidRPr="00DD303C">
              <w:rPr>
                <w:rFonts w:ascii="Dotum" w:eastAsia="Dotum" w:hAnsi="Dotum" w:hint="eastAsia"/>
              </w:rPr>
              <w:t>여러 개의 할 일 목록을 만드는 기능</w:t>
            </w:r>
          </w:p>
        </w:tc>
        <w:tc>
          <w:tcPr>
            <w:tcW w:w="6095" w:type="dxa"/>
          </w:tcPr>
          <w:p w14:paraId="0448BF49" w14:textId="672407D7" w:rsidR="00DA2B59" w:rsidRPr="00D54A11" w:rsidRDefault="00DA2B59" w:rsidP="00DA2B59">
            <w:pPr>
              <w:jc w:val="left"/>
              <w:rPr>
                <w:rFonts w:ascii="Dotum" w:eastAsia="Dotum" w:hAnsi="Dotum"/>
              </w:rPr>
            </w:pPr>
            <w:r>
              <w:rPr>
                <w:rFonts w:ascii="Dotum" w:eastAsia="Dotum" w:hAnsi="Dotum" w:hint="eastAsia"/>
              </w:rPr>
              <w:t>사용자가 할 일들을 분류할 수 있는 목록을 만든다.</w:t>
            </w:r>
            <w:r>
              <w:rPr>
                <w:rFonts w:ascii="Dotum" w:eastAsia="Dotum" w:hAnsi="Dotum"/>
              </w:rPr>
              <w:t xml:space="preserve"> </w:t>
            </w:r>
            <w:r>
              <w:rPr>
                <w:rFonts w:ascii="Dotum" w:eastAsia="Dotum" w:hAnsi="Dotum" w:hint="eastAsia"/>
              </w:rPr>
              <w:t xml:space="preserve">여기서 목록이란, 여러 개의 할 일들을 </w:t>
            </w:r>
            <w:proofErr w:type="spellStart"/>
            <w:r>
              <w:rPr>
                <w:rFonts w:ascii="Dotum" w:eastAsia="Dotum" w:hAnsi="Dotum" w:hint="eastAsia"/>
              </w:rPr>
              <w:t>카테고리화시킬</w:t>
            </w:r>
            <w:proofErr w:type="spellEnd"/>
            <w:r>
              <w:rPr>
                <w:rFonts w:ascii="Dotum" w:eastAsia="Dotum" w:hAnsi="Dotum" w:hint="eastAsia"/>
              </w:rPr>
              <w:t xml:space="preserve"> 수 있는 상위 폴더의 개념을 말한다.</w:t>
            </w:r>
          </w:p>
        </w:tc>
        <w:tc>
          <w:tcPr>
            <w:tcW w:w="898" w:type="dxa"/>
          </w:tcPr>
          <w:p w14:paraId="75DEF6BC" w14:textId="2251FE45" w:rsidR="00DA2B59" w:rsidRPr="00D54A11" w:rsidRDefault="00DA2B59" w:rsidP="00DA2B59">
            <w:pPr>
              <w:jc w:val="center"/>
              <w:rPr>
                <w:rFonts w:ascii="Dotum" w:eastAsia="Dotum" w:hAnsi="Dotum"/>
              </w:rPr>
            </w:pPr>
          </w:p>
        </w:tc>
      </w:tr>
      <w:tr w:rsidR="00DA2B59" w:rsidRPr="00D54A11" w14:paraId="6AE84C95" w14:textId="77777777" w:rsidTr="0003407A">
        <w:trPr>
          <w:trHeight w:val="338"/>
        </w:trPr>
        <w:tc>
          <w:tcPr>
            <w:tcW w:w="1490" w:type="dxa"/>
          </w:tcPr>
          <w:p w14:paraId="43AC8BE4" w14:textId="66B591FA" w:rsidR="00DA2B59" w:rsidRPr="00D54A11" w:rsidRDefault="00DA2B59" w:rsidP="00DA2B59">
            <w:pPr>
              <w:jc w:val="center"/>
              <w:rPr>
                <w:rFonts w:ascii="Dotum" w:eastAsia="Dotum" w:hAnsi="Dotum"/>
              </w:rPr>
            </w:pPr>
            <w:r w:rsidRPr="00DD303C">
              <w:rPr>
                <w:rFonts w:ascii="Dotum" w:eastAsia="Dotum" w:hAnsi="Dotum" w:hint="eastAsia"/>
              </w:rPr>
              <w:t>각 목록에 작업을 추가하는 기능</w:t>
            </w:r>
          </w:p>
        </w:tc>
        <w:tc>
          <w:tcPr>
            <w:tcW w:w="6095" w:type="dxa"/>
          </w:tcPr>
          <w:p w14:paraId="4D7F7A73" w14:textId="5EAE23A5" w:rsidR="00DA2B59" w:rsidRPr="00D54A11" w:rsidRDefault="00DA2B59" w:rsidP="00DA2B59">
            <w:pPr>
              <w:jc w:val="left"/>
              <w:rPr>
                <w:rFonts w:ascii="Dotum" w:eastAsia="Dotum" w:hAnsi="Dotum"/>
              </w:rPr>
            </w:pPr>
            <w:r>
              <w:rPr>
                <w:rFonts w:ascii="Dotum" w:eastAsia="Dotum" w:hAnsi="Dotum" w:hint="eastAsia"/>
              </w:rPr>
              <w:t>사용자가 만들어 둔 목록 안에 포함된 할 일을 추가하여 마감일,</w:t>
            </w:r>
            <w:r>
              <w:rPr>
                <w:rFonts w:ascii="Dotum" w:eastAsia="Dotum" w:hAnsi="Dotum"/>
              </w:rPr>
              <w:t xml:space="preserve"> </w:t>
            </w:r>
            <w:r>
              <w:rPr>
                <w:rFonts w:ascii="Dotum" w:eastAsia="Dotum" w:hAnsi="Dotum" w:hint="eastAsia"/>
              </w:rPr>
              <w:t>우선순위,</w:t>
            </w:r>
            <w:r>
              <w:rPr>
                <w:rFonts w:ascii="Dotum" w:eastAsia="Dotum" w:hAnsi="Dotum"/>
              </w:rPr>
              <w:t xml:space="preserve"> </w:t>
            </w:r>
            <w:r w:rsidRPr="00DA2B59">
              <w:rPr>
                <w:rFonts w:ascii="Dotum" w:eastAsia="Dotum" w:hAnsi="Dotum" w:hint="eastAsia"/>
              </w:rPr>
              <w:t xml:space="preserve">그리고 </w:t>
            </w:r>
            <w:r w:rsidRPr="00070CFC">
              <w:rPr>
                <w:rFonts w:ascii="Dotum" w:eastAsia="Dotum" w:hAnsi="Dotum" w:hint="eastAsia"/>
              </w:rPr>
              <w:t>미리 알림</w:t>
            </w:r>
            <w:r w:rsidRPr="00DA2B59">
              <w:rPr>
                <w:rFonts w:ascii="Dotum" w:eastAsia="Dotum" w:hAnsi="Dotum" w:hint="eastAsia"/>
              </w:rPr>
              <w:t>을 설정한다.</w:t>
            </w:r>
            <w:r>
              <w:rPr>
                <w:rFonts w:ascii="Dotum" w:eastAsia="Dotum" w:hAnsi="Dotum"/>
              </w:rPr>
              <w:t xml:space="preserve"> </w:t>
            </w:r>
            <w:r>
              <w:rPr>
                <w:rFonts w:ascii="Dotum" w:eastAsia="Dotum" w:hAnsi="Dotum" w:hint="eastAsia"/>
              </w:rPr>
              <w:t>마감일,</w:t>
            </w:r>
            <w:r>
              <w:rPr>
                <w:rFonts w:ascii="Dotum" w:eastAsia="Dotum" w:hAnsi="Dotum"/>
              </w:rPr>
              <w:t xml:space="preserve"> </w:t>
            </w:r>
            <w:r>
              <w:rPr>
                <w:rFonts w:ascii="Dotum" w:eastAsia="Dotum" w:hAnsi="Dotum" w:hint="eastAsia"/>
              </w:rPr>
              <w:t>우선순위,</w:t>
            </w:r>
            <w:r>
              <w:rPr>
                <w:rFonts w:ascii="Dotum" w:eastAsia="Dotum" w:hAnsi="Dotum"/>
              </w:rPr>
              <w:t xml:space="preserve"> </w:t>
            </w:r>
            <w:r w:rsidRPr="00DA2B59">
              <w:rPr>
                <w:rFonts w:ascii="Dotum" w:eastAsia="Dotum" w:hAnsi="Dotum" w:hint="eastAsia"/>
              </w:rPr>
              <w:t xml:space="preserve">그리고 </w:t>
            </w:r>
            <w:r w:rsidRPr="005B31CC">
              <w:rPr>
                <w:rFonts w:ascii="Dotum" w:eastAsia="Dotum" w:hAnsi="Dotum" w:hint="eastAsia"/>
              </w:rPr>
              <w:t>미리 알림</w:t>
            </w:r>
            <w:r w:rsidRPr="00DA2B59">
              <w:rPr>
                <w:rFonts w:ascii="Dotum" w:eastAsia="Dotum" w:hAnsi="Dotum" w:hint="eastAsia"/>
              </w:rPr>
              <w:t>에 대한 설정 유무는 선택사항이다.</w:t>
            </w:r>
          </w:p>
        </w:tc>
        <w:tc>
          <w:tcPr>
            <w:tcW w:w="898" w:type="dxa"/>
          </w:tcPr>
          <w:p w14:paraId="2E8978B4" w14:textId="4E9524AA" w:rsidR="00DA2B59" w:rsidRPr="00D54A11" w:rsidRDefault="00DA2B59" w:rsidP="00DA2B59">
            <w:pPr>
              <w:jc w:val="center"/>
              <w:rPr>
                <w:rFonts w:ascii="Dotum" w:eastAsia="Dotum" w:hAnsi="Dotum"/>
              </w:rPr>
            </w:pPr>
          </w:p>
        </w:tc>
      </w:tr>
      <w:tr w:rsidR="00DA2B59" w:rsidRPr="00D54A11" w14:paraId="4F69CAB5" w14:textId="77777777" w:rsidTr="0003407A">
        <w:trPr>
          <w:trHeight w:val="338"/>
        </w:trPr>
        <w:tc>
          <w:tcPr>
            <w:tcW w:w="1490" w:type="dxa"/>
          </w:tcPr>
          <w:p w14:paraId="6CCEDCFF" w14:textId="599A6C7F" w:rsidR="00DA2B59" w:rsidRPr="00D54A11" w:rsidRDefault="00DA2B59" w:rsidP="00DA2B59">
            <w:pPr>
              <w:jc w:val="center"/>
              <w:rPr>
                <w:rFonts w:ascii="Dotum" w:eastAsia="Dotum" w:hAnsi="Dotum"/>
              </w:rPr>
            </w:pPr>
            <w:r>
              <w:rPr>
                <w:rFonts w:ascii="Dotum" w:eastAsia="Dotum" w:hAnsi="Dotum" w:hint="eastAsia"/>
              </w:rPr>
              <w:t>작업을 완료로 표시하는 기능</w:t>
            </w:r>
          </w:p>
        </w:tc>
        <w:tc>
          <w:tcPr>
            <w:tcW w:w="6095" w:type="dxa"/>
          </w:tcPr>
          <w:p w14:paraId="57011FFE" w14:textId="3CBCE66B" w:rsidR="00DA2B59" w:rsidRPr="00D54A11" w:rsidRDefault="00DA2B59" w:rsidP="00DA2B59">
            <w:pPr>
              <w:jc w:val="left"/>
              <w:rPr>
                <w:rFonts w:ascii="Dotum" w:eastAsia="Dotum" w:hAnsi="Dotum"/>
              </w:rPr>
            </w:pPr>
            <w:r>
              <w:rPr>
                <w:rFonts w:ascii="Dotum" w:eastAsia="Dotum" w:hAnsi="Dotum" w:hint="eastAsia"/>
              </w:rPr>
              <w:t>시스템에 등록된 사용자가 자신의 할 일 목록 중에 완료한 작업을 완료로 표시한다.</w:t>
            </w:r>
          </w:p>
        </w:tc>
        <w:tc>
          <w:tcPr>
            <w:tcW w:w="898" w:type="dxa"/>
          </w:tcPr>
          <w:p w14:paraId="613528C4" w14:textId="5D5559F9" w:rsidR="00DA2B59" w:rsidRPr="00D54A11" w:rsidRDefault="00DA2B59" w:rsidP="00DA2B59">
            <w:pPr>
              <w:jc w:val="center"/>
              <w:rPr>
                <w:rFonts w:ascii="Dotum" w:eastAsia="Dotum" w:hAnsi="Dotum"/>
              </w:rPr>
            </w:pPr>
          </w:p>
        </w:tc>
      </w:tr>
      <w:tr w:rsidR="00DA2B59" w:rsidRPr="00D54A11" w14:paraId="0842DC48" w14:textId="77777777" w:rsidTr="0003407A">
        <w:trPr>
          <w:trHeight w:val="338"/>
        </w:trPr>
        <w:tc>
          <w:tcPr>
            <w:tcW w:w="1490" w:type="dxa"/>
          </w:tcPr>
          <w:p w14:paraId="289263FD" w14:textId="242D0EB5" w:rsidR="00DA2B59" w:rsidRPr="00D54A11" w:rsidRDefault="00DA2B59" w:rsidP="00DA2B59">
            <w:pPr>
              <w:jc w:val="center"/>
              <w:rPr>
                <w:rFonts w:ascii="Dotum" w:eastAsia="Dotum" w:hAnsi="Dotum"/>
              </w:rPr>
            </w:pPr>
            <w:r>
              <w:rPr>
                <w:rFonts w:ascii="Dotum" w:eastAsia="Dotum" w:hAnsi="Dotum" w:hint="eastAsia"/>
              </w:rPr>
              <w:t>작업 삭제 기능</w:t>
            </w:r>
          </w:p>
        </w:tc>
        <w:tc>
          <w:tcPr>
            <w:tcW w:w="6095" w:type="dxa"/>
          </w:tcPr>
          <w:p w14:paraId="13129969" w14:textId="6F99ECC0" w:rsidR="00DA2B59" w:rsidRPr="00D54A11" w:rsidRDefault="00DA2B59" w:rsidP="00DA2B59">
            <w:pPr>
              <w:jc w:val="left"/>
              <w:rPr>
                <w:rFonts w:ascii="Dotum" w:eastAsia="Dotum" w:hAnsi="Dotum"/>
              </w:rPr>
            </w:pPr>
            <w:r w:rsidRPr="6DA285BA">
              <w:rPr>
                <w:rFonts w:ascii="Dotum" w:eastAsia="Dotum" w:hAnsi="Dotum"/>
              </w:rPr>
              <w:t xml:space="preserve">사용자가 자신이 </w:t>
            </w:r>
            <w:r w:rsidRPr="190E58C8">
              <w:rPr>
                <w:rFonts w:ascii="Dotum" w:eastAsia="Dotum" w:hAnsi="Dotum"/>
              </w:rPr>
              <w:t xml:space="preserve">추가했던 </w:t>
            </w:r>
            <w:r w:rsidRPr="1F103867">
              <w:rPr>
                <w:rFonts w:ascii="Dotum" w:eastAsia="Dotum" w:hAnsi="Dotum"/>
              </w:rPr>
              <w:t xml:space="preserve">작업에 대해 </w:t>
            </w:r>
            <w:r w:rsidRPr="46DB5FE6">
              <w:rPr>
                <w:rFonts w:ascii="Dotum" w:eastAsia="Dotum" w:hAnsi="Dotum"/>
              </w:rPr>
              <w:t xml:space="preserve">삭제를 요청하면 </w:t>
            </w:r>
            <w:r w:rsidRPr="6FA107F3">
              <w:rPr>
                <w:rFonts w:ascii="Dotum" w:eastAsia="Dotum" w:hAnsi="Dotum"/>
              </w:rPr>
              <w:t xml:space="preserve">해당 작업을 </w:t>
            </w:r>
            <w:r w:rsidRPr="332EA828">
              <w:rPr>
                <w:rFonts w:ascii="Dotum" w:eastAsia="Dotum" w:hAnsi="Dotum"/>
              </w:rPr>
              <w:t>삭제 시킨다</w:t>
            </w:r>
            <w:r w:rsidRPr="44EABE85">
              <w:rPr>
                <w:rFonts w:ascii="Dotum" w:eastAsia="Dotum" w:hAnsi="Dotum"/>
              </w:rPr>
              <w:t>.</w:t>
            </w:r>
          </w:p>
        </w:tc>
        <w:tc>
          <w:tcPr>
            <w:tcW w:w="898" w:type="dxa"/>
          </w:tcPr>
          <w:p w14:paraId="4B9402F9" w14:textId="2E69952D" w:rsidR="00DA2B59" w:rsidRPr="00D54A11" w:rsidRDefault="00DA2B59" w:rsidP="00DA2B59">
            <w:pPr>
              <w:jc w:val="center"/>
              <w:rPr>
                <w:rFonts w:ascii="Dotum" w:eastAsia="Dotum" w:hAnsi="Dotum"/>
              </w:rPr>
            </w:pPr>
          </w:p>
        </w:tc>
      </w:tr>
      <w:tr w:rsidR="00DA2B59" w:rsidRPr="00D54A11" w14:paraId="53114056" w14:textId="77777777" w:rsidTr="0003407A">
        <w:trPr>
          <w:trHeight w:val="338"/>
        </w:trPr>
        <w:tc>
          <w:tcPr>
            <w:tcW w:w="1490" w:type="dxa"/>
          </w:tcPr>
          <w:p w14:paraId="0809771F" w14:textId="7F1C6806" w:rsidR="00DA2B59" w:rsidRPr="00D54A11" w:rsidRDefault="00DA2B59" w:rsidP="00DA2B59">
            <w:pPr>
              <w:jc w:val="center"/>
              <w:rPr>
                <w:rFonts w:ascii="Dotum" w:eastAsia="Dotum" w:hAnsi="Dotum"/>
              </w:rPr>
            </w:pPr>
            <w:r w:rsidRPr="04F04EA9">
              <w:rPr>
                <w:rFonts w:ascii="Dotum" w:eastAsia="Dotum" w:hAnsi="Dotum" w:cs="Dotum"/>
                <w:color w:val="1F2328"/>
                <w:szCs w:val="20"/>
              </w:rPr>
              <w:t>작업 편집 기능</w:t>
            </w:r>
          </w:p>
        </w:tc>
        <w:tc>
          <w:tcPr>
            <w:tcW w:w="6095" w:type="dxa"/>
          </w:tcPr>
          <w:p w14:paraId="6E2BA63E" w14:textId="70087FDA" w:rsidR="00DA2B59" w:rsidRPr="00D54A11" w:rsidRDefault="00DA2B59" w:rsidP="00DA2B59">
            <w:pPr>
              <w:jc w:val="left"/>
              <w:rPr>
                <w:rFonts w:ascii="Dotum" w:eastAsia="Dotum" w:hAnsi="Dotum"/>
              </w:rPr>
            </w:pPr>
            <w:r>
              <w:rPr>
                <w:rFonts w:ascii="Dotum" w:eastAsia="Dotum" w:hAnsi="Dotum" w:hint="eastAsia"/>
              </w:rPr>
              <w:t>사용자가 자신이 추가했던 작업에 대해 세부내용,</w:t>
            </w:r>
            <w:r>
              <w:rPr>
                <w:rFonts w:ascii="Dotum" w:eastAsia="Dotum" w:hAnsi="Dotum"/>
              </w:rPr>
              <w:t xml:space="preserve"> </w:t>
            </w:r>
            <w:r>
              <w:rPr>
                <w:rFonts w:ascii="Dotum" w:eastAsia="Dotum" w:hAnsi="Dotum" w:hint="eastAsia"/>
              </w:rPr>
              <w:t>마감일,</w:t>
            </w:r>
            <w:r>
              <w:rPr>
                <w:rFonts w:ascii="Dotum" w:eastAsia="Dotum" w:hAnsi="Dotum"/>
              </w:rPr>
              <w:t xml:space="preserve"> </w:t>
            </w:r>
            <w:r>
              <w:rPr>
                <w:rFonts w:ascii="Dotum" w:eastAsia="Dotum" w:hAnsi="Dotum" w:hint="eastAsia"/>
              </w:rPr>
              <w:t>우선순위,</w:t>
            </w:r>
            <w:r>
              <w:rPr>
                <w:rFonts w:ascii="Dotum" w:eastAsia="Dotum" w:hAnsi="Dotum"/>
              </w:rPr>
              <w:t xml:space="preserve"> </w:t>
            </w:r>
            <w:r>
              <w:rPr>
                <w:rFonts w:ascii="Dotum" w:eastAsia="Dotum" w:hAnsi="Dotum" w:hint="eastAsia"/>
              </w:rPr>
              <w:t>그리고 미리 알림 설정여부에 관한 정보를 각각 수정할 수 있다.</w:t>
            </w:r>
          </w:p>
        </w:tc>
        <w:tc>
          <w:tcPr>
            <w:tcW w:w="898" w:type="dxa"/>
          </w:tcPr>
          <w:p w14:paraId="1B958B64" w14:textId="238CB285" w:rsidR="00DA2B59" w:rsidRPr="00D54A11" w:rsidRDefault="00DA2B59" w:rsidP="00DA2B59">
            <w:pPr>
              <w:jc w:val="center"/>
              <w:rPr>
                <w:rFonts w:ascii="Dotum" w:eastAsia="Dotum" w:hAnsi="Dotum"/>
              </w:rPr>
            </w:pPr>
          </w:p>
        </w:tc>
      </w:tr>
      <w:tr w:rsidR="00DA2B59" w:rsidRPr="00D54A11" w14:paraId="7AF5435E" w14:textId="77777777" w:rsidTr="0003407A">
        <w:trPr>
          <w:trHeight w:val="353"/>
        </w:trPr>
        <w:tc>
          <w:tcPr>
            <w:tcW w:w="1490" w:type="dxa"/>
          </w:tcPr>
          <w:p w14:paraId="57DE083F" w14:textId="76E3F787" w:rsidR="00DA2B59" w:rsidRPr="00D54A11" w:rsidRDefault="00DA2B59" w:rsidP="00DA2B59">
            <w:pPr>
              <w:jc w:val="center"/>
              <w:rPr>
                <w:rFonts w:ascii="Dotum" w:eastAsia="Dotum" w:hAnsi="Dotum"/>
              </w:rPr>
            </w:pPr>
            <w:r>
              <w:rPr>
                <w:rFonts w:ascii="Dotum" w:eastAsia="Dotum" w:hAnsi="Dotum" w:cs="Dotum" w:hint="eastAsia"/>
                <w:color w:val="1F2328"/>
                <w:szCs w:val="20"/>
              </w:rPr>
              <w:t xml:space="preserve">완료된 작업을 보는 </w:t>
            </w:r>
            <w:r w:rsidR="00242661">
              <w:rPr>
                <w:rFonts w:ascii="Dotum" w:eastAsia="Dotum" w:hAnsi="Dotum" w:cs="Dotum" w:hint="eastAsia"/>
                <w:color w:val="1F2328"/>
                <w:szCs w:val="20"/>
              </w:rPr>
              <w:t>옵션</w:t>
            </w:r>
          </w:p>
        </w:tc>
        <w:tc>
          <w:tcPr>
            <w:tcW w:w="6095" w:type="dxa"/>
          </w:tcPr>
          <w:p w14:paraId="7BEF2D07" w14:textId="00EEA739" w:rsidR="00EE0207" w:rsidRPr="00D54A11" w:rsidRDefault="00E83AA8" w:rsidP="008C1C32">
            <w:pPr>
              <w:jc w:val="left"/>
              <w:rPr>
                <w:rFonts w:ascii="Dotum" w:eastAsia="Dotum" w:hAnsi="Dotum"/>
              </w:rPr>
            </w:pPr>
            <w:r>
              <w:rPr>
                <w:rFonts w:ascii="Dotum" w:eastAsia="Dotum" w:hAnsi="Dotum" w:hint="eastAsia"/>
              </w:rPr>
              <w:t xml:space="preserve">사용자는 </w:t>
            </w:r>
            <w:r w:rsidR="00EF6699">
              <w:rPr>
                <w:rFonts w:ascii="Dotum" w:eastAsia="Dotum" w:hAnsi="Dotum" w:hint="eastAsia"/>
              </w:rPr>
              <w:t xml:space="preserve">목록 내에서 </w:t>
            </w:r>
            <w:r w:rsidR="00D62558">
              <w:rPr>
                <w:rFonts w:ascii="Dotum" w:eastAsia="Dotum" w:hAnsi="Dotum" w:hint="eastAsia"/>
              </w:rPr>
              <w:t xml:space="preserve">여러 할 일들 가운데 </w:t>
            </w:r>
            <w:r w:rsidR="00BA32BC">
              <w:rPr>
                <w:rFonts w:ascii="Dotum" w:eastAsia="Dotum" w:hAnsi="Dotum" w:hint="eastAsia"/>
              </w:rPr>
              <w:t>완료된 작업만 보는 옵션을 통해 완료된 할 일들</w:t>
            </w:r>
            <w:r w:rsidR="004758F3">
              <w:rPr>
                <w:rFonts w:ascii="Dotum" w:eastAsia="Dotum" w:hAnsi="Dotum" w:hint="eastAsia"/>
              </w:rPr>
              <w:t>만</w:t>
            </w:r>
            <w:r w:rsidR="00BE4C4F">
              <w:rPr>
                <w:rFonts w:ascii="Dotum" w:eastAsia="Dotum" w:hAnsi="Dotum" w:hint="eastAsia"/>
              </w:rPr>
              <w:t xml:space="preserve"> 출력된다.</w:t>
            </w:r>
          </w:p>
        </w:tc>
        <w:tc>
          <w:tcPr>
            <w:tcW w:w="898" w:type="dxa"/>
          </w:tcPr>
          <w:p w14:paraId="219F6513" w14:textId="77777777" w:rsidR="00DA2B59" w:rsidRPr="00D54A11" w:rsidRDefault="00DA2B59" w:rsidP="00DA2B59">
            <w:pPr>
              <w:jc w:val="center"/>
              <w:rPr>
                <w:rFonts w:ascii="Dotum" w:eastAsia="Dotum" w:hAnsi="Dotum"/>
              </w:rPr>
            </w:pPr>
          </w:p>
        </w:tc>
      </w:tr>
      <w:tr w:rsidR="00DA2B59" w:rsidRPr="00D54A11" w14:paraId="667ED086" w14:textId="77777777" w:rsidTr="0003407A">
        <w:trPr>
          <w:trHeight w:val="353"/>
        </w:trPr>
        <w:tc>
          <w:tcPr>
            <w:tcW w:w="1490" w:type="dxa"/>
          </w:tcPr>
          <w:p w14:paraId="1989919E" w14:textId="2A128377" w:rsidR="00DA2B59" w:rsidRDefault="00DA2B59" w:rsidP="00DA2B59">
            <w:pPr>
              <w:jc w:val="center"/>
              <w:rPr>
                <w:rFonts w:ascii="Dotum" w:eastAsia="Dotum" w:hAnsi="Dotum" w:cs="Dotum"/>
                <w:color w:val="1F2328"/>
                <w:szCs w:val="20"/>
              </w:rPr>
            </w:pPr>
            <w:r>
              <w:rPr>
                <w:rFonts w:ascii="Dotum" w:eastAsia="Dotum" w:hAnsi="Dotum" w:cs="Dotum" w:hint="eastAsia"/>
                <w:color w:val="1F2328"/>
              </w:rPr>
              <w:t>마감일 또는 우선순위에 따라 작업을 정렬하는 옵션</w:t>
            </w:r>
          </w:p>
        </w:tc>
        <w:tc>
          <w:tcPr>
            <w:tcW w:w="6095" w:type="dxa"/>
          </w:tcPr>
          <w:p w14:paraId="4DA42088" w14:textId="7212A960" w:rsidR="00DA2B59" w:rsidRDefault="00DA2B59" w:rsidP="00DA2B59">
            <w:pPr>
              <w:jc w:val="left"/>
              <w:rPr>
                <w:rFonts w:ascii="Dotum" w:eastAsia="Dotum" w:hAnsi="Dotum"/>
              </w:rPr>
            </w:pPr>
            <w:r>
              <w:rPr>
                <w:rFonts w:ascii="Dotum" w:eastAsia="Dotum" w:hAnsi="Dotum" w:hint="eastAsia"/>
              </w:rPr>
              <w:t xml:space="preserve">사용자가 </w:t>
            </w:r>
            <w:r w:rsidR="005E33FD">
              <w:rPr>
                <w:rFonts w:ascii="Dotum" w:eastAsia="Dotum" w:hAnsi="Dotum" w:hint="eastAsia"/>
              </w:rPr>
              <w:t>할 일</w:t>
            </w:r>
            <w:r>
              <w:rPr>
                <w:rFonts w:ascii="Dotum" w:eastAsia="Dotum" w:hAnsi="Dotum" w:hint="eastAsia"/>
              </w:rPr>
              <w:t xml:space="preserve"> 정렬 옵션으로 마감일과 우선순위 중 한 가지를 선택하면, 선택한 옵션으로 작업을 정렬한다.</w:t>
            </w:r>
          </w:p>
        </w:tc>
        <w:tc>
          <w:tcPr>
            <w:tcW w:w="898" w:type="dxa"/>
          </w:tcPr>
          <w:p w14:paraId="2C80DBD9" w14:textId="77777777" w:rsidR="00DA2B59" w:rsidRPr="00D54A11" w:rsidRDefault="00DA2B59" w:rsidP="00DA2B59">
            <w:pPr>
              <w:jc w:val="center"/>
              <w:rPr>
                <w:rFonts w:ascii="Dotum" w:eastAsia="Dotum" w:hAnsi="Dotum"/>
              </w:rPr>
            </w:pPr>
          </w:p>
        </w:tc>
      </w:tr>
    </w:tbl>
    <w:p w14:paraId="56574F82" w14:textId="77777777" w:rsidR="000C2157" w:rsidRPr="00440DE6" w:rsidRDefault="000C2157" w:rsidP="00440DE6">
      <w:r>
        <w:br w:type="page"/>
      </w:r>
    </w:p>
    <w:p w14:paraId="6E9209A3" w14:textId="77777777" w:rsidR="00BE571A" w:rsidRDefault="000C2157" w:rsidP="005A219F">
      <w:pPr>
        <w:pStyle w:val="Heading2"/>
      </w:pPr>
      <w:bookmarkStart w:id="14" w:name="_Toc131956567"/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목록</w:t>
      </w:r>
      <w:bookmarkEnd w:id="13"/>
      <w:bookmarkEnd w:id="14"/>
    </w:p>
    <w:p w14:paraId="26FE1FE0" w14:textId="77777777" w:rsidR="005A4497" w:rsidRDefault="005A4497" w:rsidP="00357453"/>
    <w:tbl>
      <w:tblPr>
        <w:tblW w:w="8485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1714"/>
        <w:gridCol w:w="4360"/>
        <w:gridCol w:w="1076"/>
      </w:tblGrid>
      <w:tr w:rsidR="003A2AF1" w:rsidRPr="00D54A11" w14:paraId="70321EF2" w14:textId="77777777" w:rsidTr="2AF2053D">
        <w:trPr>
          <w:trHeight w:val="727"/>
        </w:trPr>
        <w:tc>
          <w:tcPr>
            <w:tcW w:w="1335" w:type="dxa"/>
            <w:shd w:val="clear" w:color="auto" w:fill="CCCCCC"/>
            <w:vAlign w:val="center"/>
          </w:tcPr>
          <w:p w14:paraId="7E198CB8" w14:textId="77777777" w:rsidR="003A2AF1" w:rsidRPr="00D54A11" w:rsidRDefault="003A2AF1" w:rsidP="005A4497">
            <w:pPr>
              <w:pStyle w:val="a2"/>
            </w:pPr>
            <w:r w:rsidRPr="00D54A11">
              <w:rPr>
                <w:rFonts w:hint="eastAsia"/>
              </w:rPr>
              <w:t>ID</w:t>
            </w:r>
          </w:p>
        </w:tc>
        <w:tc>
          <w:tcPr>
            <w:tcW w:w="1714" w:type="dxa"/>
            <w:shd w:val="clear" w:color="auto" w:fill="CCCCCC"/>
            <w:vAlign w:val="center"/>
          </w:tcPr>
          <w:p w14:paraId="35385F76" w14:textId="77777777" w:rsidR="003A2AF1" w:rsidRPr="00D54A11" w:rsidRDefault="003A2AF1" w:rsidP="005A4497">
            <w:pPr>
              <w:pStyle w:val="a2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</w:t>
            </w:r>
            <w:r w:rsidR="00C25FFA">
              <w:rPr>
                <w:rFonts w:hint="eastAsia"/>
              </w:rPr>
              <w:t>명</w:t>
            </w:r>
          </w:p>
        </w:tc>
        <w:tc>
          <w:tcPr>
            <w:tcW w:w="4360" w:type="dxa"/>
            <w:shd w:val="clear" w:color="auto" w:fill="CCCCCC"/>
            <w:vAlign w:val="center"/>
          </w:tcPr>
          <w:p w14:paraId="4EB30C01" w14:textId="77777777" w:rsidR="003A2AF1" w:rsidRPr="00D54A11" w:rsidRDefault="003A2AF1" w:rsidP="005A4497">
            <w:pPr>
              <w:pStyle w:val="a2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1076" w:type="dxa"/>
            <w:shd w:val="clear" w:color="auto" w:fill="CCCCCC"/>
            <w:vAlign w:val="center"/>
          </w:tcPr>
          <w:p w14:paraId="45E06FE9" w14:textId="77777777" w:rsidR="003A2AF1" w:rsidRPr="00D54A11" w:rsidRDefault="003A2AF1" w:rsidP="005A4497">
            <w:pPr>
              <w:pStyle w:val="a2"/>
            </w:pPr>
            <w:r w:rsidRPr="00D54A11">
              <w:rPr>
                <w:rFonts w:hint="eastAsia"/>
              </w:rPr>
              <w:t>우선</w:t>
            </w:r>
          </w:p>
          <w:p w14:paraId="4E32068D" w14:textId="77777777" w:rsidR="003A2AF1" w:rsidRPr="00D54A11" w:rsidRDefault="003A2AF1" w:rsidP="005A4497">
            <w:pPr>
              <w:pStyle w:val="a2"/>
            </w:pPr>
            <w:r w:rsidRPr="00D54A11">
              <w:rPr>
                <w:rFonts w:hint="eastAsia"/>
              </w:rPr>
              <w:t>순위</w:t>
            </w:r>
          </w:p>
        </w:tc>
      </w:tr>
      <w:tr w:rsidR="00DA2B59" w:rsidRPr="00D54A11" w14:paraId="16158D54" w14:textId="77777777" w:rsidTr="2AF2053D">
        <w:trPr>
          <w:trHeight w:val="356"/>
        </w:trPr>
        <w:tc>
          <w:tcPr>
            <w:tcW w:w="1335" w:type="dxa"/>
          </w:tcPr>
          <w:p w14:paraId="4DDA0DF1" w14:textId="20A5073B" w:rsidR="00DA2B59" w:rsidRPr="007E70C2" w:rsidRDefault="00DA2B59" w:rsidP="00DA2B59">
            <w:pPr>
              <w:jc w:val="center"/>
              <w:rPr>
                <w:rStyle w:val="a1"/>
              </w:rPr>
            </w:pPr>
            <w:r w:rsidRPr="001303BA">
              <w:rPr>
                <w:rStyle w:val="a1"/>
                <w:rFonts w:hint="eastAsia"/>
                <w:color w:val="000000" w:themeColor="text1"/>
              </w:rPr>
              <w:t>UC001</w:t>
            </w:r>
          </w:p>
        </w:tc>
        <w:tc>
          <w:tcPr>
            <w:tcW w:w="1714" w:type="dxa"/>
          </w:tcPr>
          <w:p w14:paraId="12311D6A" w14:textId="6504E24F" w:rsidR="00DA2B59" w:rsidRPr="007E70C2" w:rsidRDefault="00DA2B59" w:rsidP="00DA2B59">
            <w:pPr>
              <w:jc w:val="center"/>
              <w:rPr>
                <w:rStyle w:val="a1"/>
              </w:rPr>
            </w:pPr>
            <w:r w:rsidRPr="001303BA">
              <w:rPr>
                <w:rStyle w:val="a1"/>
                <w:rFonts w:hint="eastAsia"/>
                <w:color w:val="000000" w:themeColor="text1"/>
              </w:rPr>
              <w:t>사용자</w:t>
            </w:r>
            <w:r w:rsidRPr="001303BA">
              <w:rPr>
                <w:rStyle w:val="a1"/>
                <w:rFonts w:hint="eastAsia"/>
                <w:color w:val="000000" w:themeColor="text1"/>
              </w:rPr>
              <w:t xml:space="preserve"> </w:t>
            </w:r>
            <w:r w:rsidRPr="001303BA">
              <w:rPr>
                <w:rStyle w:val="a1"/>
                <w:rFonts w:hint="eastAsia"/>
                <w:color w:val="000000" w:themeColor="text1"/>
              </w:rPr>
              <w:t>등록을</w:t>
            </w:r>
            <w:r w:rsidRPr="001303BA">
              <w:rPr>
                <w:rStyle w:val="a1"/>
                <w:rFonts w:hint="eastAsia"/>
                <w:color w:val="000000" w:themeColor="text1"/>
              </w:rPr>
              <w:t xml:space="preserve"> </w:t>
            </w:r>
            <w:r w:rsidRPr="001303BA">
              <w:rPr>
                <w:rStyle w:val="a1"/>
                <w:rFonts w:hint="eastAsia"/>
                <w:color w:val="000000" w:themeColor="text1"/>
              </w:rPr>
              <w:t>한다</w:t>
            </w:r>
            <w:r w:rsidRPr="001303BA">
              <w:rPr>
                <w:rStyle w:val="a1"/>
                <w:rFonts w:hint="eastAsia"/>
                <w:color w:val="000000" w:themeColor="text1"/>
              </w:rPr>
              <w:t>.</w:t>
            </w:r>
          </w:p>
        </w:tc>
        <w:tc>
          <w:tcPr>
            <w:tcW w:w="4360" w:type="dxa"/>
          </w:tcPr>
          <w:p w14:paraId="01421BD7" w14:textId="29A07D2E" w:rsidR="00DA2B59" w:rsidRPr="007E70C2" w:rsidRDefault="00DA2B59" w:rsidP="00DA2B59">
            <w:pPr>
              <w:rPr>
                <w:rStyle w:val="a1"/>
              </w:rPr>
            </w:pPr>
            <w:r>
              <w:rPr>
                <w:rStyle w:val="a1"/>
                <w:rFonts w:hint="eastAsia"/>
                <w:color w:val="000000" w:themeColor="text1"/>
              </w:rPr>
              <w:t>사용자별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>
              <w:rPr>
                <w:rStyle w:val="a1"/>
                <w:rFonts w:hint="eastAsia"/>
                <w:color w:val="000000" w:themeColor="text1"/>
              </w:rPr>
              <w:t>정보를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>
              <w:rPr>
                <w:rStyle w:val="a1"/>
                <w:rFonts w:hint="eastAsia"/>
                <w:color w:val="000000" w:themeColor="text1"/>
              </w:rPr>
              <w:t>저장하기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>
              <w:rPr>
                <w:rStyle w:val="a1"/>
                <w:rFonts w:hint="eastAsia"/>
                <w:color w:val="000000" w:themeColor="text1"/>
              </w:rPr>
              <w:t>위해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 w:rsidR="00BD6CA0">
              <w:rPr>
                <w:rStyle w:val="a1"/>
                <w:rFonts w:hint="eastAsia"/>
                <w:color w:val="000000" w:themeColor="text1"/>
              </w:rPr>
              <w:t>네이버</w:t>
            </w:r>
            <w:r w:rsidR="00BD6CA0">
              <w:rPr>
                <w:rStyle w:val="a1"/>
                <w:rFonts w:hint="eastAsia"/>
                <w:color w:val="000000" w:themeColor="text1"/>
              </w:rPr>
              <w:t xml:space="preserve"> </w:t>
            </w:r>
            <w:r>
              <w:rPr>
                <w:rStyle w:val="a1"/>
                <w:rFonts w:hint="eastAsia"/>
                <w:color w:val="000000" w:themeColor="text1"/>
              </w:rPr>
              <w:t>사용자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>
              <w:rPr>
                <w:rStyle w:val="a1"/>
                <w:rFonts w:hint="eastAsia"/>
                <w:color w:val="000000" w:themeColor="text1"/>
              </w:rPr>
              <w:t>등록을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>
              <w:rPr>
                <w:rStyle w:val="a1"/>
                <w:rFonts w:hint="eastAsia"/>
                <w:color w:val="000000" w:themeColor="text1"/>
              </w:rPr>
              <w:t>한다</w:t>
            </w:r>
            <w:r>
              <w:rPr>
                <w:rStyle w:val="a1"/>
                <w:rFonts w:hint="eastAsia"/>
                <w:color w:val="000000" w:themeColor="text1"/>
              </w:rPr>
              <w:t>.</w:t>
            </w:r>
          </w:p>
        </w:tc>
        <w:tc>
          <w:tcPr>
            <w:tcW w:w="1076" w:type="dxa"/>
          </w:tcPr>
          <w:p w14:paraId="394B5032" w14:textId="77777777" w:rsidR="00DA2B59" w:rsidRDefault="004B6D02" w:rsidP="00DA2B59">
            <w:pPr>
              <w:jc w:val="center"/>
              <w:rPr>
                <w:rStyle w:val="a1"/>
                <w:color w:val="000000" w:themeColor="text1"/>
              </w:rPr>
            </w:pPr>
            <w:r>
              <w:rPr>
                <w:rStyle w:val="a1"/>
                <w:rFonts w:hint="eastAsia"/>
                <w:color w:val="000000" w:themeColor="text1"/>
              </w:rPr>
              <w:t>0</w:t>
            </w:r>
          </w:p>
          <w:p w14:paraId="6032C0A6" w14:textId="1D7BD6DB" w:rsidR="00DA2B59" w:rsidRPr="00DA2B59" w:rsidRDefault="007F78EB" w:rsidP="00DA2B59">
            <w:pPr>
              <w:jc w:val="center"/>
              <w:rPr>
                <w:rStyle w:val="a1"/>
                <w:color w:val="000000" w:themeColor="text1"/>
              </w:rPr>
            </w:pPr>
            <w:r>
              <w:rPr>
                <w:rStyle w:val="a1"/>
                <w:rFonts w:hint="eastAsia"/>
                <w:color w:val="000000" w:themeColor="text1"/>
              </w:rPr>
              <w:t>상</w:t>
            </w:r>
          </w:p>
        </w:tc>
      </w:tr>
      <w:tr w:rsidR="00DA2B59" w:rsidRPr="00D54A11" w14:paraId="6911B952" w14:textId="77777777" w:rsidTr="2AF2053D">
        <w:trPr>
          <w:trHeight w:val="356"/>
        </w:trPr>
        <w:tc>
          <w:tcPr>
            <w:tcW w:w="1335" w:type="dxa"/>
          </w:tcPr>
          <w:p w14:paraId="12412A17" w14:textId="79BD9786" w:rsidR="00DA2B59" w:rsidRPr="00D54A11" w:rsidRDefault="00DA2B59" w:rsidP="00DA2B59">
            <w:pPr>
              <w:jc w:val="center"/>
              <w:rPr>
                <w:rFonts w:ascii="Dotum" w:eastAsia="Dotum" w:hAnsi="Dotum"/>
              </w:rPr>
            </w:pPr>
            <w:r w:rsidRPr="592A8B2F">
              <w:rPr>
                <w:rStyle w:val="a1"/>
                <w:color w:val="000000" w:themeColor="text1"/>
              </w:rPr>
              <w:t>UC00</w:t>
            </w:r>
            <w:r>
              <w:rPr>
                <w:rStyle w:val="a1"/>
                <w:color w:val="000000" w:themeColor="text1"/>
              </w:rPr>
              <w:t>2</w:t>
            </w:r>
          </w:p>
        </w:tc>
        <w:tc>
          <w:tcPr>
            <w:tcW w:w="1714" w:type="dxa"/>
          </w:tcPr>
          <w:p w14:paraId="68F86163" w14:textId="796AFB6B" w:rsidR="00DA2B59" w:rsidRPr="00D54A11" w:rsidRDefault="00DA2B59" w:rsidP="00DA2B59">
            <w:pPr>
              <w:jc w:val="center"/>
              <w:rPr>
                <w:rFonts w:ascii="Dotum" w:eastAsia="Dotum" w:hAnsi="Dotum"/>
              </w:rPr>
            </w:pPr>
            <w:r>
              <w:rPr>
                <w:rFonts w:ascii="Dotum" w:eastAsia="Dotum" w:hAnsi="Dotum" w:hint="eastAsia"/>
              </w:rPr>
              <w:t>로그인을 한다.</w:t>
            </w:r>
          </w:p>
        </w:tc>
        <w:tc>
          <w:tcPr>
            <w:tcW w:w="4360" w:type="dxa"/>
          </w:tcPr>
          <w:p w14:paraId="1BBCF32D" w14:textId="183C2EEF" w:rsidR="00DA2B59" w:rsidRPr="00BA2195" w:rsidRDefault="00DA2B59" w:rsidP="00DA2B59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서비스를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위해서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로그인을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</w:tcPr>
          <w:p w14:paraId="7E59EAB7" w14:textId="77777777" w:rsidR="00DA2B59" w:rsidRDefault="00AF5B5B" w:rsidP="00DA2B59">
            <w:pPr>
              <w:jc w:val="center"/>
              <w:rPr>
                <w:rFonts w:ascii="Dotum" w:eastAsia="Dotum" w:hAnsi="Dotum"/>
                <w:color w:val="000000" w:themeColor="text1"/>
              </w:rPr>
            </w:pPr>
            <w:r>
              <w:rPr>
                <w:rFonts w:ascii="Dotum" w:eastAsia="Dotum" w:hAnsi="Dotum"/>
                <w:color w:val="000000" w:themeColor="text1"/>
              </w:rPr>
              <w:t>1</w:t>
            </w:r>
          </w:p>
          <w:p w14:paraId="3AC9C184" w14:textId="06D86615" w:rsidR="00DA2B59" w:rsidRPr="00DA2B59" w:rsidRDefault="007F78EB" w:rsidP="00DA2B59">
            <w:pPr>
              <w:jc w:val="center"/>
              <w:rPr>
                <w:rFonts w:ascii="Dotum" w:eastAsia="Dotum" w:hAnsi="Dotum"/>
                <w:color w:val="000000" w:themeColor="text1"/>
              </w:rPr>
            </w:pPr>
            <w:r>
              <w:rPr>
                <w:rFonts w:ascii="Dotum" w:eastAsia="Dotum" w:hAnsi="Dotum" w:hint="eastAsia"/>
                <w:color w:val="000000" w:themeColor="text1"/>
              </w:rPr>
              <w:t>상</w:t>
            </w:r>
          </w:p>
        </w:tc>
      </w:tr>
      <w:tr w:rsidR="00FF717D" w:rsidRPr="00D54A11" w14:paraId="1481DBA2" w14:textId="77777777" w:rsidTr="2AF2053D">
        <w:trPr>
          <w:trHeight w:val="356"/>
        </w:trPr>
        <w:tc>
          <w:tcPr>
            <w:tcW w:w="1335" w:type="dxa"/>
          </w:tcPr>
          <w:p w14:paraId="7C42CF8E" w14:textId="2115EF26" w:rsidR="00FF717D" w:rsidRPr="592A8B2F" w:rsidRDefault="7942B45C" w:rsidP="00DA2B59">
            <w:pPr>
              <w:jc w:val="center"/>
              <w:rPr>
                <w:rStyle w:val="a1"/>
                <w:color w:val="000000" w:themeColor="text1"/>
              </w:rPr>
            </w:pPr>
            <w:r w:rsidRPr="38A47786">
              <w:rPr>
                <w:rStyle w:val="a1"/>
                <w:color w:val="000000" w:themeColor="text1"/>
              </w:rPr>
              <w:t>U</w:t>
            </w:r>
            <w:r w:rsidR="0B7E2F9C" w:rsidRPr="38A47786">
              <w:rPr>
                <w:rStyle w:val="a1"/>
                <w:color w:val="000000" w:themeColor="text1"/>
              </w:rPr>
              <w:t>C003</w:t>
            </w:r>
          </w:p>
        </w:tc>
        <w:tc>
          <w:tcPr>
            <w:tcW w:w="1714" w:type="dxa"/>
          </w:tcPr>
          <w:p w14:paraId="2A216CC7" w14:textId="0FEF908A" w:rsidR="00FF717D" w:rsidRDefault="00FF717D" w:rsidP="00DA2B59">
            <w:pPr>
              <w:jc w:val="center"/>
              <w:rPr>
                <w:rFonts w:ascii="Dotum" w:eastAsia="Dotum" w:hAnsi="Dotum"/>
              </w:rPr>
            </w:pPr>
            <w:r w:rsidRPr="00CF4CAF">
              <w:rPr>
                <w:rFonts w:ascii="Dotum" w:eastAsia="Dotum" w:hAnsi="Dotum" w:hint="eastAsia"/>
              </w:rPr>
              <w:t>로그아웃</w:t>
            </w:r>
            <w:r w:rsidR="000F68A2">
              <w:rPr>
                <w:rFonts w:ascii="Dotum" w:eastAsia="Dotum" w:hAnsi="Dotum" w:hint="eastAsia"/>
              </w:rPr>
              <w:t xml:space="preserve">을 </w:t>
            </w:r>
            <w:r w:rsidRPr="00CF4CAF">
              <w:rPr>
                <w:rFonts w:ascii="Dotum" w:eastAsia="Dotum" w:hAnsi="Dotum" w:hint="eastAsia"/>
              </w:rPr>
              <w:t>한다.</w:t>
            </w:r>
          </w:p>
        </w:tc>
        <w:tc>
          <w:tcPr>
            <w:tcW w:w="4360" w:type="dxa"/>
          </w:tcPr>
          <w:p w14:paraId="5F56E13D" w14:textId="1DB82F0D" w:rsidR="00FF717D" w:rsidRDefault="00EC6150" w:rsidP="00DA2B59">
            <w:r>
              <w:rPr>
                <w:rFonts w:hint="eastAsia"/>
              </w:rPr>
              <w:t>사용</w:t>
            </w:r>
            <w:r w:rsidR="00672E3C">
              <w:rPr>
                <w:rFonts w:hint="eastAsia"/>
              </w:rPr>
              <w:t>자가</w:t>
            </w:r>
            <w:r w:rsidR="004A42AB" w:rsidRPr="004A42AB">
              <w:rPr>
                <w:rFonts w:hint="eastAsia"/>
              </w:rPr>
              <w:t xml:space="preserve"> </w:t>
            </w:r>
            <w:r w:rsidR="00ED411C">
              <w:rPr>
                <w:rFonts w:hint="eastAsia"/>
              </w:rPr>
              <w:t>로그아웃을</w:t>
            </w:r>
            <w:r w:rsidR="00ED411C">
              <w:rPr>
                <w:rFonts w:hint="eastAsia"/>
              </w:rPr>
              <w:t xml:space="preserve"> </w:t>
            </w:r>
            <w:r w:rsidR="009D0242">
              <w:rPr>
                <w:rFonts w:hint="eastAsia"/>
              </w:rPr>
              <w:t>한다</w:t>
            </w:r>
            <w:r w:rsidR="009D0242">
              <w:rPr>
                <w:rFonts w:hint="eastAsia"/>
              </w:rPr>
              <w:t>.</w:t>
            </w:r>
          </w:p>
        </w:tc>
        <w:tc>
          <w:tcPr>
            <w:tcW w:w="1076" w:type="dxa"/>
          </w:tcPr>
          <w:p w14:paraId="2ECDBE77" w14:textId="77777777" w:rsidR="00FF717D" w:rsidRDefault="00673920" w:rsidP="00DA2B59">
            <w:pPr>
              <w:jc w:val="center"/>
              <w:rPr>
                <w:rFonts w:ascii="Dotum" w:eastAsia="Dotum" w:hAnsi="Dotum"/>
                <w:color w:val="000000" w:themeColor="text1"/>
              </w:rPr>
            </w:pPr>
            <w:r>
              <w:rPr>
                <w:rFonts w:ascii="Dotum" w:eastAsia="Dotum" w:hAnsi="Dotum"/>
                <w:color w:val="000000" w:themeColor="text1"/>
              </w:rPr>
              <w:t>1</w:t>
            </w:r>
          </w:p>
          <w:p w14:paraId="230BBDEC" w14:textId="33098DBE" w:rsidR="00FF717D" w:rsidRPr="00DA2B59" w:rsidRDefault="003151C9" w:rsidP="00DA2B59">
            <w:pPr>
              <w:jc w:val="center"/>
              <w:rPr>
                <w:rFonts w:ascii="Dotum" w:eastAsia="Dotum" w:hAnsi="Dotum"/>
                <w:color w:val="000000" w:themeColor="text1"/>
              </w:rPr>
            </w:pPr>
            <w:r>
              <w:rPr>
                <w:rFonts w:ascii="Dotum" w:eastAsia="Dotum" w:hAnsi="Dotum" w:hint="eastAsia"/>
                <w:color w:val="000000" w:themeColor="text1"/>
              </w:rPr>
              <w:t>우</w:t>
            </w:r>
          </w:p>
        </w:tc>
      </w:tr>
      <w:tr w:rsidR="00DA2B59" w:rsidRPr="00D54A11" w14:paraId="3EB796C5" w14:textId="77777777" w:rsidTr="2AF2053D">
        <w:trPr>
          <w:trHeight w:val="356"/>
        </w:trPr>
        <w:tc>
          <w:tcPr>
            <w:tcW w:w="1335" w:type="dxa"/>
          </w:tcPr>
          <w:p w14:paraId="67FF6CDB" w14:textId="32ECBD1D" w:rsidR="00DA2B59" w:rsidRPr="00D54A11" w:rsidRDefault="45F9EFF6" w:rsidP="00DA2B59">
            <w:pPr>
              <w:jc w:val="center"/>
              <w:rPr>
                <w:rStyle w:val="a1"/>
                <w:color w:val="000000" w:themeColor="text1"/>
              </w:rPr>
            </w:pPr>
            <w:r w:rsidRPr="6DBEE78E">
              <w:rPr>
                <w:rStyle w:val="a1"/>
                <w:color w:val="000000" w:themeColor="text1"/>
              </w:rPr>
              <w:t>UC00</w:t>
            </w:r>
            <w:r w:rsidR="756753B8" w:rsidRPr="6DBEE78E">
              <w:rPr>
                <w:rStyle w:val="a1"/>
                <w:color w:val="000000" w:themeColor="text1"/>
              </w:rPr>
              <w:t>4</w:t>
            </w:r>
          </w:p>
        </w:tc>
        <w:tc>
          <w:tcPr>
            <w:tcW w:w="1714" w:type="dxa"/>
          </w:tcPr>
          <w:p w14:paraId="4D00073E" w14:textId="52BA5D20" w:rsidR="00DA2B59" w:rsidRPr="00D54A11" w:rsidRDefault="00DA2B59" w:rsidP="00DA2B59">
            <w:pPr>
              <w:jc w:val="center"/>
              <w:rPr>
                <w:rFonts w:ascii="Dotum" w:eastAsia="Dotum" w:hAnsi="Dotum"/>
              </w:rPr>
            </w:pPr>
            <w:r>
              <w:rPr>
                <w:rFonts w:ascii="Dotum" w:eastAsia="Dotum" w:hAnsi="Dotum" w:hint="eastAsia"/>
              </w:rPr>
              <w:t>목록을 추가한다.</w:t>
            </w:r>
          </w:p>
        </w:tc>
        <w:tc>
          <w:tcPr>
            <w:tcW w:w="4360" w:type="dxa"/>
          </w:tcPr>
          <w:p w14:paraId="1522AEC4" w14:textId="42974768" w:rsidR="00DA2B59" w:rsidRPr="00BA2195" w:rsidRDefault="00DA2B59" w:rsidP="00DA2B59">
            <w:r>
              <w:rPr>
                <w:rFonts w:hint="eastAsia"/>
              </w:rPr>
              <w:t>사용자의</w:t>
            </w:r>
            <w:r>
              <w:rPr>
                <w:rFonts w:hint="eastAsia"/>
              </w:rPr>
              <w:t xml:space="preserve"> </w:t>
            </w:r>
            <w:r w:rsidR="00FA677D">
              <w:rPr>
                <w:rFonts w:hint="eastAsia"/>
              </w:rPr>
              <w:t>할</w:t>
            </w:r>
            <w:r w:rsidR="00FA677D">
              <w:rPr>
                <w:rFonts w:hint="eastAsia"/>
              </w:rPr>
              <w:t xml:space="preserve"> </w:t>
            </w:r>
            <w:r w:rsidR="00FA677D">
              <w:rPr>
                <w:rFonts w:hint="eastAsia"/>
              </w:rPr>
              <w:t>일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담을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추가한다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</w:tcPr>
          <w:p w14:paraId="12FCD9F2" w14:textId="77777777" w:rsidR="00DA2B59" w:rsidRDefault="00554FA8" w:rsidP="00DA2B59">
            <w:pPr>
              <w:jc w:val="center"/>
              <w:rPr>
                <w:rFonts w:ascii="Dotum" w:eastAsia="Dotum" w:hAnsi="Dotum"/>
              </w:rPr>
            </w:pPr>
            <w:r>
              <w:rPr>
                <w:rFonts w:ascii="Dotum" w:eastAsia="Dotum" w:hAnsi="Dotum"/>
              </w:rPr>
              <w:t>2</w:t>
            </w:r>
          </w:p>
          <w:p w14:paraId="6E97557D" w14:textId="2614FEF9" w:rsidR="00DA2B59" w:rsidRPr="00D54A11" w:rsidRDefault="00C06AB4" w:rsidP="00DA2B59">
            <w:pPr>
              <w:jc w:val="center"/>
              <w:rPr>
                <w:rFonts w:ascii="Dotum" w:eastAsia="Dotum" w:hAnsi="Dotum"/>
              </w:rPr>
            </w:pPr>
            <w:r>
              <w:rPr>
                <w:rFonts w:ascii="Dotum" w:eastAsia="Dotum" w:hAnsi="Dotum" w:hint="eastAsia"/>
              </w:rPr>
              <w:t>상</w:t>
            </w:r>
          </w:p>
        </w:tc>
      </w:tr>
      <w:tr w:rsidR="00DB5C77" w:rsidRPr="00D54A11" w14:paraId="02CA0878" w14:textId="77777777" w:rsidTr="2AF2053D">
        <w:trPr>
          <w:trHeight w:val="356"/>
        </w:trPr>
        <w:tc>
          <w:tcPr>
            <w:tcW w:w="1335" w:type="dxa"/>
          </w:tcPr>
          <w:p w14:paraId="21C130DF" w14:textId="49F7968D" w:rsidR="00DB5C77" w:rsidRPr="592A8B2F" w:rsidRDefault="4FBA2470" w:rsidP="00DA2B59">
            <w:pPr>
              <w:jc w:val="center"/>
              <w:rPr>
                <w:rStyle w:val="a1"/>
                <w:color w:val="000000" w:themeColor="text1"/>
              </w:rPr>
            </w:pPr>
            <w:r w:rsidRPr="6DBEE78E">
              <w:rPr>
                <w:rStyle w:val="a1"/>
                <w:color w:val="000000" w:themeColor="text1"/>
              </w:rPr>
              <w:t>UC00</w:t>
            </w:r>
            <w:r w:rsidR="07235A9D" w:rsidRPr="6DBEE78E">
              <w:rPr>
                <w:rStyle w:val="a1"/>
                <w:color w:val="000000" w:themeColor="text1"/>
              </w:rPr>
              <w:t>5</w:t>
            </w:r>
          </w:p>
        </w:tc>
        <w:tc>
          <w:tcPr>
            <w:tcW w:w="1714" w:type="dxa"/>
          </w:tcPr>
          <w:p w14:paraId="0B7CA4D2" w14:textId="695F8FD1" w:rsidR="00DB5C77" w:rsidRDefault="00DB5C77" w:rsidP="00DA2B59">
            <w:pPr>
              <w:jc w:val="center"/>
              <w:rPr>
                <w:rFonts w:ascii="Dotum" w:eastAsia="Dotum" w:hAnsi="Dotum"/>
              </w:rPr>
            </w:pPr>
            <w:r>
              <w:rPr>
                <w:rFonts w:ascii="Dotum" w:eastAsia="Dotum" w:hAnsi="Dotum" w:hint="eastAsia"/>
              </w:rPr>
              <w:t>목록을 삭제한다.</w:t>
            </w:r>
          </w:p>
        </w:tc>
        <w:tc>
          <w:tcPr>
            <w:tcW w:w="4360" w:type="dxa"/>
          </w:tcPr>
          <w:p w14:paraId="47CBBC8B" w14:textId="01CAB7B7" w:rsidR="00DB5C77" w:rsidRDefault="00DB5C77" w:rsidP="00DA2B59">
            <w:r>
              <w:rPr>
                <w:rFonts w:hint="eastAsia"/>
              </w:rPr>
              <w:t>사용</w:t>
            </w:r>
            <w:r w:rsidR="00FA677D">
              <w:rPr>
                <w:rFonts w:hint="eastAsia"/>
              </w:rPr>
              <w:t>자가</w:t>
            </w:r>
            <w:r w:rsidR="00FA677D">
              <w:rPr>
                <w:rFonts w:hint="eastAsia"/>
              </w:rPr>
              <w:t xml:space="preserve"> </w:t>
            </w:r>
            <w:r w:rsidR="00FA677D">
              <w:rPr>
                <w:rFonts w:hint="eastAsia"/>
              </w:rPr>
              <w:t>목록을</w:t>
            </w:r>
            <w:r w:rsidR="00FA677D">
              <w:rPr>
                <w:rFonts w:hint="eastAsia"/>
              </w:rPr>
              <w:t xml:space="preserve"> </w:t>
            </w:r>
            <w:r w:rsidR="00FA677D">
              <w:rPr>
                <w:rFonts w:hint="eastAsia"/>
              </w:rPr>
              <w:t>삭제한다</w:t>
            </w:r>
            <w:r w:rsidR="00FA677D">
              <w:rPr>
                <w:rFonts w:hint="eastAsia"/>
              </w:rPr>
              <w:t>.</w:t>
            </w:r>
          </w:p>
        </w:tc>
        <w:tc>
          <w:tcPr>
            <w:tcW w:w="1076" w:type="dxa"/>
          </w:tcPr>
          <w:p w14:paraId="52D77016" w14:textId="77777777" w:rsidR="00DB5C77" w:rsidRDefault="00554FA8" w:rsidP="00DA2B59">
            <w:pPr>
              <w:jc w:val="center"/>
              <w:rPr>
                <w:rFonts w:ascii="Dotum" w:eastAsia="Dotum" w:hAnsi="Dotum"/>
              </w:rPr>
            </w:pPr>
            <w:r>
              <w:rPr>
                <w:rFonts w:ascii="Dotum" w:eastAsia="Dotum" w:hAnsi="Dotum"/>
              </w:rPr>
              <w:t>3</w:t>
            </w:r>
          </w:p>
          <w:p w14:paraId="6E0CF96F" w14:textId="50CE199B" w:rsidR="00DB5C77" w:rsidRDefault="00C06AB4" w:rsidP="00DA2B59">
            <w:pPr>
              <w:jc w:val="center"/>
              <w:rPr>
                <w:rFonts w:ascii="Dotum" w:eastAsia="Dotum" w:hAnsi="Dotum"/>
              </w:rPr>
            </w:pPr>
            <w:r>
              <w:rPr>
                <w:rFonts w:ascii="Dotum" w:eastAsia="Dotum" w:hAnsi="Dotum" w:hint="eastAsia"/>
              </w:rPr>
              <w:t>우</w:t>
            </w:r>
          </w:p>
        </w:tc>
      </w:tr>
      <w:tr w:rsidR="00A40A33" w:rsidRPr="00D54A11" w14:paraId="6101035E" w14:textId="77777777" w:rsidTr="2AF2053D">
        <w:trPr>
          <w:trHeight w:val="356"/>
        </w:trPr>
        <w:tc>
          <w:tcPr>
            <w:tcW w:w="1335" w:type="dxa"/>
          </w:tcPr>
          <w:p w14:paraId="33BF6598" w14:textId="0D9270F5" w:rsidR="00A40A33" w:rsidRDefault="2FA34D5D" w:rsidP="00DA2B59">
            <w:pPr>
              <w:jc w:val="center"/>
              <w:rPr>
                <w:rStyle w:val="a1"/>
                <w:color w:val="000000" w:themeColor="text1"/>
              </w:rPr>
            </w:pPr>
            <w:r w:rsidRPr="6DBEE78E">
              <w:rPr>
                <w:rStyle w:val="a1"/>
                <w:color w:val="000000" w:themeColor="text1"/>
              </w:rPr>
              <w:t>UC00</w:t>
            </w:r>
            <w:r w:rsidR="0094F8BF" w:rsidRPr="6DBEE78E">
              <w:rPr>
                <w:rStyle w:val="a1"/>
                <w:color w:val="000000" w:themeColor="text1"/>
              </w:rPr>
              <w:t>6</w:t>
            </w:r>
          </w:p>
        </w:tc>
        <w:tc>
          <w:tcPr>
            <w:tcW w:w="1714" w:type="dxa"/>
          </w:tcPr>
          <w:p w14:paraId="50A95415" w14:textId="5988913E" w:rsidR="00A40A33" w:rsidRDefault="00A40A33" w:rsidP="00DA2B59">
            <w:pPr>
              <w:jc w:val="center"/>
              <w:rPr>
                <w:rFonts w:ascii="Dotum" w:eastAsia="Dotum" w:hAnsi="Dotum"/>
              </w:rPr>
            </w:pPr>
            <w:r>
              <w:rPr>
                <w:rFonts w:ascii="Dotum" w:eastAsia="Dotum" w:hAnsi="Dotum" w:hint="eastAsia"/>
              </w:rPr>
              <w:t>목록을 편집한다.</w:t>
            </w:r>
          </w:p>
        </w:tc>
        <w:tc>
          <w:tcPr>
            <w:tcW w:w="4360" w:type="dxa"/>
          </w:tcPr>
          <w:p w14:paraId="0B0B77A2" w14:textId="48E3AFFB" w:rsidR="00A40A33" w:rsidRDefault="00A40A33" w:rsidP="00DA2B59">
            <w:r w:rsidRPr="006633FB">
              <w:rPr>
                <w:rFonts w:ascii="Malgun Gothic" w:hAnsi="Malgun Gothic" w:hint="eastAsia"/>
              </w:rPr>
              <w:t xml:space="preserve">사용자가 목록을 </w:t>
            </w:r>
            <w:r w:rsidR="0077154D">
              <w:rPr>
                <w:rFonts w:ascii="Malgun Gothic" w:hAnsi="Malgun Gothic" w:hint="eastAsia"/>
              </w:rPr>
              <w:t>편집</w:t>
            </w:r>
            <w:r>
              <w:rPr>
                <w:rFonts w:ascii="Malgun Gothic" w:hAnsi="Malgun Gothic" w:hint="eastAsia"/>
              </w:rPr>
              <w:t>하</w:t>
            </w:r>
            <w:r>
              <w:rPr>
                <w:rFonts w:hint="eastAsia"/>
              </w:rPr>
              <w:t>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이름을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</w:t>
            </w:r>
            <w:r w:rsidRPr="006633FB">
              <w:rPr>
                <w:rFonts w:ascii="Malgun Gothic" w:hAnsi="Malgun Gothic" w:hint="eastAsia"/>
              </w:rPr>
              <w:t>한다.</w:t>
            </w:r>
          </w:p>
        </w:tc>
        <w:tc>
          <w:tcPr>
            <w:tcW w:w="1076" w:type="dxa"/>
          </w:tcPr>
          <w:p w14:paraId="15D95802" w14:textId="77777777" w:rsidR="00A40A33" w:rsidRDefault="00554FA8" w:rsidP="00DA2B59">
            <w:pPr>
              <w:jc w:val="center"/>
              <w:rPr>
                <w:rFonts w:ascii="Dotum" w:eastAsia="Dotum" w:hAnsi="Dotum"/>
              </w:rPr>
            </w:pPr>
            <w:r>
              <w:rPr>
                <w:rFonts w:ascii="Dotum" w:eastAsia="Dotum" w:hAnsi="Dotum"/>
              </w:rPr>
              <w:t>3</w:t>
            </w:r>
          </w:p>
          <w:p w14:paraId="51F938B3" w14:textId="2C1ED773" w:rsidR="00A40A33" w:rsidRDefault="00C06AB4" w:rsidP="00DA2B59">
            <w:pPr>
              <w:jc w:val="center"/>
              <w:rPr>
                <w:rFonts w:ascii="Dotum" w:eastAsia="Dotum" w:hAnsi="Dotum"/>
              </w:rPr>
            </w:pPr>
            <w:r>
              <w:rPr>
                <w:rFonts w:ascii="Dotum" w:eastAsia="Dotum" w:hAnsi="Dotum" w:hint="eastAsia"/>
              </w:rPr>
              <w:t>우</w:t>
            </w:r>
          </w:p>
        </w:tc>
      </w:tr>
      <w:tr w:rsidR="00502802" w:rsidRPr="00D54A11" w14:paraId="43A7C785" w14:textId="77777777" w:rsidTr="2AF2053D">
        <w:trPr>
          <w:trHeight w:val="356"/>
        </w:trPr>
        <w:tc>
          <w:tcPr>
            <w:tcW w:w="1335" w:type="dxa"/>
          </w:tcPr>
          <w:p w14:paraId="3B4EAB93" w14:textId="2952DD03" w:rsidR="00502802" w:rsidRPr="6DBEE78E" w:rsidRDefault="00502802" w:rsidP="00502802">
            <w:pPr>
              <w:jc w:val="center"/>
              <w:rPr>
                <w:rStyle w:val="a1"/>
                <w:color w:val="000000" w:themeColor="text1"/>
              </w:rPr>
            </w:pPr>
            <w:r>
              <w:rPr>
                <w:rStyle w:val="a1"/>
                <w:color w:val="000000" w:themeColor="text1"/>
              </w:rPr>
              <w:t>UC007</w:t>
            </w:r>
          </w:p>
        </w:tc>
        <w:tc>
          <w:tcPr>
            <w:tcW w:w="1714" w:type="dxa"/>
          </w:tcPr>
          <w:p w14:paraId="5418F85F" w14:textId="28E1A7F0" w:rsidR="00502802" w:rsidRDefault="00502802" w:rsidP="00502802">
            <w:pPr>
              <w:jc w:val="center"/>
              <w:rPr>
                <w:rFonts w:ascii="Dotum" w:eastAsia="Dotum" w:hAnsi="Dotum"/>
              </w:rPr>
            </w:pPr>
            <w:r>
              <w:rPr>
                <w:rFonts w:ascii="Dotum" w:eastAsia="Dotum" w:hAnsi="Dotum" w:hint="eastAsia"/>
              </w:rPr>
              <w:t>할 일을 조회한다.</w:t>
            </w:r>
          </w:p>
        </w:tc>
        <w:tc>
          <w:tcPr>
            <w:tcW w:w="4360" w:type="dxa"/>
          </w:tcPr>
          <w:p w14:paraId="5CFD49C6" w14:textId="750E27A6" w:rsidR="00502802" w:rsidRPr="006633FB" w:rsidRDefault="00502802" w:rsidP="00502802">
            <w:pPr>
              <w:rPr>
                <w:rFonts w:ascii="Malgun Gothic" w:hAnsi="Malgun Gothic"/>
              </w:rPr>
            </w:pPr>
            <w:r>
              <w:rPr>
                <w:rFonts w:hint="eastAsia"/>
              </w:rPr>
              <w:t>사용자가</w:t>
            </w:r>
            <w:r w:rsidR="004A42AB" w:rsidRPr="004A42A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특정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일들을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조회하도록</w:t>
            </w:r>
            <w:r w:rsidR="004A42AB" w:rsidRPr="004A42A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</w:tcPr>
          <w:p w14:paraId="161E1028" w14:textId="77777777" w:rsidR="00502802" w:rsidRDefault="00502802" w:rsidP="00502802">
            <w:pPr>
              <w:jc w:val="center"/>
              <w:rPr>
                <w:rFonts w:ascii="Dotum" w:eastAsia="Dotum" w:hAnsi="Dotum"/>
              </w:rPr>
            </w:pPr>
            <w:r>
              <w:rPr>
                <w:rFonts w:ascii="Dotum" w:eastAsia="Dotum" w:hAnsi="Dotum"/>
              </w:rPr>
              <w:t>2</w:t>
            </w:r>
          </w:p>
          <w:p w14:paraId="7C041508" w14:textId="02C90FF7" w:rsidR="003151C9" w:rsidRDefault="003151C9" w:rsidP="00502802">
            <w:pPr>
              <w:jc w:val="center"/>
              <w:rPr>
                <w:rFonts w:ascii="Dotum" w:eastAsia="Dotum" w:hAnsi="Dotum"/>
              </w:rPr>
            </w:pPr>
            <w:r>
              <w:rPr>
                <w:rFonts w:ascii="Dotum" w:eastAsia="Dotum" w:hAnsi="Dotum" w:hint="eastAsia"/>
              </w:rPr>
              <w:t>우</w:t>
            </w:r>
          </w:p>
        </w:tc>
      </w:tr>
      <w:tr w:rsidR="00DA2B59" w:rsidRPr="00D54A11" w14:paraId="0B8C92E5" w14:textId="77777777" w:rsidTr="2AF2053D">
        <w:trPr>
          <w:trHeight w:val="356"/>
        </w:trPr>
        <w:tc>
          <w:tcPr>
            <w:tcW w:w="1335" w:type="dxa"/>
          </w:tcPr>
          <w:p w14:paraId="241FCEDF" w14:textId="67F9913B" w:rsidR="00DA2B59" w:rsidRPr="00D54A11" w:rsidRDefault="00502802" w:rsidP="00DA2B59">
            <w:pPr>
              <w:jc w:val="center"/>
              <w:rPr>
                <w:rStyle w:val="a1"/>
                <w:color w:val="000000" w:themeColor="text1"/>
              </w:rPr>
            </w:pPr>
            <w:r w:rsidRPr="6DBEE78E">
              <w:rPr>
                <w:rStyle w:val="a1"/>
                <w:color w:val="000000" w:themeColor="text1"/>
              </w:rPr>
              <w:t>UC00</w:t>
            </w:r>
            <w:r>
              <w:rPr>
                <w:rStyle w:val="a1"/>
                <w:color w:val="000000" w:themeColor="text1"/>
              </w:rPr>
              <w:t>8</w:t>
            </w:r>
          </w:p>
        </w:tc>
        <w:tc>
          <w:tcPr>
            <w:tcW w:w="1714" w:type="dxa"/>
          </w:tcPr>
          <w:p w14:paraId="7350098A" w14:textId="178DE947" w:rsidR="00DA2B59" w:rsidRPr="00D54A11" w:rsidRDefault="00EF50D0" w:rsidP="00DA2B59">
            <w:pPr>
              <w:jc w:val="center"/>
              <w:rPr>
                <w:rFonts w:ascii="Dotum" w:eastAsia="Dotum" w:hAnsi="Dotum"/>
              </w:rPr>
            </w:pPr>
            <w:r>
              <w:rPr>
                <w:rFonts w:ascii="Dotum" w:eastAsia="Dotum" w:hAnsi="Dotum" w:hint="eastAsia"/>
              </w:rPr>
              <w:t>할 일</w:t>
            </w:r>
            <w:r w:rsidR="00DA2B59">
              <w:rPr>
                <w:rFonts w:ascii="Dotum" w:eastAsia="Dotum" w:hAnsi="Dotum" w:hint="eastAsia"/>
              </w:rPr>
              <w:t>을 추가한다.</w:t>
            </w:r>
          </w:p>
        </w:tc>
        <w:tc>
          <w:tcPr>
            <w:tcW w:w="4360" w:type="dxa"/>
          </w:tcPr>
          <w:p w14:paraId="608AECBD" w14:textId="33AAACFB" w:rsidR="00DA2B59" w:rsidRPr="00BA2195" w:rsidRDefault="00DA2B59" w:rsidP="00DA2B59">
            <w:r>
              <w:rPr>
                <w:rFonts w:hint="eastAsia"/>
              </w:rPr>
              <w:t>목록안에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사용자의</w:t>
            </w:r>
            <w:r>
              <w:rPr>
                <w:rFonts w:hint="eastAsia"/>
              </w:rPr>
              <w:t xml:space="preserve"> </w:t>
            </w:r>
            <w:r w:rsidR="000B2376">
              <w:rPr>
                <w:rFonts w:hint="eastAsia"/>
              </w:rPr>
              <w:t>할</w:t>
            </w:r>
            <w:r w:rsidR="000B2376">
              <w:rPr>
                <w:rFonts w:hint="eastAsia"/>
              </w:rPr>
              <w:t xml:space="preserve"> </w:t>
            </w:r>
            <w:r w:rsidR="000B2376">
              <w:rPr>
                <w:rFonts w:hint="eastAsia"/>
              </w:rPr>
              <w:t>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추가한다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</w:tcPr>
          <w:p w14:paraId="1EB209B3" w14:textId="77777777" w:rsidR="00502802" w:rsidRDefault="00554FA8" w:rsidP="00502802">
            <w:pPr>
              <w:jc w:val="center"/>
              <w:rPr>
                <w:rFonts w:ascii="Dotum" w:eastAsia="Dotum" w:hAnsi="Dotum"/>
              </w:rPr>
            </w:pPr>
            <w:r>
              <w:rPr>
                <w:rFonts w:ascii="Dotum" w:eastAsia="Dotum" w:hAnsi="Dotum"/>
              </w:rPr>
              <w:t>2</w:t>
            </w:r>
          </w:p>
          <w:p w14:paraId="4CA9075F" w14:textId="4F6845EB" w:rsidR="00DA2B59" w:rsidRPr="00D54A11" w:rsidRDefault="003151C9" w:rsidP="00DA2B59">
            <w:pPr>
              <w:jc w:val="center"/>
              <w:rPr>
                <w:rFonts w:ascii="Dotum" w:eastAsia="Dotum" w:hAnsi="Dotum"/>
              </w:rPr>
            </w:pPr>
            <w:r>
              <w:rPr>
                <w:rFonts w:ascii="Dotum" w:eastAsia="Dotum" w:hAnsi="Dotum" w:hint="eastAsia"/>
              </w:rPr>
              <w:t>종</w:t>
            </w:r>
          </w:p>
        </w:tc>
      </w:tr>
      <w:tr w:rsidR="00DA2B59" w:rsidRPr="00D54A11" w14:paraId="451EFC62" w14:textId="77777777" w:rsidTr="2AF2053D">
        <w:trPr>
          <w:trHeight w:val="356"/>
        </w:trPr>
        <w:tc>
          <w:tcPr>
            <w:tcW w:w="1335" w:type="dxa"/>
          </w:tcPr>
          <w:p w14:paraId="2AEC0454" w14:textId="3E7A7B5E" w:rsidR="00DA2B59" w:rsidRPr="00D54A11" w:rsidRDefault="00502802" w:rsidP="00DA2B59">
            <w:pPr>
              <w:jc w:val="center"/>
              <w:rPr>
                <w:rStyle w:val="a1"/>
                <w:color w:val="000000" w:themeColor="text1"/>
              </w:rPr>
            </w:pPr>
            <w:r w:rsidRPr="6DBEE78E">
              <w:rPr>
                <w:rStyle w:val="a1"/>
                <w:color w:val="000000" w:themeColor="text1"/>
              </w:rPr>
              <w:t>UC00</w:t>
            </w:r>
            <w:r>
              <w:rPr>
                <w:rStyle w:val="a1"/>
                <w:color w:val="000000" w:themeColor="text1"/>
              </w:rPr>
              <w:t>9</w:t>
            </w:r>
          </w:p>
        </w:tc>
        <w:tc>
          <w:tcPr>
            <w:tcW w:w="1714" w:type="dxa"/>
          </w:tcPr>
          <w:p w14:paraId="3B6ED9A4" w14:textId="7B5CA38E" w:rsidR="00DA2B59" w:rsidRPr="00D54A11" w:rsidRDefault="00DA2B59" w:rsidP="00DA2B59">
            <w:pPr>
              <w:jc w:val="center"/>
              <w:rPr>
                <w:rFonts w:ascii="Dotum" w:eastAsia="Dotum" w:hAnsi="Dotum"/>
              </w:rPr>
            </w:pPr>
            <w:r>
              <w:rPr>
                <w:rFonts w:ascii="Dotum" w:eastAsia="Dotum" w:hAnsi="Dotum" w:hint="eastAsia"/>
              </w:rPr>
              <w:t>미리 알림을 설정한다.</w:t>
            </w:r>
          </w:p>
        </w:tc>
        <w:tc>
          <w:tcPr>
            <w:tcW w:w="4360" w:type="dxa"/>
          </w:tcPr>
          <w:p w14:paraId="26A03B3A" w14:textId="69534DFC" w:rsidR="00DA2B59" w:rsidRPr="00BA2195" w:rsidRDefault="00DA2B59" w:rsidP="00DA2B59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추가할</w:t>
            </w:r>
            <w:r>
              <w:rPr>
                <w:rFonts w:hint="eastAsia"/>
              </w:rPr>
              <w:t xml:space="preserve"> </w:t>
            </w:r>
            <w:r w:rsidR="000B2376">
              <w:rPr>
                <w:rFonts w:hint="eastAsia"/>
              </w:rPr>
              <w:t>할</w:t>
            </w:r>
            <w:r w:rsidR="000B2376">
              <w:rPr>
                <w:rFonts w:hint="eastAsia"/>
              </w:rPr>
              <w:t xml:space="preserve"> </w:t>
            </w:r>
            <w:r w:rsidR="000B2376">
              <w:rPr>
                <w:rFonts w:hint="eastAsia"/>
              </w:rPr>
              <w:t>일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미리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시간을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설정한다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</w:tcPr>
          <w:p w14:paraId="6D3F3606" w14:textId="77777777" w:rsidR="00502802" w:rsidRDefault="00554FA8" w:rsidP="00502802">
            <w:pPr>
              <w:jc w:val="center"/>
              <w:rPr>
                <w:rFonts w:ascii="Dotum" w:eastAsia="Dotum" w:hAnsi="Dotum"/>
              </w:rPr>
            </w:pPr>
            <w:r>
              <w:rPr>
                <w:rFonts w:ascii="Dotum" w:eastAsia="Dotum" w:hAnsi="Dotum"/>
              </w:rPr>
              <w:t>3</w:t>
            </w:r>
          </w:p>
          <w:p w14:paraId="6C0CE0F5" w14:textId="4C443FD5" w:rsidR="00DA2B59" w:rsidRPr="00D54A11" w:rsidRDefault="003151C9" w:rsidP="00DA2B59">
            <w:pPr>
              <w:jc w:val="center"/>
              <w:rPr>
                <w:rFonts w:ascii="Dotum" w:eastAsia="Dotum" w:hAnsi="Dotum"/>
              </w:rPr>
            </w:pPr>
            <w:r>
              <w:rPr>
                <w:rFonts w:ascii="Dotum" w:eastAsia="Dotum" w:hAnsi="Dotum" w:hint="eastAsia"/>
              </w:rPr>
              <w:t>종</w:t>
            </w:r>
          </w:p>
        </w:tc>
      </w:tr>
      <w:tr w:rsidR="00DA2B59" w:rsidRPr="00D54A11" w14:paraId="32D4A3EF" w14:textId="77777777" w:rsidTr="2AF2053D">
        <w:trPr>
          <w:trHeight w:val="372"/>
        </w:trPr>
        <w:tc>
          <w:tcPr>
            <w:tcW w:w="1335" w:type="dxa"/>
          </w:tcPr>
          <w:p w14:paraId="50C50C4C" w14:textId="2F2DF665" w:rsidR="00DA2B59" w:rsidRPr="00D54A11" w:rsidRDefault="00502802" w:rsidP="00DA2B59">
            <w:pPr>
              <w:jc w:val="center"/>
              <w:rPr>
                <w:rStyle w:val="a1"/>
                <w:color w:val="000000" w:themeColor="text1"/>
              </w:rPr>
            </w:pPr>
            <w:r w:rsidRPr="6DBEE78E">
              <w:rPr>
                <w:rStyle w:val="a1"/>
                <w:color w:val="000000" w:themeColor="text1"/>
              </w:rPr>
              <w:t>UC0</w:t>
            </w:r>
            <w:r>
              <w:rPr>
                <w:rStyle w:val="a1"/>
                <w:color w:val="000000" w:themeColor="text1"/>
              </w:rPr>
              <w:t>10</w:t>
            </w:r>
          </w:p>
        </w:tc>
        <w:tc>
          <w:tcPr>
            <w:tcW w:w="1714" w:type="dxa"/>
          </w:tcPr>
          <w:p w14:paraId="3275B180" w14:textId="2B9F58C4" w:rsidR="00DA2B59" w:rsidRPr="00D54A11" w:rsidRDefault="00DA2B59" w:rsidP="00DA2B59">
            <w:pPr>
              <w:jc w:val="center"/>
              <w:rPr>
                <w:rFonts w:ascii="Dotum" w:eastAsia="Dotum" w:hAnsi="Dotum"/>
              </w:rPr>
            </w:pPr>
            <w:r>
              <w:rPr>
                <w:rFonts w:ascii="Dotum" w:eastAsia="Dotum" w:hAnsi="Dotum" w:hint="eastAsia"/>
              </w:rPr>
              <w:t>마감일을 설정한다.</w:t>
            </w:r>
          </w:p>
        </w:tc>
        <w:tc>
          <w:tcPr>
            <w:tcW w:w="4360" w:type="dxa"/>
          </w:tcPr>
          <w:p w14:paraId="682758EF" w14:textId="246F3402" w:rsidR="00DA2B59" w:rsidRPr="00BA2195" w:rsidRDefault="00DA2B59" w:rsidP="00DA2B59">
            <w:r>
              <w:t>사용자가</w:t>
            </w:r>
            <w:r>
              <w:t xml:space="preserve"> </w:t>
            </w:r>
            <w:r>
              <w:rPr>
                <w:rFonts w:hint="eastAsia"/>
              </w:rPr>
              <w:t>추가할</w:t>
            </w:r>
            <w:r>
              <w:t xml:space="preserve"> </w:t>
            </w:r>
            <w:r w:rsidR="000B2376">
              <w:rPr>
                <w:rFonts w:hint="eastAsia"/>
              </w:rPr>
              <w:t>할</w:t>
            </w:r>
            <w:r w:rsidR="000B2376">
              <w:rPr>
                <w:rFonts w:hint="eastAsia"/>
              </w:rPr>
              <w:t xml:space="preserve"> </w:t>
            </w:r>
            <w:r w:rsidR="000B2376">
              <w:rPr>
                <w:rFonts w:hint="eastAsia"/>
              </w:rPr>
              <w:t>일</w:t>
            </w:r>
            <w:r>
              <w:rPr>
                <w:rFonts w:hint="eastAsia"/>
              </w:rPr>
              <w:t>의</w:t>
            </w:r>
            <w:r>
              <w:t xml:space="preserve"> </w:t>
            </w:r>
            <w:r>
              <w:rPr>
                <w:rFonts w:hint="eastAsia"/>
              </w:rPr>
              <w:t>마감일을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</w:t>
            </w:r>
            <w:r>
              <w:t>한다</w:t>
            </w:r>
            <w:r>
              <w:t>.</w:t>
            </w:r>
          </w:p>
        </w:tc>
        <w:tc>
          <w:tcPr>
            <w:tcW w:w="1076" w:type="dxa"/>
          </w:tcPr>
          <w:p w14:paraId="67C89A52" w14:textId="77777777" w:rsidR="00502802" w:rsidRDefault="00554FA8" w:rsidP="00502802">
            <w:pPr>
              <w:jc w:val="center"/>
              <w:rPr>
                <w:rFonts w:ascii="Dotum" w:eastAsia="Dotum" w:hAnsi="Dotum"/>
              </w:rPr>
            </w:pPr>
            <w:r>
              <w:rPr>
                <w:rFonts w:ascii="Dotum" w:eastAsia="Dotum" w:hAnsi="Dotum"/>
              </w:rPr>
              <w:t>3</w:t>
            </w:r>
          </w:p>
          <w:p w14:paraId="488BB612" w14:textId="5A32CF15" w:rsidR="00DA2B59" w:rsidRPr="00D54A11" w:rsidRDefault="003151C9" w:rsidP="00DA2B59">
            <w:pPr>
              <w:jc w:val="center"/>
              <w:rPr>
                <w:rFonts w:ascii="Dotum" w:eastAsia="Dotum" w:hAnsi="Dotum"/>
              </w:rPr>
            </w:pPr>
            <w:r>
              <w:rPr>
                <w:rFonts w:ascii="Dotum" w:eastAsia="Dotum" w:hAnsi="Dotum" w:hint="eastAsia"/>
              </w:rPr>
              <w:t>종</w:t>
            </w:r>
          </w:p>
        </w:tc>
      </w:tr>
      <w:tr w:rsidR="00DA2B59" w:rsidRPr="00D54A11" w14:paraId="1FDE359D" w14:textId="77777777" w:rsidTr="2AF2053D">
        <w:trPr>
          <w:trHeight w:val="372"/>
        </w:trPr>
        <w:tc>
          <w:tcPr>
            <w:tcW w:w="1335" w:type="dxa"/>
          </w:tcPr>
          <w:p w14:paraId="7D29D472" w14:textId="1E53F17F" w:rsidR="00DA2B59" w:rsidRDefault="00502802" w:rsidP="00DA2B59">
            <w:pPr>
              <w:jc w:val="center"/>
              <w:rPr>
                <w:rStyle w:val="a1"/>
                <w:color w:val="000000" w:themeColor="text1"/>
              </w:rPr>
            </w:pPr>
            <w:r w:rsidRPr="45F650C0">
              <w:rPr>
                <w:rStyle w:val="a1"/>
                <w:color w:val="000000" w:themeColor="text1"/>
              </w:rPr>
              <w:t>UC01</w:t>
            </w:r>
            <w:r>
              <w:rPr>
                <w:rStyle w:val="a1"/>
                <w:color w:val="000000" w:themeColor="text1"/>
              </w:rPr>
              <w:t>1</w:t>
            </w:r>
          </w:p>
        </w:tc>
        <w:tc>
          <w:tcPr>
            <w:tcW w:w="1714" w:type="dxa"/>
          </w:tcPr>
          <w:p w14:paraId="48C80886" w14:textId="78D3DBD9" w:rsidR="00DA2B59" w:rsidRDefault="00DA2B59" w:rsidP="00DA2B59">
            <w:pPr>
              <w:jc w:val="center"/>
              <w:rPr>
                <w:rFonts w:ascii="Dotum" w:eastAsia="Dotum" w:hAnsi="Dotum"/>
              </w:rPr>
            </w:pPr>
            <w:r>
              <w:rPr>
                <w:rFonts w:ascii="Dotum" w:eastAsia="Dotum" w:hAnsi="Dotum" w:hint="eastAsia"/>
              </w:rPr>
              <w:t>우선순위를 설정한다.</w:t>
            </w:r>
          </w:p>
        </w:tc>
        <w:tc>
          <w:tcPr>
            <w:tcW w:w="4360" w:type="dxa"/>
          </w:tcPr>
          <w:p w14:paraId="3CFBD59F" w14:textId="4F9CD14C" w:rsidR="00DA2B59" w:rsidRDefault="00DA2B59" w:rsidP="00DA2B59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추가할</w:t>
            </w:r>
            <w:r>
              <w:rPr>
                <w:rFonts w:hint="eastAsia"/>
              </w:rPr>
              <w:t xml:space="preserve"> </w:t>
            </w:r>
            <w:r w:rsidR="000B2376">
              <w:rPr>
                <w:rFonts w:hint="eastAsia"/>
              </w:rPr>
              <w:t>할</w:t>
            </w:r>
            <w:r w:rsidR="000B2376">
              <w:rPr>
                <w:rFonts w:hint="eastAsia"/>
              </w:rPr>
              <w:t xml:space="preserve"> </w:t>
            </w:r>
            <w:r w:rsidR="000B2376">
              <w:rPr>
                <w:rFonts w:hint="eastAsia"/>
              </w:rPr>
              <w:t>일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우선순위를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설정한다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</w:tcPr>
          <w:p w14:paraId="7A93D527" w14:textId="77777777" w:rsidR="00502802" w:rsidRDefault="00554FA8" w:rsidP="00502802">
            <w:pPr>
              <w:jc w:val="center"/>
              <w:rPr>
                <w:rFonts w:ascii="Dotum" w:eastAsia="Dotum" w:hAnsi="Dotum"/>
              </w:rPr>
            </w:pPr>
            <w:r>
              <w:rPr>
                <w:rFonts w:ascii="Dotum" w:eastAsia="Dotum" w:hAnsi="Dotum"/>
              </w:rPr>
              <w:t>3</w:t>
            </w:r>
          </w:p>
          <w:p w14:paraId="243EFF8B" w14:textId="70605179" w:rsidR="00DA2B59" w:rsidRDefault="009A2BA8" w:rsidP="00DA2B59">
            <w:pPr>
              <w:jc w:val="center"/>
              <w:rPr>
                <w:rFonts w:ascii="Dotum" w:eastAsia="Dotum" w:hAnsi="Dotum"/>
              </w:rPr>
            </w:pPr>
            <w:r>
              <w:rPr>
                <w:rFonts w:ascii="Dotum" w:eastAsia="Dotum" w:hAnsi="Dotum" w:hint="eastAsia"/>
              </w:rPr>
              <w:t>진</w:t>
            </w:r>
          </w:p>
        </w:tc>
      </w:tr>
      <w:tr w:rsidR="00DA2B59" w:rsidRPr="00D54A11" w14:paraId="51D27F8A" w14:textId="77777777" w:rsidTr="2AF2053D">
        <w:trPr>
          <w:trHeight w:val="372"/>
        </w:trPr>
        <w:tc>
          <w:tcPr>
            <w:tcW w:w="1335" w:type="dxa"/>
          </w:tcPr>
          <w:p w14:paraId="26E8F0F3" w14:textId="44FD2CCA" w:rsidR="00DA2B59" w:rsidRPr="3DB67DF8" w:rsidRDefault="00502802" w:rsidP="00DA2B59">
            <w:pPr>
              <w:jc w:val="center"/>
              <w:rPr>
                <w:rStyle w:val="a1"/>
                <w:color w:val="000000" w:themeColor="text1"/>
              </w:rPr>
            </w:pPr>
            <w:r w:rsidRPr="6173A0B0">
              <w:rPr>
                <w:rStyle w:val="a1"/>
                <w:color w:val="000000" w:themeColor="text1"/>
              </w:rPr>
              <w:t>UC01</w:t>
            </w:r>
            <w:r>
              <w:rPr>
                <w:rStyle w:val="a1"/>
                <w:color w:val="000000" w:themeColor="text1"/>
              </w:rPr>
              <w:t>2</w:t>
            </w:r>
          </w:p>
        </w:tc>
        <w:tc>
          <w:tcPr>
            <w:tcW w:w="1714" w:type="dxa"/>
          </w:tcPr>
          <w:p w14:paraId="5170680D" w14:textId="181A2E36" w:rsidR="00DA2B59" w:rsidRDefault="00075EA9" w:rsidP="00DA2B59">
            <w:pPr>
              <w:jc w:val="center"/>
              <w:rPr>
                <w:rFonts w:ascii="Dotum" w:eastAsia="Dotum" w:hAnsi="Dotum"/>
              </w:rPr>
            </w:pPr>
            <w:r>
              <w:rPr>
                <w:rFonts w:ascii="Dotum" w:eastAsia="Dotum" w:hAnsi="Dotum" w:hint="eastAsia"/>
              </w:rPr>
              <w:t>할 일</w:t>
            </w:r>
            <w:r w:rsidR="00DA2B59" w:rsidRPr="1523A07C">
              <w:rPr>
                <w:rFonts w:ascii="Dotum" w:eastAsia="Dotum" w:hAnsi="Dotum"/>
              </w:rPr>
              <w:t>을 삭제한다</w:t>
            </w:r>
            <w:r w:rsidR="00DA2B59" w:rsidRPr="4129D2F0">
              <w:rPr>
                <w:rFonts w:ascii="Dotum" w:eastAsia="Dotum" w:hAnsi="Dotum"/>
              </w:rPr>
              <w:t>.</w:t>
            </w:r>
          </w:p>
        </w:tc>
        <w:tc>
          <w:tcPr>
            <w:tcW w:w="4360" w:type="dxa"/>
          </w:tcPr>
          <w:p w14:paraId="6054A964" w14:textId="040B18E6" w:rsidR="00DA2B59" w:rsidRDefault="00DA2B59" w:rsidP="00DA2B59">
            <w:r>
              <w:t>사용자</w:t>
            </w:r>
            <w:r>
              <w:rPr>
                <w:rFonts w:hint="eastAsia"/>
              </w:rPr>
              <w:t>가</w:t>
            </w:r>
            <w:r>
              <w:t xml:space="preserve"> </w:t>
            </w:r>
            <w:r>
              <w:rPr>
                <w:rFonts w:hint="eastAsia"/>
              </w:rPr>
              <w:t>선택한</w:t>
            </w:r>
            <w:r w:rsidR="00075EA9">
              <w:rPr>
                <w:rFonts w:hint="eastAsia"/>
              </w:rPr>
              <w:t xml:space="preserve"> </w:t>
            </w:r>
            <w:r w:rsidR="00075EA9">
              <w:rPr>
                <w:rFonts w:hint="eastAsia"/>
              </w:rPr>
              <w:t>할</w:t>
            </w:r>
            <w:r w:rsidR="00075EA9">
              <w:rPr>
                <w:rFonts w:hint="eastAsia"/>
              </w:rPr>
              <w:t xml:space="preserve"> </w:t>
            </w:r>
            <w:r w:rsidR="00075EA9">
              <w:rPr>
                <w:rFonts w:hint="eastAsia"/>
              </w:rPr>
              <w:t>일</w:t>
            </w:r>
            <w:r>
              <w:t>을</w:t>
            </w:r>
            <w:r>
              <w:t xml:space="preserve"> </w:t>
            </w:r>
            <w:r>
              <w:t>삭제한다</w:t>
            </w:r>
            <w:r>
              <w:t>.</w:t>
            </w:r>
          </w:p>
        </w:tc>
        <w:tc>
          <w:tcPr>
            <w:tcW w:w="1076" w:type="dxa"/>
          </w:tcPr>
          <w:p w14:paraId="5AF7A859" w14:textId="77777777" w:rsidR="00502802" w:rsidRDefault="00554FA8" w:rsidP="00502802">
            <w:pPr>
              <w:jc w:val="center"/>
              <w:rPr>
                <w:rFonts w:ascii="Dotum" w:eastAsia="Dotum" w:hAnsi="Dotum"/>
              </w:rPr>
            </w:pPr>
            <w:r>
              <w:rPr>
                <w:rFonts w:ascii="Dotum" w:eastAsia="Dotum" w:hAnsi="Dotum"/>
              </w:rPr>
              <w:t>3</w:t>
            </w:r>
          </w:p>
          <w:p w14:paraId="2AF34609" w14:textId="110CD772" w:rsidR="00DA2B59" w:rsidRDefault="009A2BA8" w:rsidP="00DA2B59">
            <w:pPr>
              <w:jc w:val="center"/>
              <w:rPr>
                <w:rFonts w:ascii="Dotum" w:eastAsia="Dotum" w:hAnsi="Dotum"/>
              </w:rPr>
            </w:pPr>
            <w:r>
              <w:rPr>
                <w:rFonts w:ascii="Dotum" w:eastAsia="Dotum" w:hAnsi="Dotum" w:hint="eastAsia"/>
              </w:rPr>
              <w:t>진</w:t>
            </w:r>
          </w:p>
        </w:tc>
      </w:tr>
      <w:tr w:rsidR="00DA2B59" w:rsidRPr="00D54A11" w14:paraId="61B60CF1" w14:textId="77777777" w:rsidTr="2AF2053D">
        <w:trPr>
          <w:trHeight w:val="372"/>
        </w:trPr>
        <w:tc>
          <w:tcPr>
            <w:tcW w:w="1335" w:type="dxa"/>
          </w:tcPr>
          <w:p w14:paraId="6E2DCA5C" w14:textId="4B2C8DE4" w:rsidR="00DA2B59" w:rsidRPr="3DB67DF8" w:rsidRDefault="00502802" w:rsidP="00DA2B59">
            <w:pPr>
              <w:jc w:val="center"/>
              <w:rPr>
                <w:rStyle w:val="a1"/>
                <w:color w:val="000000" w:themeColor="text1"/>
              </w:rPr>
            </w:pPr>
            <w:r w:rsidRPr="60BB8660">
              <w:rPr>
                <w:rStyle w:val="a1"/>
                <w:color w:val="000000" w:themeColor="text1"/>
              </w:rPr>
              <w:t>UC01</w:t>
            </w:r>
            <w:r>
              <w:rPr>
                <w:rStyle w:val="a1"/>
                <w:color w:val="000000" w:themeColor="text1"/>
              </w:rPr>
              <w:t>3</w:t>
            </w:r>
          </w:p>
        </w:tc>
        <w:tc>
          <w:tcPr>
            <w:tcW w:w="1714" w:type="dxa"/>
          </w:tcPr>
          <w:p w14:paraId="6DB93091" w14:textId="042F42EC" w:rsidR="00DA2B59" w:rsidRPr="1523A07C" w:rsidRDefault="001B3D92" w:rsidP="00DA2B59">
            <w:pPr>
              <w:jc w:val="center"/>
              <w:rPr>
                <w:rFonts w:ascii="Dotum" w:eastAsia="Dotum" w:hAnsi="Dotum"/>
              </w:rPr>
            </w:pPr>
            <w:r>
              <w:rPr>
                <w:rFonts w:ascii="Dotum" w:eastAsia="Dotum" w:hAnsi="Dotum" w:hint="eastAsia"/>
              </w:rPr>
              <w:t>할 일</w:t>
            </w:r>
            <w:r w:rsidR="00DA2B59" w:rsidRPr="298B3511">
              <w:rPr>
                <w:rFonts w:ascii="Dotum" w:eastAsia="Dotum" w:hAnsi="Dotum"/>
              </w:rPr>
              <w:t>을 편집한다</w:t>
            </w:r>
            <w:r w:rsidR="00DA2B59" w:rsidRPr="4129D2F0">
              <w:rPr>
                <w:rFonts w:ascii="Dotum" w:eastAsia="Dotum" w:hAnsi="Dotum"/>
              </w:rPr>
              <w:t>.</w:t>
            </w:r>
          </w:p>
        </w:tc>
        <w:tc>
          <w:tcPr>
            <w:tcW w:w="4360" w:type="dxa"/>
          </w:tcPr>
          <w:p w14:paraId="74892255" w14:textId="2E6613AF" w:rsidR="00DA2B59" w:rsidRDefault="00DA2B59" w:rsidP="00DA2B59">
            <w:r>
              <w:t>사용자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기존</w:t>
            </w:r>
            <w:r>
              <w:t xml:space="preserve"> </w:t>
            </w:r>
            <w:r w:rsidR="000B2376">
              <w:rPr>
                <w:rFonts w:hint="eastAsia"/>
              </w:rPr>
              <w:t>할</w:t>
            </w:r>
            <w:r w:rsidR="000B2376">
              <w:rPr>
                <w:rFonts w:hint="eastAsia"/>
              </w:rPr>
              <w:t xml:space="preserve"> </w:t>
            </w:r>
            <w:r w:rsidR="000B2376">
              <w:rPr>
                <w:rFonts w:hint="eastAsia"/>
              </w:rPr>
              <w:t>일</w:t>
            </w:r>
            <w:r>
              <w:t>을</w:t>
            </w:r>
            <w:r>
              <w:t xml:space="preserve"> </w:t>
            </w:r>
            <w:r>
              <w:t>편집한다</w:t>
            </w:r>
            <w:r>
              <w:t>.</w:t>
            </w:r>
          </w:p>
        </w:tc>
        <w:tc>
          <w:tcPr>
            <w:tcW w:w="1076" w:type="dxa"/>
          </w:tcPr>
          <w:p w14:paraId="281BAC85" w14:textId="77777777" w:rsidR="00502802" w:rsidRDefault="00554FA8" w:rsidP="00502802">
            <w:pPr>
              <w:jc w:val="center"/>
              <w:rPr>
                <w:rFonts w:ascii="Dotum" w:eastAsia="Dotum" w:hAnsi="Dotum"/>
              </w:rPr>
            </w:pPr>
            <w:r>
              <w:rPr>
                <w:rFonts w:ascii="Dotum" w:eastAsia="Dotum" w:hAnsi="Dotum"/>
              </w:rPr>
              <w:t>3</w:t>
            </w:r>
          </w:p>
          <w:p w14:paraId="4BF71A3A" w14:textId="663011DA" w:rsidR="00DA2B59" w:rsidRDefault="009A2BA8" w:rsidP="00DA2B59">
            <w:pPr>
              <w:jc w:val="center"/>
              <w:rPr>
                <w:rFonts w:ascii="Dotum" w:eastAsia="Dotum" w:hAnsi="Dotum"/>
              </w:rPr>
            </w:pPr>
            <w:r>
              <w:rPr>
                <w:rFonts w:ascii="Dotum" w:eastAsia="Dotum" w:hAnsi="Dotum" w:hint="eastAsia"/>
              </w:rPr>
              <w:t>진</w:t>
            </w:r>
          </w:p>
        </w:tc>
      </w:tr>
      <w:tr w:rsidR="00DA2B59" w:rsidRPr="00D54A11" w14:paraId="710490D0" w14:textId="77777777" w:rsidTr="2AF2053D">
        <w:trPr>
          <w:trHeight w:val="372"/>
        </w:trPr>
        <w:tc>
          <w:tcPr>
            <w:tcW w:w="1335" w:type="dxa"/>
          </w:tcPr>
          <w:p w14:paraId="59A5182F" w14:textId="15C0B9F2" w:rsidR="00DA2B59" w:rsidRPr="3DB67DF8" w:rsidRDefault="00502802" w:rsidP="00DA2B59">
            <w:pPr>
              <w:jc w:val="center"/>
              <w:rPr>
                <w:rStyle w:val="a1"/>
                <w:color w:val="000000" w:themeColor="text1"/>
              </w:rPr>
            </w:pPr>
            <w:r w:rsidRPr="60BB8660">
              <w:rPr>
                <w:rStyle w:val="a1"/>
                <w:color w:val="000000" w:themeColor="text1"/>
              </w:rPr>
              <w:t>UC01</w:t>
            </w:r>
            <w:r>
              <w:rPr>
                <w:rStyle w:val="a1"/>
                <w:color w:val="000000" w:themeColor="text1"/>
              </w:rPr>
              <w:t>4</w:t>
            </w:r>
          </w:p>
        </w:tc>
        <w:tc>
          <w:tcPr>
            <w:tcW w:w="1714" w:type="dxa"/>
          </w:tcPr>
          <w:p w14:paraId="2D9D98B8" w14:textId="5905A7C0" w:rsidR="00DA2B59" w:rsidRPr="298B3511" w:rsidRDefault="00C91629" w:rsidP="00DA2B59">
            <w:pPr>
              <w:jc w:val="center"/>
              <w:rPr>
                <w:rFonts w:ascii="Dotum" w:eastAsia="Dotum" w:hAnsi="Dotum"/>
              </w:rPr>
            </w:pPr>
            <w:r>
              <w:rPr>
                <w:rFonts w:ascii="Dotum" w:eastAsia="Dotum" w:hAnsi="Dotum" w:hint="eastAsia"/>
              </w:rPr>
              <w:t>할 일</w:t>
            </w:r>
            <w:r w:rsidR="00D70C7B">
              <w:rPr>
                <w:rFonts w:ascii="Dotum" w:eastAsia="Dotum" w:hAnsi="Dotum" w:hint="eastAsia"/>
              </w:rPr>
              <w:t xml:space="preserve"> 완료 표시를 한다.</w:t>
            </w:r>
          </w:p>
        </w:tc>
        <w:tc>
          <w:tcPr>
            <w:tcW w:w="4360" w:type="dxa"/>
          </w:tcPr>
          <w:p w14:paraId="7C8CA529" w14:textId="77777777" w:rsidR="00E07D80" w:rsidRDefault="00E07D80" w:rsidP="00DA2B59">
            <w:pPr>
              <w:rPr>
                <w:rStyle w:val="a1"/>
                <w:color w:val="000000" w:themeColor="text1"/>
              </w:rPr>
            </w:pPr>
            <w:r>
              <w:rPr>
                <w:rStyle w:val="a1"/>
                <w:rFonts w:hint="eastAsia"/>
                <w:color w:val="000000" w:themeColor="text1"/>
              </w:rPr>
              <w:t>사용자가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>
              <w:rPr>
                <w:rStyle w:val="a1"/>
                <w:rFonts w:hint="eastAsia"/>
                <w:color w:val="000000" w:themeColor="text1"/>
              </w:rPr>
              <w:t>특정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>
              <w:rPr>
                <w:rStyle w:val="a1"/>
                <w:rFonts w:hint="eastAsia"/>
                <w:color w:val="000000" w:themeColor="text1"/>
              </w:rPr>
              <w:t>목록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>
              <w:rPr>
                <w:rStyle w:val="a1"/>
                <w:rFonts w:hint="eastAsia"/>
                <w:color w:val="000000" w:themeColor="text1"/>
              </w:rPr>
              <w:t>내의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>
              <w:rPr>
                <w:rStyle w:val="a1"/>
                <w:rFonts w:hint="eastAsia"/>
                <w:color w:val="000000" w:themeColor="text1"/>
              </w:rPr>
              <w:t>할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>
              <w:rPr>
                <w:rStyle w:val="a1"/>
                <w:rFonts w:hint="eastAsia"/>
                <w:color w:val="000000" w:themeColor="text1"/>
              </w:rPr>
              <w:t>일</w:t>
            </w:r>
            <w:r>
              <w:rPr>
                <w:rStyle w:val="a1"/>
                <w:rFonts w:hint="eastAsia"/>
                <w:color w:val="000000" w:themeColor="text1"/>
              </w:rPr>
              <w:t>(</w:t>
            </w:r>
            <w:r>
              <w:rPr>
                <w:rStyle w:val="a1"/>
                <w:rFonts w:hint="eastAsia"/>
                <w:color w:val="000000" w:themeColor="text1"/>
              </w:rPr>
              <w:t>들</w:t>
            </w:r>
            <w:r>
              <w:rPr>
                <w:rStyle w:val="a1"/>
                <w:rFonts w:hint="eastAsia"/>
                <w:color w:val="000000" w:themeColor="text1"/>
              </w:rPr>
              <w:t>)</w:t>
            </w:r>
            <w:r>
              <w:rPr>
                <w:rStyle w:val="a1"/>
                <w:color w:val="000000" w:themeColor="text1"/>
              </w:rPr>
              <w:t xml:space="preserve"> </w:t>
            </w:r>
            <w:r>
              <w:rPr>
                <w:rStyle w:val="a1"/>
                <w:rFonts w:hint="eastAsia"/>
                <w:color w:val="000000" w:themeColor="text1"/>
              </w:rPr>
              <w:t>중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>
              <w:rPr>
                <w:rStyle w:val="a1"/>
                <w:rFonts w:hint="eastAsia"/>
                <w:color w:val="000000" w:themeColor="text1"/>
              </w:rPr>
              <w:t>완료한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>
              <w:rPr>
                <w:rStyle w:val="a1"/>
                <w:rFonts w:hint="eastAsia"/>
                <w:color w:val="000000" w:themeColor="text1"/>
              </w:rPr>
              <w:t>할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>
              <w:rPr>
                <w:rStyle w:val="a1"/>
                <w:rFonts w:hint="eastAsia"/>
                <w:color w:val="000000" w:themeColor="text1"/>
              </w:rPr>
              <w:t>일을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>
              <w:rPr>
                <w:rStyle w:val="a1"/>
                <w:rFonts w:hint="eastAsia"/>
                <w:color w:val="000000" w:themeColor="text1"/>
              </w:rPr>
              <w:t>완료로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>
              <w:rPr>
                <w:rStyle w:val="a1"/>
                <w:rFonts w:hint="eastAsia"/>
                <w:color w:val="000000" w:themeColor="text1"/>
              </w:rPr>
              <w:t>표시한다</w:t>
            </w:r>
            <w:r>
              <w:rPr>
                <w:rStyle w:val="a1"/>
                <w:rFonts w:hint="eastAsia"/>
                <w:color w:val="000000" w:themeColor="text1"/>
              </w:rPr>
              <w:t>.</w:t>
            </w:r>
          </w:p>
          <w:p w14:paraId="11F895ED" w14:textId="659F9BFA" w:rsidR="006553CD" w:rsidRDefault="006553CD" w:rsidP="00DA2B59"/>
        </w:tc>
        <w:tc>
          <w:tcPr>
            <w:tcW w:w="1076" w:type="dxa"/>
          </w:tcPr>
          <w:p w14:paraId="240FEFE6" w14:textId="77777777" w:rsidR="00502802" w:rsidRDefault="00554FA8" w:rsidP="00502802">
            <w:pPr>
              <w:jc w:val="center"/>
              <w:rPr>
                <w:rFonts w:ascii="Dotum" w:eastAsia="Dotum" w:hAnsi="Dotum"/>
              </w:rPr>
            </w:pPr>
            <w:r>
              <w:rPr>
                <w:rFonts w:ascii="Dotum" w:eastAsia="Dotum" w:hAnsi="Dotum"/>
              </w:rPr>
              <w:t>2</w:t>
            </w:r>
          </w:p>
          <w:p w14:paraId="089C58BA" w14:textId="16211670" w:rsidR="00E07D80" w:rsidRDefault="009A2BA8" w:rsidP="00DA2B59">
            <w:pPr>
              <w:jc w:val="center"/>
              <w:rPr>
                <w:rFonts w:ascii="Dotum" w:eastAsia="Dotum" w:hAnsi="Dotum"/>
              </w:rPr>
            </w:pPr>
            <w:r>
              <w:rPr>
                <w:rFonts w:ascii="Dotum" w:eastAsia="Dotum" w:hAnsi="Dotum" w:hint="eastAsia"/>
              </w:rPr>
              <w:t>우</w:t>
            </w:r>
          </w:p>
        </w:tc>
      </w:tr>
      <w:tr w:rsidR="00CE7536" w:rsidRPr="00D54A11" w14:paraId="68362D23" w14:textId="77777777" w:rsidTr="2AF2053D">
        <w:trPr>
          <w:trHeight w:val="372"/>
        </w:trPr>
        <w:tc>
          <w:tcPr>
            <w:tcW w:w="1335" w:type="dxa"/>
          </w:tcPr>
          <w:p w14:paraId="4F21F72B" w14:textId="28809B72" w:rsidR="00CE7536" w:rsidRPr="3EB38F37" w:rsidRDefault="00502802" w:rsidP="00CE7536">
            <w:pPr>
              <w:jc w:val="center"/>
              <w:rPr>
                <w:rStyle w:val="a1"/>
                <w:color w:val="000000" w:themeColor="text1"/>
              </w:rPr>
            </w:pPr>
            <w:r w:rsidRPr="60BB8660">
              <w:rPr>
                <w:rStyle w:val="a1"/>
                <w:color w:val="000000" w:themeColor="text1"/>
              </w:rPr>
              <w:t>UC01</w:t>
            </w:r>
            <w:r>
              <w:rPr>
                <w:rStyle w:val="a1"/>
                <w:color w:val="000000" w:themeColor="text1"/>
              </w:rPr>
              <w:t>5</w:t>
            </w:r>
          </w:p>
        </w:tc>
        <w:tc>
          <w:tcPr>
            <w:tcW w:w="1714" w:type="dxa"/>
          </w:tcPr>
          <w:p w14:paraId="65140CD4" w14:textId="120EE672" w:rsidR="00CE7536" w:rsidRDefault="003D5C4C" w:rsidP="00CE7536">
            <w:pPr>
              <w:jc w:val="center"/>
              <w:rPr>
                <w:rFonts w:ascii="Dotum" w:eastAsia="Dotum" w:hAnsi="Dotum"/>
              </w:rPr>
            </w:pPr>
            <w:r>
              <w:rPr>
                <w:rFonts w:ascii="Dotum" w:eastAsia="Dotum" w:hAnsi="Dotum" w:hint="eastAsia"/>
              </w:rPr>
              <w:t xml:space="preserve">할 일 </w:t>
            </w:r>
            <w:r w:rsidR="00CE7536">
              <w:rPr>
                <w:rFonts w:ascii="Dotum" w:eastAsia="Dotum" w:hAnsi="Dotum" w:hint="eastAsia"/>
              </w:rPr>
              <w:t>완료</w:t>
            </w:r>
            <w:r w:rsidR="0044643C">
              <w:rPr>
                <w:rFonts w:ascii="Dotum" w:eastAsia="Dotum" w:hAnsi="Dotum" w:hint="eastAsia"/>
              </w:rPr>
              <w:t>를 취소한다.</w:t>
            </w:r>
          </w:p>
        </w:tc>
        <w:tc>
          <w:tcPr>
            <w:tcW w:w="4360" w:type="dxa"/>
          </w:tcPr>
          <w:p w14:paraId="4D3D038C" w14:textId="220A45DD" w:rsidR="00CE7536" w:rsidRDefault="00CE7536" w:rsidP="00CE7536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표시된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취소하여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전환한다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</w:tcPr>
          <w:p w14:paraId="10630127" w14:textId="77777777" w:rsidR="00502802" w:rsidRDefault="00554FA8" w:rsidP="00502802">
            <w:pPr>
              <w:jc w:val="center"/>
              <w:rPr>
                <w:rFonts w:ascii="Dotum" w:eastAsia="Dotum" w:hAnsi="Dotum"/>
              </w:rPr>
            </w:pPr>
            <w:r>
              <w:rPr>
                <w:rFonts w:ascii="Dotum" w:eastAsia="Dotum" w:hAnsi="Dotum"/>
              </w:rPr>
              <w:t>2</w:t>
            </w:r>
          </w:p>
          <w:p w14:paraId="38BDE63B" w14:textId="11CEC19D" w:rsidR="00CE7536" w:rsidRDefault="009A2BA8" w:rsidP="00CE7536">
            <w:pPr>
              <w:jc w:val="center"/>
              <w:rPr>
                <w:rFonts w:ascii="Dotum" w:eastAsia="Dotum" w:hAnsi="Dotum"/>
              </w:rPr>
            </w:pPr>
            <w:r>
              <w:rPr>
                <w:rFonts w:ascii="Dotum" w:eastAsia="Dotum" w:hAnsi="Dotum" w:hint="eastAsia"/>
              </w:rPr>
              <w:t>우</w:t>
            </w:r>
          </w:p>
        </w:tc>
      </w:tr>
      <w:tr w:rsidR="00CE7536" w:rsidRPr="00D54A11" w14:paraId="4C3EE833" w14:textId="77777777" w:rsidTr="2AF2053D">
        <w:trPr>
          <w:trHeight w:val="372"/>
        </w:trPr>
        <w:tc>
          <w:tcPr>
            <w:tcW w:w="1335" w:type="dxa"/>
          </w:tcPr>
          <w:p w14:paraId="12958711" w14:textId="46EB028D" w:rsidR="00CE7536" w:rsidRPr="3EB38F37" w:rsidRDefault="00502802" w:rsidP="00CE7536">
            <w:pPr>
              <w:jc w:val="center"/>
              <w:rPr>
                <w:rStyle w:val="a1"/>
                <w:color w:val="000000" w:themeColor="text1"/>
              </w:rPr>
            </w:pPr>
            <w:r w:rsidRPr="60BB8660">
              <w:rPr>
                <w:rStyle w:val="a1"/>
                <w:color w:val="000000" w:themeColor="text1"/>
              </w:rPr>
              <w:lastRenderedPageBreak/>
              <w:t>UC01</w:t>
            </w:r>
            <w:r>
              <w:rPr>
                <w:rStyle w:val="a1"/>
                <w:color w:val="000000" w:themeColor="text1"/>
              </w:rPr>
              <w:t>6</w:t>
            </w:r>
          </w:p>
        </w:tc>
        <w:tc>
          <w:tcPr>
            <w:tcW w:w="1714" w:type="dxa"/>
          </w:tcPr>
          <w:p w14:paraId="0D6B6208" w14:textId="2117CC5D" w:rsidR="00CE7536" w:rsidRDefault="000B2376" w:rsidP="00CE7536">
            <w:pPr>
              <w:jc w:val="center"/>
              <w:rPr>
                <w:rFonts w:ascii="Dotum" w:eastAsia="Dotum" w:hAnsi="Dotum"/>
              </w:rPr>
            </w:pPr>
            <w:r>
              <w:rPr>
                <w:rFonts w:ascii="Dotum" w:eastAsia="Dotum" w:hAnsi="Dotum" w:hint="eastAsia"/>
              </w:rPr>
              <w:t>완료된 할 일만 조회한다.</w:t>
            </w:r>
          </w:p>
        </w:tc>
        <w:tc>
          <w:tcPr>
            <w:tcW w:w="4360" w:type="dxa"/>
          </w:tcPr>
          <w:p w14:paraId="6B9C91FD" w14:textId="7C229E16" w:rsidR="00CE7536" w:rsidRPr="000B2376" w:rsidRDefault="000B2376" w:rsidP="00CE7536">
            <w:r w:rsidRPr="000B2376">
              <w:rPr>
                <w:rFonts w:hint="eastAsia"/>
              </w:rPr>
              <w:t>사용자가</w:t>
            </w:r>
            <w:r w:rsidRPr="000B2376">
              <w:rPr>
                <w:rFonts w:hint="eastAsia"/>
              </w:rPr>
              <w:t xml:space="preserve"> </w:t>
            </w:r>
            <w:r w:rsidRPr="000B2376">
              <w:rPr>
                <w:rFonts w:hint="eastAsia"/>
              </w:rPr>
              <w:t>목록</w:t>
            </w:r>
            <w:r w:rsidRPr="000B2376">
              <w:rPr>
                <w:rFonts w:hint="eastAsia"/>
              </w:rPr>
              <w:t xml:space="preserve"> </w:t>
            </w:r>
            <w:r w:rsidRPr="000B2376">
              <w:rPr>
                <w:rFonts w:hint="eastAsia"/>
              </w:rPr>
              <w:t>내에서</w:t>
            </w:r>
            <w:r w:rsidRPr="000B2376">
              <w:rPr>
                <w:rFonts w:hint="eastAsia"/>
              </w:rPr>
              <w:t xml:space="preserve"> </w:t>
            </w:r>
            <w:r w:rsidRPr="000B2376">
              <w:rPr>
                <w:rFonts w:hint="eastAsia"/>
              </w:rPr>
              <w:t>현재까지</w:t>
            </w:r>
            <w:r w:rsidRPr="000B2376">
              <w:rPr>
                <w:rFonts w:hint="eastAsia"/>
              </w:rPr>
              <w:t xml:space="preserve"> </w:t>
            </w:r>
            <w:r w:rsidRPr="000B2376">
              <w:rPr>
                <w:rFonts w:hint="eastAsia"/>
              </w:rPr>
              <w:t>완료된</w:t>
            </w:r>
            <w:r w:rsidRPr="000B2376">
              <w:rPr>
                <w:rFonts w:hint="eastAsia"/>
              </w:rPr>
              <w:t xml:space="preserve"> </w:t>
            </w:r>
            <w:r w:rsidRPr="000B2376">
              <w:rPr>
                <w:rFonts w:hint="eastAsia"/>
              </w:rPr>
              <w:t>할</w:t>
            </w:r>
            <w:r w:rsidRPr="000B2376">
              <w:rPr>
                <w:rFonts w:hint="eastAsia"/>
              </w:rPr>
              <w:t xml:space="preserve"> </w:t>
            </w:r>
            <w:r w:rsidRPr="000B2376">
              <w:rPr>
                <w:rFonts w:hint="eastAsia"/>
              </w:rPr>
              <w:t>일만을</w:t>
            </w:r>
            <w:r w:rsidRPr="000B2376">
              <w:rPr>
                <w:rFonts w:hint="eastAsia"/>
              </w:rPr>
              <w:t xml:space="preserve"> </w:t>
            </w:r>
            <w:r w:rsidRPr="000B2376">
              <w:rPr>
                <w:rFonts w:hint="eastAsia"/>
              </w:rPr>
              <w:t>조회한다</w:t>
            </w:r>
            <w:r w:rsidRPr="000B2376">
              <w:rPr>
                <w:rFonts w:hint="eastAsia"/>
              </w:rPr>
              <w:t>.</w:t>
            </w:r>
          </w:p>
        </w:tc>
        <w:tc>
          <w:tcPr>
            <w:tcW w:w="1076" w:type="dxa"/>
          </w:tcPr>
          <w:p w14:paraId="799ACD06" w14:textId="77777777" w:rsidR="00502802" w:rsidRDefault="00554FA8" w:rsidP="00502802">
            <w:pPr>
              <w:jc w:val="center"/>
              <w:rPr>
                <w:rFonts w:ascii="Dotum" w:eastAsia="Dotum" w:hAnsi="Dotum"/>
              </w:rPr>
            </w:pPr>
            <w:r>
              <w:rPr>
                <w:rFonts w:ascii="Dotum" w:eastAsia="Dotum" w:hAnsi="Dotum"/>
              </w:rPr>
              <w:t>4</w:t>
            </w:r>
          </w:p>
          <w:p w14:paraId="709982E1" w14:textId="5DF56B38" w:rsidR="00CE7536" w:rsidRDefault="009A2BA8" w:rsidP="00CE7536">
            <w:pPr>
              <w:jc w:val="center"/>
              <w:rPr>
                <w:rFonts w:ascii="Dotum" w:eastAsia="Dotum" w:hAnsi="Dotum"/>
              </w:rPr>
            </w:pPr>
            <w:r>
              <w:rPr>
                <w:rFonts w:ascii="Dotum" w:eastAsia="Dotum" w:hAnsi="Dotum" w:hint="eastAsia"/>
              </w:rPr>
              <w:t>우</w:t>
            </w:r>
          </w:p>
        </w:tc>
      </w:tr>
      <w:tr w:rsidR="00CE7536" w:rsidRPr="00D54A11" w14:paraId="26300C46" w14:textId="77777777" w:rsidTr="49786CB4">
        <w:trPr>
          <w:trHeight w:val="690"/>
        </w:trPr>
        <w:tc>
          <w:tcPr>
            <w:tcW w:w="1335" w:type="dxa"/>
          </w:tcPr>
          <w:p w14:paraId="3B9D4E16" w14:textId="2C4693E7" w:rsidR="00CE7536" w:rsidRPr="2DF6274D" w:rsidRDefault="00502802" w:rsidP="00CE7536">
            <w:pPr>
              <w:jc w:val="center"/>
              <w:rPr>
                <w:rStyle w:val="a1"/>
                <w:color w:val="000000" w:themeColor="text1"/>
              </w:rPr>
            </w:pPr>
            <w:r w:rsidRPr="60BB8660">
              <w:rPr>
                <w:rStyle w:val="a1"/>
                <w:color w:val="000000" w:themeColor="text1"/>
              </w:rPr>
              <w:t>UC01</w:t>
            </w:r>
            <w:r>
              <w:rPr>
                <w:rStyle w:val="a1"/>
                <w:color w:val="000000" w:themeColor="text1"/>
              </w:rPr>
              <w:t>7</w:t>
            </w:r>
          </w:p>
        </w:tc>
        <w:tc>
          <w:tcPr>
            <w:tcW w:w="1714" w:type="dxa"/>
          </w:tcPr>
          <w:p w14:paraId="1CC9692D" w14:textId="6110457A" w:rsidR="00CE7536" w:rsidRPr="79439EB3" w:rsidRDefault="00CE7536" w:rsidP="00CE7536">
            <w:pPr>
              <w:jc w:val="center"/>
              <w:rPr>
                <w:rFonts w:ascii="Dotum" w:eastAsia="Dotum" w:hAnsi="Dotum"/>
              </w:rPr>
            </w:pPr>
            <w:r w:rsidRPr="1C3E7C3E">
              <w:rPr>
                <w:rFonts w:ascii="Dotum" w:eastAsia="Dotum" w:hAnsi="Dotum"/>
              </w:rPr>
              <w:t xml:space="preserve">마감일에 따라 </w:t>
            </w:r>
            <w:r w:rsidR="001B3D92">
              <w:rPr>
                <w:rFonts w:ascii="Dotum" w:eastAsia="Dotum" w:hAnsi="Dotum" w:hint="eastAsia"/>
              </w:rPr>
              <w:t>할 일</w:t>
            </w:r>
            <w:r w:rsidRPr="1C3E7C3E">
              <w:rPr>
                <w:rFonts w:ascii="Dotum" w:eastAsia="Dotum" w:hAnsi="Dotum"/>
              </w:rPr>
              <w:t>을</w:t>
            </w:r>
            <w:r w:rsidRPr="6B6B973C">
              <w:rPr>
                <w:rFonts w:ascii="Dotum" w:eastAsia="Dotum" w:hAnsi="Dotum"/>
              </w:rPr>
              <w:t xml:space="preserve"> </w:t>
            </w:r>
            <w:r w:rsidRPr="6E8BD609">
              <w:rPr>
                <w:rFonts w:ascii="Dotum" w:eastAsia="Dotum" w:hAnsi="Dotum"/>
              </w:rPr>
              <w:t>정렬한다</w:t>
            </w:r>
            <w:r w:rsidRPr="2172A6FB">
              <w:rPr>
                <w:rFonts w:ascii="Dotum" w:eastAsia="Dotum" w:hAnsi="Dotum"/>
              </w:rPr>
              <w:t>.</w:t>
            </w:r>
          </w:p>
        </w:tc>
        <w:tc>
          <w:tcPr>
            <w:tcW w:w="4360" w:type="dxa"/>
          </w:tcPr>
          <w:p w14:paraId="75D4AC40" w14:textId="1EFB9565" w:rsidR="00CE7536" w:rsidRDefault="00CE7536" w:rsidP="00CE7536">
            <w:r w:rsidRPr="030DF3C2">
              <w:rPr>
                <w:rFonts w:asciiTheme="minorEastAsia" w:eastAsiaTheme="minorEastAsia" w:hAnsiTheme="minorEastAsia" w:cstheme="minorEastAsia"/>
              </w:rPr>
              <w:t>사용자</w:t>
            </w:r>
            <w:r>
              <w:rPr>
                <w:rFonts w:asciiTheme="minorEastAsia" w:eastAsiaTheme="minorEastAsia" w:hAnsiTheme="minorEastAsia" w:cstheme="minorEastAsia" w:hint="eastAsia"/>
              </w:rPr>
              <w:t>가</w:t>
            </w:r>
            <w:r w:rsidRPr="030DF3C2">
              <w:rPr>
                <w:rFonts w:asciiTheme="minorEastAsia" w:eastAsiaTheme="minorEastAsia" w:hAnsiTheme="minorEastAsia" w:cstheme="minorEastAsia"/>
              </w:rPr>
              <w:t xml:space="preserve"> </w:t>
            </w:r>
            <w:r w:rsidR="000B2376">
              <w:rPr>
                <w:rFonts w:asciiTheme="minorEastAsia" w:eastAsiaTheme="minorEastAsia" w:hAnsiTheme="minorEastAsia" w:cstheme="minorEastAsia" w:hint="eastAsia"/>
              </w:rPr>
              <w:t>할 일</w:t>
            </w:r>
            <w:r w:rsidRPr="030DF3C2">
              <w:rPr>
                <w:rFonts w:asciiTheme="minorEastAsia" w:eastAsiaTheme="minorEastAsia" w:hAnsiTheme="minorEastAsia" w:cstheme="minorEastAsia"/>
              </w:rPr>
              <w:t xml:space="preserve">을 마감일에 따라 </w:t>
            </w:r>
            <w:r w:rsidRPr="266009C9">
              <w:rPr>
                <w:rFonts w:asciiTheme="minorEastAsia" w:eastAsiaTheme="minorEastAsia" w:hAnsiTheme="minorEastAsia" w:cstheme="minorEastAsia"/>
              </w:rPr>
              <w:t>정렬한다.</w:t>
            </w:r>
          </w:p>
        </w:tc>
        <w:tc>
          <w:tcPr>
            <w:tcW w:w="1076" w:type="dxa"/>
          </w:tcPr>
          <w:p w14:paraId="50F96961" w14:textId="77777777" w:rsidR="00502802" w:rsidRDefault="00554FA8" w:rsidP="00502802">
            <w:pPr>
              <w:jc w:val="center"/>
              <w:rPr>
                <w:rFonts w:ascii="Dotum" w:eastAsia="Dotum" w:hAnsi="Dotum"/>
              </w:rPr>
            </w:pPr>
            <w:r>
              <w:rPr>
                <w:rFonts w:ascii="Dotum" w:eastAsia="Dotum" w:hAnsi="Dotum"/>
              </w:rPr>
              <w:t>4</w:t>
            </w:r>
          </w:p>
          <w:p w14:paraId="7AE10955" w14:textId="36E87046" w:rsidR="00CE7536" w:rsidRDefault="00B45992" w:rsidP="00CE7536">
            <w:pPr>
              <w:jc w:val="center"/>
              <w:rPr>
                <w:rFonts w:ascii="Dotum" w:eastAsia="Dotum" w:hAnsi="Dotum"/>
              </w:rPr>
            </w:pPr>
            <w:r>
              <w:rPr>
                <w:rFonts w:ascii="Dotum" w:eastAsia="Dotum" w:hAnsi="Dotum" w:hint="eastAsia"/>
              </w:rPr>
              <w:t>민</w:t>
            </w:r>
          </w:p>
        </w:tc>
      </w:tr>
      <w:tr w:rsidR="00CE7536" w:rsidRPr="00D54A11" w14:paraId="0F902521" w14:textId="77777777" w:rsidTr="2AF2053D">
        <w:trPr>
          <w:trHeight w:val="372"/>
        </w:trPr>
        <w:tc>
          <w:tcPr>
            <w:tcW w:w="1335" w:type="dxa"/>
          </w:tcPr>
          <w:p w14:paraId="50E0A796" w14:textId="10A3D9EE" w:rsidR="00CE7536" w:rsidRPr="2DF6274D" w:rsidRDefault="00502802" w:rsidP="00CE7536">
            <w:pPr>
              <w:jc w:val="center"/>
              <w:rPr>
                <w:rStyle w:val="a1"/>
                <w:color w:val="000000" w:themeColor="text1"/>
              </w:rPr>
            </w:pPr>
            <w:r w:rsidRPr="60BB8660">
              <w:rPr>
                <w:rStyle w:val="a1"/>
                <w:color w:val="000000" w:themeColor="text1"/>
              </w:rPr>
              <w:t>UC01</w:t>
            </w:r>
            <w:r>
              <w:rPr>
                <w:rStyle w:val="a1"/>
                <w:color w:val="000000" w:themeColor="text1"/>
              </w:rPr>
              <w:t>8</w:t>
            </w:r>
          </w:p>
        </w:tc>
        <w:tc>
          <w:tcPr>
            <w:tcW w:w="1714" w:type="dxa"/>
          </w:tcPr>
          <w:p w14:paraId="558A0121" w14:textId="7EF6DF59" w:rsidR="00CE7536" w:rsidRPr="1C3E7C3E" w:rsidRDefault="49CFD1B8" w:rsidP="00CE7536">
            <w:pPr>
              <w:jc w:val="center"/>
              <w:rPr>
                <w:rFonts w:ascii="Dotum" w:eastAsia="Dotum" w:hAnsi="Dotum"/>
              </w:rPr>
            </w:pPr>
            <w:r w:rsidRPr="49786CB4">
              <w:rPr>
                <w:rFonts w:ascii="Dotum" w:eastAsia="Dotum" w:hAnsi="Dotum"/>
              </w:rPr>
              <w:t>우선순위에 따라 할 일을 정렬한다.</w:t>
            </w:r>
          </w:p>
        </w:tc>
        <w:tc>
          <w:tcPr>
            <w:tcW w:w="4360" w:type="dxa"/>
          </w:tcPr>
          <w:p w14:paraId="2A5A2E73" w14:textId="7423EA92" w:rsidR="00CE7536" w:rsidRPr="030DF3C2" w:rsidRDefault="49CFD1B8" w:rsidP="00CE7536">
            <w:r>
              <w:t>사용자가</w:t>
            </w:r>
            <w:r>
              <w:t xml:space="preserve"> </w:t>
            </w:r>
            <w:r>
              <w:t>정한</w:t>
            </w:r>
            <w:r>
              <w:t xml:space="preserve"> </w:t>
            </w:r>
            <w:r>
              <w:t>우선순위에</w:t>
            </w:r>
            <w:r>
              <w:t xml:space="preserve"> </w:t>
            </w:r>
            <w:r>
              <w:t>따라</w:t>
            </w:r>
            <w:r>
              <w:t xml:space="preserve"> </w:t>
            </w:r>
            <w:r>
              <w:t>할</w:t>
            </w:r>
            <w:r>
              <w:t xml:space="preserve"> </w:t>
            </w:r>
            <w:r>
              <w:t>일을</w:t>
            </w:r>
            <w:r>
              <w:t xml:space="preserve"> </w:t>
            </w:r>
            <w:r>
              <w:t>정렬한다</w:t>
            </w:r>
            <w:r>
              <w:t>.</w:t>
            </w:r>
          </w:p>
        </w:tc>
        <w:tc>
          <w:tcPr>
            <w:tcW w:w="1076" w:type="dxa"/>
          </w:tcPr>
          <w:p w14:paraId="4AEDDBAB" w14:textId="77777777" w:rsidR="00502802" w:rsidRDefault="00554FA8" w:rsidP="00502802">
            <w:pPr>
              <w:jc w:val="center"/>
              <w:rPr>
                <w:rFonts w:ascii="Dotum" w:eastAsia="Dotum" w:hAnsi="Dotum"/>
              </w:rPr>
            </w:pPr>
            <w:r>
              <w:rPr>
                <w:rFonts w:ascii="Dotum" w:eastAsia="Dotum" w:hAnsi="Dotum"/>
              </w:rPr>
              <w:t>4</w:t>
            </w:r>
          </w:p>
          <w:p w14:paraId="60B4B4FD" w14:textId="68139AF7" w:rsidR="00CE7536" w:rsidRDefault="009A2BA8" w:rsidP="00CE7536">
            <w:pPr>
              <w:jc w:val="center"/>
              <w:rPr>
                <w:rFonts w:ascii="Dotum" w:eastAsia="Dotum" w:hAnsi="Dotum"/>
              </w:rPr>
            </w:pPr>
            <w:r>
              <w:rPr>
                <w:rFonts w:ascii="Dotum" w:eastAsia="Dotum" w:hAnsi="Dotum" w:hint="eastAsia"/>
              </w:rPr>
              <w:t>민</w:t>
            </w:r>
          </w:p>
        </w:tc>
      </w:tr>
    </w:tbl>
    <w:p w14:paraId="22A1E809" w14:textId="77777777" w:rsidR="0017696D" w:rsidRDefault="0017696D" w:rsidP="00BE571A"/>
    <w:p w14:paraId="384F5D70" w14:textId="09B796A4" w:rsidR="00357453" w:rsidRDefault="0017696D" w:rsidP="00BE571A">
      <w:r>
        <w:br w:type="page"/>
      </w:r>
    </w:p>
    <w:p w14:paraId="6D336D27" w14:textId="20571D76" w:rsidR="001723F7" w:rsidRPr="001723F7" w:rsidRDefault="62A2B006" w:rsidP="003A2AF1">
      <w:pPr>
        <w:pStyle w:val="Heading3"/>
        <w:tabs>
          <w:tab w:val="num" w:pos="200"/>
        </w:tabs>
        <w:ind w:left="567"/>
      </w:pPr>
      <w:bookmarkStart w:id="15" w:name="_Toc287096156"/>
      <w:bookmarkStart w:id="16" w:name="_Toc131956568"/>
      <w:proofErr w:type="spellStart"/>
      <w:r>
        <w:lastRenderedPageBreak/>
        <w:t>유스케이스</w:t>
      </w:r>
      <w:proofErr w:type="spellEnd"/>
      <w:r>
        <w:t xml:space="preserve"> 다이어그램</w:t>
      </w:r>
      <w:bookmarkStart w:id="17" w:name="_Toc287096158"/>
      <w:bookmarkEnd w:id="15"/>
      <w:bookmarkEnd w:id="16"/>
    </w:p>
    <w:p w14:paraId="68EF5917" w14:textId="5717FEAC" w:rsidR="001723F7" w:rsidRPr="001723F7" w:rsidRDefault="00576A89" w:rsidP="62A2B006">
      <w:r>
        <w:rPr>
          <w:noProof/>
        </w:rPr>
        <w:drawing>
          <wp:inline distT="0" distB="0" distL="0" distR="0" wp14:anchorId="2B8E0FC7" wp14:editId="1B366676">
            <wp:extent cx="5517548" cy="4724400"/>
            <wp:effectExtent l="0" t="0" r="0" b="0"/>
            <wp:docPr id="499493081" name="Picture 4994930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7548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4139C529" w14:textId="77777777" w:rsidR="000C1642" w:rsidRDefault="001723F7" w:rsidP="003C1E0F">
      <w:pPr>
        <w:pStyle w:val="Heading3"/>
        <w:tabs>
          <w:tab w:val="num" w:pos="200"/>
        </w:tabs>
        <w:ind w:left="567"/>
      </w:pPr>
      <w:bookmarkStart w:id="18" w:name="_Toc131956569"/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기술</w:t>
      </w:r>
      <w:bookmarkEnd w:id="17"/>
      <w:bookmarkEnd w:id="18"/>
    </w:p>
    <w:p w14:paraId="17DE7887" w14:textId="0F833AB8" w:rsidR="008B5D46" w:rsidRPr="008B5D46" w:rsidRDefault="008B5D46" w:rsidP="008B5D46">
      <w:pPr>
        <w:pStyle w:val="Heading4"/>
        <w:rPr>
          <w:rStyle w:val="a1"/>
          <w:color w:val="000000"/>
        </w:rPr>
      </w:pPr>
      <w:r w:rsidRPr="008B5D46">
        <w:rPr>
          <w:rStyle w:val="a1"/>
          <w:color w:val="000000"/>
        </w:rPr>
        <w:t>UC001: 사용자 등록을</w:t>
      </w:r>
      <w:r w:rsidRPr="008B5D46">
        <w:rPr>
          <w:rStyle w:val="a1"/>
          <w:rFonts w:hint="eastAsia"/>
          <w:color w:val="000000"/>
        </w:rPr>
        <w:t xml:space="preserve"> 한다</w:t>
      </w:r>
      <w:r w:rsidRPr="008B5D46">
        <w:rPr>
          <w:rStyle w:val="a1"/>
          <w:color w:val="000000"/>
        </w:rPr>
        <w:t>.</w:t>
      </w:r>
    </w:p>
    <w:p w14:paraId="1A6A92A7" w14:textId="77777777" w:rsidR="004221DF" w:rsidRDefault="004221DF" w:rsidP="004221D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4221DF" w:rsidRPr="00BA2195" w14:paraId="6D0FD7A2" w14:textId="77777777" w:rsidTr="00BA2195">
        <w:tc>
          <w:tcPr>
            <w:tcW w:w="8524" w:type="dxa"/>
          </w:tcPr>
          <w:p w14:paraId="0588D2E9" w14:textId="77777777" w:rsidR="004221DF" w:rsidRPr="00BA2195" w:rsidRDefault="005A219F" w:rsidP="004221DF">
            <w:proofErr w:type="spellStart"/>
            <w:r w:rsidRPr="000B5A80">
              <w:rPr>
                <w:rStyle w:val="a1"/>
                <w:rFonts w:hint="eastAsia"/>
                <w:color w:val="000000" w:themeColor="text1"/>
              </w:rPr>
              <w:t>유스케이스</w:t>
            </w:r>
            <w:proofErr w:type="spellEnd"/>
            <w:r w:rsidR="005F4EF9" w:rsidRPr="000B5A80">
              <w:rPr>
                <w:rStyle w:val="a1"/>
                <w:rFonts w:hint="eastAsia"/>
                <w:color w:val="000000" w:themeColor="text1"/>
              </w:rPr>
              <w:t xml:space="preserve"> </w:t>
            </w:r>
            <w:r w:rsidR="005F4EF9" w:rsidRPr="000B5A80">
              <w:rPr>
                <w:rStyle w:val="a1"/>
                <w:rFonts w:hint="eastAsia"/>
                <w:color w:val="000000" w:themeColor="text1"/>
              </w:rPr>
              <w:t>별로</w:t>
            </w:r>
            <w:r w:rsidR="005F4EF9" w:rsidRPr="000B5A80">
              <w:rPr>
                <w:rStyle w:val="a1"/>
                <w:rFonts w:hint="eastAsia"/>
                <w:color w:val="000000" w:themeColor="text1"/>
              </w:rPr>
              <w:t xml:space="preserve"> </w:t>
            </w:r>
            <w:r w:rsidR="005F4EF9" w:rsidRPr="000B5A80">
              <w:rPr>
                <w:rStyle w:val="a1"/>
                <w:rFonts w:hint="eastAsia"/>
                <w:color w:val="000000" w:themeColor="text1"/>
              </w:rPr>
              <w:t>상세한</w:t>
            </w:r>
            <w:r w:rsidR="005F4EF9" w:rsidRPr="000B5A80">
              <w:rPr>
                <w:rStyle w:val="a1"/>
                <w:rFonts w:hint="eastAsia"/>
                <w:color w:val="000000" w:themeColor="text1"/>
              </w:rPr>
              <w:t xml:space="preserve"> </w:t>
            </w:r>
            <w:proofErr w:type="spellStart"/>
            <w:r w:rsidR="005F4EF9" w:rsidRPr="000B5A80">
              <w:rPr>
                <w:rStyle w:val="a1"/>
                <w:rFonts w:hint="eastAsia"/>
                <w:color w:val="000000" w:themeColor="text1"/>
              </w:rPr>
              <w:t>유스케이스를</w:t>
            </w:r>
            <w:proofErr w:type="spellEnd"/>
            <w:r w:rsidR="005F4EF9" w:rsidRPr="000B5A80">
              <w:rPr>
                <w:rStyle w:val="a1"/>
                <w:rFonts w:hint="eastAsia"/>
                <w:color w:val="000000" w:themeColor="text1"/>
              </w:rPr>
              <w:t xml:space="preserve"> </w:t>
            </w:r>
            <w:r w:rsidR="005F4EF9" w:rsidRPr="000B5A80">
              <w:rPr>
                <w:rStyle w:val="a1"/>
                <w:rFonts w:hint="eastAsia"/>
                <w:color w:val="000000" w:themeColor="text1"/>
              </w:rPr>
              <w:t>기술한다</w:t>
            </w:r>
            <w:r w:rsidR="005F4EF9" w:rsidRPr="000B5A80">
              <w:rPr>
                <w:rStyle w:val="a1"/>
                <w:rFonts w:hint="eastAsia"/>
                <w:color w:val="000000" w:themeColor="text1"/>
              </w:rPr>
              <w:t>.</w:t>
            </w:r>
          </w:p>
        </w:tc>
      </w:tr>
    </w:tbl>
    <w:p w14:paraId="13D05B63" w14:textId="77777777" w:rsidR="004221DF" w:rsidRPr="007E70C2" w:rsidRDefault="004221DF" w:rsidP="004221D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BD575C" w:rsidRPr="00D54A11" w14:paraId="3669079C" w14:textId="77777777" w:rsidTr="70983BD7">
        <w:tc>
          <w:tcPr>
            <w:tcW w:w="1514" w:type="dxa"/>
            <w:shd w:val="clear" w:color="auto" w:fill="CCCCCC"/>
            <w:vAlign w:val="center"/>
          </w:tcPr>
          <w:p w14:paraId="3B4EB06B" w14:textId="77777777" w:rsidR="00BD575C" w:rsidRPr="00D54A11" w:rsidRDefault="00BD575C" w:rsidP="007E70C2">
            <w:pPr>
              <w:pStyle w:val="a2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02" w:type="dxa"/>
            <w:gridSpan w:val="2"/>
          </w:tcPr>
          <w:p w14:paraId="54D2CF56" w14:textId="492FC867" w:rsidR="0060277A" w:rsidRPr="007A3C35" w:rsidRDefault="00116874" w:rsidP="0060277A">
            <w:pPr>
              <w:rPr>
                <w:rStyle w:val="a1"/>
                <w:color w:val="000000" w:themeColor="text1"/>
              </w:rPr>
            </w:pPr>
            <w:r w:rsidRPr="007A3C35">
              <w:rPr>
                <w:rStyle w:val="a1"/>
                <w:rFonts w:hint="eastAsia"/>
                <w:color w:val="000000" w:themeColor="text1"/>
              </w:rPr>
              <w:t>비회원이</w:t>
            </w:r>
            <w:r w:rsidRPr="007A3C35">
              <w:rPr>
                <w:rStyle w:val="a1"/>
                <w:rFonts w:hint="eastAsia"/>
                <w:color w:val="000000" w:themeColor="text1"/>
              </w:rPr>
              <w:t xml:space="preserve"> </w:t>
            </w:r>
            <w:r w:rsidR="007A3C35" w:rsidRPr="007A3C35">
              <w:rPr>
                <w:rStyle w:val="a1"/>
                <w:rFonts w:hint="eastAsia"/>
                <w:color w:val="000000" w:themeColor="text1"/>
              </w:rPr>
              <w:t>회원가입을</w:t>
            </w:r>
            <w:r w:rsidR="007A3C35" w:rsidRPr="007A3C35">
              <w:rPr>
                <w:rStyle w:val="a1"/>
                <w:rFonts w:hint="eastAsia"/>
                <w:color w:val="000000" w:themeColor="text1"/>
              </w:rPr>
              <w:t xml:space="preserve"> </w:t>
            </w:r>
            <w:r w:rsidR="007A3C35" w:rsidRPr="007A3C35">
              <w:rPr>
                <w:rStyle w:val="a1"/>
                <w:rFonts w:hint="eastAsia"/>
                <w:color w:val="000000" w:themeColor="text1"/>
              </w:rPr>
              <w:t>진행한다</w:t>
            </w:r>
            <w:r w:rsidR="007A3C35" w:rsidRPr="007A3C35">
              <w:rPr>
                <w:rStyle w:val="a1"/>
                <w:rFonts w:hint="eastAsia"/>
                <w:color w:val="000000" w:themeColor="text1"/>
              </w:rPr>
              <w:t>.</w:t>
            </w:r>
          </w:p>
        </w:tc>
      </w:tr>
      <w:tr w:rsidR="00BD575C" w:rsidRPr="00D54A11" w14:paraId="4AB3B3C1" w14:textId="77777777" w:rsidTr="70983BD7">
        <w:tc>
          <w:tcPr>
            <w:tcW w:w="1514" w:type="dxa"/>
            <w:shd w:val="clear" w:color="auto" w:fill="CCCCCC"/>
            <w:vAlign w:val="center"/>
          </w:tcPr>
          <w:p w14:paraId="7655BEB0" w14:textId="77777777" w:rsidR="00BD575C" w:rsidRPr="00D54A11" w:rsidRDefault="00BD575C" w:rsidP="007E70C2">
            <w:pPr>
              <w:pStyle w:val="a2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802" w:type="dxa"/>
            <w:gridSpan w:val="2"/>
          </w:tcPr>
          <w:p w14:paraId="52817008" w14:textId="0B370F4E" w:rsidR="00BD575C" w:rsidRPr="00C97AE4" w:rsidRDefault="62A2B006" w:rsidP="0060277A">
            <w:pPr>
              <w:rPr>
                <w:rStyle w:val="a1"/>
                <w:color w:val="000000" w:themeColor="text1"/>
              </w:rPr>
            </w:pPr>
            <w:r w:rsidRPr="62A2B006">
              <w:rPr>
                <w:rStyle w:val="a1"/>
                <w:color w:val="000000" w:themeColor="text1"/>
              </w:rPr>
              <w:t>사용자</w:t>
            </w:r>
            <w:r w:rsidRPr="62A2B006">
              <w:rPr>
                <w:rStyle w:val="a1"/>
                <w:color w:val="000000" w:themeColor="text1"/>
              </w:rPr>
              <w:t xml:space="preserve">, </w:t>
            </w:r>
            <w:r w:rsidRPr="62A2B006">
              <w:rPr>
                <w:rStyle w:val="a1"/>
                <w:color w:val="000000" w:themeColor="text1"/>
              </w:rPr>
              <w:t>사용자</w:t>
            </w:r>
            <w:r w:rsidRPr="62A2B006">
              <w:rPr>
                <w:rStyle w:val="a1"/>
                <w:color w:val="000000" w:themeColor="text1"/>
              </w:rPr>
              <w:t xml:space="preserve"> </w:t>
            </w:r>
            <w:r w:rsidRPr="62A2B006">
              <w:rPr>
                <w:rStyle w:val="a1"/>
                <w:color w:val="000000" w:themeColor="text1"/>
              </w:rPr>
              <w:t>인증</w:t>
            </w:r>
            <w:r w:rsidRPr="62A2B006">
              <w:rPr>
                <w:rStyle w:val="a1"/>
                <w:color w:val="000000" w:themeColor="text1"/>
              </w:rPr>
              <w:t xml:space="preserve"> </w:t>
            </w:r>
            <w:r w:rsidRPr="62A2B006">
              <w:rPr>
                <w:rStyle w:val="a1"/>
                <w:color w:val="000000" w:themeColor="text1"/>
              </w:rPr>
              <w:t>시스템</w:t>
            </w:r>
            <w:r w:rsidRPr="62A2B006">
              <w:rPr>
                <w:rStyle w:val="a1"/>
                <w:color w:val="000000" w:themeColor="text1"/>
              </w:rPr>
              <w:t xml:space="preserve">  </w:t>
            </w:r>
          </w:p>
        </w:tc>
      </w:tr>
      <w:tr w:rsidR="00BD575C" w:rsidRPr="00D54A11" w14:paraId="30CC8B13" w14:textId="77777777" w:rsidTr="70983BD7">
        <w:tc>
          <w:tcPr>
            <w:tcW w:w="1514" w:type="dxa"/>
            <w:shd w:val="clear" w:color="auto" w:fill="CCCCCC"/>
            <w:vAlign w:val="center"/>
          </w:tcPr>
          <w:p w14:paraId="6B03CC93" w14:textId="77777777" w:rsidR="00BD575C" w:rsidRPr="00D54A11" w:rsidRDefault="00BD575C" w:rsidP="007E70C2">
            <w:pPr>
              <w:pStyle w:val="a2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2" w:type="dxa"/>
            <w:gridSpan w:val="2"/>
          </w:tcPr>
          <w:p w14:paraId="0BCC1EF6" w14:textId="3591AB2C" w:rsidR="00BD575C" w:rsidRPr="00C97AE4" w:rsidRDefault="006C5C08" w:rsidP="0060277A">
            <w:pPr>
              <w:rPr>
                <w:rStyle w:val="a1"/>
                <w:color w:val="000000" w:themeColor="text1"/>
              </w:rPr>
            </w:pPr>
            <w:r>
              <w:rPr>
                <w:rStyle w:val="a1"/>
                <w:rFonts w:hint="eastAsia"/>
                <w:color w:val="000000" w:themeColor="text1"/>
              </w:rPr>
              <w:t>비회원은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>
              <w:rPr>
                <w:rStyle w:val="a1"/>
                <w:rFonts w:hint="eastAsia"/>
                <w:color w:val="000000" w:themeColor="text1"/>
              </w:rPr>
              <w:t>연동하고자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>
              <w:rPr>
                <w:rStyle w:val="a1"/>
                <w:rFonts w:hint="eastAsia"/>
                <w:color w:val="000000" w:themeColor="text1"/>
              </w:rPr>
              <w:t>하는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>
              <w:rPr>
                <w:rStyle w:val="a1"/>
                <w:rFonts w:hint="eastAsia"/>
                <w:color w:val="000000" w:themeColor="text1"/>
              </w:rPr>
              <w:t>계정이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 w:rsidR="004F2EBA">
              <w:rPr>
                <w:rStyle w:val="a1"/>
                <w:rFonts w:hint="eastAsia"/>
                <w:color w:val="000000" w:themeColor="text1"/>
              </w:rPr>
              <w:t>아직</w:t>
            </w:r>
            <w:r w:rsidR="004F2EBA">
              <w:rPr>
                <w:rStyle w:val="a1"/>
                <w:rFonts w:hint="eastAsia"/>
                <w:color w:val="000000" w:themeColor="text1"/>
              </w:rPr>
              <w:t xml:space="preserve"> </w:t>
            </w:r>
            <w:r w:rsidR="00417E45">
              <w:t xml:space="preserve">Check Box </w:t>
            </w:r>
            <w:r w:rsidR="004F2EBA">
              <w:rPr>
                <w:rStyle w:val="a1"/>
                <w:rFonts w:hint="eastAsia"/>
                <w:color w:val="000000" w:themeColor="text1"/>
              </w:rPr>
              <w:t>와</w:t>
            </w:r>
            <w:r w:rsidR="004F2EBA">
              <w:rPr>
                <w:rStyle w:val="a1"/>
                <w:rFonts w:hint="eastAsia"/>
                <w:color w:val="000000" w:themeColor="text1"/>
              </w:rPr>
              <w:t xml:space="preserve"> </w:t>
            </w:r>
            <w:r w:rsidR="004F2EBA">
              <w:rPr>
                <w:rStyle w:val="a1"/>
                <w:rFonts w:hint="eastAsia"/>
                <w:color w:val="000000" w:themeColor="text1"/>
              </w:rPr>
              <w:t>연동되지</w:t>
            </w:r>
            <w:r w:rsidR="004F2EBA">
              <w:rPr>
                <w:rStyle w:val="a1"/>
                <w:rFonts w:hint="eastAsia"/>
                <w:color w:val="000000" w:themeColor="text1"/>
              </w:rPr>
              <w:t xml:space="preserve"> </w:t>
            </w:r>
            <w:r w:rsidR="004F2EBA">
              <w:rPr>
                <w:rStyle w:val="a1"/>
                <w:rFonts w:hint="eastAsia"/>
                <w:color w:val="000000" w:themeColor="text1"/>
              </w:rPr>
              <w:t>않은</w:t>
            </w:r>
            <w:r w:rsidR="004F2EBA">
              <w:rPr>
                <w:rStyle w:val="a1"/>
                <w:rFonts w:hint="eastAsia"/>
                <w:color w:val="000000" w:themeColor="text1"/>
              </w:rPr>
              <w:t xml:space="preserve"> </w:t>
            </w:r>
            <w:r w:rsidR="004F2EBA">
              <w:rPr>
                <w:rStyle w:val="a1"/>
                <w:rFonts w:hint="eastAsia"/>
                <w:color w:val="000000" w:themeColor="text1"/>
              </w:rPr>
              <w:t>상태여야</w:t>
            </w:r>
            <w:r w:rsidR="004F2EBA">
              <w:rPr>
                <w:rStyle w:val="a1"/>
                <w:rFonts w:hint="eastAsia"/>
                <w:color w:val="000000" w:themeColor="text1"/>
              </w:rPr>
              <w:t xml:space="preserve"> </w:t>
            </w:r>
            <w:r w:rsidR="004F2EBA">
              <w:rPr>
                <w:rStyle w:val="a1"/>
                <w:rFonts w:hint="eastAsia"/>
                <w:color w:val="000000" w:themeColor="text1"/>
              </w:rPr>
              <w:t>한다</w:t>
            </w:r>
            <w:r w:rsidR="004F2EBA">
              <w:rPr>
                <w:rStyle w:val="a1"/>
                <w:rFonts w:hint="eastAsia"/>
                <w:color w:val="000000" w:themeColor="text1"/>
              </w:rPr>
              <w:t>.</w:t>
            </w:r>
          </w:p>
        </w:tc>
      </w:tr>
      <w:tr w:rsidR="00BD575C" w:rsidRPr="00D54A11" w14:paraId="1588E492" w14:textId="77777777" w:rsidTr="70983BD7">
        <w:tc>
          <w:tcPr>
            <w:tcW w:w="1514" w:type="dxa"/>
            <w:shd w:val="clear" w:color="auto" w:fill="CCCCCC"/>
            <w:vAlign w:val="center"/>
          </w:tcPr>
          <w:p w14:paraId="32002B39" w14:textId="77777777" w:rsidR="00BD575C" w:rsidRPr="00D54A11" w:rsidRDefault="00BD575C" w:rsidP="007E70C2">
            <w:pPr>
              <w:pStyle w:val="a2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2" w:type="dxa"/>
            <w:gridSpan w:val="2"/>
          </w:tcPr>
          <w:p w14:paraId="4B8702F2" w14:textId="46DE3FB6" w:rsidR="00BD575C" w:rsidRPr="00B0557F" w:rsidRDefault="00516603" w:rsidP="0060277A">
            <w:pPr>
              <w:rPr>
                <w:rStyle w:val="a1"/>
                <w:color w:val="000000" w:themeColor="text1"/>
              </w:rPr>
            </w:pPr>
            <w:r>
              <w:rPr>
                <w:rStyle w:val="a1"/>
                <w:rFonts w:hint="eastAsia"/>
                <w:color w:val="000000" w:themeColor="text1"/>
              </w:rPr>
              <w:t>시스템은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>
              <w:rPr>
                <w:rStyle w:val="a1"/>
                <w:rFonts w:hint="eastAsia"/>
                <w:color w:val="000000" w:themeColor="text1"/>
              </w:rPr>
              <w:t>비회원을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 w:rsidR="00275B7C">
              <w:rPr>
                <w:rStyle w:val="a1"/>
                <w:rFonts w:hint="eastAsia"/>
                <w:color w:val="000000" w:themeColor="text1"/>
              </w:rPr>
              <w:t>초기</w:t>
            </w:r>
            <w:r w:rsidR="004A42AB">
              <w:rPr>
                <w:rStyle w:val="a1"/>
                <w:rFonts w:hint="eastAsia"/>
                <w:color w:val="000000" w:themeColor="text1"/>
              </w:rPr>
              <w:t xml:space="preserve"> </w:t>
            </w:r>
            <w:r w:rsidR="004A42AB">
              <w:rPr>
                <w:rStyle w:val="a1"/>
                <w:rFonts w:hint="eastAsia"/>
                <w:color w:val="000000" w:themeColor="text1"/>
              </w:rPr>
              <w:t>상태</w:t>
            </w:r>
            <w:r w:rsidR="009C280A">
              <w:rPr>
                <w:rStyle w:val="a1"/>
                <w:rFonts w:hint="eastAsia"/>
                <w:color w:val="000000" w:themeColor="text1"/>
              </w:rPr>
              <w:t>로</w:t>
            </w:r>
            <w:r w:rsidR="009C280A">
              <w:rPr>
                <w:rStyle w:val="a1"/>
                <w:rFonts w:hint="eastAsia"/>
                <w:color w:val="000000" w:themeColor="text1"/>
              </w:rPr>
              <w:t xml:space="preserve"> </w:t>
            </w:r>
            <w:r>
              <w:rPr>
                <w:rStyle w:val="a1"/>
                <w:rFonts w:hint="eastAsia"/>
                <w:color w:val="000000" w:themeColor="text1"/>
              </w:rPr>
              <w:t>이동시킨다</w:t>
            </w:r>
            <w:r w:rsidR="009C280A">
              <w:rPr>
                <w:rStyle w:val="a1"/>
                <w:rFonts w:hint="eastAsia"/>
                <w:color w:val="000000" w:themeColor="text1"/>
              </w:rPr>
              <w:t>.</w:t>
            </w:r>
          </w:p>
        </w:tc>
      </w:tr>
      <w:tr w:rsidR="00045DB9" w:rsidRPr="00D54A11" w14:paraId="21EAF65D" w14:textId="77777777" w:rsidTr="70983BD7">
        <w:tc>
          <w:tcPr>
            <w:tcW w:w="1514" w:type="dxa"/>
            <w:vMerge w:val="restart"/>
            <w:shd w:val="clear" w:color="auto" w:fill="CCCCCC"/>
            <w:vAlign w:val="center"/>
          </w:tcPr>
          <w:p w14:paraId="3FB562AC" w14:textId="77777777" w:rsidR="00045DB9" w:rsidRPr="00D54A11" w:rsidRDefault="00045DB9" w:rsidP="007E70C2">
            <w:pPr>
              <w:pStyle w:val="a2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0" w:type="dxa"/>
            <w:shd w:val="clear" w:color="auto" w:fill="auto"/>
          </w:tcPr>
          <w:p w14:paraId="2C972BB7" w14:textId="198A14BF" w:rsidR="00045DB9" w:rsidRPr="003E1E59" w:rsidRDefault="00045DB9" w:rsidP="005A4497">
            <w:pPr>
              <w:pStyle w:val="a2"/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  <w:szCs w:val="24"/>
              </w:rPr>
            </w:pPr>
            <w:r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  <w:szCs w:val="24"/>
              </w:rPr>
              <w:t>B</w:t>
            </w:r>
            <w:r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  <w:szCs w:val="24"/>
              </w:rPr>
              <w:t>01</w:t>
            </w:r>
          </w:p>
        </w:tc>
        <w:tc>
          <w:tcPr>
            <w:tcW w:w="5872" w:type="dxa"/>
            <w:shd w:val="clear" w:color="auto" w:fill="auto"/>
          </w:tcPr>
          <w:p w14:paraId="3E74CD0B" w14:textId="235442A3" w:rsidR="00045DB9" w:rsidRPr="003E1E59" w:rsidRDefault="70983BD7" w:rsidP="70983BD7">
            <w:pPr>
              <w:pStyle w:val="a2"/>
              <w:jc w:val="both"/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</w:rPr>
            </w:pPr>
            <w:r w:rsidRPr="70983BD7"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</w:rPr>
              <w:t>비회원이</w:t>
            </w:r>
            <w:r w:rsidRPr="70983BD7"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</w:rPr>
              <w:t xml:space="preserve"> </w:t>
            </w:r>
            <w:r w:rsidRPr="70983BD7"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</w:rPr>
              <w:t>회원가입을</w:t>
            </w:r>
            <w:r w:rsidRPr="70983BD7"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</w:rPr>
              <w:t xml:space="preserve"> </w:t>
            </w:r>
            <w:r w:rsidRPr="70983BD7"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</w:rPr>
              <w:t>시도한다</w:t>
            </w:r>
            <w:r w:rsidRPr="70983BD7"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</w:rPr>
              <w:t>.</w:t>
            </w:r>
          </w:p>
        </w:tc>
      </w:tr>
      <w:tr w:rsidR="00045DB9" w:rsidRPr="00D54A11" w14:paraId="164BCC3C" w14:textId="77777777" w:rsidTr="70983BD7">
        <w:tc>
          <w:tcPr>
            <w:tcW w:w="1514" w:type="dxa"/>
            <w:vMerge/>
            <w:vAlign w:val="center"/>
          </w:tcPr>
          <w:p w14:paraId="4DFA1FAE" w14:textId="77777777" w:rsidR="00045DB9" w:rsidRPr="00D54A11" w:rsidRDefault="00045DB9" w:rsidP="007E70C2">
            <w:pPr>
              <w:jc w:val="center"/>
              <w:rPr>
                <w:rFonts w:ascii="Dotum" w:eastAsia="Dotum" w:hAnsi="Dotum"/>
              </w:rPr>
            </w:pPr>
          </w:p>
        </w:tc>
        <w:tc>
          <w:tcPr>
            <w:tcW w:w="930" w:type="dxa"/>
            <w:shd w:val="clear" w:color="auto" w:fill="auto"/>
          </w:tcPr>
          <w:p w14:paraId="0F9E4482" w14:textId="63E0D728" w:rsidR="00045DB9" w:rsidRPr="00996FE7" w:rsidRDefault="00045DB9" w:rsidP="00996FE7">
            <w:pPr>
              <w:jc w:val="center"/>
              <w:rPr>
                <w:rStyle w:val="a1"/>
                <w:bCs/>
              </w:rPr>
            </w:pPr>
            <w:r w:rsidRPr="00996FE7">
              <w:rPr>
                <w:rStyle w:val="a1"/>
                <w:rFonts w:hint="eastAsia"/>
                <w:bCs/>
                <w:color w:val="000000" w:themeColor="text1"/>
              </w:rPr>
              <w:t>B</w:t>
            </w:r>
            <w:r w:rsidRPr="00996FE7">
              <w:rPr>
                <w:rStyle w:val="a1"/>
                <w:bCs/>
                <w:color w:val="000000" w:themeColor="text1"/>
              </w:rPr>
              <w:t>0</w:t>
            </w:r>
            <w:r>
              <w:rPr>
                <w:rStyle w:val="a1"/>
                <w:bCs/>
                <w:color w:val="000000" w:themeColor="text1"/>
              </w:rPr>
              <w:t>2</w:t>
            </w:r>
          </w:p>
        </w:tc>
        <w:tc>
          <w:tcPr>
            <w:tcW w:w="5872" w:type="dxa"/>
            <w:shd w:val="clear" w:color="auto" w:fill="auto"/>
          </w:tcPr>
          <w:p w14:paraId="45B6F117" w14:textId="0299B890" w:rsidR="00045DB9" w:rsidRPr="0086078F" w:rsidRDefault="00442205" w:rsidP="0060277A">
            <w:pPr>
              <w:rPr>
                <w:rStyle w:val="a1"/>
                <w:color w:val="000000" w:themeColor="text1"/>
              </w:rPr>
            </w:pPr>
            <w:r>
              <w:rPr>
                <w:rStyle w:val="a1"/>
                <w:rFonts w:hint="eastAsia"/>
                <w:color w:val="000000" w:themeColor="text1"/>
              </w:rPr>
              <w:t>연동하고자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>
              <w:rPr>
                <w:rStyle w:val="a1"/>
                <w:rFonts w:hint="eastAsia"/>
                <w:color w:val="000000" w:themeColor="text1"/>
              </w:rPr>
              <w:t>하는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 w:rsidR="00045DB9">
              <w:rPr>
                <w:rStyle w:val="a1"/>
                <w:color w:val="000000" w:themeColor="text1"/>
              </w:rPr>
              <w:t>ID, p</w:t>
            </w:r>
            <w:r w:rsidR="00E57E39">
              <w:rPr>
                <w:rStyle w:val="a1"/>
                <w:color w:val="000000" w:themeColor="text1"/>
              </w:rPr>
              <w:t>/</w:t>
            </w:r>
            <w:r w:rsidR="00045DB9">
              <w:rPr>
                <w:rStyle w:val="a1"/>
                <w:color w:val="000000" w:themeColor="text1"/>
              </w:rPr>
              <w:t>w</w:t>
            </w:r>
            <w:proofErr w:type="spellStart"/>
            <w:r w:rsidR="00045DB9">
              <w:rPr>
                <w:rStyle w:val="a1"/>
                <w:rFonts w:hint="eastAsia"/>
                <w:color w:val="000000" w:themeColor="text1"/>
              </w:rPr>
              <w:t>를</w:t>
            </w:r>
            <w:proofErr w:type="spellEnd"/>
            <w:r w:rsidR="00045DB9">
              <w:rPr>
                <w:rStyle w:val="a1"/>
                <w:rFonts w:hint="eastAsia"/>
                <w:color w:val="000000" w:themeColor="text1"/>
              </w:rPr>
              <w:t xml:space="preserve"> </w:t>
            </w:r>
            <w:r w:rsidR="00045DB9">
              <w:rPr>
                <w:rStyle w:val="a1"/>
                <w:rFonts w:hint="eastAsia"/>
                <w:color w:val="000000" w:themeColor="text1"/>
              </w:rPr>
              <w:t>입력한다</w:t>
            </w:r>
            <w:r w:rsidR="00045DB9">
              <w:rPr>
                <w:rStyle w:val="a1"/>
                <w:rFonts w:hint="eastAsia"/>
                <w:color w:val="000000" w:themeColor="text1"/>
              </w:rPr>
              <w:t>.</w:t>
            </w:r>
          </w:p>
        </w:tc>
      </w:tr>
      <w:tr w:rsidR="00045DB9" w:rsidRPr="00D54A11" w14:paraId="597F14F4" w14:textId="77777777" w:rsidTr="70983BD7">
        <w:tc>
          <w:tcPr>
            <w:tcW w:w="1514" w:type="dxa"/>
            <w:vMerge/>
            <w:vAlign w:val="center"/>
          </w:tcPr>
          <w:p w14:paraId="5814039E" w14:textId="77777777" w:rsidR="00045DB9" w:rsidRPr="00D54A11" w:rsidRDefault="00045DB9" w:rsidP="007E70C2">
            <w:pPr>
              <w:jc w:val="center"/>
              <w:rPr>
                <w:rFonts w:ascii="Dotum" w:eastAsia="Dotum" w:hAnsi="Dotum"/>
              </w:rPr>
            </w:pPr>
          </w:p>
        </w:tc>
        <w:tc>
          <w:tcPr>
            <w:tcW w:w="930" w:type="dxa"/>
            <w:shd w:val="clear" w:color="auto" w:fill="auto"/>
          </w:tcPr>
          <w:p w14:paraId="12DB97F2" w14:textId="36000D77" w:rsidR="00045DB9" w:rsidRPr="00996FE7" w:rsidRDefault="00045DB9" w:rsidP="00996FE7">
            <w:pPr>
              <w:jc w:val="center"/>
              <w:rPr>
                <w:rStyle w:val="a1"/>
                <w:bCs/>
                <w:color w:val="000000" w:themeColor="text1"/>
              </w:rPr>
            </w:pPr>
            <w:r>
              <w:rPr>
                <w:rStyle w:val="a1"/>
                <w:bCs/>
                <w:color w:val="000000" w:themeColor="text1"/>
              </w:rPr>
              <w:t>B03</w:t>
            </w:r>
          </w:p>
        </w:tc>
        <w:tc>
          <w:tcPr>
            <w:tcW w:w="5872" w:type="dxa"/>
            <w:shd w:val="clear" w:color="auto" w:fill="auto"/>
          </w:tcPr>
          <w:p w14:paraId="0D60E6B3" w14:textId="1586129C" w:rsidR="00045DB9" w:rsidRPr="000B5A80" w:rsidRDefault="00045DB9" w:rsidP="0060277A">
            <w:pPr>
              <w:rPr>
                <w:rStyle w:val="a1"/>
                <w:color w:val="000000" w:themeColor="text1"/>
              </w:rPr>
            </w:pPr>
            <w:r>
              <w:rPr>
                <w:rStyle w:val="a1"/>
                <w:rFonts w:hint="eastAsia"/>
                <w:color w:val="000000" w:themeColor="text1"/>
              </w:rPr>
              <w:t>약관사항에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>
              <w:rPr>
                <w:rStyle w:val="a1"/>
                <w:rFonts w:hint="eastAsia"/>
                <w:color w:val="000000" w:themeColor="text1"/>
              </w:rPr>
              <w:t>동의한다</w:t>
            </w:r>
            <w:r>
              <w:rPr>
                <w:rStyle w:val="a1"/>
                <w:rFonts w:hint="eastAsia"/>
                <w:color w:val="000000" w:themeColor="text1"/>
              </w:rPr>
              <w:t>.</w:t>
            </w:r>
          </w:p>
        </w:tc>
      </w:tr>
      <w:tr w:rsidR="00045DB9" w:rsidRPr="00D54A11" w14:paraId="78AD98A7" w14:textId="77777777" w:rsidTr="70983BD7">
        <w:tc>
          <w:tcPr>
            <w:tcW w:w="1514" w:type="dxa"/>
            <w:vMerge/>
            <w:vAlign w:val="center"/>
          </w:tcPr>
          <w:p w14:paraId="207E22CD" w14:textId="77777777" w:rsidR="00045DB9" w:rsidRPr="00D54A11" w:rsidRDefault="00045DB9" w:rsidP="007E70C2">
            <w:pPr>
              <w:jc w:val="center"/>
              <w:rPr>
                <w:rFonts w:ascii="Dotum" w:eastAsia="Dotum" w:hAnsi="Dotum"/>
              </w:rPr>
            </w:pPr>
          </w:p>
        </w:tc>
        <w:tc>
          <w:tcPr>
            <w:tcW w:w="930" w:type="dxa"/>
            <w:shd w:val="clear" w:color="auto" w:fill="auto"/>
          </w:tcPr>
          <w:p w14:paraId="2209CEDE" w14:textId="36AA62BC" w:rsidR="00045DB9" w:rsidRDefault="00045DB9" w:rsidP="00996FE7">
            <w:pPr>
              <w:jc w:val="center"/>
              <w:rPr>
                <w:rStyle w:val="a1"/>
                <w:bCs/>
                <w:color w:val="000000" w:themeColor="text1"/>
              </w:rPr>
            </w:pPr>
            <w:r>
              <w:rPr>
                <w:rStyle w:val="a1"/>
                <w:rFonts w:hint="eastAsia"/>
                <w:bCs/>
                <w:color w:val="000000" w:themeColor="text1"/>
              </w:rPr>
              <w:t>B</w:t>
            </w:r>
            <w:r>
              <w:rPr>
                <w:rStyle w:val="a1"/>
                <w:bCs/>
                <w:color w:val="000000" w:themeColor="text1"/>
              </w:rPr>
              <w:t>04</w:t>
            </w:r>
          </w:p>
        </w:tc>
        <w:tc>
          <w:tcPr>
            <w:tcW w:w="5872" w:type="dxa"/>
            <w:shd w:val="clear" w:color="auto" w:fill="auto"/>
          </w:tcPr>
          <w:p w14:paraId="6D51DD8F" w14:textId="34125FC9" w:rsidR="00045DB9" w:rsidRPr="000B5A80" w:rsidRDefault="00C72308" w:rsidP="0060277A">
            <w:pPr>
              <w:rPr>
                <w:rStyle w:val="a1"/>
                <w:color w:val="000000" w:themeColor="text1"/>
              </w:rPr>
            </w:pPr>
            <w:r>
              <w:rPr>
                <w:rStyle w:val="a1"/>
                <w:rFonts w:hint="eastAsia"/>
                <w:color w:val="000000" w:themeColor="text1"/>
              </w:rPr>
              <w:t>시스템은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>
              <w:rPr>
                <w:rStyle w:val="a1"/>
                <w:rFonts w:hint="eastAsia"/>
                <w:color w:val="000000" w:themeColor="text1"/>
              </w:rPr>
              <w:t>회원가입이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>
              <w:rPr>
                <w:rStyle w:val="a1"/>
                <w:rFonts w:hint="eastAsia"/>
                <w:color w:val="000000" w:themeColor="text1"/>
              </w:rPr>
              <w:t>성공했음을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>
              <w:rPr>
                <w:rStyle w:val="a1"/>
                <w:rFonts w:hint="eastAsia"/>
                <w:color w:val="000000" w:themeColor="text1"/>
              </w:rPr>
              <w:t>알린다</w:t>
            </w:r>
            <w:r>
              <w:rPr>
                <w:rStyle w:val="a1"/>
                <w:rFonts w:hint="eastAsia"/>
                <w:color w:val="000000" w:themeColor="text1"/>
              </w:rPr>
              <w:t>.</w:t>
            </w:r>
          </w:p>
        </w:tc>
      </w:tr>
      <w:tr w:rsidR="001723F7" w:rsidRPr="00D54A11" w14:paraId="4D3233AE" w14:textId="77777777" w:rsidTr="70983BD7">
        <w:tc>
          <w:tcPr>
            <w:tcW w:w="1514" w:type="dxa"/>
            <w:vMerge w:val="restart"/>
            <w:shd w:val="clear" w:color="auto" w:fill="CCCCCC"/>
            <w:vAlign w:val="center"/>
          </w:tcPr>
          <w:p w14:paraId="74E6DB35" w14:textId="77777777" w:rsidR="001723F7" w:rsidRPr="00D54A11" w:rsidRDefault="001723F7" w:rsidP="007E70C2">
            <w:pPr>
              <w:pStyle w:val="a2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0" w:type="dxa"/>
            <w:shd w:val="clear" w:color="auto" w:fill="auto"/>
          </w:tcPr>
          <w:p w14:paraId="5774700C" w14:textId="68B5C33A" w:rsidR="001723F7" w:rsidRPr="007E70C2" w:rsidRDefault="006006B4" w:rsidP="00BA2195">
            <w:pPr>
              <w:pStyle w:val="a2"/>
              <w:rPr>
                <w:rStyle w:val="a1"/>
                <w:rFonts w:ascii="Batang" w:eastAsia="Malgun Gothic" w:hAnsi="Times New Roman" w:cs="Times New Roman"/>
                <w:b w:val="0"/>
                <w:szCs w:val="24"/>
              </w:rPr>
            </w:pPr>
            <w:r w:rsidRPr="002B241B"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  <w:szCs w:val="24"/>
              </w:rPr>
              <w:t>A01</w:t>
            </w:r>
          </w:p>
        </w:tc>
        <w:tc>
          <w:tcPr>
            <w:tcW w:w="5872" w:type="dxa"/>
            <w:shd w:val="clear" w:color="auto" w:fill="auto"/>
          </w:tcPr>
          <w:p w14:paraId="28FB5680" w14:textId="3B85CFB7" w:rsidR="001723F7" w:rsidRPr="000B5A80" w:rsidRDefault="70983BD7" w:rsidP="70983BD7">
            <w:pPr>
              <w:pStyle w:val="a2"/>
              <w:jc w:val="both"/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</w:rPr>
            </w:pPr>
            <w:r w:rsidRPr="70983BD7"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</w:rPr>
              <w:t>UC0</w:t>
            </w:r>
            <w:r w:rsidRPr="70983BD7">
              <w:rPr>
                <w:rStyle w:val="a1"/>
                <w:rFonts w:ascii="Batang" w:eastAsia="Malgun Gothic" w:hAnsi="Times New Roman"/>
                <w:b w:val="0"/>
                <w:color w:val="000000" w:themeColor="text1"/>
              </w:rPr>
              <w:t>02 B01</w:t>
            </w:r>
            <w:r w:rsidRPr="70983BD7">
              <w:rPr>
                <w:rStyle w:val="a1"/>
                <w:rFonts w:ascii="Batang" w:eastAsia="Malgun Gothic" w:hAnsi="Times New Roman"/>
                <w:b w:val="0"/>
                <w:color w:val="000000" w:themeColor="text1"/>
              </w:rPr>
              <w:t>에서</w:t>
            </w:r>
            <w:r w:rsidRPr="70983BD7">
              <w:rPr>
                <w:rStyle w:val="a1"/>
                <w:rFonts w:ascii="Batang" w:eastAsia="Malgun Gothic" w:hAnsi="Times New Roman"/>
                <w:b w:val="0"/>
                <w:color w:val="000000" w:themeColor="text1"/>
              </w:rPr>
              <w:t xml:space="preserve"> </w:t>
            </w:r>
            <w:r w:rsidRPr="70983BD7">
              <w:rPr>
                <w:rStyle w:val="a1"/>
                <w:rFonts w:ascii="Batang" w:eastAsia="Malgun Gothic" w:hAnsi="Times New Roman"/>
                <w:b w:val="0"/>
                <w:color w:val="000000" w:themeColor="text1"/>
              </w:rPr>
              <w:t>회원가입을</w:t>
            </w:r>
            <w:r w:rsidRPr="70983BD7">
              <w:rPr>
                <w:rStyle w:val="a1"/>
                <w:rFonts w:ascii="Batang" w:eastAsia="Malgun Gothic" w:hAnsi="Times New Roman"/>
                <w:b w:val="0"/>
                <w:color w:val="000000" w:themeColor="text1"/>
              </w:rPr>
              <w:t xml:space="preserve"> </w:t>
            </w:r>
            <w:r w:rsidRPr="70983BD7">
              <w:rPr>
                <w:rStyle w:val="a1"/>
                <w:rFonts w:ascii="Batang" w:eastAsia="Malgun Gothic" w:hAnsi="Times New Roman"/>
                <w:b w:val="0"/>
                <w:color w:val="000000" w:themeColor="text1"/>
              </w:rPr>
              <w:t>시도한다</w:t>
            </w:r>
          </w:p>
        </w:tc>
      </w:tr>
      <w:tr w:rsidR="001723F7" w:rsidRPr="00D54A11" w14:paraId="0C9B41EC" w14:textId="77777777" w:rsidTr="70983BD7">
        <w:tc>
          <w:tcPr>
            <w:tcW w:w="1514" w:type="dxa"/>
            <w:vMerge/>
            <w:vAlign w:val="center"/>
          </w:tcPr>
          <w:p w14:paraId="19F5897B" w14:textId="77777777" w:rsidR="001723F7" w:rsidRPr="00D54A11" w:rsidRDefault="001723F7" w:rsidP="007E70C2">
            <w:pPr>
              <w:jc w:val="center"/>
              <w:rPr>
                <w:rFonts w:ascii="Dotum" w:eastAsia="Dotum" w:hAnsi="Dotum"/>
              </w:rPr>
            </w:pPr>
          </w:p>
        </w:tc>
        <w:tc>
          <w:tcPr>
            <w:tcW w:w="930" w:type="dxa"/>
            <w:shd w:val="clear" w:color="auto" w:fill="auto"/>
          </w:tcPr>
          <w:p w14:paraId="7BA80367" w14:textId="77777777" w:rsidR="001723F7" w:rsidRPr="007E70C2" w:rsidRDefault="001723F7" w:rsidP="00BA2195">
            <w:pPr>
              <w:pStyle w:val="a2"/>
              <w:rPr>
                <w:rStyle w:val="a1"/>
                <w:rFonts w:ascii="Batang" w:eastAsia="Malgun Gothic" w:hAnsi="Times New Roman" w:cs="Times New Roman"/>
                <w:b w:val="0"/>
                <w:szCs w:val="24"/>
              </w:rPr>
            </w:pPr>
          </w:p>
        </w:tc>
        <w:tc>
          <w:tcPr>
            <w:tcW w:w="5872" w:type="dxa"/>
            <w:shd w:val="clear" w:color="auto" w:fill="auto"/>
          </w:tcPr>
          <w:p w14:paraId="779790CF" w14:textId="77777777" w:rsidR="001723F7" w:rsidRPr="00E749A7" w:rsidRDefault="001723F7" w:rsidP="00BA2195">
            <w:pPr>
              <w:pStyle w:val="a2"/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  <w:szCs w:val="24"/>
              </w:rPr>
            </w:pPr>
          </w:p>
        </w:tc>
      </w:tr>
      <w:tr w:rsidR="001723F7" w:rsidRPr="00D54A11" w14:paraId="4DA88D0E" w14:textId="77777777" w:rsidTr="70983BD7">
        <w:tc>
          <w:tcPr>
            <w:tcW w:w="1514" w:type="dxa"/>
            <w:vMerge w:val="restart"/>
            <w:shd w:val="clear" w:color="auto" w:fill="CCCCCC"/>
            <w:vAlign w:val="center"/>
          </w:tcPr>
          <w:p w14:paraId="3B3CC3CA" w14:textId="77777777" w:rsidR="001723F7" w:rsidRPr="00D54A11" w:rsidRDefault="001723F7" w:rsidP="007E70C2">
            <w:pPr>
              <w:pStyle w:val="a2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0" w:type="dxa"/>
            <w:shd w:val="clear" w:color="auto" w:fill="auto"/>
          </w:tcPr>
          <w:p w14:paraId="252FFA0C" w14:textId="77777777" w:rsidR="001723F7" w:rsidRPr="000B5A80" w:rsidRDefault="007E70C2" w:rsidP="00BA2195">
            <w:pPr>
              <w:pStyle w:val="a2"/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  <w:szCs w:val="24"/>
              </w:rPr>
            </w:pPr>
            <w:r w:rsidRPr="000B5A80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  <w:szCs w:val="24"/>
              </w:rPr>
              <w:t>E01</w:t>
            </w:r>
          </w:p>
        </w:tc>
        <w:tc>
          <w:tcPr>
            <w:tcW w:w="5872" w:type="dxa"/>
            <w:shd w:val="clear" w:color="auto" w:fill="auto"/>
          </w:tcPr>
          <w:p w14:paraId="3C9853C9" w14:textId="5414B6FF" w:rsidR="001723F7" w:rsidRPr="00887190" w:rsidRDefault="00BD6B5B" w:rsidP="007E70C2">
            <w:pPr>
              <w:pStyle w:val="a2"/>
              <w:jc w:val="both"/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  <w:szCs w:val="24"/>
                <w:lang w:val="en-CA"/>
              </w:rPr>
            </w:pPr>
            <w:r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  <w:szCs w:val="24"/>
              </w:rPr>
              <w:t>연동하려는</w:t>
            </w:r>
            <w:r w:rsidR="002E3918" w:rsidRPr="000B5A80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="00B24954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  <w:szCs w:val="24"/>
              </w:rPr>
              <w:t>I</w:t>
            </w:r>
            <w:r w:rsidR="00B24954"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  <w:szCs w:val="24"/>
              </w:rPr>
              <w:t>D</w:t>
            </w:r>
            <w:r w:rsidR="003512E8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  <w:szCs w:val="24"/>
              </w:rPr>
              <w:t>가</w:t>
            </w:r>
            <w:r w:rsidR="003512E8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="003512E8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  <w:szCs w:val="24"/>
              </w:rPr>
              <w:t>이미</w:t>
            </w:r>
            <w:r w:rsidR="003512E8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="003512E8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  <w:szCs w:val="24"/>
              </w:rPr>
              <w:t>연동</w:t>
            </w:r>
            <w:r w:rsidR="003512E8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="003512E8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  <w:szCs w:val="24"/>
              </w:rPr>
              <w:t>완료</w:t>
            </w:r>
            <w:r w:rsidR="003512E8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="003512E8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  <w:szCs w:val="24"/>
              </w:rPr>
              <w:t>된</w:t>
            </w:r>
            <w:r w:rsidR="003512E8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="003512E8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  <w:szCs w:val="24"/>
              </w:rPr>
              <w:t>경우</w:t>
            </w:r>
            <w:r w:rsidR="00887190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="00887190" w:rsidRPr="00887190">
              <w:rPr>
                <w:rStyle w:val="a1"/>
                <w:rFonts w:ascii="Batang" w:eastAsia="Malgun Gothic"/>
                <w:b w:val="0"/>
                <w:bCs/>
                <w:color w:val="000000" w:themeColor="text1"/>
                <w:szCs w:val="24"/>
              </w:rPr>
              <w:t>(</w:t>
            </w:r>
            <w:r w:rsidR="00887190" w:rsidRPr="00887190">
              <w:rPr>
                <w:rStyle w:val="a1"/>
                <w:rFonts w:ascii="Batang" w:eastAsia="Malgun Gothic" w:hint="eastAsia"/>
                <w:b w:val="0"/>
                <w:bCs/>
                <w:color w:val="000000" w:themeColor="text1"/>
                <w:szCs w:val="24"/>
              </w:rPr>
              <w:t>회원이</w:t>
            </w:r>
            <w:r w:rsidR="00887190" w:rsidRPr="00887190">
              <w:rPr>
                <w:rStyle w:val="a1"/>
                <w:rFonts w:ascii="Batang" w:eastAsia="Malgun Gothic" w:hint="eastAsia"/>
                <w:b w:val="0"/>
                <w:bCs/>
                <w:color w:val="000000" w:themeColor="text1"/>
                <w:szCs w:val="24"/>
              </w:rPr>
              <w:t xml:space="preserve"> </w:t>
            </w:r>
            <w:r w:rsidR="00887190" w:rsidRPr="00887190">
              <w:rPr>
                <w:rStyle w:val="a1"/>
                <w:rFonts w:ascii="Batang" w:eastAsia="Malgun Gothic" w:hint="eastAsia"/>
                <w:b w:val="0"/>
                <w:bCs/>
                <w:color w:val="000000" w:themeColor="text1"/>
                <w:szCs w:val="24"/>
              </w:rPr>
              <w:t>가입시도</w:t>
            </w:r>
            <w:r w:rsidR="00887190" w:rsidRPr="00887190">
              <w:rPr>
                <w:rStyle w:val="a1"/>
                <w:rFonts w:ascii="Batang" w:eastAsia="Malgun Gothic" w:hint="eastAsia"/>
                <w:b w:val="0"/>
                <w:bCs/>
                <w:color w:val="000000" w:themeColor="text1"/>
                <w:szCs w:val="24"/>
              </w:rPr>
              <w:t>)</w:t>
            </w:r>
          </w:p>
          <w:p w14:paraId="4EC2D2CE" w14:textId="72AB0512" w:rsidR="007E70C2" w:rsidRPr="000B5A80" w:rsidRDefault="007E70C2" w:rsidP="007E70C2">
            <w:pPr>
              <w:pStyle w:val="a2"/>
              <w:jc w:val="both"/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  <w:szCs w:val="24"/>
              </w:rPr>
            </w:pPr>
            <w:r w:rsidRPr="000B5A80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  <w:szCs w:val="24"/>
              </w:rPr>
              <w:t xml:space="preserve"> -1. </w:t>
            </w:r>
            <w:r w:rsidR="00A307C9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  <w:szCs w:val="24"/>
              </w:rPr>
              <w:t>시스템은</w:t>
            </w:r>
            <w:r w:rsidR="00A307C9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="00A307C9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  <w:szCs w:val="24"/>
              </w:rPr>
              <w:t>이미</w:t>
            </w:r>
            <w:r w:rsidR="00A307C9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="00A307C9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  <w:szCs w:val="24"/>
              </w:rPr>
              <w:t>회원가입이</w:t>
            </w:r>
            <w:r w:rsidR="00A307C9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="00A307C9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  <w:szCs w:val="24"/>
              </w:rPr>
              <w:t>완료된</w:t>
            </w:r>
            <w:r w:rsidR="00A307C9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="00A307C9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  <w:szCs w:val="24"/>
              </w:rPr>
              <w:t>계정이라는</w:t>
            </w:r>
            <w:r w:rsidR="00A307C9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="00A307C9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  <w:szCs w:val="24"/>
              </w:rPr>
              <w:t>메시지를</w:t>
            </w:r>
            <w:r w:rsidR="00A307C9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="00A307C9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  <w:szCs w:val="24"/>
              </w:rPr>
              <w:t>출력한다</w:t>
            </w:r>
            <w:r w:rsidR="00A307C9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  <w:szCs w:val="24"/>
              </w:rPr>
              <w:t>.</w:t>
            </w:r>
          </w:p>
          <w:p w14:paraId="3AD30D0D" w14:textId="7BEA22DD" w:rsidR="007E70C2" w:rsidRPr="000B5A80" w:rsidRDefault="00C83143" w:rsidP="007E70C2">
            <w:pPr>
              <w:pStyle w:val="a2"/>
              <w:jc w:val="both"/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  <w:szCs w:val="24"/>
              </w:rPr>
            </w:pPr>
            <w:r w:rsidRPr="000B5A80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Pr="000B5A80"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  <w:szCs w:val="24"/>
              </w:rPr>
              <w:t>-2.</w:t>
            </w:r>
            <w:r w:rsidRPr="000B5A80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="00D01BEC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  <w:szCs w:val="24"/>
              </w:rPr>
              <w:t>시스템은</w:t>
            </w:r>
            <w:r w:rsidR="00D01BEC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="00894881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  <w:szCs w:val="24"/>
              </w:rPr>
              <w:t>회원</w:t>
            </w:r>
            <w:r w:rsidR="00D01BEC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  <w:szCs w:val="24"/>
              </w:rPr>
              <w:t>을</w:t>
            </w:r>
            <w:r w:rsidR="00D01BEC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="007831FF"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  <w:szCs w:val="24"/>
                <w:lang w:val="en-CA"/>
              </w:rPr>
              <w:t>UC002</w:t>
            </w:r>
            <w:r w:rsidR="007831FF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  <w:szCs w:val="24"/>
              </w:rPr>
              <w:t>을</w:t>
            </w:r>
            <w:r w:rsidR="007831FF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="007831FF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  <w:szCs w:val="24"/>
              </w:rPr>
              <w:t>실행한다</w:t>
            </w:r>
            <w:r w:rsidR="00A307C9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  <w:szCs w:val="24"/>
              </w:rPr>
              <w:t>.</w:t>
            </w:r>
          </w:p>
        </w:tc>
      </w:tr>
      <w:tr w:rsidR="001723F7" w:rsidRPr="00D54A11" w14:paraId="657A6A28" w14:textId="77777777" w:rsidTr="70983BD7">
        <w:tc>
          <w:tcPr>
            <w:tcW w:w="1514" w:type="dxa"/>
            <w:vMerge/>
            <w:vAlign w:val="center"/>
          </w:tcPr>
          <w:p w14:paraId="56382A0D" w14:textId="77777777" w:rsidR="001723F7" w:rsidRPr="00D54A11" w:rsidRDefault="001723F7" w:rsidP="007E70C2">
            <w:pPr>
              <w:pStyle w:val="a2"/>
            </w:pPr>
          </w:p>
        </w:tc>
        <w:tc>
          <w:tcPr>
            <w:tcW w:w="930" w:type="dxa"/>
            <w:shd w:val="clear" w:color="auto" w:fill="auto"/>
          </w:tcPr>
          <w:p w14:paraId="43B21801" w14:textId="1B1A9D76" w:rsidR="001723F7" w:rsidRPr="000B5A80" w:rsidRDefault="00512DEA" w:rsidP="000B5A80">
            <w:pPr>
              <w:jc w:val="center"/>
              <w:rPr>
                <w:rStyle w:val="a1"/>
                <w:color w:val="000000" w:themeColor="text1"/>
              </w:rPr>
            </w:pPr>
            <w:r>
              <w:rPr>
                <w:rStyle w:val="a1"/>
                <w:rFonts w:hint="eastAsia"/>
                <w:color w:val="000000" w:themeColor="text1"/>
              </w:rPr>
              <w:t>E</w:t>
            </w:r>
            <w:r>
              <w:rPr>
                <w:rStyle w:val="a1"/>
                <w:color w:val="000000" w:themeColor="text1"/>
              </w:rPr>
              <w:t>02</w:t>
            </w:r>
          </w:p>
        </w:tc>
        <w:tc>
          <w:tcPr>
            <w:tcW w:w="5872" w:type="dxa"/>
            <w:shd w:val="clear" w:color="auto" w:fill="auto"/>
          </w:tcPr>
          <w:p w14:paraId="4A9F464C" w14:textId="77777777" w:rsidR="00405D8A" w:rsidRDefault="00A9675A" w:rsidP="0060277A">
            <w:pPr>
              <w:rPr>
                <w:rStyle w:val="a1"/>
                <w:color w:val="000000" w:themeColor="text1"/>
              </w:rPr>
            </w:pPr>
            <w:r>
              <w:rPr>
                <w:rStyle w:val="a1"/>
                <w:rFonts w:hint="eastAsia"/>
                <w:color w:val="000000" w:themeColor="text1"/>
              </w:rPr>
              <w:t>약관사항에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>
              <w:rPr>
                <w:rStyle w:val="a1"/>
                <w:rFonts w:hint="eastAsia"/>
                <w:color w:val="000000" w:themeColor="text1"/>
              </w:rPr>
              <w:t>동의하지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>
              <w:rPr>
                <w:rStyle w:val="a1"/>
                <w:rFonts w:hint="eastAsia"/>
                <w:color w:val="000000" w:themeColor="text1"/>
              </w:rPr>
              <w:t>않은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>
              <w:rPr>
                <w:rStyle w:val="a1"/>
                <w:rFonts w:hint="eastAsia"/>
                <w:color w:val="000000" w:themeColor="text1"/>
              </w:rPr>
              <w:t>경우</w:t>
            </w:r>
          </w:p>
          <w:p w14:paraId="29F73474" w14:textId="77777777" w:rsidR="00A9675A" w:rsidRDefault="00A9675A" w:rsidP="0060277A">
            <w:pPr>
              <w:rPr>
                <w:rStyle w:val="a1"/>
                <w:color w:val="000000" w:themeColor="text1"/>
              </w:rPr>
            </w:pP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>
              <w:rPr>
                <w:rStyle w:val="a1"/>
                <w:color w:val="000000" w:themeColor="text1"/>
              </w:rPr>
              <w:t>-1.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>
              <w:rPr>
                <w:rStyle w:val="a1"/>
                <w:rFonts w:hint="eastAsia"/>
                <w:color w:val="000000" w:themeColor="text1"/>
              </w:rPr>
              <w:t>시스템은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>
              <w:rPr>
                <w:rStyle w:val="a1"/>
                <w:rFonts w:hint="eastAsia"/>
                <w:color w:val="000000" w:themeColor="text1"/>
              </w:rPr>
              <w:t>회원가입에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>
              <w:rPr>
                <w:rStyle w:val="a1"/>
                <w:rFonts w:hint="eastAsia"/>
                <w:color w:val="000000" w:themeColor="text1"/>
              </w:rPr>
              <w:t>실패했다는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>
              <w:rPr>
                <w:rStyle w:val="a1"/>
                <w:rFonts w:hint="eastAsia"/>
                <w:color w:val="000000" w:themeColor="text1"/>
              </w:rPr>
              <w:t>메시지를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>
              <w:rPr>
                <w:rStyle w:val="a1"/>
                <w:rFonts w:hint="eastAsia"/>
                <w:color w:val="000000" w:themeColor="text1"/>
              </w:rPr>
              <w:t>출력한다</w:t>
            </w:r>
            <w:r>
              <w:rPr>
                <w:rStyle w:val="a1"/>
                <w:rFonts w:hint="eastAsia"/>
                <w:color w:val="000000" w:themeColor="text1"/>
              </w:rPr>
              <w:t>.</w:t>
            </w:r>
          </w:p>
          <w:p w14:paraId="224FABB1" w14:textId="65721100" w:rsidR="00A9675A" w:rsidRPr="000B5A80" w:rsidRDefault="00A9675A" w:rsidP="0060277A">
            <w:pPr>
              <w:rPr>
                <w:rStyle w:val="a1"/>
                <w:color w:val="000000" w:themeColor="text1"/>
              </w:rPr>
            </w:pP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>
              <w:rPr>
                <w:rStyle w:val="a1"/>
                <w:color w:val="000000" w:themeColor="text1"/>
              </w:rPr>
              <w:t>-2.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 w:rsidR="00D01BEC">
              <w:rPr>
                <w:rStyle w:val="a1"/>
                <w:rFonts w:hint="eastAsia"/>
                <w:color w:val="000000" w:themeColor="text1"/>
              </w:rPr>
              <w:t>시스템은</w:t>
            </w:r>
            <w:r w:rsidR="00D01BEC">
              <w:rPr>
                <w:rStyle w:val="a1"/>
                <w:rFonts w:hint="eastAsia"/>
                <w:color w:val="000000" w:themeColor="text1"/>
              </w:rPr>
              <w:t xml:space="preserve"> </w:t>
            </w:r>
            <w:r w:rsidR="00D01BEC">
              <w:rPr>
                <w:rStyle w:val="a1"/>
                <w:rFonts w:hint="eastAsia"/>
                <w:color w:val="000000" w:themeColor="text1"/>
              </w:rPr>
              <w:t>비회원을</w:t>
            </w:r>
            <w:r w:rsidR="000B483F">
              <w:rPr>
                <w:rStyle w:val="a1"/>
                <w:rFonts w:hint="eastAsia"/>
                <w:color w:val="000000" w:themeColor="text1"/>
              </w:rPr>
              <w:t xml:space="preserve"> </w:t>
            </w:r>
            <w:r w:rsidR="000B483F" w:rsidRPr="000B483F">
              <w:rPr>
                <w:rStyle w:val="a1"/>
                <w:rFonts w:hint="eastAsia"/>
                <w:bCs/>
                <w:color w:val="000000" w:themeColor="text1"/>
              </w:rPr>
              <w:t>사전조건으로</w:t>
            </w:r>
            <w:r w:rsidR="000B483F">
              <w:rPr>
                <w:rStyle w:val="a1"/>
                <w:rFonts w:hint="eastAsia"/>
                <w:b/>
                <w:color w:val="000000" w:themeColor="text1"/>
              </w:rPr>
              <w:t xml:space="preserve"> </w:t>
            </w:r>
            <w:r w:rsidR="00E21795">
              <w:rPr>
                <w:rStyle w:val="a1"/>
                <w:rFonts w:hint="eastAsia"/>
                <w:color w:val="000000" w:themeColor="text1"/>
              </w:rPr>
              <w:t>돌려놓는다</w:t>
            </w:r>
            <w:r>
              <w:rPr>
                <w:rStyle w:val="a1"/>
                <w:rFonts w:hint="eastAsia"/>
                <w:color w:val="000000" w:themeColor="text1"/>
              </w:rPr>
              <w:t>.</w:t>
            </w:r>
          </w:p>
        </w:tc>
      </w:tr>
      <w:tr w:rsidR="00A9675A" w:rsidRPr="00D54A11" w14:paraId="4EFAB5B7" w14:textId="77777777" w:rsidTr="70983BD7">
        <w:tc>
          <w:tcPr>
            <w:tcW w:w="1514" w:type="dxa"/>
            <w:vMerge/>
            <w:vAlign w:val="center"/>
          </w:tcPr>
          <w:p w14:paraId="1613F0AA" w14:textId="77777777" w:rsidR="00A9675A" w:rsidRPr="00D54A11" w:rsidRDefault="00A9675A" w:rsidP="00A9675A">
            <w:pPr>
              <w:pStyle w:val="a2"/>
            </w:pPr>
          </w:p>
        </w:tc>
        <w:tc>
          <w:tcPr>
            <w:tcW w:w="930" w:type="dxa"/>
            <w:shd w:val="clear" w:color="auto" w:fill="auto"/>
          </w:tcPr>
          <w:p w14:paraId="16045B5D" w14:textId="6E4A3B33" w:rsidR="00A9675A" w:rsidRPr="000B5A80" w:rsidRDefault="00A9675A" w:rsidP="00A9675A">
            <w:pPr>
              <w:jc w:val="center"/>
              <w:rPr>
                <w:rStyle w:val="a1"/>
                <w:color w:val="000000" w:themeColor="text1"/>
              </w:rPr>
            </w:pPr>
            <w:r>
              <w:rPr>
                <w:rStyle w:val="a1"/>
                <w:rFonts w:hint="eastAsia"/>
                <w:color w:val="000000" w:themeColor="text1"/>
              </w:rPr>
              <w:t>E</w:t>
            </w:r>
            <w:r>
              <w:rPr>
                <w:rStyle w:val="a1"/>
                <w:color w:val="000000" w:themeColor="text1"/>
              </w:rPr>
              <w:t>03</w:t>
            </w:r>
          </w:p>
        </w:tc>
        <w:tc>
          <w:tcPr>
            <w:tcW w:w="5872" w:type="dxa"/>
            <w:shd w:val="clear" w:color="auto" w:fill="auto"/>
          </w:tcPr>
          <w:p w14:paraId="22758039" w14:textId="77777777" w:rsidR="00A9675A" w:rsidRDefault="00A9675A" w:rsidP="00A9675A">
            <w:pPr>
              <w:rPr>
                <w:rStyle w:val="a1"/>
                <w:color w:val="000000" w:themeColor="text1"/>
              </w:rPr>
            </w:pPr>
            <w:r>
              <w:rPr>
                <w:rStyle w:val="a1"/>
                <w:rFonts w:hint="eastAsia"/>
                <w:color w:val="000000" w:themeColor="text1"/>
              </w:rPr>
              <w:t>회원가입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>
              <w:rPr>
                <w:rStyle w:val="a1"/>
                <w:rFonts w:hint="eastAsia"/>
                <w:color w:val="000000" w:themeColor="text1"/>
              </w:rPr>
              <w:t>하려는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>
              <w:rPr>
                <w:rStyle w:val="a1"/>
                <w:color w:val="000000" w:themeColor="text1"/>
              </w:rPr>
              <w:t>ID</w:t>
            </w:r>
            <w:r>
              <w:rPr>
                <w:rStyle w:val="a1"/>
                <w:rFonts w:hint="eastAsia"/>
                <w:color w:val="000000" w:themeColor="text1"/>
              </w:rPr>
              <w:t>의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>
              <w:rPr>
                <w:rStyle w:val="a1"/>
                <w:rFonts w:hint="eastAsia"/>
                <w:color w:val="000000" w:themeColor="text1"/>
              </w:rPr>
              <w:t>연동이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>
              <w:rPr>
                <w:rStyle w:val="a1"/>
                <w:rFonts w:hint="eastAsia"/>
                <w:color w:val="000000" w:themeColor="text1"/>
              </w:rPr>
              <w:t>실패한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>
              <w:rPr>
                <w:rStyle w:val="a1"/>
                <w:rFonts w:hint="eastAsia"/>
                <w:color w:val="000000" w:themeColor="text1"/>
              </w:rPr>
              <w:t>경우</w:t>
            </w:r>
          </w:p>
          <w:p w14:paraId="10C4DACF" w14:textId="77777777" w:rsidR="00A9675A" w:rsidRDefault="00A9675A" w:rsidP="00A9675A">
            <w:pPr>
              <w:rPr>
                <w:rStyle w:val="a1"/>
                <w:color w:val="000000" w:themeColor="text1"/>
              </w:rPr>
            </w:pP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>
              <w:rPr>
                <w:rStyle w:val="a1"/>
                <w:color w:val="000000" w:themeColor="text1"/>
              </w:rPr>
              <w:t>-1.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>
              <w:rPr>
                <w:rStyle w:val="a1"/>
                <w:rFonts w:hint="eastAsia"/>
                <w:color w:val="000000" w:themeColor="text1"/>
              </w:rPr>
              <w:t>시스템은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>
              <w:rPr>
                <w:rStyle w:val="a1"/>
                <w:rFonts w:hint="eastAsia"/>
                <w:color w:val="000000" w:themeColor="text1"/>
              </w:rPr>
              <w:t>연동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>
              <w:rPr>
                <w:rStyle w:val="a1"/>
                <w:rFonts w:hint="eastAsia"/>
                <w:color w:val="000000" w:themeColor="text1"/>
              </w:rPr>
              <w:t>실패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>
              <w:rPr>
                <w:rStyle w:val="a1"/>
                <w:rFonts w:hint="eastAsia"/>
                <w:color w:val="000000" w:themeColor="text1"/>
              </w:rPr>
              <w:t>했다는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>
              <w:rPr>
                <w:rStyle w:val="a1"/>
                <w:rFonts w:hint="eastAsia"/>
                <w:color w:val="000000" w:themeColor="text1"/>
              </w:rPr>
              <w:t>메시지를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>
              <w:rPr>
                <w:rStyle w:val="a1"/>
                <w:rFonts w:hint="eastAsia"/>
                <w:color w:val="000000" w:themeColor="text1"/>
              </w:rPr>
              <w:t>출력한다</w:t>
            </w:r>
            <w:r>
              <w:rPr>
                <w:rStyle w:val="a1"/>
                <w:rFonts w:hint="eastAsia"/>
                <w:color w:val="000000" w:themeColor="text1"/>
              </w:rPr>
              <w:t>.</w:t>
            </w:r>
          </w:p>
          <w:p w14:paraId="4031BBB4" w14:textId="60469C83" w:rsidR="00A9675A" w:rsidRPr="000B5A80" w:rsidRDefault="00A9675A" w:rsidP="00A9675A">
            <w:pPr>
              <w:rPr>
                <w:rStyle w:val="a1"/>
                <w:color w:val="000000" w:themeColor="text1"/>
              </w:rPr>
            </w:pP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>
              <w:rPr>
                <w:rStyle w:val="a1"/>
                <w:color w:val="000000" w:themeColor="text1"/>
              </w:rPr>
              <w:t>-2.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 w:rsidR="00D01BEC">
              <w:rPr>
                <w:rStyle w:val="a1"/>
                <w:rFonts w:hint="eastAsia"/>
                <w:color w:val="000000" w:themeColor="text1"/>
              </w:rPr>
              <w:t>시스템은</w:t>
            </w:r>
            <w:r w:rsidR="00D01BEC">
              <w:rPr>
                <w:rStyle w:val="a1"/>
                <w:rFonts w:hint="eastAsia"/>
                <w:color w:val="000000" w:themeColor="text1"/>
              </w:rPr>
              <w:t xml:space="preserve"> </w:t>
            </w:r>
            <w:r w:rsidR="00D01BEC">
              <w:rPr>
                <w:rStyle w:val="a1"/>
                <w:rFonts w:hint="eastAsia"/>
                <w:color w:val="000000" w:themeColor="text1"/>
              </w:rPr>
              <w:t>비회원을</w:t>
            </w:r>
            <w:r w:rsidR="000B483F">
              <w:rPr>
                <w:rStyle w:val="a1"/>
                <w:rFonts w:hint="eastAsia"/>
                <w:color w:val="000000" w:themeColor="text1"/>
              </w:rPr>
              <w:t xml:space="preserve"> </w:t>
            </w:r>
            <w:r w:rsidR="000B483F" w:rsidRPr="000B483F">
              <w:rPr>
                <w:rStyle w:val="a1"/>
                <w:rFonts w:hint="eastAsia"/>
                <w:color w:val="000000" w:themeColor="text1"/>
              </w:rPr>
              <w:t>사전조건으로</w:t>
            </w:r>
            <w:r w:rsidR="000B483F">
              <w:rPr>
                <w:rStyle w:val="a1"/>
                <w:rFonts w:hint="eastAsia"/>
                <w:color w:val="000000" w:themeColor="text1"/>
              </w:rPr>
              <w:t xml:space="preserve"> </w:t>
            </w:r>
            <w:r w:rsidR="00E21795">
              <w:rPr>
                <w:rStyle w:val="a1"/>
                <w:rFonts w:hint="eastAsia"/>
                <w:color w:val="000000" w:themeColor="text1"/>
              </w:rPr>
              <w:t>돌려놓는다</w:t>
            </w:r>
            <w:r>
              <w:rPr>
                <w:rStyle w:val="a1"/>
                <w:rFonts w:hint="eastAsia"/>
                <w:color w:val="000000" w:themeColor="text1"/>
              </w:rPr>
              <w:t>.</w:t>
            </w:r>
          </w:p>
        </w:tc>
      </w:tr>
      <w:tr w:rsidR="00A9675A" w:rsidRPr="00D54A11" w14:paraId="591207C5" w14:textId="77777777" w:rsidTr="70983BD7">
        <w:tc>
          <w:tcPr>
            <w:tcW w:w="1514" w:type="dxa"/>
            <w:vMerge w:val="restart"/>
            <w:shd w:val="clear" w:color="auto" w:fill="CCCCCC"/>
            <w:vAlign w:val="center"/>
          </w:tcPr>
          <w:p w14:paraId="24477DF7" w14:textId="77777777" w:rsidR="00A9675A" w:rsidRPr="00D54A11" w:rsidRDefault="00A9675A" w:rsidP="00A9675A">
            <w:pPr>
              <w:pStyle w:val="a2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0" w:type="dxa"/>
          </w:tcPr>
          <w:p w14:paraId="65B822C0" w14:textId="77777777" w:rsidR="00A9675A" w:rsidRPr="000B5A80" w:rsidRDefault="00A9675A" w:rsidP="00A9675A">
            <w:pPr>
              <w:jc w:val="center"/>
              <w:rPr>
                <w:rStyle w:val="a1"/>
                <w:color w:val="000000" w:themeColor="text1"/>
              </w:rPr>
            </w:pPr>
            <w:r w:rsidRPr="000B5A80">
              <w:rPr>
                <w:rStyle w:val="a1"/>
                <w:rFonts w:hint="eastAsia"/>
                <w:color w:val="000000" w:themeColor="text1"/>
              </w:rPr>
              <w:t>SN001</w:t>
            </w:r>
          </w:p>
        </w:tc>
        <w:tc>
          <w:tcPr>
            <w:tcW w:w="5872" w:type="dxa"/>
          </w:tcPr>
          <w:p w14:paraId="641A1E87" w14:textId="74569254" w:rsidR="00A9675A" w:rsidRPr="000B5A80" w:rsidRDefault="00A9675A" w:rsidP="00A9675A">
            <w:pPr>
              <w:rPr>
                <w:rStyle w:val="a1"/>
                <w:color w:val="000000" w:themeColor="text1"/>
              </w:rPr>
            </w:pPr>
            <w:r w:rsidRPr="000B5A80">
              <w:rPr>
                <w:rStyle w:val="a1"/>
                <w:rFonts w:hint="eastAsia"/>
                <w:color w:val="000000" w:themeColor="text1"/>
              </w:rPr>
              <w:t>B01</w:t>
            </w:r>
            <w:r w:rsidRPr="000B5A80">
              <w:rPr>
                <w:rStyle w:val="a1"/>
                <w:rFonts w:hint="eastAsia"/>
                <w:color w:val="000000" w:themeColor="text1"/>
              </w:rPr>
              <w:t>→</w:t>
            </w:r>
            <w:r w:rsidRPr="000B5A80">
              <w:rPr>
                <w:rStyle w:val="a1"/>
                <w:color w:val="000000" w:themeColor="text1"/>
              </w:rPr>
              <w:t>B02</w:t>
            </w:r>
            <w:r w:rsidRPr="000B5A80">
              <w:rPr>
                <w:rStyle w:val="a1"/>
                <w:rFonts w:hint="eastAsia"/>
                <w:color w:val="000000" w:themeColor="text1"/>
              </w:rPr>
              <w:t>→</w:t>
            </w:r>
            <w:r w:rsidRPr="000B5A80">
              <w:rPr>
                <w:rStyle w:val="a1"/>
                <w:rFonts w:hint="eastAsia"/>
                <w:color w:val="000000" w:themeColor="text1"/>
              </w:rPr>
              <w:t>B</w:t>
            </w:r>
            <w:r w:rsidRPr="000B5A80">
              <w:rPr>
                <w:rStyle w:val="a1"/>
                <w:color w:val="000000" w:themeColor="text1"/>
              </w:rPr>
              <w:t>03</w:t>
            </w:r>
            <w:r w:rsidRPr="000B5A80">
              <w:rPr>
                <w:rStyle w:val="a1"/>
                <w:rFonts w:hint="eastAsia"/>
                <w:color w:val="000000" w:themeColor="text1"/>
              </w:rPr>
              <w:t>→</w:t>
            </w:r>
            <w:r>
              <w:rPr>
                <w:rStyle w:val="a1"/>
                <w:rFonts w:hint="eastAsia"/>
                <w:color w:val="000000" w:themeColor="text1"/>
              </w:rPr>
              <w:t>B</w:t>
            </w:r>
            <w:r>
              <w:rPr>
                <w:rStyle w:val="a1"/>
                <w:color w:val="000000" w:themeColor="text1"/>
              </w:rPr>
              <w:t>04</w:t>
            </w:r>
          </w:p>
        </w:tc>
      </w:tr>
      <w:tr w:rsidR="00A9675A" w:rsidRPr="00D54A11" w14:paraId="330D4F8D" w14:textId="77777777" w:rsidTr="70983BD7">
        <w:tc>
          <w:tcPr>
            <w:tcW w:w="1514" w:type="dxa"/>
            <w:vMerge/>
            <w:vAlign w:val="center"/>
          </w:tcPr>
          <w:p w14:paraId="63F7FE83" w14:textId="77777777" w:rsidR="00A9675A" w:rsidRPr="00D54A11" w:rsidRDefault="00A9675A" w:rsidP="00A9675A">
            <w:pPr>
              <w:pStyle w:val="a2"/>
            </w:pPr>
          </w:p>
        </w:tc>
        <w:tc>
          <w:tcPr>
            <w:tcW w:w="930" w:type="dxa"/>
          </w:tcPr>
          <w:p w14:paraId="3BEBD7D5" w14:textId="362EE1C2" w:rsidR="00A9675A" w:rsidRPr="000B5A80" w:rsidRDefault="00A9675A" w:rsidP="00A9675A">
            <w:pPr>
              <w:jc w:val="center"/>
              <w:rPr>
                <w:rStyle w:val="a1"/>
                <w:color w:val="000000" w:themeColor="text1"/>
              </w:rPr>
            </w:pPr>
            <w:r w:rsidRPr="000B5A80">
              <w:rPr>
                <w:rStyle w:val="a1"/>
                <w:rFonts w:hint="eastAsia"/>
                <w:color w:val="000000" w:themeColor="text1"/>
              </w:rPr>
              <w:t>S</w:t>
            </w:r>
            <w:r w:rsidRPr="000B5A80">
              <w:rPr>
                <w:rStyle w:val="a1"/>
                <w:color w:val="000000" w:themeColor="text1"/>
              </w:rPr>
              <w:t>N002</w:t>
            </w:r>
          </w:p>
        </w:tc>
        <w:tc>
          <w:tcPr>
            <w:tcW w:w="5872" w:type="dxa"/>
          </w:tcPr>
          <w:p w14:paraId="61C3E3F6" w14:textId="133C5A7B" w:rsidR="00A9675A" w:rsidRPr="000B5A80" w:rsidRDefault="00A9675A" w:rsidP="00A9675A">
            <w:pPr>
              <w:rPr>
                <w:rStyle w:val="a1"/>
                <w:color w:val="000000" w:themeColor="text1"/>
              </w:rPr>
            </w:pPr>
            <w:r w:rsidRPr="000B5A80">
              <w:rPr>
                <w:rStyle w:val="a1"/>
                <w:rFonts w:hint="eastAsia"/>
                <w:color w:val="000000" w:themeColor="text1"/>
              </w:rPr>
              <w:t>B</w:t>
            </w:r>
            <w:r w:rsidRPr="000B5A80">
              <w:rPr>
                <w:rStyle w:val="a1"/>
                <w:color w:val="000000" w:themeColor="text1"/>
              </w:rPr>
              <w:t>01</w:t>
            </w:r>
            <w:r w:rsidRPr="000B5A80">
              <w:rPr>
                <w:rStyle w:val="a1"/>
                <w:rFonts w:hint="eastAsia"/>
                <w:color w:val="000000" w:themeColor="text1"/>
              </w:rPr>
              <w:t>→</w:t>
            </w:r>
            <w:r w:rsidRPr="000B5A80">
              <w:rPr>
                <w:rStyle w:val="a1"/>
                <w:rFonts w:hint="eastAsia"/>
                <w:color w:val="000000" w:themeColor="text1"/>
              </w:rPr>
              <w:t>B</w:t>
            </w:r>
            <w:r w:rsidRPr="000B5A80">
              <w:rPr>
                <w:rStyle w:val="a1"/>
                <w:color w:val="000000" w:themeColor="text1"/>
              </w:rPr>
              <w:t>02</w:t>
            </w:r>
            <w:r w:rsidRPr="000B5A80">
              <w:rPr>
                <w:rStyle w:val="a1"/>
                <w:rFonts w:hint="eastAsia"/>
                <w:color w:val="000000" w:themeColor="text1"/>
              </w:rPr>
              <w:t>→</w:t>
            </w:r>
            <w:r w:rsidRPr="000B5A80">
              <w:rPr>
                <w:rStyle w:val="a1"/>
                <w:rFonts w:hint="eastAsia"/>
                <w:color w:val="000000" w:themeColor="text1"/>
              </w:rPr>
              <w:t>E</w:t>
            </w:r>
            <w:r w:rsidRPr="000B5A80">
              <w:rPr>
                <w:rStyle w:val="a1"/>
                <w:color w:val="000000" w:themeColor="text1"/>
              </w:rPr>
              <w:t>01</w:t>
            </w:r>
          </w:p>
        </w:tc>
      </w:tr>
      <w:tr w:rsidR="00A9675A" w:rsidRPr="00D54A11" w14:paraId="2D09C968" w14:textId="77777777" w:rsidTr="70983BD7">
        <w:tc>
          <w:tcPr>
            <w:tcW w:w="1514" w:type="dxa"/>
            <w:vMerge/>
            <w:vAlign w:val="center"/>
          </w:tcPr>
          <w:p w14:paraId="7A64BA2B" w14:textId="77777777" w:rsidR="00A9675A" w:rsidRPr="00D54A11" w:rsidRDefault="00A9675A" w:rsidP="00A9675A">
            <w:pPr>
              <w:pStyle w:val="a2"/>
            </w:pPr>
          </w:p>
        </w:tc>
        <w:tc>
          <w:tcPr>
            <w:tcW w:w="930" w:type="dxa"/>
          </w:tcPr>
          <w:p w14:paraId="0546F571" w14:textId="378B9D39" w:rsidR="00A9675A" w:rsidRPr="000B5A80" w:rsidRDefault="00A9675A" w:rsidP="00A9675A">
            <w:pPr>
              <w:jc w:val="center"/>
              <w:rPr>
                <w:rStyle w:val="a1"/>
                <w:color w:val="000000" w:themeColor="text1"/>
              </w:rPr>
            </w:pPr>
            <w:r w:rsidRPr="000B5A80">
              <w:rPr>
                <w:rStyle w:val="a1"/>
                <w:rFonts w:hint="eastAsia"/>
                <w:color w:val="000000" w:themeColor="text1"/>
              </w:rPr>
              <w:t>S</w:t>
            </w:r>
            <w:r w:rsidRPr="000B5A80">
              <w:rPr>
                <w:rStyle w:val="a1"/>
                <w:color w:val="000000" w:themeColor="text1"/>
              </w:rPr>
              <w:t>N003</w:t>
            </w:r>
          </w:p>
        </w:tc>
        <w:tc>
          <w:tcPr>
            <w:tcW w:w="5872" w:type="dxa"/>
          </w:tcPr>
          <w:p w14:paraId="0E42A03C" w14:textId="29C0F979" w:rsidR="00A9675A" w:rsidRPr="000B5A80" w:rsidRDefault="00AF5A43" w:rsidP="00A9675A">
            <w:pPr>
              <w:rPr>
                <w:rStyle w:val="a1"/>
                <w:color w:val="000000" w:themeColor="text1"/>
              </w:rPr>
            </w:pPr>
            <w:r>
              <w:rPr>
                <w:rStyle w:val="a1"/>
                <w:rFonts w:hint="eastAsia"/>
                <w:color w:val="000000" w:themeColor="text1"/>
              </w:rPr>
              <w:t>B</w:t>
            </w:r>
            <w:r>
              <w:rPr>
                <w:rStyle w:val="a1"/>
                <w:color w:val="000000" w:themeColor="text1"/>
              </w:rPr>
              <w:t>01</w:t>
            </w:r>
            <w:r w:rsidRPr="000B5A80">
              <w:rPr>
                <w:rStyle w:val="a1"/>
                <w:rFonts w:hint="eastAsia"/>
                <w:color w:val="000000" w:themeColor="text1"/>
              </w:rPr>
              <w:t>→</w:t>
            </w:r>
            <w:r>
              <w:rPr>
                <w:rStyle w:val="a1"/>
                <w:rFonts w:hint="eastAsia"/>
                <w:color w:val="000000" w:themeColor="text1"/>
              </w:rPr>
              <w:t>B</w:t>
            </w:r>
            <w:r>
              <w:rPr>
                <w:rStyle w:val="a1"/>
                <w:color w:val="000000" w:themeColor="text1"/>
              </w:rPr>
              <w:t>02</w:t>
            </w:r>
            <w:r w:rsidRPr="000B5A80">
              <w:rPr>
                <w:rStyle w:val="a1"/>
                <w:rFonts w:hint="eastAsia"/>
                <w:color w:val="000000" w:themeColor="text1"/>
              </w:rPr>
              <w:t>→</w:t>
            </w:r>
            <w:r>
              <w:rPr>
                <w:rStyle w:val="a1"/>
                <w:rFonts w:hint="eastAsia"/>
                <w:color w:val="000000" w:themeColor="text1"/>
              </w:rPr>
              <w:t>E</w:t>
            </w:r>
            <w:r>
              <w:rPr>
                <w:rStyle w:val="a1"/>
                <w:color w:val="000000" w:themeColor="text1"/>
              </w:rPr>
              <w:t>03</w:t>
            </w:r>
          </w:p>
        </w:tc>
      </w:tr>
      <w:tr w:rsidR="00A9675A" w:rsidRPr="00D54A11" w14:paraId="3111DFD1" w14:textId="77777777" w:rsidTr="70983BD7">
        <w:tc>
          <w:tcPr>
            <w:tcW w:w="1514" w:type="dxa"/>
            <w:vMerge/>
            <w:vAlign w:val="center"/>
          </w:tcPr>
          <w:p w14:paraId="3AE97E71" w14:textId="77777777" w:rsidR="00A9675A" w:rsidRPr="00D54A11" w:rsidRDefault="00A9675A" w:rsidP="00A9675A">
            <w:pPr>
              <w:pStyle w:val="a2"/>
            </w:pPr>
          </w:p>
        </w:tc>
        <w:tc>
          <w:tcPr>
            <w:tcW w:w="930" w:type="dxa"/>
          </w:tcPr>
          <w:p w14:paraId="2AA499E8" w14:textId="31888DCE" w:rsidR="00A9675A" w:rsidRPr="000B5A80" w:rsidRDefault="00A9675A" w:rsidP="00A9675A">
            <w:pPr>
              <w:jc w:val="center"/>
              <w:rPr>
                <w:rStyle w:val="a1"/>
                <w:color w:val="000000" w:themeColor="text1"/>
              </w:rPr>
            </w:pPr>
            <w:r w:rsidRPr="000B5A80">
              <w:rPr>
                <w:rStyle w:val="a1"/>
                <w:rFonts w:hint="eastAsia"/>
                <w:color w:val="000000" w:themeColor="text1"/>
              </w:rPr>
              <w:t>S</w:t>
            </w:r>
            <w:r w:rsidRPr="000B5A80">
              <w:rPr>
                <w:rStyle w:val="a1"/>
                <w:color w:val="000000" w:themeColor="text1"/>
              </w:rPr>
              <w:t>N004</w:t>
            </w:r>
          </w:p>
        </w:tc>
        <w:tc>
          <w:tcPr>
            <w:tcW w:w="5872" w:type="dxa"/>
          </w:tcPr>
          <w:p w14:paraId="07B11F7E" w14:textId="213FB2FF" w:rsidR="00A9675A" w:rsidRPr="000B5A80" w:rsidRDefault="00AF5A43" w:rsidP="00A9675A">
            <w:pPr>
              <w:rPr>
                <w:rStyle w:val="a1"/>
                <w:color w:val="000000" w:themeColor="text1"/>
              </w:rPr>
            </w:pPr>
            <w:r w:rsidRPr="000B5A80">
              <w:rPr>
                <w:rStyle w:val="a1"/>
                <w:rFonts w:hint="eastAsia"/>
                <w:color w:val="000000" w:themeColor="text1"/>
              </w:rPr>
              <w:t>B</w:t>
            </w:r>
            <w:r w:rsidRPr="000B5A80">
              <w:rPr>
                <w:rStyle w:val="a1"/>
                <w:color w:val="000000" w:themeColor="text1"/>
              </w:rPr>
              <w:t>01</w:t>
            </w:r>
            <w:r w:rsidRPr="000B5A80">
              <w:rPr>
                <w:rStyle w:val="a1"/>
                <w:rFonts w:hint="eastAsia"/>
                <w:color w:val="000000" w:themeColor="text1"/>
              </w:rPr>
              <w:t>→</w:t>
            </w:r>
            <w:r w:rsidRPr="000B5A80">
              <w:rPr>
                <w:rStyle w:val="a1"/>
                <w:rFonts w:hint="eastAsia"/>
                <w:color w:val="000000" w:themeColor="text1"/>
              </w:rPr>
              <w:t>B</w:t>
            </w:r>
            <w:r w:rsidRPr="000B5A80">
              <w:rPr>
                <w:rStyle w:val="a1"/>
                <w:color w:val="000000" w:themeColor="text1"/>
              </w:rPr>
              <w:t>02</w:t>
            </w:r>
            <w:r w:rsidRPr="000B5A80">
              <w:rPr>
                <w:rStyle w:val="a1"/>
                <w:rFonts w:hint="eastAsia"/>
                <w:color w:val="000000" w:themeColor="text1"/>
              </w:rPr>
              <w:t>→</w:t>
            </w:r>
            <w:r>
              <w:rPr>
                <w:rStyle w:val="a1"/>
                <w:color w:val="000000" w:themeColor="text1"/>
              </w:rPr>
              <w:t>B03</w:t>
            </w:r>
            <w:r w:rsidRPr="000B5A80">
              <w:rPr>
                <w:rStyle w:val="a1"/>
                <w:rFonts w:hint="eastAsia"/>
                <w:color w:val="000000" w:themeColor="text1"/>
              </w:rPr>
              <w:t>→</w:t>
            </w:r>
            <w:r>
              <w:rPr>
                <w:rStyle w:val="a1"/>
                <w:rFonts w:hint="eastAsia"/>
                <w:color w:val="000000" w:themeColor="text1"/>
              </w:rPr>
              <w:t>E</w:t>
            </w:r>
            <w:r>
              <w:rPr>
                <w:rStyle w:val="a1"/>
                <w:color w:val="000000" w:themeColor="text1"/>
              </w:rPr>
              <w:t>02</w:t>
            </w:r>
          </w:p>
        </w:tc>
      </w:tr>
      <w:tr w:rsidR="00A9675A" w:rsidRPr="00D54A11" w14:paraId="7B88A364" w14:textId="77777777" w:rsidTr="70983BD7">
        <w:tc>
          <w:tcPr>
            <w:tcW w:w="1514" w:type="dxa"/>
            <w:vMerge/>
            <w:vAlign w:val="center"/>
          </w:tcPr>
          <w:p w14:paraId="7B5BC5F5" w14:textId="77777777" w:rsidR="00A9675A" w:rsidRPr="00D54A11" w:rsidRDefault="00A9675A" w:rsidP="00A9675A">
            <w:pPr>
              <w:pStyle w:val="a2"/>
            </w:pPr>
          </w:p>
        </w:tc>
        <w:tc>
          <w:tcPr>
            <w:tcW w:w="930" w:type="dxa"/>
          </w:tcPr>
          <w:p w14:paraId="0AC65326" w14:textId="557E8CDA" w:rsidR="00A9675A" w:rsidRPr="000B5A80" w:rsidRDefault="00AF5A43" w:rsidP="00A9675A">
            <w:pPr>
              <w:jc w:val="center"/>
              <w:rPr>
                <w:rStyle w:val="a1"/>
                <w:color w:val="000000" w:themeColor="text1"/>
              </w:rPr>
            </w:pPr>
            <w:r>
              <w:rPr>
                <w:rStyle w:val="a1"/>
                <w:rFonts w:hint="eastAsia"/>
                <w:color w:val="000000" w:themeColor="text1"/>
              </w:rPr>
              <w:t>S</w:t>
            </w:r>
            <w:r>
              <w:rPr>
                <w:rStyle w:val="a1"/>
                <w:color w:val="000000" w:themeColor="text1"/>
              </w:rPr>
              <w:t>N005</w:t>
            </w:r>
          </w:p>
        </w:tc>
        <w:tc>
          <w:tcPr>
            <w:tcW w:w="5872" w:type="dxa"/>
          </w:tcPr>
          <w:p w14:paraId="7570981E" w14:textId="161E9E9C" w:rsidR="00A9675A" w:rsidRPr="000B5A80" w:rsidRDefault="00AF1AE0" w:rsidP="00A9675A">
            <w:pPr>
              <w:rPr>
                <w:rStyle w:val="a1"/>
                <w:color w:val="000000" w:themeColor="text1"/>
              </w:rPr>
            </w:pPr>
            <w:r>
              <w:rPr>
                <w:rStyle w:val="a1"/>
                <w:rFonts w:hint="eastAsia"/>
                <w:color w:val="000000" w:themeColor="text1"/>
              </w:rPr>
              <w:t>A</w:t>
            </w:r>
            <w:r>
              <w:rPr>
                <w:rStyle w:val="a1"/>
                <w:color w:val="000000" w:themeColor="text1"/>
              </w:rPr>
              <w:t>01</w:t>
            </w:r>
            <w:r w:rsidRPr="000B5A80">
              <w:rPr>
                <w:rStyle w:val="a1"/>
                <w:rFonts w:hint="eastAsia"/>
                <w:color w:val="000000" w:themeColor="text1"/>
              </w:rPr>
              <w:t>→</w:t>
            </w:r>
            <w:r>
              <w:rPr>
                <w:rStyle w:val="a1"/>
                <w:rFonts w:hint="eastAsia"/>
                <w:color w:val="000000" w:themeColor="text1"/>
              </w:rPr>
              <w:t>B</w:t>
            </w:r>
            <w:r>
              <w:rPr>
                <w:rStyle w:val="a1"/>
                <w:color w:val="000000" w:themeColor="text1"/>
              </w:rPr>
              <w:t>02</w:t>
            </w:r>
            <w:r w:rsidRPr="000B5A80">
              <w:rPr>
                <w:rStyle w:val="a1"/>
                <w:rFonts w:hint="eastAsia"/>
                <w:color w:val="000000" w:themeColor="text1"/>
              </w:rPr>
              <w:t>→</w:t>
            </w:r>
            <w:r>
              <w:rPr>
                <w:rStyle w:val="a1"/>
                <w:rFonts w:hint="eastAsia"/>
                <w:color w:val="000000" w:themeColor="text1"/>
              </w:rPr>
              <w:t>B</w:t>
            </w:r>
            <w:r>
              <w:rPr>
                <w:rStyle w:val="a1"/>
                <w:color w:val="000000" w:themeColor="text1"/>
              </w:rPr>
              <w:t>03</w:t>
            </w:r>
          </w:p>
        </w:tc>
      </w:tr>
    </w:tbl>
    <w:p w14:paraId="78664E84" w14:textId="7FEAC093" w:rsidR="001D4699" w:rsidRDefault="001D4699">
      <w:pPr>
        <w:widowControl/>
        <w:wordWrap/>
        <w:autoSpaceDE/>
        <w:autoSpaceDN/>
        <w:jc w:val="left"/>
      </w:pPr>
    </w:p>
    <w:p w14:paraId="01949FB4" w14:textId="77777777" w:rsidR="007E70C2" w:rsidRDefault="007E70C2" w:rsidP="000C1642"/>
    <w:p w14:paraId="07DF0715" w14:textId="6BC0EE89" w:rsidR="008B5D46" w:rsidRPr="00EC27D9" w:rsidRDefault="008B5D46" w:rsidP="008B5D46">
      <w:pPr>
        <w:pStyle w:val="Heading4"/>
        <w:rPr>
          <w:rFonts w:ascii="Dotum" w:eastAsia="Dotum" w:hAnsi="Dotum"/>
          <w:color w:val="FF0000"/>
        </w:rPr>
      </w:pPr>
      <w:r w:rsidRPr="008B5D46">
        <w:rPr>
          <w:rStyle w:val="a1"/>
          <w:color w:val="000000"/>
        </w:rPr>
        <w:t xml:space="preserve">UC002: </w:t>
      </w:r>
      <w:r w:rsidRPr="2B4ECD5D">
        <w:rPr>
          <w:rFonts w:ascii="Dotum" w:eastAsia="Dotum" w:hAnsi="Dotum"/>
        </w:rPr>
        <w:t>로그인을 한다</w:t>
      </w:r>
      <w:r w:rsidR="00B47935">
        <w:rPr>
          <w:rFonts w:ascii="Dotum" w:eastAsia="Dotum" w:hAnsi="Dotum" w:hint="eastAsia"/>
          <w:color w:val="FF0000"/>
        </w:rPr>
        <w:t xml:space="preserve"> </w:t>
      </w:r>
    </w:p>
    <w:p w14:paraId="6DC0CD64" w14:textId="77777777" w:rsidR="008B5D46" w:rsidRDefault="008B5D46" w:rsidP="000C1642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8B5D46" w:rsidRPr="00D54A11" w14:paraId="5B4AE571" w14:textId="77777777" w:rsidTr="70983BD7">
        <w:tc>
          <w:tcPr>
            <w:tcW w:w="1514" w:type="dxa"/>
            <w:shd w:val="clear" w:color="auto" w:fill="CCCCCC"/>
            <w:vAlign w:val="center"/>
          </w:tcPr>
          <w:p w14:paraId="1C4F1B0B" w14:textId="77777777" w:rsidR="008B5D46" w:rsidRPr="00D54A11" w:rsidRDefault="008B5D46" w:rsidP="00D91E9A">
            <w:pPr>
              <w:pStyle w:val="a2"/>
            </w:pPr>
            <w:r w:rsidRPr="00D54A11">
              <w:rPr>
                <w:rFonts w:hint="eastAsia"/>
              </w:rPr>
              <w:lastRenderedPageBreak/>
              <w:t>설명</w:t>
            </w:r>
          </w:p>
        </w:tc>
        <w:tc>
          <w:tcPr>
            <w:tcW w:w="6802" w:type="dxa"/>
            <w:gridSpan w:val="2"/>
          </w:tcPr>
          <w:p w14:paraId="21CD47DE" w14:textId="2E02055A" w:rsidR="008B5D46" w:rsidRPr="007E70C2" w:rsidRDefault="00B72364" w:rsidP="00D91E9A">
            <w:pPr>
              <w:rPr>
                <w:rStyle w:val="a1"/>
              </w:rPr>
            </w:pPr>
            <w:r>
              <w:rPr>
                <w:rFonts w:hint="eastAsia"/>
              </w:rPr>
              <w:t>사용자가</w:t>
            </w:r>
            <w:r w:rsidR="00D75F3F">
              <w:rPr>
                <w:rFonts w:hint="eastAsia"/>
              </w:rPr>
              <w:t xml:space="preserve"> </w:t>
            </w:r>
            <w:r w:rsidR="00D75F3F">
              <w:rPr>
                <w:rFonts w:hint="eastAsia"/>
              </w:rPr>
              <w:t>서비스를</w:t>
            </w:r>
            <w:r w:rsidR="00D75F3F">
              <w:rPr>
                <w:rFonts w:hint="eastAsia"/>
              </w:rPr>
              <w:t xml:space="preserve"> </w:t>
            </w:r>
            <w:r w:rsidR="00D75F3F">
              <w:rPr>
                <w:rFonts w:hint="eastAsia"/>
              </w:rPr>
              <w:t>이용하기</w:t>
            </w:r>
            <w:r w:rsidR="00D75F3F">
              <w:rPr>
                <w:rFonts w:hint="eastAsia"/>
              </w:rPr>
              <w:t xml:space="preserve"> </w:t>
            </w:r>
            <w:r w:rsidR="00D75F3F">
              <w:rPr>
                <w:rFonts w:hint="eastAsia"/>
              </w:rPr>
              <w:t>위해서</w:t>
            </w:r>
            <w:r w:rsidR="00D75F3F">
              <w:rPr>
                <w:rFonts w:hint="eastAsia"/>
              </w:rPr>
              <w:t xml:space="preserve"> </w:t>
            </w:r>
            <w:r w:rsidR="00D75F3F">
              <w:rPr>
                <w:rFonts w:hint="eastAsia"/>
              </w:rPr>
              <w:t>로그인을</w:t>
            </w:r>
            <w:r w:rsidR="00D75F3F">
              <w:rPr>
                <w:rFonts w:hint="eastAsia"/>
              </w:rPr>
              <w:t xml:space="preserve"> </w:t>
            </w:r>
            <w:r w:rsidR="00D75F3F">
              <w:rPr>
                <w:rFonts w:hint="eastAsia"/>
              </w:rPr>
              <w:t>한다</w:t>
            </w:r>
            <w:r w:rsidR="00D75F3F">
              <w:rPr>
                <w:rFonts w:hint="eastAsia"/>
              </w:rPr>
              <w:t>.</w:t>
            </w:r>
          </w:p>
        </w:tc>
      </w:tr>
      <w:tr w:rsidR="008B5D46" w:rsidRPr="00637140" w14:paraId="40FB8818" w14:textId="77777777" w:rsidTr="70983BD7">
        <w:tc>
          <w:tcPr>
            <w:tcW w:w="1514" w:type="dxa"/>
            <w:shd w:val="clear" w:color="auto" w:fill="CCCCCC"/>
            <w:vAlign w:val="center"/>
          </w:tcPr>
          <w:p w14:paraId="6350F910" w14:textId="77777777" w:rsidR="008B5D46" w:rsidRPr="00D54A11" w:rsidRDefault="008B5D46" w:rsidP="00D91E9A">
            <w:pPr>
              <w:pStyle w:val="a2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802" w:type="dxa"/>
            <w:gridSpan w:val="2"/>
          </w:tcPr>
          <w:p w14:paraId="346FD2EC" w14:textId="1EDE8E6C" w:rsidR="008B5D46" w:rsidRPr="007E70C2" w:rsidRDefault="62A2B006" w:rsidP="00D91E9A">
            <w:pPr>
              <w:rPr>
                <w:rStyle w:val="a1"/>
              </w:rPr>
            </w:pPr>
            <w:r w:rsidRPr="62A2B006">
              <w:rPr>
                <w:rStyle w:val="a1"/>
                <w:color w:val="000000" w:themeColor="text1"/>
              </w:rPr>
              <w:t>사용자</w:t>
            </w:r>
            <w:r w:rsidRPr="62A2B006">
              <w:rPr>
                <w:rStyle w:val="a1"/>
                <w:color w:val="000000" w:themeColor="text1"/>
              </w:rPr>
              <w:t xml:space="preserve">, </w:t>
            </w:r>
            <w:r w:rsidRPr="62A2B006">
              <w:rPr>
                <w:rStyle w:val="a1"/>
                <w:color w:val="000000" w:themeColor="text1"/>
              </w:rPr>
              <w:t>사용자</w:t>
            </w:r>
            <w:r w:rsidRPr="62A2B006">
              <w:rPr>
                <w:rStyle w:val="a1"/>
                <w:color w:val="000000" w:themeColor="text1"/>
              </w:rPr>
              <w:t xml:space="preserve"> </w:t>
            </w:r>
            <w:r w:rsidRPr="62A2B006">
              <w:rPr>
                <w:rStyle w:val="a1"/>
                <w:color w:val="000000" w:themeColor="text1"/>
              </w:rPr>
              <w:t>인증</w:t>
            </w:r>
            <w:r w:rsidRPr="62A2B006">
              <w:rPr>
                <w:rStyle w:val="a1"/>
                <w:color w:val="000000" w:themeColor="text1"/>
              </w:rPr>
              <w:t xml:space="preserve"> </w:t>
            </w:r>
            <w:r w:rsidRPr="62A2B006">
              <w:rPr>
                <w:rStyle w:val="a1"/>
                <w:color w:val="000000" w:themeColor="text1"/>
              </w:rPr>
              <w:t>시스템</w:t>
            </w:r>
            <w:r w:rsidRPr="62A2B006">
              <w:rPr>
                <w:rStyle w:val="a1"/>
              </w:rPr>
              <w:t xml:space="preserve"> </w:t>
            </w:r>
          </w:p>
        </w:tc>
      </w:tr>
      <w:tr w:rsidR="008B5D46" w:rsidRPr="00D54A11" w14:paraId="6769DD1C" w14:textId="77777777" w:rsidTr="70983BD7">
        <w:tc>
          <w:tcPr>
            <w:tcW w:w="1514" w:type="dxa"/>
            <w:shd w:val="clear" w:color="auto" w:fill="CCCCCC"/>
            <w:vAlign w:val="center"/>
          </w:tcPr>
          <w:p w14:paraId="0CA0CAD4" w14:textId="77777777" w:rsidR="008B5D46" w:rsidRPr="00D54A11" w:rsidRDefault="008B5D46" w:rsidP="00D91E9A">
            <w:pPr>
              <w:pStyle w:val="a2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2" w:type="dxa"/>
            <w:gridSpan w:val="2"/>
          </w:tcPr>
          <w:p w14:paraId="0F91CCC8" w14:textId="672F4E0B" w:rsidR="008B5D46" w:rsidRPr="007E70C2" w:rsidRDefault="00B72364" w:rsidP="00D91E9A">
            <w:pPr>
              <w:rPr>
                <w:rStyle w:val="a1"/>
              </w:rPr>
            </w:pPr>
            <w:r>
              <w:rPr>
                <w:rStyle w:val="a1"/>
                <w:rFonts w:hint="eastAsia"/>
                <w:color w:val="000000" w:themeColor="text1"/>
              </w:rPr>
              <w:t>사용자는</w:t>
            </w:r>
            <w:r w:rsidR="00EA5A48">
              <w:rPr>
                <w:rStyle w:val="a1"/>
                <w:rFonts w:hint="eastAsia"/>
                <w:color w:val="000000" w:themeColor="text1"/>
              </w:rPr>
              <w:t xml:space="preserve"> </w:t>
            </w:r>
            <w:r w:rsidR="00B73B41">
              <w:rPr>
                <w:rStyle w:val="a1"/>
                <w:rFonts w:hint="eastAsia"/>
                <w:color w:val="000000" w:themeColor="text1"/>
              </w:rPr>
              <w:t>회원가입이</w:t>
            </w:r>
            <w:r w:rsidR="00B73B41">
              <w:rPr>
                <w:rStyle w:val="a1"/>
                <w:rFonts w:hint="eastAsia"/>
                <w:color w:val="000000" w:themeColor="text1"/>
              </w:rPr>
              <w:t xml:space="preserve"> </w:t>
            </w:r>
            <w:r w:rsidR="00B73B41">
              <w:rPr>
                <w:rStyle w:val="a1"/>
                <w:rFonts w:hint="eastAsia"/>
                <w:color w:val="000000" w:themeColor="text1"/>
              </w:rPr>
              <w:t>완료</w:t>
            </w:r>
            <w:r w:rsidR="00B73B41">
              <w:rPr>
                <w:rStyle w:val="a1"/>
                <w:rFonts w:hint="eastAsia"/>
                <w:color w:val="000000" w:themeColor="text1"/>
              </w:rPr>
              <w:t xml:space="preserve"> </w:t>
            </w:r>
            <w:r w:rsidR="00B73B41">
              <w:rPr>
                <w:rStyle w:val="a1"/>
                <w:rFonts w:hint="eastAsia"/>
                <w:color w:val="000000" w:themeColor="text1"/>
              </w:rPr>
              <w:t>되어있어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>
              <w:rPr>
                <w:rStyle w:val="a1"/>
                <w:rFonts w:hint="eastAsia"/>
                <w:color w:val="000000" w:themeColor="text1"/>
              </w:rPr>
              <w:t>회원으로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>
              <w:rPr>
                <w:rStyle w:val="a1"/>
                <w:rFonts w:hint="eastAsia"/>
                <w:color w:val="000000" w:themeColor="text1"/>
              </w:rPr>
              <w:t>등록되어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>
              <w:rPr>
                <w:rStyle w:val="a1"/>
                <w:rFonts w:hint="eastAsia"/>
                <w:color w:val="000000" w:themeColor="text1"/>
              </w:rPr>
              <w:t>있어</w:t>
            </w:r>
            <w:r w:rsidR="00B73B41">
              <w:rPr>
                <w:rStyle w:val="a1"/>
                <w:rFonts w:hint="eastAsia"/>
                <w:color w:val="000000" w:themeColor="text1"/>
              </w:rPr>
              <w:t>야</w:t>
            </w:r>
            <w:r w:rsidR="00FA6B7D">
              <w:rPr>
                <w:rStyle w:val="a1"/>
                <w:rFonts w:hint="eastAsia"/>
                <w:color w:val="000000" w:themeColor="text1"/>
              </w:rPr>
              <w:t xml:space="preserve"> </w:t>
            </w:r>
            <w:r w:rsidR="00B73B41">
              <w:rPr>
                <w:rStyle w:val="a1"/>
                <w:rFonts w:hint="eastAsia"/>
                <w:color w:val="000000" w:themeColor="text1"/>
              </w:rPr>
              <w:t>한다</w:t>
            </w:r>
            <w:r w:rsidR="00B73B41">
              <w:rPr>
                <w:rStyle w:val="a1"/>
                <w:rFonts w:hint="eastAsia"/>
                <w:color w:val="000000" w:themeColor="text1"/>
              </w:rPr>
              <w:t>.</w:t>
            </w:r>
          </w:p>
        </w:tc>
      </w:tr>
      <w:tr w:rsidR="008B5D46" w:rsidRPr="00D54A11" w14:paraId="27166D0A" w14:textId="77777777" w:rsidTr="70983BD7">
        <w:tc>
          <w:tcPr>
            <w:tcW w:w="1514" w:type="dxa"/>
            <w:shd w:val="clear" w:color="auto" w:fill="CCCCCC"/>
            <w:vAlign w:val="center"/>
          </w:tcPr>
          <w:p w14:paraId="63546DCF" w14:textId="77777777" w:rsidR="008B5D46" w:rsidRPr="00D54A11" w:rsidRDefault="008B5D46" w:rsidP="00D91E9A">
            <w:pPr>
              <w:pStyle w:val="a2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2" w:type="dxa"/>
            <w:gridSpan w:val="2"/>
          </w:tcPr>
          <w:p w14:paraId="39059AF5" w14:textId="64031FCA" w:rsidR="008B5D46" w:rsidRPr="007E70C2" w:rsidRDefault="70983BD7" w:rsidP="70983BD7">
            <w:pPr>
              <w:rPr>
                <w:rStyle w:val="a1"/>
                <w:color w:val="000000" w:themeColor="text1"/>
              </w:rPr>
            </w:pPr>
            <w:r w:rsidRPr="70983BD7">
              <w:rPr>
                <w:rStyle w:val="a1"/>
                <w:color w:val="000000" w:themeColor="text1"/>
              </w:rPr>
              <w:t>시스템은</w:t>
            </w:r>
            <w:r w:rsidRPr="70983BD7">
              <w:rPr>
                <w:rStyle w:val="a1"/>
                <w:color w:val="000000" w:themeColor="text1"/>
              </w:rPr>
              <w:t xml:space="preserve"> </w:t>
            </w:r>
            <w:r w:rsidRPr="70983BD7">
              <w:rPr>
                <w:rStyle w:val="a1"/>
                <w:color w:val="000000" w:themeColor="text1"/>
              </w:rPr>
              <w:t>회원을</w:t>
            </w:r>
            <w:r w:rsidRPr="70983BD7">
              <w:rPr>
                <w:rStyle w:val="a1"/>
                <w:color w:val="000000" w:themeColor="text1"/>
              </w:rPr>
              <w:t xml:space="preserve"> </w:t>
            </w:r>
            <w:r w:rsidRPr="70983BD7">
              <w:rPr>
                <w:rStyle w:val="a1"/>
                <w:color w:val="000000" w:themeColor="text1"/>
              </w:rPr>
              <w:t>로그인</w:t>
            </w:r>
            <w:r w:rsidRPr="70983BD7">
              <w:rPr>
                <w:rStyle w:val="a1"/>
                <w:color w:val="000000" w:themeColor="text1"/>
              </w:rPr>
              <w:t xml:space="preserve"> </w:t>
            </w:r>
            <w:r w:rsidRPr="70983BD7">
              <w:rPr>
                <w:rStyle w:val="a1"/>
                <w:color w:val="000000" w:themeColor="text1"/>
              </w:rPr>
              <w:t>상태로</w:t>
            </w:r>
            <w:r w:rsidRPr="70983BD7">
              <w:rPr>
                <w:rStyle w:val="a1"/>
                <w:color w:val="000000" w:themeColor="text1"/>
              </w:rPr>
              <w:t xml:space="preserve"> </w:t>
            </w:r>
            <w:r w:rsidRPr="70983BD7">
              <w:rPr>
                <w:rStyle w:val="a1"/>
                <w:color w:val="000000" w:themeColor="text1"/>
              </w:rPr>
              <w:t>만든다</w:t>
            </w:r>
            <w:r w:rsidRPr="70983BD7">
              <w:rPr>
                <w:rStyle w:val="a1"/>
                <w:color w:val="000000" w:themeColor="text1"/>
              </w:rPr>
              <w:t>.</w:t>
            </w:r>
          </w:p>
        </w:tc>
      </w:tr>
      <w:tr w:rsidR="008B5D46" w:rsidRPr="00D54A11" w14:paraId="168538AB" w14:textId="77777777" w:rsidTr="70983BD7">
        <w:tc>
          <w:tcPr>
            <w:tcW w:w="1514" w:type="dxa"/>
            <w:vMerge w:val="restart"/>
            <w:shd w:val="clear" w:color="auto" w:fill="CCCCCC"/>
            <w:vAlign w:val="center"/>
          </w:tcPr>
          <w:p w14:paraId="2261EFC7" w14:textId="77777777" w:rsidR="008B5D46" w:rsidRPr="00D54A11" w:rsidRDefault="008B5D46" w:rsidP="00D91E9A">
            <w:pPr>
              <w:pStyle w:val="a2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0" w:type="dxa"/>
            <w:shd w:val="clear" w:color="auto" w:fill="auto"/>
          </w:tcPr>
          <w:p w14:paraId="22386249" w14:textId="77777777" w:rsidR="008B5D46" w:rsidRPr="00EB5C92" w:rsidRDefault="008B5D46" w:rsidP="00D91E9A">
            <w:pPr>
              <w:pStyle w:val="a2"/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  <w:szCs w:val="24"/>
              </w:rPr>
            </w:pPr>
            <w:r w:rsidRPr="00EB5C92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5872" w:type="dxa"/>
            <w:shd w:val="clear" w:color="auto" w:fill="auto"/>
          </w:tcPr>
          <w:p w14:paraId="681F5ED0" w14:textId="78716A1D" w:rsidR="008B5D46" w:rsidRPr="00EB5C92" w:rsidRDefault="70983BD7" w:rsidP="70983BD7">
            <w:pPr>
              <w:pStyle w:val="a2"/>
              <w:jc w:val="both"/>
              <w:rPr>
                <w:rStyle w:val="a1"/>
                <w:rFonts w:ascii="Batang" w:eastAsia="Malgun Gothic" w:hAnsi="Times New Roman" w:cs="Times New Roman"/>
                <w:b w:val="0"/>
                <w:strike/>
                <w:color w:val="000000" w:themeColor="text1"/>
              </w:rPr>
            </w:pPr>
            <w:r w:rsidRPr="70983BD7"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</w:rPr>
              <w:t>사용자가</w:t>
            </w:r>
            <w:r w:rsidRPr="70983BD7"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</w:rPr>
              <w:t xml:space="preserve"> </w:t>
            </w:r>
            <w:r w:rsidRPr="70983BD7"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</w:rPr>
              <w:t>로그인</w:t>
            </w:r>
            <w:r w:rsidR="00835476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Pr="70983BD7"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</w:rPr>
              <w:t>을</w:t>
            </w:r>
            <w:r w:rsidRPr="70983BD7"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</w:rPr>
              <w:t xml:space="preserve"> </w:t>
            </w:r>
            <w:r w:rsidRPr="70983BD7"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</w:rPr>
              <w:t>시도한다</w:t>
            </w:r>
          </w:p>
        </w:tc>
      </w:tr>
      <w:tr w:rsidR="008B5D46" w:rsidRPr="00D54A11" w14:paraId="7518172C" w14:textId="77777777" w:rsidTr="70983BD7">
        <w:tc>
          <w:tcPr>
            <w:tcW w:w="1514" w:type="dxa"/>
            <w:vMerge/>
            <w:vAlign w:val="center"/>
          </w:tcPr>
          <w:p w14:paraId="0FDBA934" w14:textId="77777777" w:rsidR="008B5D46" w:rsidRPr="00D54A11" w:rsidRDefault="008B5D46" w:rsidP="00D91E9A">
            <w:pPr>
              <w:jc w:val="center"/>
              <w:rPr>
                <w:rFonts w:ascii="Dotum" w:eastAsia="Dotum" w:hAnsi="Dotum"/>
              </w:rPr>
            </w:pPr>
          </w:p>
        </w:tc>
        <w:tc>
          <w:tcPr>
            <w:tcW w:w="930" w:type="dxa"/>
            <w:shd w:val="clear" w:color="auto" w:fill="auto"/>
          </w:tcPr>
          <w:p w14:paraId="78F6E264" w14:textId="7B0349C4" w:rsidR="008B5D46" w:rsidRPr="00EB5C92" w:rsidRDefault="00E964E1" w:rsidP="00EB5C92">
            <w:pPr>
              <w:jc w:val="center"/>
              <w:rPr>
                <w:rStyle w:val="a1"/>
                <w:color w:val="000000" w:themeColor="text1"/>
              </w:rPr>
            </w:pPr>
            <w:r w:rsidRPr="00EB5C92">
              <w:rPr>
                <w:rStyle w:val="a1"/>
                <w:color w:val="000000" w:themeColor="text1"/>
              </w:rPr>
              <w:t>B02</w:t>
            </w:r>
          </w:p>
        </w:tc>
        <w:tc>
          <w:tcPr>
            <w:tcW w:w="5872" w:type="dxa"/>
            <w:shd w:val="clear" w:color="auto" w:fill="auto"/>
          </w:tcPr>
          <w:p w14:paraId="32580081" w14:textId="66E76CB6" w:rsidR="008B5D46" w:rsidRPr="00EB5C92" w:rsidRDefault="70983BD7" w:rsidP="00D91E9A">
            <w:pPr>
              <w:rPr>
                <w:rStyle w:val="a1"/>
                <w:color w:val="000000" w:themeColor="text1"/>
              </w:rPr>
            </w:pPr>
            <w:r w:rsidRPr="70983BD7">
              <w:rPr>
                <w:rStyle w:val="a1"/>
                <w:color w:val="000000" w:themeColor="text1"/>
              </w:rPr>
              <w:t>ID, PW</w:t>
            </w:r>
            <w:proofErr w:type="spellStart"/>
            <w:r w:rsidRPr="70983BD7">
              <w:rPr>
                <w:rStyle w:val="a1"/>
                <w:color w:val="000000" w:themeColor="text1"/>
              </w:rPr>
              <w:t>를</w:t>
            </w:r>
            <w:proofErr w:type="spellEnd"/>
            <w:r w:rsidRPr="70983BD7">
              <w:rPr>
                <w:rStyle w:val="a1"/>
                <w:color w:val="000000" w:themeColor="text1"/>
              </w:rPr>
              <w:t xml:space="preserve"> </w:t>
            </w:r>
            <w:r w:rsidRPr="70983BD7">
              <w:rPr>
                <w:rStyle w:val="a1"/>
                <w:color w:val="000000" w:themeColor="text1"/>
              </w:rPr>
              <w:t>입력한</w:t>
            </w:r>
            <w:r w:rsidRPr="70983BD7">
              <w:rPr>
                <w:rStyle w:val="a1"/>
                <w:color w:val="000000" w:themeColor="text1"/>
              </w:rPr>
              <w:t xml:space="preserve"> </w:t>
            </w:r>
            <w:r w:rsidRPr="70983BD7">
              <w:rPr>
                <w:rStyle w:val="a1"/>
                <w:color w:val="000000" w:themeColor="text1"/>
              </w:rPr>
              <w:t>후</w:t>
            </w:r>
            <w:r w:rsidRPr="70983BD7">
              <w:rPr>
                <w:rStyle w:val="a1"/>
                <w:color w:val="000000" w:themeColor="text1"/>
              </w:rPr>
              <w:t xml:space="preserve">, </w:t>
            </w:r>
            <w:r w:rsidRPr="70983BD7">
              <w:rPr>
                <w:rStyle w:val="a1"/>
                <w:color w:val="000000" w:themeColor="text1"/>
              </w:rPr>
              <w:t>로그인</w:t>
            </w:r>
            <w:r w:rsidRPr="70983BD7">
              <w:rPr>
                <w:rStyle w:val="a1"/>
                <w:color w:val="000000" w:themeColor="text1"/>
              </w:rPr>
              <w:t xml:space="preserve"> </w:t>
            </w:r>
            <w:r w:rsidRPr="70983BD7">
              <w:rPr>
                <w:rStyle w:val="a1"/>
                <w:color w:val="000000" w:themeColor="text1"/>
              </w:rPr>
              <w:t>한다</w:t>
            </w:r>
          </w:p>
        </w:tc>
      </w:tr>
      <w:tr w:rsidR="00761A7D" w:rsidRPr="00D54A11" w14:paraId="6EA674BE" w14:textId="77777777" w:rsidTr="70983BD7">
        <w:tc>
          <w:tcPr>
            <w:tcW w:w="1514" w:type="dxa"/>
            <w:vMerge/>
            <w:vAlign w:val="center"/>
          </w:tcPr>
          <w:p w14:paraId="01A118F0" w14:textId="77777777" w:rsidR="00761A7D" w:rsidRPr="00D54A11" w:rsidRDefault="00761A7D" w:rsidP="00D91E9A">
            <w:pPr>
              <w:jc w:val="center"/>
              <w:rPr>
                <w:rFonts w:ascii="Dotum" w:eastAsia="Dotum" w:hAnsi="Dotum"/>
              </w:rPr>
            </w:pPr>
          </w:p>
        </w:tc>
        <w:tc>
          <w:tcPr>
            <w:tcW w:w="930" w:type="dxa"/>
            <w:shd w:val="clear" w:color="auto" w:fill="auto"/>
          </w:tcPr>
          <w:p w14:paraId="1C466789" w14:textId="10B0A1C7" w:rsidR="00761A7D" w:rsidRPr="00EB5C92" w:rsidRDefault="00761A7D" w:rsidP="00EB5C92">
            <w:pPr>
              <w:jc w:val="center"/>
              <w:rPr>
                <w:rStyle w:val="a1"/>
                <w:color w:val="000000" w:themeColor="text1"/>
              </w:rPr>
            </w:pPr>
            <w:r w:rsidRPr="00EB5C92">
              <w:rPr>
                <w:rStyle w:val="a1"/>
                <w:color w:val="000000" w:themeColor="text1"/>
              </w:rPr>
              <w:t>B03</w:t>
            </w:r>
          </w:p>
        </w:tc>
        <w:tc>
          <w:tcPr>
            <w:tcW w:w="5872" w:type="dxa"/>
            <w:shd w:val="clear" w:color="auto" w:fill="auto"/>
          </w:tcPr>
          <w:p w14:paraId="53FEBD06" w14:textId="2547049E" w:rsidR="00761A7D" w:rsidRPr="00EB5C92" w:rsidRDefault="00E86E5A" w:rsidP="00D91E9A">
            <w:pPr>
              <w:rPr>
                <w:rStyle w:val="a1"/>
                <w:color w:val="000000" w:themeColor="text1"/>
              </w:rPr>
            </w:pPr>
            <w:r>
              <w:rPr>
                <w:rStyle w:val="a1"/>
                <w:rFonts w:hint="eastAsia"/>
                <w:color w:val="000000" w:themeColor="text1"/>
              </w:rPr>
              <w:t>시스템은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 w:rsidR="009944BE">
              <w:rPr>
                <w:rStyle w:val="a1"/>
                <w:rFonts w:hint="eastAsia"/>
                <w:color w:val="000000" w:themeColor="text1"/>
              </w:rPr>
              <w:t>회원을</w:t>
            </w:r>
            <w:r w:rsidR="009944BE">
              <w:rPr>
                <w:rStyle w:val="a1"/>
                <w:rFonts w:hint="eastAsia"/>
                <w:color w:val="000000" w:themeColor="text1"/>
              </w:rPr>
              <w:t xml:space="preserve"> </w:t>
            </w:r>
            <w:r w:rsidR="009944BE">
              <w:rPr>
                <w:rStyle w:val="a1"/>
                <w:rFonts w:hint="eastAsia"/>
                <w:color w:val="000000" w:themeColor="text1"/>
              </w:rPr>
              <w:t>로그인</w:t>
            </w:r>
            <w:r w:rsidR="009944BE">
              <w:rPr>
                <w:rStyle w:val="a1"/>
                <w:rFonts w:hint="eastAsia"/>
                <w:color w:val="000000" w:themeColor="text1"/>
              </w:rPr>
              <w:t xml:space="preserve"> </w:t>
            </w:r>
            <w:r w:rsidR="009944BE">
              <w:rPr>
                <w:rStyle w:val="a1"/>
                <w:rFonts w:hint="eastAsia"/>
                <w:color w:val="000000" w:themeColor="text1"/>
              </w:rPr>
              <w:t>시킨다</w:t>
            </w:r>
            <w:r w:rsidR="009944BE">
              <w:rPr>
                <w:rStyle w:val="a1"/>
                <w:rFonts w:hint="eastAsia"/>
                <w:color w:val="000000" w:themeColor="text1"/>
              </w:rPr>
              <w:t>.</w:t>
            </w:r>
          </w:p>
        </w:tc>
      </w:tr>
      <w:tr w:rsidR="008B5D46" w:rsidRPr="00D54A11" w14:paraId="6314B1C9" w14:textId="77777777" w:rsidTr="70983BD7">
        <w:tc>
          <w:tcPr>
            <w:tcW w:w="1514" w:type="dxa"/>
            <w:vMerge w:val="restart"/>
            <w:shd w:val="clear" w:color="auto" w:fill="CCCCCC"/>
            <w:vAlign w:val="center"/>
          </w:tcPr>
          <w:p w14:paraId="383DE9AC" w14:textId="77777777" w:rsidR="008B5D46" w:rsidRPr="00D54A11" w:rsidRDefault="008B5D46" w:rsidP="00D91E9A">
            <w:pPr>
              <w:pStyle w:val="a2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0" w:type="dxa"/>
            <w:shd w:val="clear" w:color="auto" w:fill="auto"/>
          </w:tcPr>
          <w:p w14:paraId="3A3A3A89" w14:textId="0558D05D" w:rsidR="008B5D46" w:rsidRPr="00EB5C92" w:rsidRDefault="008B5D46" w:rsidP="00D91E9A">
            <w:pPr>
              <w:pStyle w:val="a2"/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5872" w:type="dxa"/>
            <w:shd w:val="clear" w:color="auto" w:fill="auto"/>
          </w:tcPr>
          <w:p w14:paraId="66E46572" w14:textId="77777777" w:rsidR="008B5D46" w:rsidRPr="00EB5C92" w:rsidRDefault="008B5D46" w:rsidP="00957747">
            <w:pPr>
              <w:pStyle w:val="a2"/>
              <w:jc w:val="both"/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  <w:szCs w:val="24"/>
              </w:rPr>
            </w:pPr>
          </w:p>
        </w:tc>
      </w:tr>
      <w:tr w:rsidR="008B5D46" w:rsidRPr="00D54A11" w14:paraId="204A2743" w14:textId="77777777" w:rsidTr="70983BD7">
        <w:tc>
          <w:tcPr>
            <w:tcW w:w="1514" w:type="dxa"/>
            <w:vMerge/>
            <w:vAlign w:val="center"/>
          </w:tcPr>
          <w:p w14:paraId="2BF55106" w14:textId="77777777" w:rsidR="008B5D46" w:rsidRPr="00D54A11" w:rsidRDefault="008B5D46" w:rsidP="00D91E9A">
            <w:pPr>
              <w:jc w:val="center"/>
              <w:rPr>
                <w:rFonts w:ascii="Dotum" w:eastAsia="Dotum" w:hAnsi="Dotum"/>
              </w:rPr>
            </w:pPr>
          </w:p>
        </w:tc>
        <w:tc>
          <w:tcPr>
            <w:tcW w:w="930" w:type="dxa"/>
            <w:shd w:val="clear" w:color="auto" w:fill="auto"/>
          </w:tcPr>
          <w:p w14:paraId="7D322752" w14:textId="77777777" w:rsidR="008B5D46" w:rsidRPr="00EB5C92" w:rsidRDefault="008B5D46" w:rsidP="00D91E9A">
            <w:pPr>
              <w:pStyle w:val="a2"/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5872" w:type="dxa"/>
            <w:shd w:val="clear" w:color="auto" w:fill="auto"/>
          </w:tcPr>
          <w:p w14:paraId="081B7452" w14:textId="77777777" w:rsidR="008B5D46" w:rsidRPr="00EB5C92" w:rsidRDefault="008B5D46" w:rsidP="00D91E9A">
            <w:pPr>
              <w:pStyle w:val="a2"/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  <w:szCs w:val="24"/>
              </w:rPr>
            </w:pPr>
          </w:p>
        </w:tc>
      </w:tr>
      <w:tr w:rsidR="00CD3E62" w:rsidRPr="00D54A11" w14:paraId="32979979" w14:textId="77777777" w:rsidTr="70983BD7">
        <w:tc>
          <w:tcPr>
            <w:tcW w:w="1514" w:type="dxa"/>
            <w:vMerge w:val="restart"/>
            <w:shd w:val="clear" w:color="auto" w:fill="CCCCCC"/>
            <w:vAlign w:val="center"/>
          </w:tcPr>
          <w:p w14:paraId="57D0F507" w14:textId="77777777" w:rsidR="00CD3E62" w:rsidRPr="00D54A11" w:rsidRDefault="00CD3E62" w:rsidP="00D91E9A">
            <w:pPr>
              <w:pStyle w:val="a2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0" w:type="dxa"/>
            <w:shd w:val="clear" w:color="auto" w:fill="auto"/>
          </w:tcPr>
          <w:p w14:paraId="0654F685" w14:textId="77777777" w:rsidR="00CD3E62" w:rsidRPr="00EB5C92" w:rsidRDefault="00CD3E62" w:rsidP="00D91E9A">
            <w:pPr>
              <w:pStyle w:val="a2"/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  <w:szCs w:val="24"/>
              </w:rPr>
            </w:pPr>
            <w:r w:rsidRPr="00EB5C92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  <w:szCs w:val="24"/>
              </w:rPr>
              <w:t>E01</w:t>
            </w:r>
          </w:p>
        </w:tc>
        <w:tc>
          <w:tcPr>
            <w:tcW w:w="5872" w:type="dxa"/>
            <w:shd w:val="clear" w:color="auto" w:fill="auto"/>
          </w:tcPr>
          <w:p w14:paraId="04821227" w14:textId="746959B7" w:rsidR="00CD3E62" w:rsidRPr="00EB5C92" w:rsidRDefault="62A2B006" w:rsidP="62A2B006">
            <w:pPr>
              <w:pStyle w:val="a2"/>
              <w:jc w:val="both"/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</w:rPr>
            </w:pPr>
            <w:r w:rsidRPr="62A2B006"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</w:rPr>
              <w:t>ID, PW</w:t>
            </w:r>
            <w:r w:rsidRPr="62A2B006"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</w:rPr>
              <w:t>가</w:t>
            </w:r>
            <w:r w:rsidRPr="62A2B006"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</w:rPr>
              <w:t xml:space="preserve"> </w:t>
            </w:r>
            <w:r w:rsidRPr="62A2B006"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</w:rPr>
              <w:t>사용자</w:t>
            </w:r>
            <w:r w:rsidRPr="62A2B006"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</w:rPr>
              <w:t xml:space="preserve"> </w:t>
            </w:r>
            <w:r w:rsidRPr="62A2B006"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</w:rPr>
              <w:t>인증</w:t>
            </w:r>
            <w:r w:rsidRPr="62A2B006"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</w:rPr>
              <w:t xml:space="preserve"> </w:t>
            </w:r>
            <w:r w:rsidRPr="62A2B006"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</w:rPr>
              <w:t>시스템상</w:t>
            </w:r>
            <w:r w:rsidRPr="62A2B006"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</w:rPr>
              <w:t xml:space="preserve"> </w:t>
            </w:r>
            <w:r w:rsidRPr="62A2B006"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</w:rPr>
              <w:t>정보와</w:t>
            </w:r>
            <w:r w:rsidRPr="62A2B006"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</w:rPr>
              <w:t xml:space="preserve"> </w:t>
            </w:r>
            <w:r w:rsidRPr="62A2B006"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</w:rPr>
              <w:t>일치하지</w:t>
            </w:r>
            <w:r w:rsidRPr="62A2B006"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</w:rPr>
              <w:t xml:space="preserve"> </w:t>
            </w:r>
            <w:r w:rsidRPr="62A2B006"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</w:rPr>
              <w:t>않는</w:t>
            </w:r>
            <w:r w:rsidRPr="62A2B006"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</w:rPr>
              <w:t xml:space="preserve"> </w:t>
            </w:r>
            <w:r w:rsidRPr="62A2B006"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</w:rPr>
              <w:t>경우</w:t>
            </w:r>
            <w:r w:rsidRPr="62A2B006"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</w:rPr>
              <w:t>:</w:t>
            </w:r>
          </w:p>
          <w:p w14:paraId="0CFF20BD" w14:textId="47B9B0AF" w:rsidR="00CD3E62" w:rsidRPr="00357378" w:rsidRDefault="00CD3E62" w:rsidP="00D91E9A">
            <w:pPr>
              <w:pStyle w:val="a2"/>
              <w:jc w:val="both"/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  <w:szCs w:val="24"/>
                <w:lang w:val="en-CA"/>
              </w:rPr>
            </w:pPr>
            <w:r w:rsidRPr="00EB5C92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  <w:szCs w:val="24"/>
              </w:rPr>
              <w:t xml:space="preserve"> -1. </w:t>
            </w:r>
            <w:r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  <w:szCs w:val="24"/>
              </w:rPr>
              <w:t>사용자</w:t>
            </w:r>
            <w:r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  <w:szCs w:val="24"/>
              </w:rPr>
              <w:t>DB</w:t>
            </w:r>
            <w:r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  <w:szCs w:val="24"/>
              </w:rPr>
              <w:t>는</w:t>
            </w:r>
            <w:r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  <w:szCs w:val="24"/>
              </w:rPr>
              <w:t>회원</w:t>
            </w:r>
            <w:r w:rsidRPr="00EB5C92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  <w:szCs w:val="24"/>
              </w:rPr>
              <w:t>에게</w:t>
            </w:r>
            <w:r w:rsidRPr="00EB5C92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Pr="00EB5C92"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  <w:szCs w:val="24"/>
              </w:rPr>
              <w:t>ID</w:t>
            </w:r>
            <w:r w:rsidRPr="00EB5C92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  <w:szCs w:val="24"/>
              </w:rPr>
              <w:t>나</w:t>
            </w:r>
            <w:r w:rsidRPr="00EB5C92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  <w:szCs w:val="24"/>
              </w:rPr>
              <w:t>PW</w:t>
            </w:r>
            <w:proofErr w:type="spellStart"/>
            <w:r w:rsidRPr="00EB5C92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  <w:szCs w:val="24"/>
              </w:rPr>
              <w:t>를</w:t>
            </w:r>
            <w:proofErr w:type="spellEnd"/>
            <w:r w:rsidRPr="00EB5C92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Pr="00EB5C92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  <w:szCs w:val="24"/>
              </w:rPr>
              <w:t>다시</w:t>
            </w:r>
            <w:r w:rsidRPr="00EB5C92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Pr="00EB5C92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  <w:szCs w:val="24"/>
              </w:rPr>
              <w:t>입력하라는</w:t>
            </w:r>
            <w:r w:rsidRPr="00EB5C92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Pr="00EB5C92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  <w:szCs w:val="24"/>
              </w:rPr>
              <w:t>메시지를</w:t>
            </w:r>
            <w:r w:rsidRPr="00EB5C92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Pr="00EB5C92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  <w:szCs w:val="24"/>
              </w:rPr>
              <w:t>출력한다</w:t>
            </w:r>
            <w:r w:rsidRPr="00EB5C92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  <w:szCs w:val="24"/>
              </w:rPr>
              <w:t>.</w:t>
            </w:r>
          </w:p>
        </w:tc>
      </w:tr>
      <w:tr w:rsidR="00CD3E62" w:rsidRPr="00D54A11" w14:paraId="775FD19E" w14:textId="77777777" w:rsidTr="70983BD7">
        <w:tc>
          <w:tcPr>
            <w:tcW w:w="1514" w:type="dxa"/>
            <w:vMerge/>
            <w:vAlign w:val="center"/>
          </w:tcPr>
          <w:p w14:paraId="7A0297EE" w14:textId="77777777" w:rsidR="00CD3E62" w:rsidRPr="00D54A11" w:rsidRDefault="00CD3E62" w:rsidP="00D91E9A">
            <w:pPr>
              <w:pStyle w:val="a2"/>
            </w:pPr>
          </w:p>
        </w:tc>
        <w:tc>
          <w:tcPr>
            <w:tcW w:w="930" w:type="dxa"/>
            <w:shd w:val="clear" w:color="auto" w:fill="auto"/>
          </w:tcPr>
          <w:p w14:paraId="508B8C55" w14:textId="64E4823A" w:rsidR="00CD3E62" w:rsidRPr="00EB5C92" w:rsidRDefault="00CD3E62" w:rsidP="00EB5C92">
            <w:pPr>
              <w:jc w:val="center"/>
              <w:rPr>
                <w:rStyle w:val="a1"/>
                <w:color w:val="000000" w:themeColor="text1"/>
              </w:rPr>
            </w:pPr>
            <w:r>
              <w:rPr>
                <w:rStyle w:val="a1"/>
                <w:rFonts w:hint="eastAsia"/>
                <w:color w:val="000000" w:themeColor="text1"/>
              </w:rPr>
              <w:t>E</w:t>
            </w:r>
            <w:r>
              <w:rPr>
                <w:rStyle w:val="a1"/>
                <w:color w:val="000000" w:themeColor="text1"/>
              </w:rPr>
              <w:t>02</w:t>
            </w:r>
          </w:p>
        </w:tc>
        <w:tc>
          <w:tcPr>
            <w:tcW w:w="5872" w:type="dxa"/>
            <w:shd w:val="clear" w:color="auto" w:fill="auto"/>
          </w:tcPr>
          <w:p w14:paraId="1A25DB63" w14:textId="77777777" w:rsidR="00CD3E62" w:rsidRDefault="00CD3E62" w:rsidP="00D91E9A">
            <w:pPr>
              <w:rPr>
                <w:rStyle w:val="a1"/>
                <w:color w:val="000000" w:themeColor="text1"/>
              </w:rPr>
            </w:pPr>
            <w:r>
              <w:rPr>
                <w:rStyle w:val="a1"/>
                <w:rFonts w:hint="eastAsia"/>
                <w:color w:val="000000" w:themeColor="text1"/>
              </w:rPr>
              <w:t>비회원이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>
              <w:rPr>
                <w:rStyle w:val="a1"/>
                <w:rFonts w:hint="eastAsia"/>
                <w:color w:val="000000" w:themeColor="text1"/>
              </w:rPr>
              <w:t>로그인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>
              <w:rPr>
                <w:rStyle w:val="a1"/>
                <w:rFonts w:hint="eastAsia"/>
                <w:color w:val="000000" w:themeColor="text1"/>
              </w:rPr>
              <w:t>시도를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>
              <w:rPr>
                <w:rStyle w:val="a1"/>
                <w:rFonts w:hint="eastAsia"/>
                <w:color w:val="000000" w:themeColor="text1"/>
              </w:rPr>
              <w:t>하는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>
              <w:rPr>
                <w:rStyle w:val="a1"/>
                <w:rFonts w:hint="eastAsia"/>
                <w:color w:val="000000" w:themeColor="text1"/>
              </w:rPr>
              <w:t>경우</w:t>
            </w:r>
          </w:p>
          <w:p w14:paraId="7C88F45A" w14:textId="77777777" w:rsidR="00CD3E62" w:rsidRDefault="00CD3E62" w:rsidP="00D91E9A">
            <w:pPr>
              <w:rPr>
                <w:rStyle w:val="a1"/>
                <w:color w:val="000000" w:themeColor="text1"/>
              </w:rPr>
            </w:pP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>
              <w:rPr>
                <w:rStyle w:val="a1"/>
                <w:color w:val="000000" w:themeColor="text1"/>
              </w:rPr>
              <w:t>-1.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>
              <w:rPr>
                <w:rStyle w:val="a1"/>
                <w:rFonts w:hint="eastAsia"/>
                <w:color w:val="000000" w:themeColor="text1"/>
              </w:rPr>
              <w:t>시스템은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>
              <w:rPr>
                <w:rStyle w:val="a1"/>
                <w:rFonts w:hint="eastAsia"/>
                <w:color w:val="000000" w:themeColor="text1"/>
              </w:rPr>
              <w:t>사용자에게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>
              <w:rPr>
                <w:rStyle w:val="a1"/>
                <w:rFonts w:hint="eastAsia"/>
                <w:color w:val="000000" w:themeColor="text1"/>
              </w:rPr>
              <w:t>등록되지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>
              <w:rPr>
                <w:rStyle w:val="a1"/>
                <w:rFonts w:hint="eastAsia"/>
                <w:color w:val="000000" w:themeColor="text1"/>
              </w:rPr>
              <w:t>않은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>
              <w:rPr>
                <w:rStyle w:val="a1"/>
                <w:color w:val="000000" w:themeColor="text1"/>
              </w:rPr>
              <w:t>ID</w:t>
            </w:r>
            <w:r>
              <w:rPr>
                <w:rStyle w:val="a1"/>
                <w:rFonts w:hint="eastAsia"/>
                <w:color w:val="000000" w:themeColor="text1"/>
              </w:rPr>
              <w:t>라는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>
              <w:rPr>
                <w:rStyle w:val="a1"/>
                <w:rFonts w:hint="eastAsia"/>
                <w:color w:val="000000" w:themeColor="text1"/>
              </w:rPr>
              <w:t>메시지를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>
              <w:rPr>
                <w:rStyle w:val="a1"/>
                <w:rFonts w:hint="eastAsia"/>
                <w:color w:val="000000" w:themeColor="text1"/>
              </w:rPr>
              <w:t>출력한다</w:t>
            </w:r>
            <w:r>
              <w:rPr>
                <w:rStyle w:val="a1"/>
                <w:rFonts w:hint="eastAsia"/>
                <w:color w:val="000000" w:themeColor="text1"/>
              </w:rPr>
              <w:t>.</w:t>
            </w:r>
          </w:p>
          <w:p w14:paraId="149370EC" w14:textId="428E1BD9" w:rsidR="00CD3E62" w:rsidRPr="00AE141A" w:rsidRDefault="70983BD7" w:rsidP="00D91E9A">
            <w:pPr>
              <w:rPr>
                <w:rStyle w:val="a1"/>
                <w:color w:val="000000" w:themeColor="text1"/>
              </w:rPr>
            </w:pPr>
            <w:r w:rsidRPr="70983BD7">
              <w:rPr>
                <w:rStyle w:val="a1"/>
                <w:color w:val="000000" w:themeColor="text1"/>
              </w:rPr>
              <w:t xml:space="preserve"> -2. </w:t>
            </w:r>
            <w:r w:rsidRPr="70983BD7">
              <w:rPr>
                <w:rStyle w:val="a1"/>
                <w:color w:val="000000" w:themeColor="text1"/>
              </w:rPr>
              <w:t>시스템은</w:t>
            </w:r>
            <w:r w:rsidRPr="70983BD7">
              <w:rPr>
                <w:rStyle w:val="a1"/>
                <w:color w:val="000000" w:themeColor="text1"/>
              </w:rPr>
              <w:t xml:space="preserve"> </w:t>
            </w:r>
            <w:r w:rsidRPr="70983BD7">
              <w:rPr>
                <w:rStyle w:val="a1"/>
                <w:color w:val="000000" w:themeColor="text1"/>
              </w:rPr>
              <w:t>사용자를</w:t>
            </w:r>
            <w:r w:rsidR="002752F5" w:rsidRPr="002752F5">
              <w:rPr>
                <w:rStyle w:val="a1"/>
                <w:color w:val="000000" w:themeColor="text1"/>
              </w:rPr>
              <w:t xml:space="preserve"> </w:t>
            </w:r>
            <w:r w:rsidRPr="70983BD7">
              <w:rPr>
                <w:rStyle w:val="a1"/>
                <w:color w:val="000000" w:themeColor="text1"/>
              </w:rPr>
              <w:t>사전</w:t>
            </w:r>
            <w:r w:rsidRPr="70983BD7">
              <w:rPr>
                <w:rStyle w:val="a1"/>
                <w:color w:val="000000" w:themeColor="text1"/>
              </w:rPr>
              <w:t xml:space="preserve"> </w:t>
            </w:r>
            <w:r w:rsidRPr="70983BD7">
              <w:rPr>
                <w:rStyle w:val="a1"/>
                <w:color w:val="000000" w:themeColor="text1"/>
              </w:rPr>
              <w:t>조건으로</w:t>
            </w:r>
            <w:r w:rsidRPr="70983BD7">
              <w:rPr>
                <w:rStyle w:val="a1"/>
                <w:color w:val="000000" w:themeColor="text1"/>
              </w:rPr>
              <w:t xml:space="preserve"> </w:t>
            </w:r>
            <w:r w:rsidRPr="70983BD7">
              <w:rPr>
                <w:rStyle w:val="a1"/>
                <w:color w:val="000000" w:themeColor="text1"/>
              </w:rPr>
              <w:t>돌려놓는다</w:t>
            </w:r>
            <w:r w:rsidRPr="70983BD7">
              <w:rPr>
                <w:rStyle w:val="a1"/>
                <w:color w:val="000000" w:themeColor="text1"/>
              </w:rPr>
              <w:t>.</w:t>
            </w:r>
          </w:p>
        </w:tc>
      </w:tr>
      <w:tr w:rsidR="008B5D46" w:rsidRPr="00D54A11" w14:paraId="1D6F149B" w14:textId="77777777" w:rsidTr="70983BD7">
        <w:tc>
          <w:tcPr>
            <w:tcW w:w="1514" w:type="dxa"/>
            <w:vMerge w:val="restart"/>
            <w:shd w:val="clear" w:color="auto" w:fill="CCCCCC"/>
            <w:vAlign w:val="center"/>
          </w:tcPr>
          <w:p w14:paraId="150A4C39" w14:textId="77777777" w:rsidR="008B5D46" w:rsidRPr="00D54A11" w:rsidRDefault="008B5D46" w:rsidP="00D91E9A">
            <w:pPr>
              <w:pStyle w:val="a2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0" w:type="dxa"/>
          </w:tcPr>
          <w:p w14:paraId="471AD78F" w14:textId="77777777" w:rsidR="008B5D46" w:rsidRPr="00EB5C92" w:rsidRDefault="008B5D46" w:rsidP="00EB5C92">
            <w:pPr>
              <w:jc w:val="center"/>
              <w:rPr>
                <w:rStyle w:val="a1"/>
                <w:color w:val="000000" w:themeColor="text1"/>
              </w:rPr>
            </w:pPr>
            <w:r w:rsidRPr="00EB5C92">
              <w:rPr>
                <w:rStyle w:val="a1"/>
                <w:rFonts w:hint="eastAsia"/>
                <w:color w:val="000000" w:themeColor="text1"/>
              </w:rPr>
              <w:t>SN001</w:t>
            </w:r>
          </w:p>
        </w:tc>
        <w:tc>
          <w:tcPr>
            <w:tcW w:w="5872" w:type="dxa"/>
          </w:tcPr>
          <w:p w14:paraId="6BCC7345" w14:textId="6A40E741" w:rsidR="008B5D46" w:rsidRPr="00EB5C92" w:rsidRDefault="00FA38CB" w:rsidP="00D91E9A">
            <w:pPr>
              <w:rPr>
                <w:rStyle w:val="a1"/>
                <w:color w:val="000000" w:themeColor="text1"/>
              </w:rPr>
            </w:pPr>
            <w:r w:rsidRPr="00EB5C92">
              <w:rPr>
                <w:rStyle w:val="a1"/>
                <w:rFonts w:hint="eastAsia"/>
                <w:color w:val="000000" w:themeColor="text1"/>
              </w:rPr>
              <w:t>B01</w:t>
            </w:r>
            <w:r w:rsidRPr="00EB5C92">
              <w:rPr>
                <w:rStyle w:val="a1"/>
                <w:rFonts w:hint="eastAsia"/>
                <w:color w:val="000000" w:themeColor="text1"/>
              </w:rPr>
              <w:t>→</w:t>
            </w:r>
            <w:r w:rsidRPr="00EB5C92">
              <w:rPr>
                <w:rStyle w:val="a1"/>
                <w:color w:val="000000" w:themeColor="text1"/>
              </w:rPr>
              <w:t>B02</w:t>
            </w:r>
            <w:r w:rsidRPr="00EB5C92">
              <w:rPr>
                <w:rStyle w:val="a1"/>
                <w:rFonts w:hint="eastAsia"/>
                <w:color w:val="000000" w:themeColor="text1"/>
              </w:rPr>
              <w:t>→</w:t>
            </w:r>
            <w:r w:rsidRPr="00EB5C92">
              <w:rPr>
                <w:rStyle w:val="a1"/>
                <w:rFonts w:hint="eastAsia"/>
                <w:color w:val="000000" w:themeColor="text1"/>
              </w:rPr>
              <w:t>B</w:t>
            </w:r>
            <w:r w:rsidRPr="00EB5C92">
              <w:rPr>
                <w:rStyle w:val="a1"/>
                <w:color w:val="000000" w:themeColor="text1"/>
              </w:rPr>
              <w:t>03</w:t>
            </w:r>
          </w:p>
        </w:tc>
      </w:tr>
      <w:tr w:rsidR="00FA38CB" w:rsidRPr="00D54A11" w14:paraId="059459D0" w14:textId="77777777" w:rsidTr="70983BD7">
        <w:tc>
          <w:tcPr>
            <w:tcW w:w="1514" w:type="dxa"/>
            <w:vMerge/>
            <w:vAlign w:val="center"/>
          </w:tcPr>
          <w:p w14:paraId="3487726E" w14:textId="77777777" w:rsidR="00FA38CB" w:rsidRPr="00D54A11" w:rsidRDefault="00FA38CB" w:rsidP="00D91E9A">
            <w:pPr>
              <w:pStyle w:val="a2"/>
            </w:pPr>
          </w:p>
        </w:tc>
        <w:tc>
          <w:tcPr>
            <w:tcW w:w="930" w:type="dxa"/>
          </w:tcPr>
          <w:p w14:paraId="4B3DB0BD" w14:textId="68EC6561" w:rsidR="00FA38CB" w:rsidRPr="00EB5C92" w:rsidRDefault="00FA38CB" w:rsidP="00EB5C92">
            <w:pPr>
              <w:jc w:val="center"/>
              <w:rPr>
                <w:rStyle w:val="a1"/>
                <w:color w:val="000000" w:themeColor="text1"/>
              </w:rPr>
            </w:pPr>
            <w:r w:rsidRPr="00EB5C92">
              <w:rPr>
                <w:rStyle w:val="a1"/>
                <w:rFonts w:hint="eastAsia"/>
                <w:color w:val="000000" w:themeColor="text1"/>
              </w:rPr>
              <w:t>S</w:t>
            </w:r>
            <w:r w:rsidRPr="00EB5C92">
              <w:rPr>
                <w:rStyle w:val="a1"/>
                <w:color w:val="000000" w:themeColor="text1"/>
              </w:rPr>
              <w:t>N002</w:t>
            </w:r>
          </w:p>
        </w:tc>
        <w:tc>
          <w:tcPr>
            <w:tcW w:w="5872" w:type="dxa"/>
          </w:tcPr>
          <w:p w14:paraId="18B22724" w14:textId="06F9935D" w:rsidR="00FA38CB" w:rsidRPr="00EB5C92" w:rsidRDefault="00FA38CB" w:rsidP="00D91E9A">
            <w:pPr>
              <w:rPr>
                <w:rStyle w:val="a1"/>
                <w:color w:val="000000" w:themeColor="text1"/>
              </w:rPr>
            </w:pPr>
            <w:r w:rsidRPr="00EB5C92">
              <w:rPr>
                <w:rStyle w:val="a1"/>
                <w:rFonts w:hint="eastAsia"/>
                <w:color w:val="000000" w:themeColor="text1"/>
              </w:rPr>
              <w:t>B</w:t>
            </w:r>
            <w:r w:rsidRPr="00EB5C92">
              <w:rPr>
                <w:rStyle w:val="a1"/>
                <w:color w:val="000000" w:themeColor="text1"/>
              </w:rPr>
              <w:t>01</w:t>
            </w:r>
            <w:r w:rsidRPr="00EB5C92">
              <w:rPr>
                <w:rStyle w:val="a1"/>
                <w:rFonts w:hint="eastAsia"/>
                <w:color w:val="000000" w:themeColor="text1"/>
              </w:rPr>
              <w:t>→</w:t>
            </w:r>
            <w:r w:rsidRPr="00EB5C92">
              <w:rPr>
                <w:rStyle w:val="a1"/>
                <w:rFonts w:hint="eastAsia"/>
                <w:color w:val="000000" w:themeColor="text1"/>
              </w:rPr>
              <w:t>B</w:t>
            </w:r>
            <w:r w:rsidRPr="00EB5C92">
              <w:rPr>
                <w:rStyle w:val="a1"/>
                <w:color w:val="000000" w:themeColor="text1"/>
              </w:rPr>
              <w:t>02</w:t>
            </w:r>
            <w:r w:rsidRPr="00EB5C92">
              <w:rPr>
                <w:rStyle w:val="a1"/>
                <w:rFonts w:hint="eastAsia"/>
                <w:color w:val="000000" w:themeColor="text1"/>
              </w:rPr>
              <w:t>→</w:t>
            </w:r>
            <w:r w:rsidRPr="00EB5C92">
              <w:rPr>
                <w:rStyle w:val="a1"/>
                <w:rFonts w:hint="eastAsia"/>
                <w:color w:val="000000" w:themeColor="text1"/>
              </w:rPr>
              <w:t>E</w:t>
            </w:r>
            <w:r w:rsidRPr="00EB5C92">
              <w:rPr>
                <w:rStyle w:val="a1"/>
                <w:color w:val="000000" w:themeColor="text1"/>
              </w:rPr>
              <w:t>01</w:t>
            </w:r>
          </w:p>
        </w:tc>
      </w:tr>
      <w:tr w:rsidR="00FA38CB" w:rsidRPr="00D54A11" w14:paraId="48C66FAE" w14:textId="77777777" w:rsidTr="70983BD7">
        <w:tc>
          <w:tcPr>
            <w:tcW w:w="1514" w:type="dxa"/>
            <w:vMerge/>
            <w:vAlign w:val="center"/>
          </w:tcPr>
          <w:p w14:paraId="41552712" w14:textId="77777777" w:rsidR="00FA38CB" w:rsidRPr="00D54A11" w:rsidRDefault="00FA38CB" w:rsidP="00D91E9A">
            <w:pPr>
              <w:pStyle w:val="a2"/>
            </w:pPr>
          </w:p>
        </w:tc>
        <w:tc>
          <w:tcPr>
            <w:tcW w:w="930" w:type="dxa"/>
          </w:tcPr>
          <w:p w14:paraId="7AC8B02F" w14:textId="6BC2AB14" w:rsidR="00FA38CB" w:rsidRPr="00EB5C92" w:rsidRDefault="00FA38CB" w:rsidP="00EB5C92">
            <w:pPr>
              <w:jc w:val="center"/>
              <w:rPr>
                <w:rStyle w:val="a1"/>
                <w:color w:val="000000" w:themeColor="text1"/>
              </w:rPr>
            </w:pPr>
            <w:r w:rsidRPr="00EB5C92">
              <w:rPr>
                <w:rStyle w:val="a1"/>
                <w:rFonts w:hint="eastAsia"/>
                <w:color w:val="000000" w:themeColor="text1"/>
              </w:rPr>
              <w:t>S</w:t>
            </w:r>
            <w:r w:rsidRPr="00EB5C92">
              <w:rPr>
                <w:rStyle w:val="a1"/>
                <w:color w:val="000000" w:themeColor="text1"/>
              </w:rPr>
              <w:t>N003</w:t>
            </w:r>
          </w:p>
        </w:tc>
        <w:tc>
          <w:tcPr>
            <w:tcW w:w="5872" w:type="dxa"/>
          </w:tcPr>
          <w:p w14:paraId="001BE254" w14:textId="6E593DD0" w:rsidR="00FA38CB" w:rsidRPr="00EB5C92" w:rsidRDefault="00FA38CB" w:rsidP="00D91E9A">
            <w:pPr>
              <w:rPr>
                <w:rStyle w:val="a1"/>
                <w:color w:val="000000" w:themeColor="text1"/>
              </w:rPr>
            </w:pPr>
            <w:r w:rsidRPr="00EB5C92">
              <w:rPr>
                <w:rStyle w:val="a1"/>
                <w:rFonts w:hint="eastAsia"/>
                <w:color w:val="000000" w:themeColor="text1"/>
              </w:rPr>
              <w:t>B</w:t>
            </w:r>
            <w:r w:rsidRPr="00EB5C92">
              <w:rPr>
                <w:rStyle w:val="a1"/>
                <w:color w:val="000000" w:themeColor="text1"/>
              </w:rPr>
              <w:t>01</w:t>
            </w:r>
            <w:r w:rsidRPr="00EB5C92">
              <w:rPr>
                <w:rStyle w:val="a1"/>
                <w:rFonts w:hint="eastAsia"/>
                <w:color w:val="000000" w:themeColor="text1"/>
              </w:rPr>
              <w:t>→</w:t>
            </w:r>
            <w:r w:rsidRPr="00EB5C92">
              <w:rPr>
                <w:rStyle w:val="a1"/>
                <w:rFonts w:hint="eastAsia"/>
                <w:color w:val="000000" w:themeColor="text1"/>
              </w:rPr>
              <w:t>B</w:t>
            </w:r>
            <w:r w:rsidRPr="00EB5C92">
              <w:rPr>
                <w:rStyle w:val="a1"/>
                <w:color w:val="000000" w:themeColor="text1"/>
              </w:rPr>
              <w:t>02</w:t>
            </w:r>
            <w:r w:rsidRPr="00EB5C92">
              <w:rPr>
                <w:rStyle w:val="a1"/>
                <w:rFonts w:hint="eastAsia"/>
                <w:color w:val="000000" w:themeColor="text1"/>
              </w:rPr>
              <w:t>→</w:t>
            </w:r>
            <w:r w:rsidRPr="00EB5C92">
              <w:rPr>
                <w:rStyle w:val="a1"/>
                <w:rFonts w:hint="eastAsia"/>
                <w:color w:val="000000" w:themeColor="text1"/>
              </w:rPr>
              <w:t>E</w:t>
            </w:r>
            <w:r w:rsidRPr="00EB5C92">
              <w:rPr>
                <w:rStyle w:val="a1"/>
                <w:color w:val="000000" w:themeColor="text1"/>
              </w:rPr>
              <w:t>02</w:t>
            </w:r>
          </w:p>
        </w:tc>
      </w:tr>
    </w:tbl>
    <w:p w14:paraId="3B188784" w14:textId="70C91894" w:rsidR="008B5D46" w:rsidRDefault="008B5D46" w:rsidP="000C1642">
      <w:pPr>
        <w:sectPr w:rsidR="008B5D46" w:rsidSect="00ED0B5B"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p w14:paraId="1F37F129" w14:textId="1143CE3D" w:rsidR="006C63F2" w:rsidRDefault="006C63F2" w:rsidP="006C63F2">
      <w:pPr>
        <w:pStyle w:val="Heading4"/>
        <w:rPr>
          <w:rFonts w:ascii="Dotum" w:eastAsia="Dotum" w:hAnsi="Dotum"/>
        </w:rPr>
      </w:pPr>
      <w:r w:rsidRPr="488C041B">
        <w:rPr>
          <w:rStyle w:val="a1"/>
          <w:color w:val="000000" w:themeColor="text1"/>
        </w:rPr>
        <w:t>UC00</w:t>
      </w:r>
      <w:r>
        <w:rPr>
          <w:rStyle w:val="a1"/>
          <w:color w:val="000000" w:themeColor="text1"/>
        </w:rPr>
        <w:t>3</w:t>
      </w:r>
      <w:r w:rsidRPr="488C041B">
        <w:rPr>
          <w:rStyle w:val="a1"/>
          <w:color w:val="000000" w:themeColor="text1"/>
        </w:rPr>
        <w:t xml:space="preserve">: </w:t>
      </w:r>
      <w:r>
        <w:rPr>
          <w:rFonts w:ascii="Dotum" w:eastAsia="Dotum" w:hAnsi="Dotum" w:hint="eastAsia"/>
        </w:rPr>
        <w:t>로그아웃을 한다</w:t>
      </w:r>
      <w:r w:rsidRPr="33CFCF9E">
        <w:rPr>
          <w:rFonts w:ascii="Dotum" w:eastAsia="Dotum" w:hAnsi="Dotum"/>
        </w:rPr>
        <w:t>.</w:t>
      </w:r>
    </w:p>
    <w:p w14:paraId="402B82AB" w14:textId="77777777" w:rsidR="006C63F2" w:rsidRPr="008B5D46" w:rsidRDefault="006C63F2" w:rsidP="006C63F2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6C63F2" w14:paraId="0913EDBE" w14:textId="77777777" w:rsidTr="62A2B006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6040AC9E" w14:textId="77777777" w:rsidR="006C63F2" w:rsidRDefault="006C63F2" w:rsidP="00F32E5C">
            <w:pPr>
              <w:pStyle w:val="a2"/>
            </w:pPr>
            <w:r>
              <w:t>설명</w:t>
            </w:r>
          </w:p>
        </w:tc>
        <w:tc>
          <w:tcPr>
            <w:tcW w:w="6802" w:type="dxa"/>
            <w:gridSpan w:val="2"/>
          </w:tcPr>
          <w:p w14:paraId="2C2B02B7" w14:textId="695D2194" w:rsidR="006C63F2" w:rsidRDefault="00A04923" w:rsidP="00F32E5C">
            <w:pPr>
              <w:rPr>
                <w:rStyle w:val="a1"/>
              </w:rPr>
            </w:pPr>
            <w:r>
              <w:rPr>
                <w:rFonts w:hint="eastAsia"/>
              </w:rPr>
              <w:t>회원이</w:t>
            </w:r>
            <w:r w:rsidR="00E51A6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로그아웃을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  <w:tr w:rsidR="006C63F2" w14:paraId="0D799AEB" w14:textId="77777777" w:rsidTr="62A2B006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5C943B88" w14:textId="77777777" w:rsidR="006C63F2" w:rsidRDefault="006C63F2" w:rsidP="00F32E5C">
            <w:pPr>
              <w:pStyle w:val="a2"/>
            </w:pPr>
            <w:r>
              <w:t xml:space="preserve">관련 </w:t>
            </w:r>
            <w:proofErr w:type="spellStart"/>
            <w:r>
              <w:t>액터</w:t>
            </w:r>
            <w:proofErr w:type="spellEnd"/>
          </w:p>
        </w:tc>
        <w:tc>
          <w:tcPr>
            <w:tcW w:w="6802" w:type="dxa"/>
            <w:gridSpan w:val="2"/>
          </w:tcPr>
          <w:p w14:paraId="3DBCC25F" w14:textId="645F39A6" w:rsidR="006C63F2" w:rsidRPr="00170ECF" w:rsidRDefault="62A2B006" w:rsidP="00F32E5C">
            <w:pPr>
              <w:rPr>
                <w:rStyle w:val="a1"/>
                <w:color w:val="000000" w:themeColor="text1"/>
                <w:lang w:val="en-CA"/>
              </w:rPr>
            </w:pPr>
            <w:r w:rsidRPr="62A2B006">
              <w:rPr>
                <w:rStyle w:val="a1"/>
                <w:color w:val="000000" w:themeColor="text1"/>
              </w:rPr>
              <w:t>회원</w:t>
            </w:r>
            <w:r w:rsidRPr="62A2B006">
              <w:rPr>
                <w:rStyle w:val="a1"/>
                <w:color w:val="000000" w:themeColor="text1"/>
              </w:rPr>
              <w:t xml:space="preserve">, </w:t>
            </w:r>
            <w:r w:rsidRPr="62A2B006">
              <w:rPr>
                <w:rStyle w:val="a1"/>
                <w:color w:val="000000" w:themeColor="text1"/>
              </w:rPr>
              <w:t>사용자</w:t>
            </w:r>
            <w:r w:rsidRPr="62A2B006">
              <w:rPr>
                <w:rStyle w:val="a1"/>
                <w:color w:val="000000" w:themeColor="text1"/>
              </w:rPr>
              <w:t xml:space="preserve"> </w:t>
            </w:r>
            <w:r w:rsidRPr="62A2B006">
              <w:rPr>
                <w:rStyle w:val="a1"/>
                <w:color w:val="000000" w:themeColor="text1"/>
              </w:rPr>
              <w:t>인증</w:t>
            </w:r>
            <w:r w:rsidRPr="62A2B006">
              <w:rPr>
                <w:rStyle w:val="a1"/>
                <w:color w:val="000000" w:themeColor="text1"/>
              </w:rPr>
              <w:t xml:space="preserve"> </w:t>
            </w:r>
            <w:r w:rsidRPr="62A2B006">
              <w:rPr>
                <w:rStyle w:val="a1"/>
                <w:color w:val="000000" w:themeColor="text1"/>
              </w:rPr>
              <w:t>시스템</w:t>
            </w:r>
          </w:p>
        </w:tc>
      </w:tr>
      <w:tr w:rsidR="006C63F2" w14:paraId="587DFD34" w14:textId="77777777" w:rsidTr="62A2B006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0D38EC23" w14:textId="77777777" w:rsidR="006C63F2" w:rsidRDefault="006C63F2" w:rsidP="00F32E5C">
            <w:pPr>
              <w:pStyle w:val="a2"/>
            </w:pPr>
            <w:r>
              <w:t>사전 조건</w:t>
            </w:r>
          </w:p>
        </w:tc>
        <w:tc>
          <w:tcPr>
            <w:tcW w:w="6802" w:type="dxa"/>
            <w:gridSpan w:val="2"/>
          </w:tcPr>
          <w:p w14:paraId="158989F3" w14:textId="147AD43D" w:rsidR="006C63F2" w:rsidRPr="002752F5" w:rsidRDefault="00E954B3" w:rsidP="00F32E5C">
            <w:pPr>
              <w:rPr>
                <w:rStyle w:val="a1"/>
                <w:color w:val="000000" w:themeColor="text1"/>
                <w:u w:val="single"/>
              </w:rPr>
            </w:pPr>
            <w:r>
              <w:rPr>
                <w:rStyle w:val="a1"/>
                <w:rFonts w:hint="eastAsia"/>
                <w:color w:val="000000" w:themeColor="text1"/>
              </w:rPr>
              <w:t>회원은</w:t>
            </w:r>
            <w:r w:rsidR="006C63F2">
              <w:rPr>
                <w:rStyle w:val="a1"/>
                <w:rFonts w:hint="eastAsia"/>
                <w:color w:val="000000" w:themeColor="text1"/>
              </w:rPr>
              <w:t xml:space="preserve"> </w:t>
            </w:r>
            <w:r w:rsidR="006C63F2">
              <w:rPr>
                <w:rStyle w:val="a1"/>
                <w:color w:val="000000" w:themeColor="text1"/>
              </w:rPr>
              <w:t>UC002</w:t>
            </w:r>
            <w:r w:rsidR="006C63F2">
              <w:rPr>
                <w:rStyle w:val="a1"/>
                <w:rFonts w:hint="eastAsia"/>
                <w:color w:val="000000" w:themeColor="text1"/>
              </w:rPr>
              <w:t>를</w:t>
            </w:r>
            <w:r w:rsidR="006C63F2">
              <w:rPr>
                <w:rStyle w:val="a1"/>
                <w:rFonts w:hint="eastAsia"/>
                <w:color w:val="000000" w:themeColor="text1"/>
              </w:rPr>
              <w:t xml:space="preserve"> </w:t>
            </w:r>
            <w:r w:rsidR="006C63F2">
              <w:rPr>
                <w:rStyle w:val="a1"/>
                <w:rFonts w:hint="eastAsia"/>
                <w:color w:val="000000" w:themeColor="text1"/>
              </w:rPr>
              <w:t>통해</w:t>
            </w:r>
            <w:r w:rsidR="006C63F2">
              <w:rPr>
                <w:rStyle w:val="a1"/>
                <w:rFonts w:hint="eastAsia"/>
                <w:color w:val="000000" w:themeColor="text1"/>
              </w:rPr>
              <w:t xml:space="preserve"> </w:t>
            </w:r>
            <w:r w:rsidR="006C63F2">
              <w:rPr>
                <w:rStyle w:val="a1"/>
                <w:rFonts w:hint="eastAsia"/>
                <w:color w:val="000000" w:themeColor="text1"/>
              </w:rPr>
              <w:t>로그인한</w:t>
            </w:r>
            <w:r w:rsidR="006C63F2">
              <w:rPr>
                <w:rStyle w:val="a1"/>
                <w:rFonts w:hint="eastAsia"/>
                <w:color w:val="000000" w:themeColor="text1"/>
              </w:rPr>
              <w:t xml:space="preserve"> </w:t>
            </w:r>
            <w:r w:rsidR="006C63F2">
              <w:rPr>
                <w:rStyle w:val="a1"/>
                <w:rFonts w:hint="eastAsia"/>
                <w:color w:val="000000" w:themeColor="text1"/>
              </w:rPr>
              <w:t>상태여야</w:t>
            </w:r>
            <w:r w:rsidR="006C63F2">
              <w:rPr>
                <w:rStyle w:val="a1"/>
                <w:rFonts w:hint="eastAsia"/>
                <w:color w:val="000000" w:themeColor="text1"/>
              </w:rPr>
              <w:t xml:space="preserve"> </w:t>
            </w:r>
            <w:r w:rsidR="006C63F2">
              <w:rPr>
                <w:rStyle w:val="a1"/>
                <w:rFonts w:hint="eastAsia"/>
                <w:color w:val="000000" w:themeColor="text1"/>
              </w:rPr>
              <w:t>한다</w:t>
            </w:r>
            <w:r w:rsidR="006C63F2">
              <w:rPr>
                <w:rStyle w:val="a1"/>
                <w:rFonts w:hint="eastAsia"/>
                <w:color w:val="000000" w:themeColor="text1"/>
              </w:rPr>
              <w:t>.</w:t>
            </w:r>
          </w:p>
        </w:tc>
      </w:tr>
      <w:tr w:rsidR="006C63F2" w14:paraId="67170918" w14:textId="77777777" w:rsidTr="62A2B006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74678A21" w14:textId="77777777" w:rsidR="006C63F2" w:rsidRDefault="006C63F2" w:rsidP="00F32E5C">
            <w:pPr>
              <w:pStyle w:val="a2"/>
            </w:pPr>
            <w:r>
              <w:t>사후 조건</w:t>
            </w:r>
          </w:p>
        </w:tc>
        <w:tc>
          <w:tcPr>
            <w:tcW w:w="6802" w:type="dxa"/>
            <w:gridSpan w:val="2"/>
          </w:tcPr>
          <w:p w14:paraId="432B16D0" w14:textId="2EE65DAE" w:rsidR="006C63F2" w:rsidRPr="00F86983" w:rsidRDefault="00C516C3" w:rsidP="00F32E5C">
            <w:pPr>
              <w:rPr>
                <w:rStyle w:val="a1"/>
                <w:color w:val="000000" w:themeColor="text1"/>
              </w:rPr>
            </w:pPr>
            <w:r>
              <w:rPr>
                <w:rStyle w:val="a1"/>
                <w:rFonts w:hint="eastAsia"/>
                <w:color w:val="000000" w:themeColor="text1"/>
              </w:rPr>
              <w:t>시스템은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 w:rsidR="00E954B3">
              <w:rPr>
                <w:rStyle w:val="a1"/>
                <w:rFonts w:hint="eastAsia"/>
                <w:color w:val="000000" w:themeColor="text1"/>
              </w:rPr>
              <w:t>회원을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 w:rsidR="002752F5">
              <w:rPr>
                <w:rStyle w:val="a1"/>
                <w:rFonts w:hint="eastAsia"/>
                <w:color w:val="000000" w:themeColor="text1"/>
              </w:rPr>
              <w:t>사전조건으로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>
              <w:rPr>
                <w:rStyle w:val="a1"/>
                <w:rFonts w:hint="eastAsia"/>
                <w:color w:val="000000" w:themeColor="text1"/>
              </w:rPr>
              <w:t>이동시킨다</w:t>
            </w:r>
            <w:r>
              <w:rPr>
                <w:rStyle w:val="a1"/>
                <w:rFonts w:hint="eastAsia"/>
                <w:color w:val="000000" w:themeColor="text1"/>
              </w:rPr>
              <w:t>.</w:t>
            </w:r>
          </w:p>
        </w:tc>
      </w:tr>
      <w:tr w:rsidR="00217370" w14:paraId="4C9F56B4" w14:textId="77777777" w:rsidTr="62A2B006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79C4CE42" w14:textId="77777777" w:rsidR="00217370" w:rsidRDefault="00217370" w:rsidP="00F32E5C">
            <w:pPr>
              <w:pStyle w:val="a2"/>
            </w:pPr>
            <w:r>
              <w:t>기본 흐름</w:t>
            </w:r>
          </w:p>
        </w:tc>
        <w:tc>
          <w:tcPr>
            <w:tcW w:w="930" w:type="dxa"/>
            <w:shd w:val="clear" w:color="auto" w:fill="auto"/>
          </w:tcPr>
          <w:p w14:paraId="0E29B370" w14:textId="77777777" w:rsidR="00217370" w:rsidRPr="00F86983" w:rsidRDefault="00217370" w:rsidP="00F32E5C">
            <w:pPr>
              <w:pStyle w:val="a2"/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</w:rPr>
            </w:pPr>
            <w:r w:rsidRPr="00F86983"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</w:rPr>
              <w:t>B01</w:t>
            </w:r>
          </w:p>
        </w:tc>
        <w:tc>
          <w:tcPr>
            <w:tcW w:w="5872" w:type="dxa"/>
            <w:shd w:val="clear" w:color="auto" w:fill="auto"/>
          </w:tcPr>
          <w:p w14:paraId="70D59418" w14:textId="693E4286" w:rsidR="00217370" w:rsidRPr="00F86983" w:rsidRDefault="00053C62" w:rsidP="00F32E5C">
            <w:pPr>
              <w:pStyle w:val="a2"/>
              <w:jc w:val="both"/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</w:rPr>
            </w:pPr>
            <w:r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>회원이</w:t>
            </w:r>
            <w:r w:rsidR="00A11A3F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217370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>로그아웃</w:t>
            </w:r>
            <w:r w:rsidR="00CC612B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>을</w:t>
            </w:r>
            <w:r w:rsidR="00CC612B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CC612B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>한다</w:t>
            </w:r>
            <w:r w:rsidR="00217370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>.</w:t>
            </w:r>
          </w:p>
        </w:tc>
      </w:tr>
      <w:tr w:rsidR="00217370" w14:paraId="5A2C4BBE" w14:textId="77777777" w:rsidTr="62A2B006">
        <w:trPr>
          <w:trHeight w:val="300"/>
        </w:trPr>
        <w:tc>
          <w:tcPr>
            <w:tcW w:w="1514" w:type="dxa"/>
            <w:vMerge/>
          </w:tcPr>
          <w:p w14:paraId="17CE0625" w14:textId="77777777" w:rsidR="00217370" w:rsidRDefault="00217370" w:rsidP="00F32E5C"/>
        </w:tc>
        <w:tc>
          <w:tcPr>
            <w:tcW w:w="930" w:type="dxa"/>
            <w:shd w:val="clear" w:color="auto" w:fill="auto"/>
          </w:tcPr>
          <w:p w14:paraId="55CE693F" w14:textId="77777777" w:rsidR="00217370" w:rsidRPr="00F86983" w:rsidRDefault="00217370" w:rsidP="00F32E5C">
            <w:pPr>
              <w:jc w:val="center"/>
              <w:rPr>
                <w:rStyle w:val="a1"/>
                <w:color w:val="000000" w:themeColor="text1"/>
              </w:rPr>
            </w:pPr>
            <w:r w:rsidRPr="00F86983">
              <w:rPr>
                <w:rStyle w:val="a1"/>
                <w:rFonts w:hint="eastAsia"/>
                <w:color w:val="000000" w:themeColor="text1"/>
              </w:rPr>
              <w:t>B</w:t>
            </w:r>
            <w:r w:rsidRPr="00F86983">
              <w:rPr>
                <w:rStyle w:val="a1"/>
                <w:color w:val="000000" w:themeColor="text1"/>
              </w:rPr>
              <w:t>02</w:t>
            </w:r>
          </w:p>
        </w:tc>
        <w:tc>
          <w:tcPr>
            <w:tcW w:w="5872" w:type="dxa"/>
            <w:shd w:val="clear" w:color="auto" w:fill="auto"/>
          </w:tcPr>
          <w:p w14:paraId="6AA86B61" w14:textId="0E471824" w:rsidR="00217370" w:rsidRPr="00F86983" w:rsidRDefault="00217370" w:rsidP="00F32E5C">
            <w:pPr>
              <w:rPr>
                <w:rStyle w:val="a1"/>
                <w:color w:val="000000" w:themeColor="text1"/>
              </w:rPr>
            </w:pPr>
            <w:r>
              <w:rPr>
                <w:rStyle w:val="a1"/>
                <w:rFonts w:hint="eastAsia"/>
                <w:color w:val="000000" w:themeColor="text1"/>
              </w:rPr>
              <w:t>시스템은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 w:rsidR="00053C62">
              <w:rPr>
                <w:rStyle w:val="a1"/>
                <w:rFonts w:hint="eastAsia"/>
                <w:color w:val="000000" w:themeColor="text1"/>
              </w:rPr>
              <w:t>회원에게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>
              <w:rPr>
                <w:rStyle w:val="a1"/>
                <w:rFonts w:hint="eastAsia"/>
                <w:color w:val="000000" w:themeColor="text1"/>
              </w:rPr>
              <w:t>로그아웃을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>
              <w:rPr>
                <w:rStyle w:val="a1"/>
                <w:rFonts w:hint="eastAsia"/>
                <w:color w:val="000000" w:themeColor="text1"/>
              </w:rPr>
              <w:t>할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>
              <w:rPr>
                <w:rStyle w:val="a1"/>
                <w:rFonts w:hint="eastAsia"/>
                <w:color w:val="000000" w:themeColor="text1"/>
              </w:rPr>
              <w:t>것인지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>
              <w:rPr>
                <w:rStyle w:val="a1"/>
                <w:rFonts w:hint="eastAsia"/>
                <w:color w:val="000000" w:themeColor="text1"/>
              </w:rPr>
              <w:t>물어본다</w:t>
            </w:r>
            <w:r>
              <w:rPr>
                <w:rStyle w:val="a1"/>
                <w:rFonts w:hint="eastAsia"/>
                <w:color w:val="000000" w:themeColor="text1"/>
              </w:rPr>
              <w:t>.</w:t>
            </w:r>
          </w:p>
        </w:tc>
      </w:tr>
      <w:tr w:rsidR="00217370" w14:paraId="3327095E" w14:textId="77777777" w:rsidTr="62A2B006">
        <w:trPr>
          <w:trHeight w:val="300"/>
        </w:trPr>
        <w:tc>
          <w:tcPr>
            <w:tcW w:w="1514" w:type="dxa"/>
            <w:vMerge/>
          </w:tcPr>
          <w:p w14:paraId="56F07FC0" w14:textId="77777777" w:rsidR="00217370" w:rsidRDefault="00217370" w:rsidP="00F32E5C"/>
        </w:tc>
        <w:tc>
          <w:tcPr>
            <w:tcW w:w="930" w:type="dxa"/>
            <w:shd w:val="clear" w:color="auto" w:fill="auto"/>
          </w:tcPr>
          <w:p w14:paraId="6361DBFD" w14:textId="22D0983C" w:rsidR="00217370" w:rsidRPr="00F86983" w:rsidRDefault="00217370" w:rsidP="00F32E5C">
            <w:pPr>
              <w:jc w:val="center"/>
              <w:rPr>
                <w:rStyle w:val="a1"/>
                <w:color w:val="000000" w:themeColor="text1"/>
              </w:rPr>
            </w:pPr>
            <w:r>
              <w:rPr>
                <w:rStyle w:val="a1"/>
                <w:color w:val="000000" w:themeColor="text1"/>
              </w:rPr>
              <w:t>B03</w:t>
            </w:r>
          </w:p>
        </w:tc>
        <w:tc>
          <w:tcPr>
            <w:tcW w:w="5872" w:type="dxa"/>
            <w:shd w:val="clear" w:color="auto" w:fill="auto"/>
          </w:tcPr>
          <w:p w14:paraId="3C4160B0" w14:textId="625ACA06" w:rsidR="00217370" w:rsidRDefault="00217370" w:rsidP="00F32E5C">
            <w:pPr>
              <w:rPr>
                <w:rStyle w:val="a1"/>
                <w:color w:val="000000" w:themeColor="text1"/>
              </w:rPr>
            </w:pPr>
            <w:r>
              <w:rPr>
                <w:rStyle w:val="a1"/>
                <w:rFonts w:hint="eastAsia"/>
                <w:color w:val="000000" w:themeColor="text1"/>
              </w:rPr>
              <w:t>시스템은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 w:rsidR="00053C62">
              <w:rPr>
                <w:rStyle w:val="a1"/>
                <w:rFonts w:hint="eastAsia"/>
                <w:color w:val="000000" w:themeColor="text1"/>
              </w:rPr>
              <w:t>회원을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proofErr w:type="spellStart"/>
            <w:r>
              <w:rPr>
                <w:rStyle w:val="a1"/>
                <w:rFonts w:hint="eastAsia"/>
                <w:color w:val="000000" w:themeColor="text1"/>
              </w:rPr>
              <w:t>로그아웃시킨다</w:t>
            </w:r>
            <w:proofErr w:type="spellEnd"/>
            <w:r>
              <w:rPr>
                <w:rStyle w:val="a1"/>
                <w:rFonts w:hint="eastAsia"/>
                <w:color w:val="000000" w:themeColor="text1"/>
              </w:rPr>
              <w:t>.</w:t>
            </w:r>
          </w:p>
        </w:tc>
      </w:tr>
      <w:tr w:rsidR="006C63F2" w14:paraId="5EBE0214" w14:textId="77777777" w:rsidTr="62A2B006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2E885C3C" w14:textId="77777777" w:rsidR="006C63F2" w:rsidRDefault="006C63F2" w:rsidP="00F32E5C">
            <w:pPr>
              <w:pStyle w:val="a2"/>
            </w:pPr>
            <w:r>
              <w:t>대안 흐름</w:t>
            </w:r>
          </w:p>
        </w:tc>
        <w:tc>
          <w:tcPr>
            <w:tcW w:w="930" w:type="dxa"/>
            <w:shd w:val="clear" w:color="auto" w:fill="auto"/>
          </w:tcPr>
          <w:p w14:paraId="40473088" w14:textId="77777777" w:rsidR="006C63F2" w:rsidRPr="00F86983" w:rsidRDefault="006C63F2" w:rsidP="00F32E5C">
            <w:pPr>
              <w:pStyle w:val="a2"/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</w:rPr>
            </w:pPr>
            <w:r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</w:rPr>
              <w:t>A01</w:t>
            </w:r>
          </w:p>
        </w:tc>
        <w:tc>
          <w:tcPr>
            <w:tcW w:w="5872" w:type="dxa"/>
            <w:shd w:val="clear" w:color="auto" w:fill="auto"/>
          </w:tcPr>
          <w:p w14:paraId="061D96DE" w14:textId="5FEB8633" w:rsidR="006C63F2" w:rsidRDefault="00053C62" w:rsidP="00F32E5C">
            <w:pPr>
              <w:pStyle w:val="a2"/>
              <w:jc w:val="left"/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</w:rPr>
            </w:pPr>
            <w:r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>회원이</w:t>
            </w:r>
            <w:r w:rsidR="006C63F2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5107B0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>로그아웃을</w:t>
            </w:r>
            <w:r w:rsidR="006C63F2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6C63F2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>취소한</w:t>
            </w:r>
            <w:r w:rsidR="006C63F2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6C63F2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>경우</w:t>
            </w:r>
            <w:r w:rsidR="006C63F2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>:</w:t>
            </w:r>
          </w:p>
          <w:p w14:paraId="383184BC" w14:textId="2A333AB7" w:rsidR="006C63F2" w:rsidRPr="00F86983" w:rsidRDefault="006C63F2" w:rsidP="00F32E5C">
            <w:pPr>
              <w:pStyle w:val="a2"/>
              <w:jc w:val="left"/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</w:rPr>
            </w:pPr>
            <w:r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</w:rPr>
              <w:t xml:space="preserve">- </w:t>
            </w:r>
            <w:r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>시스템은</w:t>
            </w:r>
            <w:r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5C4F81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>회원</w:t>
            </w:r>
            <w:r w:rsidR="0053152A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>을</w:t>
            </w:r>
            <w:r w:rsidR="00F9295F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F73721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>사전</w:t>
            </w:r>
            <w:r w:rsidR="00F73721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F73721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>조건으로</w:t>
            </w:r>
            <w:r w:rsidR="00F73721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F73721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>되돌린다</w:t>
            </w:r>
            <w:r w:rsidR="00CD3DFD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>.</w:t>
            </w:r>
          </w:p>
        </w:tc>
      </w:tr>
      <w:tr w:rsidR="006C63F2" w14:paraId="458AC789" w14:textId="77777777" w:rsidTr="62A2B006">
        <w:trPr>
          <w:trHeight w:val="300"/>
        </w:trPr>
        <w:tc>
          <w:tcPr>
            <w:tcW w:w="1514" w:type="dxa"/>
            <w:vMerge/>
          </w:tcPr>
          <w:p w14:paraId="3A6294AE" w14:textId="77777777" w:rsidR="006C63F2" w:rsidRDefault="006C63F2" w:rsidP="00F32E5C"/>
        </w:tc>
        <w:tc>
          <w:tcPr>
            <w:tcW w:w="930" w:type="dxa"/>
            <w:shd w:val="clear" w:color="auto" w:fill="auto"/>
          </w:tcPr>
          <w:p w14:paraId="72EEA1C3" w14:textId="77777777" w:rsidR="006C63F2" w:rsidRPr="00F86983" w:rsidRDefault="006C63F2" w:rsidP="00F32E5C">
            <w:pPr>
              <w:pStyle w:val="a2"/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</w:rPr>
            </w:pPr>
          </w:p>
        </w:tc>
        <w:tc>
          <w:tcPr>
            <w:tcW w:w="5872" w:type="dxa"/>
            <w:shd w:val="clear" w:color="auto" w:fill="auto"/>
          </w:tcPr>
          <w:p w14:paraId="47C0ABC7" w14:textId="77777777" w:rsidR="006C63F2" w:rsidRPr="00F86983" w:rsidRDefault="006C63F2" w:rsidP="00F32E5C">
            <w:pPr>
              <w:pStyle w:val="a2"/>
              <w:jc w:val="left"/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</w:rPr>
            </w:pPr>
          </w:p>
        </w:tc>
      </w:tr>
      <w:tr w:rsidR="006C63F2" w14:paraId="39C5313F" w14:textId="77777777" w:rsidTr="62A2B006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7815AF3A" w14:textId="77777777" w:rsidR="006C63F2" w:rsidRDefault="006C63F2" w:rsidP="00F32E5C">
            <w:pPr>
              <w:pStyle w:val="a2"/>
            </w:pPr>
            <w:r>
              <w:t>예외 흐름</w:t>
            </w:r>
          </w:p>
        </w:tc>
        <w:tc>
          <w:tcPr>
            <w:tcW w:w="930" w:type="dxa"/>
            <w:shd w:val="clear" w:color="auto" w:fill="auto"/>
          </w:tcPr>
          <w:p w14:paraId="72F049D1" w14:textId="77777777" w:rsidR="006C63F2" w:rsidRPr="00F86983" w:rsidRDefault="006C63F2" w:rsidP="00F32E5C">
            <w:pPr>
              <w:pStyle w:val="a2"/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</w:rPr>
            </w:pPr>
            <w:r w:rsidRPr="00F86983"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</w:rPr>
              <w:t>E01</w:t>
            </w:r>
          </w:p>
        </w:tc>
        <w:tc>
          <w:tcPr>
            <w:tcW w:w="5872" w:type="dxa"/>
            <w:shd w:val="clear" w:color="auto" w:fill="auto"/>
          </w:tcPr>
          <w:p w14:paraId="074CB99C" w14:textId="5838E048" w:rsidR="006C63F2" w:rsidRPr="00F86983" w:rsidRDefault="00053C62" w:rsidP="00F32E5C">
            <w:pPr>
              <w:pStyle w:val="a2"/>
              <w:jc w:val="both"/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</w:rPr>
            </w:pPr>
            <w:r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>회원</w:t>
            </w:r>
            <w:r w:rsidR="00192A4E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192A4E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>정보</w:t>
            </w:r>
            <w:r w:rsidR="00A66897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>를</w:t>
            </w:r>
            <w:r w:rsidR="00A66897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A66897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>불러오는</w:t>
            </w:r>
            <w:r w:rsidR="00A66897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A66897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>데에</w:t>
            </w:r>
            <w:r w:rsidR="00A66897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A66897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>실패한</w:t>
            </w:r>
            <w:r w:rsidR="00A66897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A66897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>경우</w:t>
            </w:r>
            <w:r w:rsidR="006C63F2" w:rsidRPr="00F86983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>:</w:t>
            </w:r>
          </w:p>
          <w:p w14:paraId="257951B1" w14:textId="57F5127A" w:rsidR="006C63F2" w:rsidRPr="00F86983" w:rsidRDefault="006C63F2" w:rsidP="00F32E5C">
            <w:pPr>
              <w:pStyle w:val="a2"/>
              <w:jc w:val="both"/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</w:rPr>
            </w:pPr>
            <w:r w:rsidRPr="00F86983"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</w:rPr>
              <w:t xml:space="preserve"> -1. </w:t>
            </w:r>
            <w:r w:rsidRPr="00F86983"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</w:rPr>
              <w:t>시스템은</w:t>
            </w:r>
            <w:r w:rsidRPr="00F86983"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</w:rPr>
              <w:t xml:space="preserve"> </w:t>
            </w:r>
            <w:r w:rsidR="005C4F81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>회원</w:t>
            </w:r>
            <w:r w:rsidR="00A66897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A66897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>정보를</w:t>
            </w:r>
            <w:r w:rsidR="00A66897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A66897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>불러오는</w:t>
            </w:r>
            <w:r w:rsidR="00A66897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A66897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>것</w:t>
            </w:r>
            <w:r w:rsidRPr="00F86983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>에</w:t>
            </w:r>
            <w:r w:rsidRPr="00F86983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Pr="00F86983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>실패했다는</w:t>
            </w:r>
            <w:r w:rsidRPr="00F86983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Pr="00F86983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>메시지를</w:t>
            </w:r>
            <w:r w:rsidRPr="00F86983"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</w:rPr>
              <w:t xml:space="preserve"> </w:t>
            </w:r>
            <w:r w:rsidRPr="00F86983"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</w:rPr>
              <w:t>출력한다</w:t>
            </w:r>
            <w:r w:rsidRPr="00F86983"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</w:rPr>
              <w:t>.</w:t>
            </w:r>
          </w:p>
          <w:p w14:paraId="3A3FB9BC" w14:textId="25B19F26" w:rsidR="006C63F2" w:rsidRPr="00F86983" w:rsidRDefault="006C63F2" w:rsidP="00F32E5C">
            <w:pPr>
              <w:pStyle w:val="a2"/>
              <w:jc w:val="both"/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</w:rPr>
            </w:pPr>
            <w:r w:rsidRPr="00F86983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lastRenderedPageBreak/>
              <w:t xml:space="preserve"> </w:t>
            </w:r>
            <w:r w:rsidRPr="00F86983"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</w:rPr>
              <w:t>-2.</w:t>
            </w:r>
            <w:r w:rsidRPr="00F86983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F73721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>시스템은</w:t>
            </w:r>
            <w:r w:rsidR="00F73721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F73721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>회원을</w:t>
            </w:r>
            <w:r w:rsidR="00F73721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0668B1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>사전</w:t>
            </w:r>
            <w:r w:rsidR="00F73721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0668B1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>조건으로</w:t>
            </w:r>
            <w:r w:rsidR="000668B1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0668B1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>돌아간다</w:t>
            </w:r>
            <w:r w:rsidRPr="00F86983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>.</w:t>
            </w:r>
          </w:p>
        </w:tc>
      </w:tr>
      <w:tr w:rsidR="006C63F2" w14:paraId="78159E90" w14:textId="77777777" w:rsidTr="62A2B006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5CFF1075" w14:textId="77777777" w:rsidR="006C63F2" w:rsidRDefault="006C63F2" w:rsidP="00F32E5C">
            <w:pPr>
              <w:pStyle w:val="a2"/>
            </w:pPr>
            <w:r>
              <w:t>시나리오</w:t>
            </w:r>
          </w:p>
        </w:tc>
        <w:tc>
          <w:tcPr>
            <w:tcW w:w="930" w:type="dxa"/>
          </w:tcPr>
          <w:p w14:paraId="402738C9" w14:textId="77777777" w:rsidR="006C63F2" w:rsidRPr="00F86983" w:rsidRDefault="006C63F2" w:rsidP="00F32E5C">
            <w:pPr>
              <w:jc w:val="center"/>
              <w:rPr>
                <w:rStyle w:val="a1"/>
                <w:color w:val="000000" w:themeColor="text1"/>
              </w:rPr>
            </w:pPr>
            <w:r w:rsidRPr="00F86983">
              <w:rPr>
                <w:rStyle w:val="a1"/>
                <w:color w:val="000000" w:themeColor="text1"/>
              </w:rPr>
              <w:t>SN001</w:t>
            </w:r>
          </w:p>
        </w:tc>
        <w:tc>
          <w:tcPr>
            <w:tcW w:w="5872" w:type="dxa"/>
          </w:tcPr>
          <w:p w14:paraId="3BBA6085" w14:textId="77777777" w:rsidR="006C63F2" w:rsidRPr="00F86983" w:rsidRDefault="006C63F2" w:rsidP="00F32E5C">
            <w:pPr>
              <w:rPr>
                <w:rStyle w:val="a1"/>
                <w:color w:val="000000" w:themeColor="text1"/>
              </w:rPr>
            </w:pPr>
            <w:r w:rsidRPr="00F86983">
              <w:rPr>
                <w:rStyle w:val="a1"/>
                <w:color w:val="000000" w:themeColor="text1"/>
              </w:rPr>
              <w:t>B01</w:t>
            </w:r>
            <w:r w:rsidRPr="00F86983">
              <w:rPr>
                <w:rStyle w:val="a1"/>
                <w:color w:val="000000" w:themeColor="text1"/>
              </w:rPr>
              <w:t>→</w:t>
            </w:r>
            <w:r w:rsidRPr="00F86983">
              <w:rPr>
                <w:rStyle w:val="a1"/>
                <w:color w:val="000000" w:themeColor="text1"/>
              </w:rPr>
              <w:t>B02</w:t>
            </w:r>
            <w:r w:rsidRPr="00F86983">
              <w:rPr>
                <w:rStyle w:val="a1"/>
                <w:color w:val="000000" w:themeColor="text1"/>
              </w:rPr>
              <w:t>→</w:t>
            </w:r>
            <w:r w:rsidRPr="00F86983">
              <w:rPr>
                <w:rStyle w:val="a1"/>
                <w:color w:val="000000" w:themeColor="text1"/>
              </w:rPr>
              <w:t>B03</w:t>
            </w:r>
          </w:p>
        </w:tc>
      </w:tr>
      <w:tr w:rsidR="006C63F2" w14:paraId="45CEB3C6" w14:textId="77777777" w:rsidTr="62A2B006">
        <w:trPr>
          <w:trHeight w:val="300"/>
        </w:trPr>
        <w:tc>
          <w:tcPr>
            <w:tcW w:w="1514" w:type="dxa"/>
            <w:vMerge/>
            <w:vAlign w:val="center"/>
          </w:tcPr>
          <w:p w14:paraId="7070E8C1" w14:textId="77777777" w:rsidR="006C63F2" w:rsidRDefault="006C63F2" w:rsidP="00F32E5C">
            <w:pPr>
              <w:pStyle w:val="a2"/>
            </w:pPr>
          </w:p>
        </w:tc>
        <w:tc>
          <w:tcPr>
            <w:tcW w:w="930" w:type="dxa"/>
          </w:tcPr>
          <w:p w14:paraId="369E2A6D" w14:textId="77777777" w:rsidR="006C63F2" w:rsidRPr="00F86983" w:rsidRDefault="006C63F2" w:rsidP="00F32E5C">
            <w:pPr>
              <w:jc w:val="center"/>
              <w:rPr>
                <w:rStyle w:val="a1"/>
                <w:color w:val="000000" w:themeColor="text1"/>
              </w:rPr>
            </w:pPr>
            <w:r w:rsidRPr="00F86983">
              <w:rPr>
                <w:rStyle w:val="a1"/>
                <w:rFonts w:hint="eastAsia"/>
                <w:color w:val="000000" w:themeColor="text1"/>
              </w:rPr>
              <w:t>S</w:t>
            </w:r>
            <w:r w:rsidRPr="00F86983">
              <w:rPr>
                <w:rStyle w:val="a1"/>
                <w:color w:val="000000" w:themeColor="text1"/>
              </w:rPr>
              <w:t>N002</w:t>
            </w:r>
          </w:p>
        </w:tc>
        <w:tc>
          <w:tcPr>
            <w:tcW w:w="5872" w:type="dxa"/>
          </w:tcPr>
          <w:p w14:paraId="6CCE6A3E" w14:textId="42C6BD65" w:rsidR="006C63F2" w:rsidRPr="00F86983" w:rsidRDefault="006C63F2" w:rsidP="00F32E5C">
            <w:pPr>
              <w:rPr>
                <w:rStyle w:val="a1"/>
                <w:color w:val="000000" w:themeColor="text1"/>
              </w:rPr>
            </w:pPr>
            <w:r w:rsidRPr="00F86983">
              <w:rPr>
                <w:rStyle w:val="a1"/>
                <w:rFonts w:hint="eastAsia"/>
                <w:color w:val="000000" w:themeColor="text1"/>
              </w:rPr>
              <w:t>B</w:t>
            </w:r>
            <w:r w:rsidRPr="00F86983">
              <w:rPr>
                <w:rStyle w:val="a1"/>
                <w:color w:val="000000" w:themeColor="text1"/>
              </w:rPr>
              <w:t>01</w:t>
            </w:r>
            <w:r w:rsidRPr="00F86983">
              <w:rPr>
                <w:rStyle w:val="a1"/>
                <w:color w:val="000000" w:themeColor="text1"/>
              </w:rPr>
              <w:t>→</w:t>
            </w:r>
            <w:r w:rsidRPr="00F86983">
              <w:rPr>
                <w:rStyle w:val="a1"/>
                <w:color w:val="000000" w:themeColor="text1"/>
              </w:rPr>
              <w:t>B02</w:t>
            </w:r>
            <w:r w:rsidRPr="00F86983">
              <w:rPr>
                <w:rStyle w:val="a1"/>
                <w:color w:val="000000" w:themeColor="text1"/>
              </w:rPr>
              <w:t>→</w:t>
            </w:r>
            <w:r w:rsidR="00217370">
              <w:rPr>
                <w:rStyle w:val="a1"/>
                <w:color w:val="000000" w:themeColor="text1"/>
              </w:rPr>
              <w:t>A</w:t>
            </w:r>
            <w:r w:rsidRPr="00F86983">
              <w:rPr>
                <w:rStyle w:val="a1"/>
                <w:color w:val="000000" w:themeColor="text1"/>
              </w:rPr>
              <w:t>01</w:t>
            </w:r>
          </w:p>
        </w:tc>
      </w:tr>
      <w:tr w:rsidR="006C63F2" w14:paraId="1E28C315" w14:textId="77777777" w:rsidTr="62A2B006">
        <w:trPr>
          <w:trHeight w:val="300"/>
        </w:trPr>
        <w:tc>
          <w:tcPr>
            <w:tcW w:w="1514" w:type="dxa"/>
            <w:vMerge/>
            <w:vAlign w:val="center"/>
          </w:tcPr>
          <w:p w14:paraId="25D39876" w14:textId="77777777" w:rsidR="006C63F2" w:rsidRDefault="006C63F2" w:rsidP="00F32E5C">
            <w:pPr>
              <w:pStyle w:val="a2"/>
            </w:pPr>
          </w:p>
        </w:tc>
        <w:tc>
          <w:tcPr>
            <w:tcW w:w="930" w:type="dxa"/>
          </w:tcPr>
          <w:p w14:paraId="418C9F10" w14:textId="77777777" w:rsidR="006C63F2" w:rsidRPr="00F86983" w:rsidRDefault="006C63F2" w:rsidP="00F32E5C">
            <w:pPr>
              <w:jc w:val="center"/>
              <w:rPr>
                <w:rStyle w:val="a1"/>
                <w:color w:val="000000" w:themeColor="text1"/>
              </w:rPr>
            </w:pPr>
            <w:r>
              <w:rPr>
                <w:rStyle w:val="a1"/>
                <w:color w:val="000000" w:themeColor="text1"/>
              </w:rPr>
              <w:t>SN003</w:t>
            </w:r>
          </w:p>
        </w:tc>
        <w:tc>
          <w:tcPr>
            <w:tcW w:w="5872" w:type="dxa"/>
          </w:tcPr>
          <w:p w14:paraId="4ABF0B7E" w14:textId="28A30168" w:rsidR="006C63F2" w:rsidRPr="00F86983" w:rsidRDefault="006C63F2" w:rsidP="00F32E5C">
            <w:pPr>
              <w:rPr>
                <w:rStyle w:val="a1"/>
                <w:color w:val="000000" w:themeColor="text1"/>
              </w:rPr>
            </w:pPr>
            <w:r>
              <w:rPr>
                <w:rStyle w:val="a1"/>
                <w:color w:val="000000" w:themeColor="text1"/>
              </w:rPr>
              <w:t>B01</w:t>
            </w:r>
            <w:r w:rsidRPr="00F86983">
              <w:rPr>
                <w:rStyle w:val="a1"/>
                <w:color w:val="000000" w:themeColor="text1"/>
              </w:rPr>
              <w:t>→</w:t>
            </w:r>
            <w:r>
              <w:rPr>
                <w:rStyle w:val="a1"/>
                <w:color w:val="000000" w:themeColor="text1"/>
              </w:rPr>
              <w:t>B02</w:t>
            </w:r>
            <w:r w:rsidRPr="00F86983">
              <w:rPr>
                <w:rStyle w:val="a1"/>
                <w:color w:val="000000" w:themeColor="text1"/>
              </w:rPr>
              <w:t>→</w:t>
            </w:r>
            <w:r w:rsidR="0086513B">
              <w:rPr>
                <w:rStyle w:val="a1"/>
                <w:color w:val="000000" w:themeColor="text1"/>
              </w:rPr>
              <w:t>E01</w:t>
            </w:r>
          </w:p>
        </w:tc>
      </w:tr>
    </w:tbl>
    <w:p w14:paraId="55435111" w14:textId="1FAC7D52" w:rsidR="001D4699" w:rsidRDefault="001D4699">
      <w:pPr>
        <w:widowControl/>
        <w:wordWrap/>
        <w:autoSpaceDE/>
        <w:autoSpaceDN/>
        <w:jc w:val="left"/>
      </w:pPr>
    </w:p>
    <w:p w14:paraId="72C09A00" w14:textId="77777777" w:rsidR="007E70C2" w:rsidRDefault="007E70C2" w:rsidP="000C1642">
      <w:pPr>
        <w:sectPr w:rsidR="007E70C2" w:rsidSect="007E70C2">
          <w:headerReference w:type="first" r:id="rId19"/>
          <w:footerReference w:type="first" r:id="rId20"/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p w14:paraId="059FB48D" w14:textId="56804CEB" w:rsidR="008B5D46" w:rsidRDefault="37B04FEC" w:rsidP="008B5D46">
      <w:pPr>
        <w:pStyle w:val="Heading4"/>
        <w:rPr>
          <w:rFonts w:ascii="Dotum" w:eastAsia="Dotum" w:hAnsi="Dotum"/>
        </w:rPr>
      </w:pPr>
      <w:r w:rsidRPr="488C041B">
        <w:rPr>
          <w:rStyle w:val="a1"/>
          <w:color w:val="000000" w:themeColor="text1"/>
        </w:rPr>
        <w:t>UC00</w:t>
      </w:r>
      <w:r w:rsidR="6EBC9E70" w:rsidRPr="488C041B">
        <w:rPr>
          <w:rStyle w:val="a1"/>
          <w:color w:val="000000" w:themeColor="text1"/>
        </w:rPr>
        <w:t>4</w:t>
      </w:r>
      <w:r w:rsidR="008B5D46" w:rsidRPr="488C041B">
        <w:rPr>
          <w:rStyle w:val="a1"/>
          <w:color w:val="000000" w:themeColor="text1"/>
        </w:rPr>
        <w:t xml:space="preserve">: </w:t>
      </w:r>
      <w:r w:rsidR="008B5D46">
        <w:rPr>
          <w:rFonts w:ascii="Dotum" w:eastAsia="Dotum" w:hAnsi="Dotum" w:hint="eastAsia"/>
        </w:rPr>
        <w:t>목록</w:t>
      </w:r>
      <w:r w:rsidR="008B5D46" w:rsidRPr="33CFCF9E">
        <w:rPr>
          <w:rFonts w:ascii="Dotum" w:eastAsia="Dotum" w:hAnsi="Dotum"/>
        </w:rPr>
        <w:t>을 추가한다.</w:t>
      </w:r>
    </w:p>
    <w:p w14:paraId="51D45EA2" w14:textId="77777777" w:rsidR="008B5D46" w:rsidRPr="008B5D46" w:rsidRDefault="008B5D46" w:rsidP="008B5D46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8B5D46" w14:paraId="749548A4" w14:textId="77777777" w:rsidTr="70983BD7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5ADE4BBB" w14:textId="77777777" w:rsidR="008B5D46" w:rsidRDefault="008B5D46" w:rsidP="00D91E9A">
            <w:pPr>
              <w:pStyle w:val="a2"/>
            </w:pPr>
            <w:r>
              <w:t>설명</w:t>
            </w:r>
          </w:p>
        </w:tc>
        <w:tc>
          <w:tcPr>
            <w:tcW w:w="6802" w:type="dxa"/>
            <w:gridSpan w:val="2"/>
          </w:tcPr>
          <w:p w14:paraId="1D0C1BDA" w14:textId="23D7DA43" w:rsidR="008B5D46" w:rsidRDefault="00C63759" w:rsidP="00D91E9A">
            <w:pPr>
              <w:rPr>
                <w:rStyle w:val="a1"/>
              </w:rPr>
            </w:pPr>
            <w:r>
              <w:rPr>
                <w:rFonts w:hint="eastAsia"/>
              </w:rPr>
              <w:t>회원</w:t>
            </w:r>
            <w:r>
              <w:rPr>
                <w:rFonts w:hint="eastAsia"/>
              </w:rPr>
              <w:t xml:space="preserve"> </w:t>
            </w:r>
            <w:r w:rsidR="00FA38CB">
              <w:rPr>
                <w:rFonts w:hint="eastAsia"/>
              </w:rPr>
              <w:t>사용자의</w:t>
            </w:r>
            <w:r w:rsidR="00FA38CB">
              <w:rPr>
                <w:rFonts w:hint="eastAsia"/>
              </w:rPr>
              <w:t xml:space="preserve"> </w:t>
            </w:r>
            <w:r w:rsidR="00FA38CB">
              <w:rPr>
                <w:rFonts w:hint="eastAsia"/>
              </w:rPr>
              <w:t>할</w:t>
            </w:r>
            <w:r w:rsidR="00FA38CB">
              <w:rPr>
                <w:rFonts w:hint="eastAsia"/>
              </w:rPr>
              <w:t xml:space="preserve"> </w:t>
            </w:r>
            <w:r w:rsidR="008A5C1C">
              <w:rPr>
                <w:rFonts w:hint="eastAsia"/>
              </w:rPr>
              <w:t>일</w:t>
            </w:r>
            <w:r w:rsidR="00FA38CB">
              <w:rPr>
                <w:rFonts w:hint="eastAsia"/>
              </w:rPr>
              <w:t>을</w:t>
            </w:r>
            <w:r w:rsidR="00FA38CB">
              <w:rPr>
                <w:rFonts w:hint="eastAsia"/>
              </w:rPr>
              <w:t xml:space="preserve"> </w:t>
            </w:r>
            <w:r w:rsidR="00FA38CB">
              <w:rPr>
                <w:rFonts w:hint="eastAsia"/>
              </w:rPr>
              <w:t>담을</w:t>
            </w:r>
            <w:r w:rsidR="00FA38CB">
              <w:rPr>
                <w:rFonts w:hint="eastAsia"/>
              </w:rPr>
              <w:t xml:space="preserve"> </w:t>
            </w:r>
            <w:r w:rsidR="00FA38CB">
              <w:rPr>
                <w:rFonts w:hint="eastAsia"/>
              </w:rPr>
              <w:t>목록을</w:t>
            </w:r>
            <w:r w:rsidR="00FA38CB">
              <w:rPr>
                <w:rFonts w:hint="eastAsia"/>
              </w:rPr>
              <w:t xml:space="preserve"> </w:t>
            </w:r>
            <w:r w:rsidR="00FA38CB">
              <w:rPr>
                <w:rFonts w:hint="eastAsia"/>
              </w:rPr>
              <w:t>추가한다</w:t>
            </w:r>
            <w:r w:rsidR="00FA38CB">
              <w:rPr>
                <w:rFonts w:hint="eastAsia"/>
              </w:rPr>
              <w:t>.</w:t>
            </w:r>
          </w:p>
        </w:tc>
      </w:tr>
      <w:tr w:rsidR="008B5D46" w14:paraId="00E008B3" w14:textId="77777777" w:rsidTr="70983BD7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1E10C29A" w14:textId="77777777" w:rsidR="008B5D46" w:rsidRDefault="008B5D46" w:rsidP="00D91E9A">
            <w:pPr>
              <w:pStyle w:val="a2"/>
            </w:pPr>
            <w:r>
              <w:t xml:space="preserve">관련 </w:t>
            </w:r>
            <w:proofErr w:type="spellStart"/>
            <w:r>
              <w:t>액터</w:t>
            </w:r>
            <w:proofErr w:type="spellEnd"/>
          </w:p>
        </w:tc>
        <w:tc>
          <w:tcPr>
            <w:tcW w:w="6802" w:type="dxa"/>
            <w:gridSpan w:val="2"/>
          </w:tcPr>
          <w:p w14:paraId="04064DB7" w14:textId="78460515" w:rsidR="008B5D46" w:rsidRPr="00F86983" w:rsidRDefault="007269FF" w:rsidP="00D91E9A">
            <w:pPr>
              <w:rPr>
                <w:rStyle w:val="a1"/>
                <w:color w:val="000000" w:themeColor="text1"/>
              </w:rPr>
            </w:pPr>
            <w:r>
              <w:rPr>
                <w:rStyle w:val="a1"/>
                <w:rFonts w:hint="eastAsia"/>
                <w:color w:val="000000" w:themeColor="text1"/>
              </w:rPr>
              <w:t>회원</w:t>
            </w:r>
          </w:p>
        </w:tc>
      </w:tr>
      <w:tr w:rsidR="008B5D46" w14:paraId="304C2FE3" w14:textId="77777777" w:rsidTr="70983BD7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2DBA7CBE" w14:textId="77777777" w:rsidR="008B5D46" w:rsidRDefault="008B5D46" w:rsidP="00D91E9A">
            <w:pPr>
              <w:pStyle w:val="a2"/>
            </w:pPr>
            <w:r>
              <w:t>사전 조건</w:t>
            </w:r>
          </w:p>
        </w:tc>
        <w:tc>
          <w:tcPr>
            <w:tcW w:w="6802" w:type="dxa"/>
            <w:gridSpan w:val="2"/>
          </w:tcPr>
          <w:p w14:paraId="665043F6" w14:textId="234EBF88" w:rsidR="008B5D46" w:rsidRPr="002752F5" w:rsidRDefault="00BE723B" w:rsidP="00D91E9A">
            <w:pPr>
              <w:rPr>
                <w:rStyle w:val="a1"/>
                <w:color w:val="000000" w:themeColor="text1"/>
                <w:u w:val="single"/>
              </w:rPr>
            </w:pPr>
            <w:r>
              <w:rPr>
                <w:rStyle w:val="a1"/>
                <w:rFonts w:hint="eastAsia"/>
                <w:color w:val="000000" w:themeColor="text1"/>
              </w:rPr>
              <w:t>회원은</w:t>
            </w:r>
            <w:r w:rsidR="008A5C1C">
              <w:rPr>
                <w:rStyle w:val="a1"/>
                <w:rFonts w:hint="eastAsia"/>
                <w:color w:val="000000" w:themeColor="text1"/>
              </w:rPr>
              <w:t xml:space="preserve"> </w:t>
            </w:r>
            <w:r w:rsidR="008A5C1C">
              <w:rPr>
                <w:rStyle w:val="a1"/>
                <w:color w:val="000000" w:themeColor="text1"/>
              </w:rPr>
              <w:t>UC002</w:t>
            </w:r>
            <w:r w:rsidR="008A5C1C">
              <w:rPr>
                <w:rStyle w:val="a1"/>
                <w:rFonts w:hint="eastAsia"/>
                <w:color w:val="000000" w:themeColor="text1"/>
              </w:rPr>
              <w:t>를</w:t>
            </w:r>
            <w:r w:rsidR="008A5C1C">
              <w:rPr>
                <w:rStyle w:val="a1"/>
                <w:rFonts w:hint="eastAsia"/>
                <w:color w:val="000000" w:themeColor="text1"/>
              </w:rPr>
              <w:t xml:space="preserve"> </w:t>
            </w:r>
            <w:r w:rsidR="008A5C1C">
              <w:rPr>
                <w:rStyle w:val="a1"/>
                <w:rFonts w:hint="eastAsia"/>
                <w:color w:val="000000" w:themeColor="text1"/>
              </w:rPr>
              <w:t>통해</w:t>
            </w:r>
            <w:r w:rsidR="008A5C1C">
              <w:rPr>
                <w:rStyle w:val="a1"/>
                <w:rFonts w:hint="eastAsia"/>
                <w:color w:val="000000" w:themeColor="text1"/>
              </w:rPr>
              <w:t xml:space="preserve"> </w:t>
            </w:r>
            <w:r w:rsidR="008A5C1C">
              <w:rPr>
                <w:rStyle w:val="a1"/>
                <w:rFonts w:hint="eastAsia"/>
                <w:color w:val="000000" w:themeColor="text1"/>
              </w:rPr>
              <w:t>로그</w:t>
            </w:r>
            <w:r w:rsidR="005F0172">
              <w:rPr>
                <w:rStyle w:val="a1"/>
                <w:rFonts w:hint="eastAsia"/>
                <w:color w:val="000000" w:themeColor="text1"/>
              </w:rPr>
              <w:t>인한</w:t>
            </w:r>
            <w:r w:rsidR="005F0172">
              <w:rPr>
                <w:rStyle w:val="a1"/>
                <w:rFonts w:hint="eastAsia"/>
                <w:color w:val="000000" w:themeColor="text1"/>
              </w:rPr>
              <w:t xml:space="preserve"> </w:t>
            </w:r>
            <w:r w:rsidR="005F0172">
              <w:rPr>
                <w:rStyle w:val="a1"/>
                <w:rFonts w:hint="eastAsia"/>
                <w:color w:val="000000" w:themeColor="text1"/>
              </w:rPr>
              <w:t>상태여야</w:t>
            </w:r>
            <w:r w:rsidR="005F0172">
              <w:rPr>
                <w:rStyle w:val="a1"/>
                <w:rFonts w:hint="eastAsia"/>
                <w:color w:val="000000" w:themeColor="text1"/>
              </w:rPr>
              <w:t xml:space="preserve"> </w:t>
            </w:r>
            <w:r w:rsidR="005F0172">
              <w:rPr>
                <w:rStyle w:val="a1"/>
                <w:rFonts w:hint="eastAsia"/>
                <w:color w:val="000000" w:themeColor="text1"/>
              </w:rPr>
              <w:t>한다</w:t>
            </w:r>
            <w:r w:rsidR="005F0172">
              <w:rPr>
                <w:rStyle w:val="a1"/>
                <w:rFonts w:hint="eastAsia"/>
                <w:color w:val="000000" w:themeColor="text1"/>
              </w:rPr>
              <w:t>.</w:t>
            </w:r>
          </w:p>
        </w:tc>
      </w:tr>
      <w:tr w:rsidR="008B5D46" w14:paraId="2613F2CD" w14:textId="77777777" w:rsidTr="70983BD7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75D5EED4" w14:textId="77777777" w:rsidR="008B5D46" w:rsidRDefault="008B5D46" w:rsidP="00D91E9A">
            <w:pPr>
              <w:pStyle w:val="a2"/>
            </w:pPr>
            <w:r>
              <w:t>사후 조건</w:t>
            </w:r>
          </w:p>
        </w:tc>
        <w:tc>
          <w:tcPr>
            <w:tcW w:w="6802" w:type="dxa"/>
            <w:gridSpan w:val="2"/>
          </w:tcPr>
          <w:p w14:paraId="2B383347" w14:textId="20EF0FF3" w:rsidR="008B5D46" w:rsidRPr="00F86983" w:rsidRDefault="70983BD7" w:rsidP="00D91E9A">
            <w:pPr>
              <w:rPr>
                <w:rStyle w:val="a1"/>
                <w:color w:val="000000" w:themeColor="text1"/>
              </w:rPr>
            </w:pPr>
            <w:r w:rsidRPr="70983BD7">
              <w:rPr>
                <w:rStyle w:val="a1"/>
                <w:color w:val="000000" w:themeColor="text1"/>
              </w:rPr>
              <w:t>시스템은</w:t>
            </w:r>
            <w:r w:rsidR="002752F5">
              <w:rPr>
                <w:rStyle w:val="a1"/>
                <w:rFonts w:hint="eastAsia"/>
                <w:color w:val="000000" w:themeColor="text1"/>
              </w:rPr>
              <w:t xml:space="preserve"> </w:t>
            </w:r>
            <w:r w:rsidRPr="70983BD7">
              <w:rPr>
                <w:rStyle w:val="a1"/>
                <w:color w:val="000000" w:themeColor="text1"/>
              </w:rPr>
              <w:t>목록을</w:t>
            </w:r>
            <w:r w:rsidRPr="70983BD7">
              <w:rPr>
                <w:rStyle w:val="a1"/>
                <w:color w:val="000000" w:themeColor="text1"/>
              </w:rPr>
              <w:t xml:space="preserve"> </w:t>
            </w:r>
            <w:r w:rsidRPr="70983BD7">
              <w:rPr>
                <w:rStyle w:val="a1"/>
                <w:color w:val="000000" w:themeColor="text1"/>
              </w:rPr>
              <w:t>추가한다</w:t>
            </w:r>
            <w:r w:rsidRPr="70983BD7">
              <w:rPr>
                <w:rStyle w:val="a1"/>
                <w:color w:val="000000" w:themeColor="text1"/>
              </w:rPr>
              <w:t>.</w:t>
            </w:r>
          </w:p>
        </w:tc>
      </w:tr>
      <w:tr w:rsidR="008B5D46" w14:paraId="30410B23" w14:textId="77777777" w:rsidTr="70983BD7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66566B4D" w14:textId="77777777" w:rsidR="008B5D46" w:rsidRDefault="008B5D46" w:rsidP="00D91E9A">
            <w:pPr>
              <w:pStyle w:val="a2"/>
            </w:pPr>
            <w:r>
              <w:t>기본 흐름</w:t>
            </w:r>
          </w:p>
        </w:tc>
        <w:tc>
          <w:tcPr>
            <w:tcW w:w="930" w:type="dxa"/>
            <w:shd w:val="clear" w:color="auto" w:fill="auto"/>
          </w:tcPr>
          <w:p w14:paraId="1C5F5818" w14:textId="77777777" w:rsidR="008B5D46" w:rsidRPr="00F86983" w:rsidRDefault="008B5D46" w:rsidP="00D91E9A">
            <w:pPr>
              <w:pStyle w:val="a2"/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</w:rPr>
            </w:pPr>
            <w:r w:rsidRPr="00F86983"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</w:rPr>
              <w:t>B01</w:t>
            </w:r>
          </w:p>
        </w:tc>
        <w:tc>
          <w:tcPr>
            <w:tcW w:w="5872" w:type="dxa"/>
            <w:shd w:val="clear" w:color="auto" w:fill="auto"/>
          </w:tcPr>
          <w:p w14:paraId="10C35282" w14:textId="49A7A623" w:rsidR="008B5D46" w:rsidRPr="00F86983" w:rsidRDefault="70983BD7" w:rsidP="00D91E9A">
            <w:pPr>
              <w:pStyle w:val="a2"/>
              <w:jc w:val="both"/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</w:rPr>
            </w:pPr>
            <w:r w:rsidRPr="70983BD7"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</w:rPr>
              <w:t>회원이</w:t>
            </w:r>
            <w:r w:rsidRPr="70983BD7"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</w:rPr>
              <w:t xml:space="preserve"> </w:t>
            </w:r>
            <w:commentRangeStart w:id="19"/>
            <w:commentRangeEnd w:id="19"/>
            <w:r w:rsidR="00255AC1">
              <w:rPr>
                <w:rStyle w:val="CommentReference"/>
              </w:rPr>
              <w:commentReference w:id="19"/>
            </w:r>
            <w:r w:rsidRPr="70983BD7"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</w:rPr>
              <w:t>목록을</w:t>
            </w:r>
            <w:r w:rsidRPr="70983BD7"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</w:rPr>
              <w:t xml:space="preserve"> </w:t>
            </w:r>
            <w:r w:rsidRPr="70983BD7"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</w:rPr>
              <w:t>추가한다</w:t>
            </w:r>
            <w:r w:rsidRPr="70983BD7"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</w:rPr>
              <w:t>.</w:t>
            </w:r>
          </w:p>
        </w:tc>
      </w:tr>
      <w:tr w:rsidR="008B5D46" w14:paraId="587EBA6C" w14:textId="77777777" w:rsidTr="70983BD7">
        <w:trPr>
          <w:trHeight w:val="300"/>
        </w:trPr>
        <w:tc>
          <w:tcPr>
            <w:tcW w:w="1514" w:type="dxa"/>
            <w:vMerge/>
          </w:tcPr>
          <w:p w14:paraId="4A55033F" w14:textId="77777777" w:rsidR="008B5D46" w:rsidRDefault="008B5D46" w:rsidP="00D91E9A"/>
        </w:tc>
        <w:tc>
          <w:tcPr>
            <w:tcW w:w="930" w:type="dxa"/>
            <w:shd w:val="clear" w:color="auto" w:fill="auto"/>
          </w:tcPr>
          <w:p w14:paraId="3A6A774E" w14:textId="25F93DD2" w:rsidR="008B5D46" w:rsidRPr="00F86983" w:rsidRDefault="006064DA" w:rsidP="00F86983">
            <w:pPr>
              <w:jc w:val="center"/>
              <w:rPr>
                <w:rStyle w:val="a1"/>
                <w:color w:val="000000" w:themeColor="text1"/>
              </w:rPr>
            </w:pPr>
            <w:r w:rsidRPr="00F86983">
              <w:rPr>
                <w:rStyle w:val="a1"/>
                <w:rFonts w:hint="eastAsia"/>
                <w:color w:val="000000" w:themeColor="text1"/>
              </w:rPr>
              <w:t>B</w:t>
            </w:r>
            <w:r w:rsidRPr="00F86983">
              <w:rPr>
                <w:rStyle w:val="a1"/>
                <w:color w:val="000000" w:themeColor="text1"/>
              </w:rPr>
              <w:t>02</w:t>
            </w:r>
          </w:p>
        </w:tc>
        <w:tc>
          <w:tcPr>
            <w:tcW w:w="5872" w:type="dxa"/>
            <w:shd w:val="clear" w:color="auto" w:fill="auto"/>
          </w:tcPr>
          <w:p w14:paraId="216FC900" w14:textId="7B671FA8" w:rsidR="008B5D46" w:rsidRPr="00F86983" w:rsidRDefault="70983BD7" w:rsidP="00D91E9A">
            <w:pPr>
              <w:rPr>
                <w:rStyle w:val="a1"/>
                <w:color w:val="000000" w:themeColor="text1"/>
              </w:rPr>
            </w:pPr>
            <w:r w:rsidRPr="70983BD7">
              <w:rPr>
                <w:rStyle w:val="a1"/>
                <w:color w:val="000000" w:themeColor="text1"/>
              </w:rPr>
              <w:t>목록에</w:t>
            </w:r>
            <w:r w:rsidRPr="70983BD7">
              <w:rPr>
                <w:rStyle w:val="a1"/>
                <w:color w:val="000000" w:themeColor="text1"/>
              </w:rPr>
              <w:t xml:space="preserve"> </w:t>
            </w:r>
            <w:r w:rsidRPr="70983BD7">
              <w:rPr>
                <w:rStyle w:val="a1"/>
                <w:color w:val="000000" w:themeColor="text1"/>
              </w:rPr>
              <w:t>대한</w:t>
            </w:r>
            <w:r w:rsidRPr="70983BD7">
              <w:rPr>
                <w:rStyle w:val="a1"/>
                <w:color w:val="000000" w:themeColor="text1"/>
              </w:rPr>
              <w:t xml:space="preserve"> </w:t>
            </w:r>
            <w:r w:rsidRPr="70983BD7">
              <w:rPr>
                <w:rStyle w:val="a1"/>
                <w:color w:val="000000" w:themeColor="text1"/>
              </w:rPr>
              <w:t>내용을</w:t>
            </w:r>
            <w:r w:rsidRPr="70983BD7">
              <w:rPr>
                <w:rStyle w:val="a1"/>
                <w:color w:val="000000" w:themeColor="text1"/>
              </w:rPr>
              <w:t xml:space="preserve"> </w:t>
            </w:r>
            <w:r w:rsidRPr="70983BD7">
              <w:rPr>
                <w:rStyle w:val="a1"/>
                <w:color w:val="000000" w:themeColor="text1"/>
              </w:rPr>
              <w:t>입력한</w:t>
            </w:r>
            <w:r w:rsidRPr="70983BD7">
              <w:rPr>
                <w:rStyle w:val="a1"/>
                <w:color w:val="000000" w:themeColor="text1"/>
              </w:rPr>
              <w:t xml:space="preserve"> </w:t>
            </w:r>
            <w:r w:rsidRPr="70983BD7">
              <w:rPr>
                <w:rStyle w:val="a1"/>
                <w:color w:val="000000" w:themeColor="text1"/>
              </w:rPr>
              <w:t>후</w:t>
            </w:r>
            <w:r w:rsidR="00DE6C69" w:rsidRPr="00DE6C69">
              <w:rPr>
                <w:rStyle w:val="a1"/>
                <w:color w:val="000000" w:themeColor="text1"/>
              </w:rPr>
              <w:t xml:space="preserve"> </w:t>
            </w:r>
            <w:r w:rsidRPr="70983BD7">
              <w:rPr>
                <w:rStyle w:val="a1"/>
                <w:color w:val="000000" w:themeColor="text1"/>
              </w:rPr>
              <w:t>추가한다</w:t>
            </w:r>
          </w:p>
        </w:tc>
      </w:tr>
      <w:tr w:rsidR="006064DA" w14:paraId="48AF31D5" w14:textId="77777777" w:rsidTr="70983BD7">
        <w:trPr>
          <w:trHeight w:val="300"/>
        </w:trPr>
        <w:tc>
          <w:tcPr>
            <w:tcW w:w="1514" w:type="dxa"/>
            <w:vMerge/>
          </w:tcPr>
          <w:p w14:paraId="06B86B44" w14:textId="77777777" w:rsidR="006064DA" w:rsidRDefault="006064DA" w:rsidP="00D91E9A"/>
        </w:tc>
        <w:tc>
          <w:tcPr>
            <w:tcW w:w="930" w:type="dxa"/>
            <w:shd w:val="clear" w:color="auto" w:fill="auto"/>
          </w:tcPr>
          <w:p w14:paraId="6BF7C8DF" w14:textId="536B171E" w:rsidR="006064DA" w:rsidRPr="00F86983" w:rsidRDefault="00752123" w:rsidP="00F86983">
            <w:pPr>
              <w:jc w:val="center"/>
              <w:rPr>
                <w:rStyle w:val="a1"/>
                <w:color w:val="000000" w:themeColor="text1"/>
              </w:rPr>
            </w:pPr>
            <w:r w:rsidRPr="00F86983">
              <w:rPr>
                <w:rStyle w:val="a1"/>
                <w:color w:val="000000" w:themeColor="text1"/>
              </w:rPr>
              <w:t>B03</w:t>
            </w:r>
          </w:p>
        </w:tc>
        <w:tc>
          <w:tcPr>
            <w:tcW w:w="5872" w:type="dxa"/>
            <w:shd w:val="clear" w:color="auto" w:fill="auto"/>
          </w:tcPr>
          <w:p w14:paraId="1BE2038E" w14:textId="5F62470D" w:rsidR="006064DA" w:rsidRPr="00F86983" w:rsidRDefault="007C0E59" w:rsidP="00D91E9A">
            <w:pPr>
              <w:rPr>
                <w:rStyle w:val="a1"/>
                <w:color w:val="000000" w:themeColor="text1"/>
              </w:rPr>
            </w:pPr>
            <w:r>
              <w:rPr>
                <w:rStyle w:val="a1"/>
                <w:rFonts w:hint="eastAsia"/>
                <w:color w:val="000000" w:themeColor="text1"/>
              </w:rPr>
              <w:t>시스템은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 w:rsidR="001538FD">
              <w:rPr>
                <w:rStyle w:val="a1"/>
                <w:rFonts w:hint="eastAsia"/>
                <w:color w:val="000000" w:themeColor="text1"/>
              </w:rPr>
              <w:t>사용자가</w:t>
            </w:r>
            <w:r w:rsidR="001538FD">
              <w:rPr>
                <w:rStyle w:val="a1"/>
                <w:rFonts w:hint="eastAsia"/>
                <w:color w:val="000000" w:themeColor="text1"/>
              </w:rPr>
              <w:t xml:space="preserve"> </w:t>
            </w:r>
            <w:r w:rsidR="001538FD">
              <w:rPr>
                <w:rStyle w:val="a1"/>
                <w:rFonts w:hint="eastAsia"/>
                <w:color w:val="000000" w:themeColor="text1"/>
              </w:rPr>
              <w:t>추가한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 w:rsidR="00100F2B">
              <w:rPr>
                <w:rStyle w:val="a1"/>
                <w:rFonts w:hint="eastAsia"/>
                <w:color w:val="000000" w:themeColor="text1"/>
              </w:rPr>
              <w:t>목록</w:t>
            </w:r>
            <w:r>
              <w:rPr>
                <w:rStyle w:val="a1"/>
                <w:rFonts w:hint="eastAsia"/>
                <w:color w:val="000000" w:themeColor="text1"/>
              </w:rPr>
              <w:t>을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>
              <w:rPr>
                <w:rStyle w:val="a1"/>
                <w:rFonts w:hint="eastAsia"/>
                <w:color w:val="000000" w:themeColor="text1"/>
              </w:rPr>
              <w:t>추가한다</w:t>
            </w:r>
            <w:r>
              <w:rPr>
                <w:rStyle w:val="a1"/>
                <w:rFonts w:hint="eastAsia"/>
                <w:color w:val="000000" w:themeColor="text1"/>
              </w:rPr>
              <w:t>.</w:t>
            </w:r>
          </w:p>
        </w:tc>
      </w:tr>
      <w:tr w:rsidR="008B5D46" w14:paraId="4497DFE5" w14:textId="77777777" w:rsidTr="70983BD7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10C2AEA2" w14:textId="77777777" w:rsidR="008B5D46" w:rsidRDefault="008B5D46" w:rsidP="00D91E9A">
            <w:pPr>
              <w:pStyle w:val="a2"/>
            </w:pPr>
            <w:r>
              <w:t>대안 흐름</w:t>
            </w:r>
          </w:p>
        </w:tc>
        <w:tc>
          <w:tcPr>
            <w:tcW w:w="930" w:type="dxa"/>
            <w:shd w:val="clear" w:color="auto" w:fill="auto"/>
          </w:tcPr>
          <w:p w14:paraId="17B237D3" w14:textId="4C338088" w:rsidR="008B5D46" w:rsidRPr="00F86983" w:rsidRDefault="00E233C9" w:rsidP="00D91E9A">
            <w:pPr>
              <w:pStyle w:val="a2"/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</w:rPr>
            </w:pPr>
            <w:r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</w:rPr>
              <w:t>A01</w:t>
            </w:r>
          </w:p>
        </w:tc>
        <w:tc>
          <w:tcPr>
            <w:tcW w:w="5872" w:type="dxa"/>
            <w:shd w:val="clear" w:color="auto" w:fill="auto"/>
          </w:tcPr>
          <w:p w14:paraId="16DDD86F" w14:textId="77777777" w:rsidR="008B5D46" w:rsidRDefault="00D8265D" w:rsidP="00E233C9">
            <w:pPr>
              <w:pStyle w:val="a2"/>
              <w:jc w:val="left"/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</w:rPr>
            </w:pPr>
            <w:r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>사용자가</w:t>
            </w:r>
            <w:r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 xml:space="preserve"> </w:t>
            </w:r>
            <w:r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>추가하기를</w:t>
            </w:r>
            <w:r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 xml:space="preserve"> </w:t>
            </w:r>
            <w:r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>취소한</w:t>
            </w:r>
            <w:r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 xml:space="preserve"> </w:t>
            </w:r>
            <w:r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>경우</w:t>
            </w:r>
            <w:r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>:</w:t>
            </w:r>
          </w:p>
          <w:p w14:paraId="2B144B42" w14:textId="4A256F56" w:rsidR="00D8265D" w:rsidRPr="00F86983" w:rsidRDefault="70983BD7" w:rsidP="00E233C9">
            <w:pPr>
              <w:pStyle w:val="a2"/>
              <w:jc w:val="left"/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</w:rPr>
            </w:pPr>
            <w:r w:rsidRPr="70983BD7"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</w:rPr>
              <w:t xml:space="preserve">- </w:t>
            </w:r>
            <w:r w:rsidRPr="70983BD7"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</w:rPr>
              <w:t>시스템은</w:t>
            </w:r>
            <w:r w:rsidR="00CD3109" w:rsidRPr="00CD3109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Pr="70983BD7"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</w:rPr>
              <w:t>사전조건으로</w:t>
            </w:r>
            <w:r w:rsidRPr="70983BD7"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</w:rPr>
              <w:t xml:space="preserve"> </w:t>
            </w:r>
            <w:r w:rsidRPr="70983BD7"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</w:rPr>
              <w:t>되돌아간다</w:t>
            </w:r>
            <w:r w:rsidRPr="70983BD7"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</w:rPr>
              <w:t>.</w:t>
            </w:r>
          </w:p>
        </w:tc>
      </w:tr>
      <w:tr w:rsidR="008B5D46" w14:paraId="633D0FE4" w14:textId="77777777" w:rsidTr="70983BD7">
        <w:trPr>
          <w:trHeight w:val="300"/>
        </w:trPr>
        <w:tc>
          <w:tcPr>
            <w:tcW w:w="1514" w:type="dxa"/>
            <w:vMerge/>
          </w:tcPr>
          <w:p w14:paraId="11752185" w14:textId="77777777" w:rsidR="008B5D46" w:rsidRDefault="008B5D46" w:rsidP="00D91E9A"/>
        </w:tc>
        <w:tc>
          <w:tcPr>
            <w:tcW w:w="930" w:type="dxa"/>
            <w:shd w:val="clear" w:color="auto" w:fill="auto"/>
          </w:tcPr>
          <w:p w14:paraId="5593B02D" w14:textId="77777777" w:rsidR="008B5D46" w:rsidRPr="00F86983" w:rsidRDefault="008B5D46" w:rsidP="00D91E9A">
            <w:pPr>
              <w:pStyle w:val="a2"/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</w:rPr>
            </w:pPr>
          </w:p>
        </w:tc>
        <w:tc>
          <w:tcPr>
            <w:tcW w:w="5872" w:type="dxa"/>
            <w:shd w:val="clear" w:color="auto" w:fill="auto"/>
          </w:tcPr>
          <w:p w14:paraId="1DDA856B" w14:textId="77777777" w:rsidR="008B5D46" w:rsidRPr="00F86983" w:rsidRDefault="008B5D46" w:rsidP="00E233C9">
            <w:pPr>
              <w:pStyle w:val="a2"/>
              <w:jc w:val="left"/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</w:rPr>
            </w:pPr>
          </w:p>
        </w:tc>
      </w:tr>
      <w:tr w:rsidR="008B5D46" w14:paraId="5BC18F37" w14:textId="77777777" w:rsidTr="70983BD7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38979C9C" w14:textId="77777777" w:rsidR="008B5D46" w:rsidRDefault="008B5D46" w:rsidP="00D91E9A">
            <w:pPr>
              <w:pStyle w:val="a2"/>
            </w:pPr>
            <w:r>
              <w:t>예외 흐름</w:t>
            </w:r>
          </w:p>
        </w:tc>
        <w:tc>
          <w:tcPr>
            <w:tcW w:w="930" w:type="dxa"/>
            <w:shd w:val="clear" w:color="auto" w:fill="auto"/>
          </w:tcPr>
          <w:p w14:paraId="2B5FCD09" w14:textId="77777777" w:rsidR="008B5D46" w:rsidRPr="00F86983" w:rsidRDefault="008B5D46" w:rsidP="00D91E9A">
            <w:pPr>
              <w:pStyle w:val="a2"/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</w:rPr>
            </w:pPr>
            <w:r w:rsidRPr="00F86983"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</w:rPr>
              <w:t>E01</w:t>
            </w:r>
          </w:p>
        </w:tc>
        <w:tc>
          <w:tcPr>
            <w:tcW w:w="5872" w:type="dxa"/>
            <w:shd w:val="clear" w:color="auto" w:fill="auto"/>
          </w:tcPr>
          <w:p w14:paraId="1549AD3C" w14:textId="6D715A8F" w:rsidR="008B5D46" w:rsidRPr="00F86983" w:rsidRDefault="006B4F71" w:rsidP="00D91E9A">
            <w:pPr>
              <w:pStyle w:val="a2"/>
              <w:jc w:val="both"/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</w:rPr>
            </w:pPr>
            <w:r w:rsidRPr="00F86983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>할</w:t>
            </w:r>
            <w:r w:rsidRPr="00F86983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Pr="00F86983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>일</w:t>
            </w:r>
            <w:r w:rsidRPr="00F86983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Pr="00F86983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>목록</w:t>
            </w:r>
            <w:r w:rsidRPr="00F86983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Pr="00F86983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>추가에</w:t>
            </w:r>
            <w:r w:rsidRPr="00F86983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Pr="00F86983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>실패한</w:t>
            </w:r>
            <w:r w:rsidRPr="00F86983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Pr="00F86983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>경우</w:t>
            </w:r>
            <w:r w:rsidRPr="00F86983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>:</w:t>
            </w:r>
          </w:p>
          <w:p w14:paraId="6561095D" w14:textId="42777FB4" w:rsidR="008B5D46" w:rsidRPr="00F86983" w:rsidRDefault="008B5D46" w:rsidP="00D91E9A">
            <w:pPr>
              <w:pStyle w:val="a2"/>
              <w:jc w:val="both"/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</w:rPr>
            </w:pPr>
            <w:r w:rsidRPr="00F86983"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</w:rPr>
              <w:t xml:space="preserve"> -1. </w:t>
            </w:r>
            <w:r w:rsidRPr="00F86983"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</w:rPr>
              <w:t>시스템은</w:t>
            </w:r>
            <w:r w:rsidRPr="00F86983"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</w:rPr>
              <w:t xml:space="preserve"> </w:t>
            </w:r>
            <w:r w:rsidRPr="00F86983"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</w:rPr>
              <w:t>사용자에게</w:t>
            </w:r>
            <w:r w:rsidRPr="00F86983"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</w:rPr>
              <w:t xml:space="preserve"> </w:t>
            </w:r>
            <w:r w:rsidR="00FE0F74" w:rsidRPr="00F86983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>할</w:t>
            </w:r>
            <w:r w:rsidR="00FE0F74" w:rsidRPr="00F86983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FE0F74" w:rsidRPr="00F86983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>일</w:t>
            </w:r>
            <w:r w:rsidR="00FE0F74" w:rsidRPr="00F86983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FE0F74" w:rsidRPr="00F86983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>목록</w:t>
            </w:r>
            <w:r w:rsidR="00FE0F74" w:rsidRPr="00F86983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FE0F74" w:rsidRPr="00F86983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>추가에</w:t>
            </w:r>
            <w:r w:rsidR="00FE0F74" w:rsidRPr="00F86983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FE0F74" w:rsidRPr="00F86983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>실패했다는</w:t>
            </w:r>
            <w:r w:rsidR="00FE0F74" w:rsidRPr="00F86983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FE0F74" w:rsidRPr="00F86983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>메시지를</w:t>
            </w:r>
            <w:r w:rsidRPr="00F86983"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</w:rPr>
              <w:t xml:space="preserve"> </w:t>
            </w:r>
            <w:r w:rsidRPr="00F86983"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</w:rPr>
              <w:t>출력한다</w:t>
            </w:r>
            <w:r w:rsidRPr="00F86983"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</w:rPr>
              <w:t>.</w:t>
            </w:r>
          </w:p>
          <w:p w14:paraId="46879DE7" w14:textId="0BD720B9" w:rsidR="008B5D46" w:rsidRPr="00F86983" w:rsidRDefault="70983BD7" w:rsidP="00D91E9A">
            <w:pPr>
              <w:pStyle w:val="a2"/>
              <w:jc w:val="both"/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</w:rPr>
            </w:pPr>
            <w:r w:rsidRPr="70983BD7"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</w:rPr>
              <w:t xml:space="preserve"> -2. </w:t>
            </w:r>
            <w:r w:rsidRPr="70983BD7"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</w:rPr>
              <w:t>시스템은</w:t>
            </w:r>
            <w:r w:rsidR="009A196F"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</w:rPr>
              <w:t xml:space="preserve"> </w:t>
            </w:r>
            <w:r w:rsidRPr="70983BD7"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</w:rPr>
              <w:t>사전조건으로</w:t>
            </w:r>
            <w:r w:rsidRPr="70983BD7"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</w:rPr>
              <w:t xml:space="preserve"> </w:t>
            </w:r>
            <w:r w:rsidRPr="70983BD7"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</w:rPr>
              <w:t>되돌아간다</w:t>
            </w:r>
            <w:r w:rsidRPr="70983BD7"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</w:rPr>
              <w:t>.</w:t>
            </w:r>
          </w:p>
        </w:tc>
      </w:tr>
      <w:tr w:rsidR="00C8189F" w14:paraId="3782C8A9" w14:textId="77777777" w:rsidTr="70983BD7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4503118D" w14:textId="77777777" w:rsidR="00C8189F" w:rsidRDefault="00C8189F" w:rsidP="00D91E9A">
            <w:pPr>
              <w:pStyle w:val="a2"/>
            </w:pPr>
            <w:r>
              <w:t>시나리오</w:t>
            </w:r>
          </w:p>
        </w:tc>
        <w:tc>
          <w:tcPr>
            <w:tcW w:w="930" w:type="dxa"/>
          </w:tcPr>
          <w:p w14:paraId="21C52FFF" w14:textId="77777777" w:rsidR="00C8189F" w:rsidRPr="00F86983" w:rsidRDefault="00C8189F" w:rsidP="00F86983">
            <w:pPr>
              <w:jc w:val="center"/>
              <w:rPr>
                <w:rStyle w:val="a1"/>
                <w:color w:val="000000" w:themeColor="text1"/>
              </w:rPr>
            </w:pPr>
            <w:r w:rsidRPr="00F86983">
              <w:rPr>
                <w:rStyle w:val="a1"/>
                <w:color w:val="000000" w:themeColor="text1"/>
              </w:rPr>
              <w:t>SN001</w:t>
            </w:r>
          </w:p>
        </w:tc>
        <w:tc>
          <w:tcPr>
            <w:tcW w:w="5872" w:type="dxa"/>
          </w:tcPr>
          <w:p w14:paraId="24CF15C4" w14:textId="633F97CB" w:rsidR="00C8189F" w:rsidRPr="00F86983" w:rsidRDefault="00C8189F" w:rsidP="00D91E9A">
            <w:pPr>
              <w:rPr>
                <w:rStyle w:val="a1"/>
                <w:color w:val="000000" w:themeColor="text1"/>
              </w:rPr>
            </w:pPr>
            <w:r w:rsidRPr="00F86983">
              <w:rPr>
                <w:rStyle w:val="a1"/>
                <w:color w:val="000000" w:themeColor="text1"/>
              </w:rPr>
              <w:t>B01</w:t>
            </w:r>
            <w:r w:rsidRPr="00F86983">
              <w:rPr>
                <w:rStyle w:val="a1"/>
                <w:color w:val="000000" w:themeColor="text1"/>
              </w:rPr>
              <w:t>→</w:t>
            </w:r>
            <w:r w:rsidRPr="00F86983">
              <w:rPr>
                <w:rStyle w:val="a1"/>
                <w:color w:val="000000" w:themeColor="text1"/>
              </w:rPr>
              <w:t>B02</w:t>
            </w:r>
            <w:r w:rsidRPr="00F86983">
              <w:rPr>
                <w:rStyle w:val="a1"/>
                <w:color w:val="000000" w:themeColor="text1"/>
              </w:rPr>
              <w:t>→</w:t>
            </w:r>
            <w:r w:rsidRPr="00F86983">
              <w:rPr>
                <w:rStyle w:val="a1"/>
                <w:color w:val="000000" w:themeColor="text1"/>
              </w:rPr>
              <w:t>B03</w:t>
            </w:r>
          </w:p>
        </w:tc>
      </w:tr>
      <w:tr w:rsidR="00C8189F" w14:paraId="048E4ED2" w14:textId="77777777" w:rsidTr="70983BD7">
        <w:trPr>
          <w:trHeight w:val="300"/>
        </w:trPr>
        <w:tc>
          <w:tcPr>
            <w:tcW w:w="1514" w:type="dxa"/>
            <w:vMerge/>
            <w:vAlign w:val="center"/>
          </w:tcPr>
          <w:p w14:paraId="6E401BBB" w14:textId="77777777" w:rsidR="00C8189F" w:rsidRDefault="00C8189F" w:rsidP="00D91E9A">
            <w:pPr>
              <w:pStyle w:val="a2"/>
            </w:pPr>
          </w:p>
        </w:tc>
        <w:tc>
          <w:tcPr>
            <w:tcW w:w="930" w:type="dxa"/>
          </w:tcPr>
          <w:p w14:paraId="2C74B67E" w14:textId="1A40EB9A" w:rsidR="00C8189F" w:rsidRPr="00F86983" w:rsidRDefault="00C8189F" w:rsidP="00F86983">
            <w:pPr>
              <w:jc w:val="center"/>
              <w:rPr>
                <w:rStyle w:val="a1"/>
                <w:color w:val="000000" w:themeColor="text1"/>
              </w:rPr>
            </w:pPr>
            <w:r w:rsidRPr="00F86983">
              <w:rPr>
                <w:rStyle w:val="a1"/>
                <w:rFonts w:hint="eastAsia"/>
                <w:color w:val="000000" w:themeColor="text1"/>
              </w:rPr>
              <w:t>S</w:t>
            </w:r>
            <w:r w:rsidRPr="00F86983">
              <w:rPr>
                <w:rStyle w:val="a1"/>
                <w:color w:val="000000" w:themeColor="text1"/>
              </w:rPr>
              <w:t>N002</w:t>
            </w:r>
          </w:p>
        </w:tc>
        <w:tc>
          <w:tcPr>
            <w:tcW w:w="5872" w:type="dxa"/>
          </w:tcPr>
          <w:p w14:paraId="1489C66F" w14:textId="5727A296" w:rsidR="00C8189F" w:rsidRPr="00F86983" w:rsidRDefault="00C8189F" w:rsidP="00D91E9A">
            <w:pPr>
              <w:rPr>
                <w:rStyle w:val="a1"/>
                <w:color w:val="000000" w:themeColor="text1"/>
              </w:rPr>
            </w:pPr>
            <w:r w:rsidRPr="00F86983">
              <w:rPr>
                <w:rStyle w:val="a1"/>
                <w:rFonts w:hint="eastAsia"/>
                <w:color w:val="000000" w:themeColor="text1"/>
              </w:rPr>
              <w:t>B</w:t>
            </w:r>
            <w:r w:rsidRPr="00F86983">
              <w:rPr>
                <w:rStyle w:val="a1"/>
                <w:color w:val="000000" w:themeColor="text1"/>
              </w:rPr>
              <w:t>01</w:t>
            </w:r>
            <w:r w:rsidRPr="00F86983">
              <w:rPr>
                <w:rStyle w:val="a1"/>
                <w:color w:val="000000" w:themeColor="text1"/>
              </w:rPr>
              <w:t>→</w:t>
            </w:r>
            <w:r w:rsidRPr="00F86983">
              <w:rPr>
                <w:rStyle w:val="a1"/>
                <w:color w:val="000000" w:themeColor="text1"/>
              </w:rPr>
              <w:t>B02</w:t>
            </w:r>
            <w:r w:rsidRPr="00F86983">
              <w:rPr>
                <w:rStyle w:val="a1"/>
                <w:color w:val="000000" w:themeColor="text1"/>
              </w:rPr>
              <w:t>→</w:t>
            </w:r>
            <w:r w:rsidRPr="00F86983">
              <w:rPr>
                <w:rStyle w:val="a1"/>
                <w:color w:val="000000" w:themeColor="text1"/>
              </w:rPr>
              <w:t>E01</w:t>
            </w:r>
          </w:p>
        </w:tc>
      </w:tr>
      <w:tr w:rsidR="00C8189F" w14:paraId="7FD68B58" w14:textId="77777777" w:rsidTr="70983BD7">
        <w:trPr>
          <w:trHeight w:val="300"/>
        </w:trPr>
        <w:tc>
          <w:tcPr>
            <w:tcW w:w="1514" w:type="dxa"/>
            <w:vMerge/>
            <w:vAlign w:val="center"/>
          </w:tcPr>
          <w:p w14:paraId="299398FF" w14:textId="77777777" w:rsidR="00C8189F" w:rsidRDefault="00C8189F" w:rsidP="00D91E9A">
            <w:pPr>
              <w:pStyle w:val="a2"/>
            </w:pPr>
          </w:p>
        </w:tc>
        <w:tc>
          <w:tcPr>
            <w:tcW w:w="930" w:type="dxa"/>
          </w:tcPr>
          <w:p w14:paraId="1E613FC9" w14:textId="73D1E22D" w:rsidR="00C8189F" w:rsidRPr="00F86983" w:rsidRDefault="00C8189F" w:rsidP="00F86983">
            <w:pPr>
              <w:jc w:val="center"/>
              <w:rPr>
                <w:rStyle w:val="a1"/>
                <w:color w:val="000000" w:themeColor="text1"/>
              </w:rPr>
            </w:pPr>
            <w:r>
              <w:rPr>
                <w:rStyle w:val="a1"/>
                <w:color w:val="000000" w:themeColor="text1"/>
              </w:rPr>
              <w:t>SN003</w:t>
            </w:r>
          </w:p>
        </w:tc>
        <w:tc>
          <w:tcPr>
            <w:tcW w:w="5872" w:type="dxa"/>
          </w:tcPr>
          <w:p w14:paraId="13D8D0FF" w14:textId="21F61F7E" w:rsidR="00C8189F" w:rsidRPr="00F86983" w:rsidRDefault="00C8189F" w:rsidP="00D91E9A">
            <w:pPr>
              <w:rPr>
                <w:rStyle w:val="a1"/>
                <w:color w:val="000000" w:themeColor="text1"/>
              </w:rPr>
            </w:pPr>
            <w:r>
              <w:rPr>
                <w:rStyle w:val="a1"/>
                <w:color w:val="000000" w:themeColor="text1"/>
              </w:rPr>
              <w:t>B01</w:t>
            </w:r>
            <w:r w:rsidRPr="00F86983">
              <w:rPr>
                <w:rStyle w:val="a1"/>
                <w:color w:val="000000" w:themeColor="text1"/>
              </w:rPr>
              <w:t>→</w:t>
            </w:r>
            <w:r>
              <w:rPr>
                <w:rStyle w:val="a1"/>
                <w:color w:val="000000" w:themeColor="text1"/>
              </w:rPr>
              <w:t>B02</w:t>
            </w:r>
            <w:r w:rsidRPr="00F86983">
              <w:rPr>
                <w:rStyle w:val="a1"/>
                <w:color w:val="000000" w:themeColor="text1"/>
              </w:rPr>
              <w:t>→</w:t>
            </w:r>
            <w:r>
              <w:rPr>
                <w:rStyle w:val="a1"/>
                <w:color w:val="000000" w:themeColor="text1"/>
              </w:rPr>
              <w:t>A01</w:t>
            </w:r>
          </w:p>
        </w:tc>
      </w:tr>
    </w:tbl>
    <w:p w14:paraId="2F58C7AC" w14:textId="77777777" w:rsidR="001D4699" w:rsidRDefault="001D4699" w:rsidP="008B5D46"/>
    <w:p w14:paraId="0581F9F8" w14:textId="54AFD7A8" w:rsidR="009E57CF" w:rsidRPr="006633FB" w:rsidRDefault="1688CDC1" w:rsidP="009E57CF">
      <w:pPr>
        <w:pStyle w:val="Heading4"/>
        <w:rPr>
          <w:rFonts w:ascii="Malgun Gothic" w:eastAsia="Malgun Gothic" w:hAnsi="Malgun Gothic"/>
        </w:rPr>
      </w:pPr>
      <w:r w:rsidRPr="0496F2CE">
        <w:rPr>
          <w:rStyle w:val="a1"/>
          <w:rFonts w:ascii="Malgun Gothic" w:eastAsia="Malgun Gothic" w:hAnsi="Malgun Gothic"/>
          <w:color w:val="000000" w:themeColor="text1"/>
        </w:rPr>
        <w:t>UC00</w:t>
      </w:r>
      <w:r w:rsidR="26FDE861" w:rsidRPr="0496F2CE">
        <w:rPr>
          <w:rStyle w:val="a1"/>
          <w:rFonts w:ascii="Malgun Gothic" w:eastAsia="Malgun Gothic" w:hAnsi="Malgun Gothic"/>
          <w:color w:val="000000" w:themeColor="text1"/>
        </w:rPr>
        <w:t>5</w:t>
      </w:r>
      <w:r w:rsidR="009E57CF" w:rsidRPr="0496F2CE">
        <w:rPr>
          <w:rStyle w:val="a1"/>
          <w:rFonts w:ascii="Malgun Gothic" w:eastAsia="Malgun Gothic" w:hAnsi="Malgun Gothic"/>
          <w:color w:val="000000" w:themeColor="text1"/>
        </w:rPr>
        <w:t xml:space="preserve">: </w:t>
      </w:r>
      <w:r w:rsidR="009E57CF" w:rsidRPr="006633FB">
        <w:rPr>
          <w:rFonts w:ascii="Malgun Gothic" w:eastAsia="Malgun Gothic" w:hAnsi="Malgun Gothic" w:hint="eastAsia"/>
        </w:rPr>
        <w:t>목록</w:t>
      </w:r>
      <w:r w:rsidR="009E57CF" w:rsidRPr="006633FB">
        <w:rPr>
          <w:rFonts w:ascii="Malgun Gothic" w:eastAsia="Malgun Gothic" w:hAnsi="Malgun Gothic"/>
        </w:rPr>
        <w:t xml:space="preserve">을 </w:t>
      </w:r>
      <w:r w:rsidR="009E57CF" w:rsidRPr="006633FB">
        <w:rPr>
          <w:rFonts w:ascii="Malgun Gothic" w:eastAsia="Malgun Gothic" w:hAnsi="Malgun Gothic" w:hint="eastAsia"/>
        </w:rPr>
        <w:t>삭제</w:t>
      </w:r>
      <w:r w:rsidR="009E57CF" w:rsidRPr="006633FB">
        <w:rPr>
          <w:rFonts w:ascii="Malgun Gothic" w:eastAsia="Malgun Gothic" w:hAnsi="Malgun Gothic"/>
        </w:rPr>
        <w:t>한다.</w:t>
      </w:r>
    </w:p>
    <w:p w14:paraId="665F477A" w14:textId="77777777" w:rsidR="009E57CF" w:rsidRPr="006633FB" w:rsidRDefault="009E57CF" w:rsidP="009E57CF">
      <w:pPr>
        <w:rPr>
          <w:rFonts w:ascii="Malgun Gothic" w:hAnsi="Malgun Gothic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9E57CF" w:rsidRPr="006633FB" w14:paraId="4CC38A84" w14:textId="77777777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70460FD9" w14:textId="77777777" w:rsidR="009E57CF" w:rsidRPr="006633FB" w:rsidRDefault="009E57CF">
            <w:pPr>
              <w:pStyle w:val="a2"/>
              <w:rPr>
                <w:rFonts w:ascii="Malgun Gothic" w:eastAsia="Malgun Gothic" w:hAnsi="Malgun Gothic"/>
              </w:rPr>
            </w:pPr>
            <w:r w:rsidRPr="006633FB">
              <w:rPr>
                <w:rFonts w:ascii="Malgun Gothic" w:eastAsia="Malgun Gothic" w:hAnsi="Malgun Gothic"/>
              </w:rPr>
              <w:t>설명</w:t>
            </w:r>
          </w:p>
        </w:tc>
        <w:tc>
          <w:tcPr>
            <w:tcW w:w="6802" w:type="dxa"/>
            <w:gridSpan w:val="2"/>
          </w:tcPr>
          <w:p w14:paraId="4ADAF3B0" w14:textId="190582D6" w:rsidR="009E57CF" w:rsidRPr="006633FB" w:rsidRDefault="00051ABE">
            <w:pPr>
              <w:rPr>
                <w:rStyle w:val="a1"/>
                <w:rFonts w:ascii="Malgun Gothic" w:hAnsi="Malgun Gothic"/>
              </w:rPr>
            </w:pPr>
            <w:r>
              <w:rPr>
                <w:rFonts w:ascii="Malgun Gothic" w:hAnsi="Malgun Gothic" w:hint="eastAsia"/>
              </w:rPr>
              <w:t>회</w:t>
            </w:r>
            <w:r w:rsidR="00944964">
              <w:rPr>
                <w:rFonts w:ascii="Malgun Gothic" w:hAnsi="Malgun Gothic" w:hint="eastAsia"/>
              </w:rPr>
              <w:t>원이</w:t>
            </w:r>
            <w:r w:rsidR="009E57CF" w:rsidRPr="006633FB">
              <w:rPr>
                <w:rFonts w:ascii="Malgun Gothic" w:hAnsi="Malgun Gothic" w:hint="eastAsia"/>
              </w:rPr>
              <w:t xml:space="preserve"> 목록을 삭제한다.</w:t>
            </w:r>
          </w:p>
        </w:tc>
      </w:tr>
      <w:tr w:rsidR="009E57CF" w:rsidRPr="006633FB" w14:paraId="375FF1D9" w14:textId="77777777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04A5D328" w14:textId="77777777" w:rsidR="009E57CF" w:rsidRPr="006633FB" w:rsidRDefault="009E57CF">
            <w:pPr>
              <w:pStyle w:val="a2"/>
              <w:rPr>
                <w:rFonts w:ascii="Malgun Gothic" w:eastAsia="Malgun Gothic" w:hAnsi="Malgun Gothic"/>
              </w:rPr>
            </w:pPr>
            <w:r w:rsidRPr="006633FB">
              <w:rPr>
                <w:rFonts w:ascii="Malgun Gothic" w:eastAsia="Malgun Gothic" w:hAnsi="Malgun Gothic"/>
              </w:rPr>
              <w:t xml:space="preserve">관련 </w:t>
            </w:r>
            <w:proofErr w:type="spellStart"/>
            <w:r w:rsidRPr="006633FB">
              <w:rPr>
                <w:rFonts w:ascii="Malgun Gothic" w:eastAsia="Malgun Gothic" w:hAnsi="Malgun Gothic"/>
              </w:rPr>
              <w:t>액터</w:t>
            </w:r>
            <w:proofErr w:type="spellEnd"/>
          </w:p>
        </w:tc>
        <w:tc>
          <w:tcPr>
            <w:tcW w:w="6802" w:type="dxa"/>
            <w:gridSpan w:val="2"/>
          </w:tcPr>
          <w:p w14:paraId="68A259E7" w14:textId="468F5D6B" w:rsidR="009E57CF" w:rsidRPr="006633FB" w:rsidRDefault="00944964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>
              <w:rPr>
                <w:rStyle w:val="a1"/>
                <w:rFonts w:ascii="Malgun Gothic" w:hAnsi="Malgun Gothic" w:hint="eastAsia"/>
                <w:color w:val="000000" w:themeColor="text1"/>
              </w:rPr>
              <w:t>회</w:t>
            </w:r>
            <w:r>
              <w:rPr>
                <w:rStyle w:val="a1"/>
                <w:rFonts w:hint="eastAsia"/>
                <w:color w:val="000000" w:themeColor="text1"/>
              </w:rPr>
              <w:t>원</w:t>
            </w:r>
          </w:p>
        </w:tc>
      </w:tr>
      <w:tr w:rsidR="009E57CF" w:rsidRPr="006633FB" w14:paraId="7F78DFC1" w14:textId="77777777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76CDE021" w14:textId="77777777" w:rsidR="009E57CF" w:rsidRPr="006633FB" w:rsidRDefault="009E57CF">
            <w:pPr>
              <w:pStyle w:val="a2"/>
              <w:rPr>
                <w:rFonts w:ascii="Malgun Gothic" w:eastAsia="Malgun Gothic" w:hAnsi="Malgun Gothic"/>
              </w:rPr>
            </w:pPr>
            <w:r w:rsidRPr="006633FB">
              <w:rPr>
                <w:rFonts w:ascii="Malgun Gothic" w:eastAsia="Malgun Gothic" w:hAnsi="Malgun Gothic"/>
              </w:rPr>
              <w:t>사전 조건</w:t>
            </w:r>
          </w:p>
        </w:tc>
        <w:tc>
          <w:tcPr>
            <w:tcW w:w="6802" w:type="dxa"/>
            <w:gridSpan w:val="2"/>
          </w:tcPr>
          <w:p w14:paraId="531C4B12" w14:textId="1C40D06B" w:rsidR="009E57CF" w:rsidRPr="006633FB" w:rsidRDefault="00944964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>
              <w:rPr>
                <w:rStyle w:val="a1"/>
                <w:rFonts w:ascii="Malgun Gothic" w:hAnsi="Malgun Gothic" w:hint="eastAsia"/>
                <w:color w:val="000000" w:themeColor="text1"/>
              </w:rPr>
              <w:t>회</w:t>
            </w:r>
            <w:r>
              <w:rPr>
                <w:rStyle w:val="a1"/>
                <w:rFonts w:hint="eastAsia"/>
                <w:color w:val="000000" w:themeColor="text1"/>
              </w:rPr>
              <w:t>원은</w:t>
            </w:r>
            <w:r w:rsidR="002F6304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 </w:t>
            </w:r>
            <w:r w:rsidR="002F6304">
              <w:rPr>
                <w:rStyle w:val="a1"/>
                <w:rFonts w:ascii="Malgun Gothic" w:hAnsi="Malgun Gothic"/>
                <w:color w:val="000000" w:themeColor="text1"/>
              </w:rPr>
              <w:t>UC002</w:t>
            </w:r>
            <w:r w:rsidR="002F6304">
              <w:rPr>
                <w:rStyle w:val="a1"/>
                <w:rFonts w:ascii="Malgun Gothic" w:hAnsi="Malgun Gothic" w:hint="eastAsia"/>
                <w:color w:val="000000" w:themeColor="text1"/>
              </w:rPr>
              <w:t>를 통해 로그인한 상태여야 한다.</w:t>
            </w:r>
          </w:p>
        </w:tc>
      </w:tr>
      <w:tr w:rsidR="009E57CF" w:rsidRPr="006633FB" w14:paraId="607AF363" w14:textId="77777777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5B2CF6BB" w14:textId="77777777" w:rsidR="009E57CF" w:rsidRPr="006633FB" w:rsidRDefault="009E57CF">
            <w:pPr>
              <w:pStyle w:val="a2"/>
              <w:rPr>
                <w:rFonts w:ascii="Malgun Gothic" w:eastAsia="Malgun Gothic" w:hAnsi="Malgun Gothic"/>
              </w:rPr>
            </w:pPr>
            <w:r w:rsidRPr="006633FB">
              <w:rPr>
                <w:rFonts w:ascii="Malgun Gothic" w:eastAsia="Malgun Gothic" w:hAnsi="Malgun Gothic"/>
              </w:rPr>
              <w:t>사후 조건</w:t>
            </w:r>
          </w:p>
        </w:tc>
        <w:tc>
          <w:tcPr>
            <w:tcW w:w="6802" w:type="dxa"/>
            <w:gridSpan w:val="2"/>
          </w:tcPr>
          <w:p w14:paraId="67025B71" w14:textId="6E405DF2" w:rsidR="009E57CF" w:rsidRPr="007C0BD4" w:rsidRDefault="0036272D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시스템은 </w:t>
            </w:r>
            <w:r w:rsidR="00944964">
              <w:rPr>
                <w:rStyle w:val="a1"/>
                <w:rFonts w:ascii="Malgun Gothic" w:hAnsi="Malgun Gothic" w:hint="eastAsia"/>
                <w:color w:val="000000" w:themeColor="text1"/>
              </w:rPr>
              <w:t>회원이</w:t>
            </w:r>
            <w:r w:rsidR="00605C6F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 선택한 </w:t>
            </w:r>
            <w:r w:rsidR="009B7495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목록 내의 할 일(들)과 </w:t>
            </w:r>
            <w:r w:rsidR="001D40F6">
              <w:rPr>
                <w:rStyle w:val="a1"/>
                <w:rFonts w:ascii="Malgun Gothic" w:hAnsi="Malgun Gothic" w:hint="eastAsia"/>
                <w:color w:val="000000" w:themeColor="text1"/>
              </w:rPr>
              <w:t>목록을 삭</w:t>
            </w:r>
            <w:r w:rsidR="0003658A">
              <w:rPr>
                <w:rStyle w:val="a1"/>
                <w:rFonts w:ascii="Malgun Gothic" w:hAnsi="Malgun Gothic" w:hint="eastAsia"/>
                <w:color w:val="000000" w:themeColor="text1"/>
              </w:rPr>
              <w:t>제</w:t>
            </w:r>
            <w:r w:rsidR="00E8062D">
              <w:rPr>
                <w:rStyle w:val="a1"/>
                <w:rFonts w:ascii="Malgun Gothic" w:hAnsi="Malgun Gothic" w:hint="eastAsia"/>
                <w:color w:val="000000" w:themeColor="text1"/>
              </w:rPr>
              <w:t>하고 이를 반영한다</w:t>
            </w:r>
            <w:r w:rsidR="007C0BD4">
              <w:rPr>
                <w:rStyle w:val="a1"/>
                <w:rFonts w:ascii="Malgun Gothic" w:hAnsi="Malgun Gothic" w:hint="eastAsia"/>
                <w:color w:val="000000" w:themeColor="text1"/>
              </w:rPr>
              <w:t>.</w:t>
            </w:r>
          </w:p>
        </w:tc>
      </w:tr>
      <w:tr w:rsidR="003573E2" w:rsidRPr="006633FB" w14:paraId="20900C43" w14:textId="77777777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67D80809" w14:textId="77777777" w:rsidR="003573E2" w:rsidRPr="006633FB" w:rsidRDefault="003573E2">
            <w:pPr>
              <w:pStyle w:val="a2"/>
              <w:rPr>
                <w:rFonts w:ascii="Malgun Gothic" w:eastAsia="Malgun Gothic" w:hAnsi="Malgun Gothic"/>
              </w:rPr>
            </w:pPr>
            <w:r w:rsidRPr="006633FB">
              <w:rPr>
                <w:rFonts w:ascii="Malgun Gothic" w:eastAsia="Malgun Gothic" w:hAnsi="Malgun Gothic"/>
              </w:rPr>
              <w:t>기본 흐름</w:t>
            </w:r>
          </w:p>
        </w:tc>
        <w:tc>
          <w:tcPr>
            <w:tcW w:w="930" w:type="dxa"/>
            <w:shd w:val="clear" w:color="auto" w:fill="auto"/>
          </w:tcPr>
          <w:p w14:paraId="65B930C3" w14:textId="77777777" w:rsidR="003573E2" w:rsidRPr="006633FB" w:rsidRDefault="003573E2">
            <w:pPr>
              <w:pStyle w:val="a2"/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</w:pPr>
            <w:r w:rsidRPr="006633FB"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  <w:t>B01</w:t>
            </w:r>
          </w:p>
        </w:tc>
        <w:tc>
          <w:tcPr>
            <w:tcW w:w="5872" w:type="dxa"/>
            <w:shd w:val="clear" w:color="auto" w:fill="auto"/>
          </w:tcPr>
          <w:p w14:paraId="0C908D79" w14:textId="40F3EFAB" w:rsidR="003573E2" w:rsidRPr="006633FB" w:rsidRDefault="00944964">
            <w:pPr>
              <w:pStyle w:val="a2"/>
              <w:jc w:val="both"/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</w:pPr>
            <w:r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>회원은</w:t>
            </w:r>
            <w:r w:rsidR="00E8062D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 xml:space="preserve"> </w:t>
            </w:r>
            <w:r w:rsidR="003573E2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>목록 삭제하기 옵션을 선택한다.</w:t>
            </w:r>
          </w:p>
        </w:tc>
      </w:tr>
      <w:tr w:rsidR="003573E2" w:rsidRPr="006633FB" w14:paraId="58E65A9E" w14:textId="77777777">
        <w:trPr>
          <w:trHeight w:val="300"/>
        </w:trPr>
        <w:tc>
          <w:tcPr>
            <w:tcW w:w="1514" w:type="dxa"/>
            <w:vMerge/>
          </w:tcPr>
          <w:p w14:paraId="51332DBF" w14:textId="77777777" w:rsidR="003573E2" w:rsidRPr="006633FB" w:rsidRDefault="003573E2">
            <w:pPr>
              <w:rPr>
                <w:rFonts w:ascii="Malgun Gothic" w:hAnsi="Malgun Gothic"/>
              </w:rPr>
            </w:pPr>
          </w:p>
        </w:tc>
        <w:tc>
          <w:tcPr>
            <w:tcW w:w="930" w:type="dxa"/>
            <w:shd w:val="clear" w:color="auto" w:fill="auto"/>
          </w:tcPr>
          <w:p w14:paraId="336ED633" w14:textId="77777777" w:rsidR="003573E2" w:rsidRPr="006633FB" w:rsidRDefault="003573E2">
            <w:pPr>
              <w:jc w:val="center"/>
              <w:rPr>
                <w:rStyle w:val="a1"/>
                <w:rFonts w:ascii="Malgun Gothic" w:hAnsi="Malgun Gothic"/>
                <w:color w:val="000000" w:themeColor="text1"/>
              </w:rPr>
            </w:pPr>
            <w:r w:rsidRPr="006633FB">
              <w:rPr>
                <w:rStyle w:val="a1"/>
                <w:rFonts w:ascii="Malgun Gothic" w:hAnsi="Malgun Gothic" w:hint="eastAsia"/>
                <w:color w:val="000000" w:themeColor="text1"/>
              </w:rPr>
              <w:t>B</w:t>
            </w:r>
            <w:r w:rsidRPr="006633FB">
              <w:rPr>
                <w:rStyle w:val="a1"/>
                <w:rFonts w:ascii="Malgun Gothic" w:hAnsi="Malgun Gothic"/>
                <w:color w:val="000000" w:themeColor="text1"/>
              </w:rPr>
              <w:t>02</w:t>
            </w:r>
          </w:p>
        </w:tc>
        <w:tc>
          <w:tcPr>
            <w:tcW w:w="5872" w:type="dxa"/>
            <w:shd w:val="clear" w:color="auto" w:fill="auto"/>
          </w:tcPr>
          <w:p w14:paraId="3E1C25E3" w14:textId="5B72D073" w:rsidR="003573E2" w:rsidRPr="006633FB" w:rsidRDefault="003573E2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시스템은 </w:t>
            </w:r>
            <w:r w:rsidR="00944964">
              <w:rPr>
                <w:rStyle w:val="a1"/>
                <w:rFonts w:ascii="Malgun Gothic" w:hAnsi="Malgun Gothic" w:hint="eastAsia"/>
                <w:color w:val="000000" w:themeColor="text1"/>
              </w:rPr>
              <w:t>회원</w:t>
            </w:r>
            <w:r>
              <w:rPr>
                <w:rStyle w:val="a1"/>
                <w:rFonts w:ascii="Malgun Gothic" w:hAnsi="Malgun Gothic" w:hint="eastAsia"/>
                <w:color w:val="000000" w:themeColor="text1"/>
              </w:rPr>
              <w:t>에게 삭제를 할 것인지에 대한 확인 의사를 묻는다.</w:t>
            </w:r>
          </w:p>
        </w:tc>
      </w:tr>
      <w:tr w:rsidR="003573E2" w:rsidRPr="006633FB" w14:paraId="27E27819" w14:textId="77777777">
        <w:trPr>
          <w:trHeight w:val="300"/>
        </w:trPr>
        <w:tc>
          <w:tcPr>
            <w:tcW w:w="1514" w:type="dxa"/>
            <w:vMerge/>
          </w:tcPr>
          <w:p w14:paraId="182F417B" w14:textId="77777777" w:rsidR="003573E2" w:rsidRPr="006633FB" w:rsidRDefault="003573E2">
            <w:pPr>
              <w:rPr>
                <w:rFonts w:ascii="Malgun Gothic" w:hAnsi="Malgun Gothic"/>
              </w:rPr>
            </w:pPr>
          </w:p>
        </w:tc>
        <w:tc>
          <w:tcPr>
            <w:tcW w:w="930" w:type="dxa"/>
            <w:shd w:val="clear" w:color="auto" w:fill="auto"/>
          </w:tcPr>
          <w:p w14:paraId="67EFDC9B" w14:textId="77777777" w:rsidR="003573E2" w:rsidRPr="006633FB" w:rsidRDefault="003573E2">
            <w:pPr>
              <w:jc w:val="center"/>
              <w:rPr>
                <w:rStyle w:val="a1"/>
                <w:rFonts w:ascii="Malgun Gothic" w:hAnsi="Malgun Gothic"/>
                <w:color w:val="000000" w:themeColor="text1"/>
              </w:rPr>
            </w:pPr>
            <w:r w:rsidRPr="006633FB">
              <w:rPr>
                <w:rStyle w:val="a1"/>
                <w:rFonts w:ascii="Malgun Gothic" w:hAnsi="Malgun Gothic"/>
                <w:color w:val="000000" w:themeColor="text1"/>
              </w:rPr>
              <w:t>B03</w:t>
            </w:r>
          </w:p>
        </w:tc>
        <w:tc>
          <w:tcPr>
            <w:tcW w:w="5872" w:type="dxa"/>
            <w:shd w:val="clear" w:color="auto" w:fill="auto"/>
          </w:tcPr>
          <w:p w14:paraId="77EF06BD" w14:textId="6F0C89AD" w:rsidR="003573E2" w:rsidRPr="006633FB" w:rsidRDefault="00CC3FAB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시스템은 </w:t>
            </w:r>
            <w:r w:rsidR="00944964">
              <w:rPr>
                <w:rStyle w:val="a1"/>
                <w:rFonts w:ascii="Malgun Gothic" w:hAnsi="Malgun Gothic" w:hint="eastAsia"/>
                <w:color w:val="000000" w:themeColor="text1"/>
              </w:rPr>
              <w:t>회원이</w:t>
            </w:r>
            <w:r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 선택한 목록 내의 할 일들</w:t>
            </w:r>
            <w:r w:rsidR="009138FD">
              <w:rPr>
                <w:rStyle w:val="a1"/>
                <w:rFonts w:ascii="Malgun Gothic" w:hAnsi="Malgun Gothic" w:hint="eastAsia"/>
                <w:color w:val="000000" w:themeColor="text1"/>
              </w:rPr>
              <w:t>의 연결을 해제한다</w:t>
            </w:r>
            <w:r>
              <w:rPr>
                <w:rStyle w:val="a1"/>
                <w:rFonts w:ascii="Malgun Gothic" w:hAnsi="Malgun Gothic" w:hint="eastAsia"/>
                <w:color w:val="000000" w:themeColor="text1"/>
              </w:rPr>
              <w:t>.</w:t>
            </w:r>
          </w:p>
        </w:tc>
      </w:tr>
      <w:tr w:rsidR="003573E2" w:rsidRPr="006633FB" w14:paraId="2B4D94E8" w14:textId="77777777">
        <w:trPr>
          <w:trHeight w:val="300"/>
        </w:trPr>
        <w:tc>
          <w:tcPr>
            <w:tcW w:w="1514" w:type="dxa"/>
            <w:vMerge/>
          </w:tcPr>
          <w:p w14:paraId="2F16A960" w14:textId="77777777" w:rsidR="003573E2" w:rsidRPr="006633FB" w:rsidRDefault="003573E2">
            <w:pPr>
              <w:rPr>
                <w:rFonts w:ascii="Malgun Gothic" w:hAnsi="Malgun Gothic"/>
              </w:rPr>
            </w:pPr>
          </w:p>
        </w:tc>
        <w:tc>
          <w:tcPr>
            <w:tcW w:w="930" w:type="dxa"/>
            <w:shd w:val="clear" w:color="auto" w:fill="auto"/>
          </w:tcPr>
          <w:p w14:paraId="136CA6F6" w14:textId="4D085ADF" w:rsidR="003573E2" w:rsidRPr="006633FB" w:rsidRDefault="003573E2">
            <w:pPr>
              <w:jc w:val="center"/>
              <w:rPr>
                <w:rStyle w:val="a1"/>
                <w:rFonts w:ascii="Malgun Gothic" w:hAnsi="Malgun Gothic"/>
                <w:color w:val="000000" w:themeColor="text1"/>
              </w:rPr>
            </w:pPr>
            <w:r>
              <w:rPr>
                <w:rStyle w:val="a1"/>
                <w:rFonts w:ascii="Malgun Gothic" w:hAnsi="Malgun Gothic"/>
                <w:color w:val="000000" w:themeColor="text1"/>
              </w:rPr>
              <w:t>B04</w:t>
            </w:r>
          </w:p>
        </w:tc>
        <w:tc>
          <w:tcPr>
            <w:tcW w:w="5872" w:type="dxa"/>
            <w:shd w:val="clear" w:color="auto" w:fill="auto"/>
          </w:tcPr>
          <w:p w14:paraId="4A4DF219" w14:textId="244BA813" w:rsidR="00CC3FAB" w:rsidRDefault="00CC3FAB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시스템은 </w:t>
            </w:r>
            <w:r w:rsidR="00944964">
              <w:rPr>
                <w:rStyle w:val="a1"/>
                <w:rFonts w:ascii="Malgun Gothic" w:hAnsi="Malgun Gothic" w:hint="eastAsia"/>
                <w:color w:val="000000" w:themeColor="text1"/>
              </w:rPr>
              <w:t>회원이</w:t>
            </w:r>
            <w:r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 선택한 목록을 삭제한다</w:t>
            </w:r>
            <w:r w:rsidR="00C34A88">
              <w:rPr>
                <w:rStyle w:val="a1"/>
                <w:rFonts w:ascii="Malgun Gothic" w:hAnsi="Malgun Gothic" w:hint="eastAsia"/>
                <w:color w:val="000000" w:themeColor="text1"/>
              </w:rPr>
              <w:t>.</w:t>
            </w:r>
          </w:p>
        </w:tc>
      </w:tr>
      <w:tr w:rsidR="009E57CF" w:rsidRPr="006633FB" w14:paraId="134EA06F" w14:textId="77777777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36261F3D" w14:textId="77777777" w:rsidR="009E57CF" w:rsidRPr="006633FB" w:rsidRDefault="009E57CF">
            <w:pPr>
              <w:pStyle w:val="a2"/>
              <w:rPr>
                <w:rFonts w:ascii="Malgun Gothic" w:eastAsia="Malgun Gothic" w:hAnsi="Malgun Gothic"/>
              </w:rPr>
            </w:pPr>
            <w:r w:rsidRPr="006633FB">
              <w:rPr>
                <w:rFonts w:ascii="Malgun Gothic" w:eastAsia="Malgun Gothic" w:hAnsi="Malgun Gothic"/>
              </w:rPr>
              <w:t>대안 흐름</w:t>
            </w:r>
          </w:p>
        </w:tc>
        <w:tc>
          <w:tcPr>
            <w:tcW w:w="930" w:type="dxa"/>
            <w:shd w:val="clear" w:color="auto" w:fill="auto"/>
          </w:tcPr>
          <w:p w14:paraId="6F893DED" w14:textId="0A4D1592" w:rsidR="009E57CF" w:rsidRPr="006633FB" w:rsidRDefault="00BC07DF">
            <w:pPr>
              <w:pStyle w:val="a2"/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</w:pPr>
            <w:r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  <w:t>A01</w:t>
            </w:r>
          </w:p>
        </w:tc>
        <w:tc>
          <w:tcPr>
            <w:tcW w:w="5872" w:type="dxa"/>
            <w:shd w:val="clear" w:color="auto" w:fill="auto"/>
          </w:tcPr>
          <w:p w14:paraId="7EBBC2B3" w14:textId="54F368DE" w:rsidR="00E05C96" w:rsidRDefault="00944964" w:rsidP="003573E2">
            <w:pPr>
              <w:pStyle w:val="a2"/>
              <w:jc w:val="left"/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</w:pPr>
            <w:r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>회원이</w:t>
            </w:r>
            <w:r w:rsidR="00D876CA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 xml:space="preserve"> </w:t>
            </w:r>
            <w:r w:rsidR="00E05C96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>삭제하는 것을 취소하는 경우:</w:t>
            </w:r>
          </w:p>
          <w:p w14:paraId="7F1993F8" w14:textId="07257452" w:rsidR="009E57CF" w:rsidRPr="006633FB" w:rsidRDefault="00E05C96" w:rsidP="003573E2">
            <w:pPr>
              <w:pStyle w:val="a2"/>
              <w:jc w:val="left"/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</w:pPr>
            <w:r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  <w:t xml:space="preserve">- </w:t>
            </w:r>
            <w:r w:rsidR="00BC07DF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 xml:space="preserve">시스템은 </w:t>
            </w:r>
            <w:r w:rsidR="00944964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>회원을</w:t>
            </w:r>
            <w:r w:rsidR="00BC07DF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 xml:space="preserve"> </w:t>
            </w:r>
            <w:r w:rsidR="00E8062D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 xml:space="preserve">사전 조건으로 </w:t>
            </w:r>
            <w:r w:rsidR="003C3347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>돌려놓는다.</w:t>
            </w:r>
          </w:p>
        </w:tc>
      </w:tr>
      <w:tr w:rsidR="00BC07DF" w:rsidRPr="006633FB" w14:paraId="2DA4C27C" w14:textId="77777777">
        <w:trPr>
          <w:trHeight w:val="300"/>
        </w:trPr>
        <w:tc>
          <w:tcPr>
            <w:tcW w:w="1514" w:type="dxa"/>
            <w:vMerge/>
          </w:tcPr>
          <w:p w14:paraId="4A6D883B" w14:textId="77777777" w:rsidR="00BC07DF" w:rsidRPr="006633FB" w:rsidRDefault="00BC07DF" w:rsidP="00BC07DF">
            <w:pPr>
              <w:rPr>
                <w:rFonts w:ascii="Malgun Gothic" w:hAnsi="Malgun Gothic"/>
              </w:rPr>
            </w:pPr>
          </w:p>
        </w:tc>
        <w:tc>
          <w:tcPr>
            <w:tcW w:w="930" w:type="dxa"/>
            <w:shd w:val="clear" w:color="auto" w:fill="auto"/>
          </w:tcPr>
          <w:p w14:paraId="67102B54" w14:textId="45975921" w:rsidR="00BC07DF" w:rsidRPr="006633FB" w:rsidRDefault="00BC07DF" w:rsidP="00BC07DF">
            <w:pPr>
              <w:pStyle w:val="a2"/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</w:pPr>
            <w:r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  <w:t>A02</w:t>
            </w:r>
          </w:p>
        </w:tc>
        <w:tc>
          <w:tcPr>
            <w:tcW w:w="5872" w:type="dxa"/>
            <w:shd w:val="clear" w:color="auto" w:fill="auto"/>
          </w:tcPr>
          <w:p w14:paraId="0097BE61" w14:textId="3E7E7FC1" w:rsidR="00E05C96" w:rsidRDefault="00944964" w:rsidP="00E05C96">
            <w:pPr>
              <w:pStyle w:val="a2"/>
              <w:jc w:val="left"/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</w:pPr>
            <w:r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>회원이</w:t>
            </w:r>
            <w:r w:rsidR="00BC07DF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 xml:space="preserve"> 선택한 목록 내에 할 일이 존재하지 않는 경우:</w:t>
            </w:r>
          </w:p>
          <w:p w14:paraId="725B24EE" w14:textId="15401006" w:rsidR="00BC07DF" w:rsidRPr="006633FB" w:rsidRDefault="00BC07DF" w:rsidP="00E05C96">
            <w:pPr>
              <w:pStyle w:val="a2"/>
              <w:jc w:val="left"/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</w:pPr>
            <w:r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>-</w:t>
            </w:r>
            <w:r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  <w:t xml:space="preserve"> </w:t>
            </w:r>
            <w:r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 xml:space="preserve">시스템은 </w:t>
            </w:r>
            <w:r w:rsidR="00944964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>회원이</w:t>
            </w:r>
            <w:r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 xml:space="preserve"> 선택한 목록만 삭제한다.</w:t>
            </w:r>
          </w:p>
        </w:tc>
      </w:tr>
      <w:tr w:rsidR="0066513C" w:rsidRPr="006633FB" w14:paraId="1814948A" w14:textId="77777777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24C5EAFC" w14:textId="77777777" w:rsidR="0066513C" w:rsidRPr="006633FB" w:rsidRDefault="0066513C" w:rsidP="00BC07DF">
            <w:pPr>
              <w:pStyle w:val="a2"/>
              <w:rPr>
                <w:rFonts w:ascii="Malgun Gothic" w:eastAsia="Malgun Gothic" w:hAnsi="Malgun Gothic"/>
              </w:rPr>
            </w:pPr>
            <w:r w:rsidRPr="006633FB">
              <w:rPr>
                <w:rFonts w:ascii="Malgun Gothic" w:eastAsia="Malgun Gothic" w:hAnsi="Malgun Gothic"/>
              </w:rPr>
              <w:t>예외 흐름</w:t>
            </w:r>
          </w:p>
        </w:tc>
        <w:tc>
          <w:tcPr>
            <w:tcW w:w="930" w:type="dxa"/>
            <w:shd w:val="clear" w:color="auto" w:fill="auto"/>
          </w:tcPr>
          <w:p w14:paraId="57D49A84" w14:textId="77777777" w:rsidR="0066513C" w:rsidRPr="006633FB" w:rsidRDefault="0066513C" w:rsidP="00BC07DF">
            <w:pPr>
              <w:pStyle w:val="a2"/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</w:pPr>
            <w:r w:rsidRPr="006633FB"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  <w:t>E01</w:t>
            </w:r>
          </w:p>
        </w:tc>
        <w:tc>
          <w:tcPr>
            <w:tcW w:w="5872" w:type="dxa"/>
            <w:shd w:val="clear" w:color="auto" w:fill="auto"/>
          </w:tcPr>
          <w:p w14:paraId="382CFED9" w14:textId="77777777" w:rsidR="00CC3FAB" w:rsidRDefault="00CC3FAB" w:rsidP="00CC3FAB">
            <w:pPr>
              <w:pStyle w:val="a2"/>
              <w:jc w:val="both"/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</w:pPr>
            <w:r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>시스템이 할 일을 삭제하는 데에 실패한 경우:</w:t>
            </w:r>
          </w:p>
          <w:p w14:paraId="15ADFF68" w14:textId="06F0D590" w:rsidR="00922D2A" w:rsidRDefault="00CC3FAB" w:rsidP="00BC07DF">
            <w:pPr>
              <w:pStyle w:val="a2"/>
              <w:jc w:val="both"/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</w:pPr>
            <w:r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  <w:t xml:space="preserve">- </w:t>
            </w:r>
            <w:r w:rsidR="00922D2A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>시스템은 할 일을 삭제하는 것에 실패했다는 메</w:t>
            </w:r>
            <w:r w:rsidR="002B4139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>시</w:t>
            </w:r>
            <w:r w:rsidR="00922D2A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>지를 출력한다.</w:t>
            </w:r>
          </w:p>
          <w:p w14:paraId="5612535A" w14:textId="520061BC" w:rsidR="00922D2A" w:rsidRPr="006633FB" w:rsidRDefault="00922D2A" w:rsidP="00BC07DF">
            <w:pPr>
              <w:pStyle w:val="a2"/>
              <w:jc w:val="both"/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</w:pPr>
            <w:r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  <w:t xml:space="preserve">- </w:t>
            </w:r>
            <w:r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 xml:space="preserve">시스템은 </w:t>
            </w:r>
            <w:r w:rsidR="00944964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>회원을</w:t>
            </w:r>
            <w:r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 xml:space="preserve"> </w:t>
            </w:r>
            <w:r w:rsidR="00E8062D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 xml:space="preserve">사전 조건으로 </w:t>
            </w:r>
            <w:r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>돌려보낸다.</w:t>
            </w:r>
          </w:p>
        </w:tc>
      </w:tr>
      <w:tr w:rsidR="0066513C" w:rsidRPr="006633FB" w14:paraId="6D6E97C4" w14:textId="77777777">
        <w:trPr>
          <w:trHeight w:val="300"/>
        </w:trPr>
        <w:tc>
          <w:tcPr>
            <w:tcW w:w="1514" w:type="dxa"/>
            <w:vMerge/>
            <w:shd w:val="clear" w:color="auto" w:fill="CCCCCC"/>
            <w:vAlign w:val="center"/>
          </w:tcPr>
          <w:p w14:paraId="5633CA47" w14:textId="77777777" w:rsidR="0066513C" w:rsidRPr="006633FB" w:rsidRDefault="0066513C" w:rsidP="00BC07DF">
            <w:pPr>
              <w:pStyle w:val="a2"/>
              <w:rPr>
                <w:rFonts w:ascii="Malgun Gothic" w:eastAsia="Malgun Gothic" w:hAnsi="Malgun Gothic"/>
              </w:rPr>
            </w:pPr>
          </w:p>
        </w:tc>
        <w:tc>
          <w:tcPr>
            <w:tcW w:w="930" w:type="dxa"/>
            <w:shd w:val="clear" w:color="auto" w:fill="auto"/>
          </w:tcPr>
          <w:p w14:paraId="1BE3F3B7" w14:textId="350620E4" w:rsidR="0066513C" w:rsidRPr="006633FB" w:rsidRDefault="0066513C" w:rsidP="00BC07DF">
            <w:pPr>
              <w:pStyle w:val="a2"/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</w:pPr>
            <w:r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  <w:t>E02</w:t>
            </w:r>
          </w:p>
        </w:tc>
        <w:tc>
          <w:tcPr>
            <w:tcW w:w="5872" w:type="dxa"/>
            <w:shd w:val="clear" w:color="auto" w:fill="auto"/>
          </w:tcPr>
          <w:p w14:paraId="65DBA62C" w14:textId="77777777" w:rsidR="00CC3FAB" w:rsidRPr="006633FB" w:rsidRDefault="00CC3FAB" w:rsidP="00CC3FAB">
            <w:pPr>
              <w:pStyle w:val="a2"/>
              <w:jc w:val="both"/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</w:pPr>
            <w:r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>시스템이 목록을 삭제하는 데에 실패한 경우</w:t>
            </w:r>
            <w:r w:rsidRPr="006633FB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>:</w:t>
            </w:r>
          </w:p>
          <w:p w14:paraId="3682E417" w14:textId="7C27873D" w:rsidR="00CC3FAB" w:rsidRDefault="00CC3FAB" w:rsidP="00CC3FAB">
            <w:pPr>
              <w:pStyle w:val="a2"/>
              <w:jc w:val="both"/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</w:pPr>
            <w:r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  <w:t xml:space="preserve">- </w:t>
            </w:r>
            <w:r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 xml:space="preserve">시스템은 </w:t>
            </w:r>
            <w:r w:rsidR="00944964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>회원에게</w:t>
            </w:r>
            <w:r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 xml:space="preserve"> </w:t>
            </w:r>
            <w:r w:rsidR="00B73460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>할 일은 삭제하는 것에 성공했지만,</w:t>
            </w:r>
            <w:r w:rsidR="00B73460"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  <w:t xml:space="preserve"> </w:t>
            </w:r>
            <w:r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>목록을 삭제하는 것에 실패했다는 메</w:t>
            </w:r>
            <w:r w:rsidR="002B4139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>시</w:t>
            </w:r>
            <w:r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>지를 출력한다.</w:t>
            </w:r>
          </w:p>
          <w:p w14:paraId="130978DE" w14:textId="7287C9AE" w:rsidR="0066513C" w:rsidRDefault="00CC3FAB" w:rsidP="00CC3FAB">
            <w:pPr>
              <w:pStyle w:val="a2"/>
              <w:jc w:val="both"/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</w:pPr>
            <w:r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  <w:t xml:space="preserve">- </w:t>
            </w:r>
            <w:r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 xml:space="preserve">시스템은 </w:t>
            </w:r>
            <w:r w:rsidR="00944964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>회원을</w:t>
            </w:r>
            <w:r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 xml:space="preserve"> </w:t>
            </w:r>
            <w:r w:rsidR="00E8062D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>사전 조건으로</w:t>
            </w:r>
            <w:r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 xml:space="preserve"> 돌려놓는다.</w:t>
            </w:r>
          </w:p>
        </w:tc>
      </w:tr>
      <w:tr w:rsidR="00692BB9" w:rsidRPr="006633FB" w14:paraId="481330E7" w14:textId="77777777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68933ABC" w14:textId="77777777" w:rsidR="00692BB9" w:rsidRPr="006633FB" w:rsidRDefault="00692BB9" w:rsidP="00BC07DF">
            <w:pPr>
              <w:pStyle w:val="a2"/>
              <w:rPr>
                <w:rFonts w:ascii="Malgun Gothic" w:eastAsia="Malgun Gothic" w:hAnsi="Malgun Gothic"/>
              </w:rPr>
            </w:pPr>
            <w:r w:rsidRPr="006633FB">
              <w:rPr>
                <w:rFonts w:ascii="Malgun Gothic" w:eastAsia="Malgun Gothic" w:hAnsi="Malgun Gothic"/>
              </w:rPr>
              <w:t>시나리오</w:t>
            </w:r>
          </w:p>
        </w:tc>
        <w:tc>
          <w:tcPr>
            <w:tcW w:w="930" w:type="dxa"/>
          </w:tcPr>
          <w:p w14:paraId="73413EDF" w14:textId="77777777" w:rsidR="00692BB9" w:rsidRPr="006633FB" w:rsidRDefault="00692BB9" w:rsidP="00BC07DF">
            <w:pPr>
              <w:jc w:val="center"/>
              <w:rPr>
                <w:rStyle w:val="a1"/>
                <w:rFonts w:ascii="Malgun Gothic" w:hAnsi="Malgun Gothic"/>
                <w:color w:val="000000" w:themeColor="text1"/>
              </w:rPr>
            </w:pPr>
            <w:r w:rsidRPr="006633FB">
              <w:rPr>
                <w:rStyle w:val="a1"/>
                <w:rFonts w:ascii="Malgun Gothic" w:hAnsi="Malgun Gothic"/>
                <w:color w:val="000000" w:themeColor="text1"/>
              </w:rPr>
              <w:t>SN001</w:t>
            </w:r>
          </w:p>
        </w:tc>
        <w:tc>
          <w:tcPr>
            <w:tcW w:w="5872" w:type="dxa"/>
          </w:tcPr>
          <w:p w14:paraId="2915E587" w14:textId="65022BAE" w:rsidR="00692BB9" w:rsidRPr="006633FB" w:rsidRDefault="00692BB9" w:rsidP="00BC07DF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 w:rsidRPr="006633FB">
              <w:rPr>
                <w:rStyle w:val="a1"/>
                <w:rFonts w:ascii="Malgun Gothic" w:hAnsi="Malgun Gothic"/>
                <w:color w:val="000000" w:themeColor="text1"/>
              </w:rPr>
              <w:t>B01→B02→B03→</w:t>
            </w:r>
            <w:r>
              <w:rPr>
                <w:rStyle w:val="a1"/>
                <w:rFonts w:ascii="Malgun Gothic" w:hAnsi="Malgun Gothic"/>
                <w:color w:val="000000" w:themeColor="text1"/>
              </w:rPr>
              <w:t>B04</w:t>
            </w:r>
          </w:p>
        </w:tc>
      </w:tr>
      <w:tr w:rsidR="00692BB9" w:rsidRPr="006633FB" w14:paraId="5682BAE3" w14:textId="77777777" w:rsidTr="0B55A676">
        <w:trPr>
          <w:trHeight w:val="300"/>
        </w:trPr>
        <w:tc>
          <w:tcPr>
            <w:tcW w:w="1514" w:type="dxa"/>
            <w:vMerge/>
            <w:vAlign w:val="center"/>
          </w:tcPr>
          <w:p w14:paraId="2347E4FD" w14:textId="77777777" w:rsidR="00692BB9" w:rsidRPr="006633FB" w:rsidRDefault="00692BB9" w:rsidP="00BC07DF">
            <w:pPr>
              <w:pStyle w:val="a2"/>
              <w:rPr>
                <w:rFonts w:ascii="Malgun Gothic" w:eastAsia="Malgun Gothic" w:hAnsi="Malgun Gothic"/>
              </w:rPr>
            </w:pPr>
          </w:p>
        </w:tc>
        <w:tc>
          <w:tcPr>
            <w:tcW w:w="930" w:type="dxa"/>
          </w:tcPr>
          <w:p w14:paraId="182873F0" w14:textId="77777777" w:rsidR="00692BB9" w:rsidRPr="006633FB" w:rsidRDefault="00692BB9" w:rsidP="00BC07DF">
            <w:pPr>
              <w:jc w:val="center"/>
              <w:rPr>
                <w:rStyle w:val="a1"/>
                <w:rFonts w:ascii="Malgun Gothic" w:hAnsi="Malgun Gothic"/>
                <w:color w:val="000000" w:themeColor="text1"/>
              </w:rPr>
            </w:pPr>
            <w:r w:rsidRPr="006633FB">
              <w:rPr>
                <w:rStyle w:val="a1"/>
                <w:rFonts w:ascii="Malgun Gothic" w:hAnsi="Malgun Gothic" w:hint="eastAsia"/>
                <w:color w:val="000000" w:themeColor="text1"/>
              </w:rPr>
              <w:t>S</w:t>
            </w:r>
            <w:r w:rsidRPr="006633FB">
              <w:rPr>
                <w:rStyle w:val="a1"/>
                <w:rFonts w:ascii="Malgun Gothic" w:hAnsi="Malgun Gothic"/>
                <w:color w:val="000000" w:themeColor="text1"/>
              </w:rPr>
              <w:t>N002</w:t>
            </w:r>
          </w:p>
        </w:tc>
        <w:tc>
          <w:tcPr>
            <w:tcW w:w="5872" w:type="dxa"/>
          </w:tcPr>
          <w:p w14:paraId="62F4703D" w14:textId="540C7C56" w:rsidR="00692BB9" w:rsidRPr="006633FB" w:rsidRDefault="00692BB9" w:rsidP="00BC07DF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 w:rsidRPr="006633FB">
              <w:rPr>
                <w:rStyle w:val="a1"/>
                <w:rFonts w:ascii="Malgun Gothic" w:hAnsi="Malgun Gothic" w:hint="eastAsia"/>
                <w:color w:val="000000" w:themeColor="text1"/>
              </w:rPr>
              <w:t>B</w:t>
            </w:r>
            <w:r w:rsidRPr="006633FB">
              <w:rPr>
                <w:rStyle w:val="a1"/>
                <w:rFonts w:ascii="Malgun Gothic" w:hAnsi="Malgun Gothic"/>
                <w:color w:val="000000" w:themeColor="text1"/>
              </w:rPr>
              <w:t>01→B02→</w:t>
            </w:r>
            <w:r>
              <w:rPr>
                <w:rStyle w:val="a1"/>
                <w:rFonts w:ascii="Malgun Gothic" w:hAnsi="Malgun Gothic"/>
                <w:color w:val="000000" w:themeColor="text1"/>
              </w:rPr>
              <w:t>A01</w:t>
            </w:r>
          </w:p>
        </w:tc>
      </w:tr>
      <w:tr w:rsidR="00692BB9" w:rsidRPr="006633FB" w14:paraId="70633795" w14:textId="77777777" w:rsidTr="0B55A676">
        <w:trPr>
          <w:trHeight w:val="300"/>
        </w:trPr>
        <w:tc>
          <w:tcPr>
            <w:tcW w:w="1514" w:type="dxa"/>
            <w:vMerge/>
            <w:vAlign w:val="center"/>
          </w:tcPr>
          <w:p w14:paraId="4029852D" w14:textId="77777777" w:rsidR="00692BB9" w:rsidRPr="006633FB" w:rsidRDefault="00692BB9" w:rsidP="00BC07DF">
            <w:pPr>
              <w:pStyle w:val="a2"/>
              <w:rPr>
                <w:rFonts w:ascii="Malgun Gothic" w:eastAsia="Malgun Gothic" w:hAnsi="Malgun Gothic"/>
              </w:rPr>
            </w:pPr>
          </w:p>
        </w:tc>
        <w:tc>
          <w:tcPr>
            <w:tcW w:w="930" w:type="dxa"/>
          </w:tcPr>
          <w:p w14:paraId="13E6F840" w14:textId="78723416" w:rsidR="00692BB9" w:rsidRPr="006633FB" w:rsidRDefault="00692BB9" w:rsidP="00BC07DF">
            <w:pPr>
              <w:jc w:val="center"/>
              <w:rPr>
                <w:rStyle w:val="a1"/>
                <w:rFonts w:ascii="Malgun Gothic" w:hAnsi="Malgun Gothic"/>
                <w:color w:val="000000" w:themeColor="text1"/>
              </w:rPr>
            </w:pPr>
            <w:r>
              <w:rPr>
                <w:rStyle w:val="a1"/>
                <w:rFonts w:ascii="Malgun Gothic" w:hAnsi="Malgun Gothic"/>
                <w:color w:val="000000" w:themeColor="text1"/>
              </w:rPr>
              <w:t>SN003</w:t>
            </w:r>
          </w:p>
        </w:tc>
        <w:tc>
          <w:tcPr>
            <w:tcW w:w="5872" w:type="dxa"/>
          </w:tcPr>
          <w:p w14:paraId="1ECE6E1E" w14:textId="40289187" w:rsidR="00692BB9" w:rsidRPr="006633FB" w:rsidRDefault="00692BB9" w:rsidP="00BC07DF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>
              <w:rPr>
                <w:rStyle w:val="a1"/>
                <w:rFonts w:ascii="Malgun Gothic" w:hAnsi="Malgun Gothic"/>
                <w:color w:val="000000" w:themeColor="text1"/>
              </w:rPr>
              <w:t>B01</w:t>
            </w:r>
            <w:r w:rsidRPr="006633FB">
              <w:rPr>
                <w:rStyle w:val="a1"/>
                <w:rFonts w:ascii="Malgun Gothic" w:hAnsi="Malgun Gothic"/>
                <w:color w:val="000000" w:themeColor="text1"/>
              </w:rPr>
              <w:t>→</w:t>
            </w:r>
            <w:r>
              <w:rPr>
                <w:rStyle w:val="a1"/>
                <w:rFonts w:ascii="Malgun Gothic" w:hAnsi="Malgun Gothic"/>
                <w:color w:val="000000" w:themeColor="text1"/>
              </w:rPr>
              <w:t>B02</w:t>
            </w:r>
            <w:r w:rsidRPr="006633FB">
              <w:rPr>
                <w:rStyle w:val="a1"/>
                <w:rFonts w:ascii="Malgun Gothic" w:hAnsi="Malgun Gothic"/>
                <w:color w:val="000000" w:themeColor="text1"/>
              </w:rPr>
              <w:t>→</w:t>
            </w:r>
            <w:r>
              <w:rPr>
                <w:rStyle w:val="a1"/>
                <w:rFonts w:ascii="Malgun Gothic" w:hAnsi="Malgun Gothic"/>
                <w:color w:val="000000" w:themeColor="text1"/>
              </w:rPr>
              <w:t>A02</w:t>
            </w:r>
            <w:r w:rsidRPr="006633FB">
              <w:rPr>
                <w:rStyle w:val="a1"/>
                <w:rFonts w:ascii="Malgun Gothic" w:hAnsi="Malgun Gothic"/>
                <w:color w:val="000000" w:themeColor="text1"/>
              </w:rPr>
              <w:t>→</w:t>
            </w:r>
            <w:r>
              <w:rPr>
                <w:rStyle w:val="a1"/>
                <w:rFonts w:ascii="Malgun Gothic" w:hAnsi="Malgun Gothic"/>
                <w:color w:val="000000" w:themeColor="text1"/>
              </w:rPr>
              <w:t>B04</w:t>
            </w:r>
          </w:p>
        </w:tc>
      </w:tr>
      <w:tr w:rsidR="00692BB9" w:rsidRPr="006633FB" w14:paraId="35532068" w14:textId="77777777" w:rsidTr="0B55A676">
        <w:trPr>
          <w:trHeight w:val="300"/>
        </w:trPr>
        <w:tc>
          <w:tcPr>
            <w:tcW w:w="1514" w:type="dxa"/>
            <w:vMerge/>
            <w:vAlign w:val="center"/>
          </w:tcPr>
          <w:p w14:paraId="0CB67916" w14:textId="77777777" w:rsidR="00692BB9" w:rsidRPr="006633FB" w:rsidRDefault="00692BB9" w:rsidP="00BC07DF">
            <w:pPr>
              <w:pStyle w:val="a2"/>
              <w:rPr>
                <w:rFonts w:ascii="Malgun Gothic" w:eastAsia="Malgun Gothic" w:hAnsi="Malgun Gothic"/>
              </w:rPr>
            </w:pPr>
          </w:p>
        </w:tc>
        <w:tc>
          <w:tcPr>
            <w:tcW w:w="930" w:type="dxa"/>
          </w:tcPr>
          <w:p w14:paraId="4F4FF391" w14:textId="7734282B" w:rsidR="00692BB9" w:rsidRDefault="00692BB9" w:rsidP="00BC07DF">
            <w:pPr>
              <w:jc w:val="center"/>
              <w:rPr>
                <w:rStyle w:val="a1"/>
                <w:rFonts w:ascii="Malgun Gothic" w:hAnsi="Malgun Gothic"/>
                <w:color w:val="000000" w:themeColor="text1"/>
              </w:rPr>
            </w:pPr>
            <w:r>
              <w:rPr>
                <w:rStyle w:val="a1"/>
                <w:rFonts w:ascii="Malgun Gothic" w:hAnsi="Malgun Gothic"/>
                <w:color w:val="000000" w:themeColor="text1"/>
              </w:rPr>
              <w:t>SN004</w:t>
            </w:r>
          </w:p>
        </w:tc>
        <w:tc>
          <w:tcPr>
            <w:tcW w:w="5872" w:type="dxa"/>
          </w:tcPr>
          <w:p w14:paraId="493FF2D1" w14:textId="340DF099" w:rsidR="00692BB9" w:rsidRDefault="00692BB9" w:rsidP="00BC07DF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>
              <w:rPr>
                <w:rStyle w:val="a1"/>
                <w:rFonts w:ascii="Malgun Gothic" w:hAnsi="Malgun Gothic"/>
                <w:color w:val="000000" w:themeColor="text1"/>
              </w:rPr>
              <w:t>B01</w:t>
            </w:r>
            <w:r w:rsidRPr="006633FB">
              <w:rPr>
                <w:rStyle w:val="a1"/>
                <w:rFonts w:ascii="Malgun Gothic" w:hAnsi="Malgun Gothic"/>
                <w:color w:val="000000" w:themeColor="text1"/>
              </w:rPr>
              <w:t>→</w:t>
            </w:r>
            <w:r>
              <w:rPr>
                <w:rStyle w:val="a1"/>
                <w:rFonts w:ascii="Malgun Gothic" w:hAnsi="Malgun Gothic"/>
                <w:color w:val="000000" w:themeColor="text1"/>
              </w:rPr>
              <w:t>B02</w:t>
            </w:r>
            <w:r w:rsidRPr="006633FB">
              <w:rPr>
                <w:rStyle w:val="a1"/>
                <w:rFonts w:ascii="Malgun Gothic" w:hAnsi="Malgun Gothic"/>
                <w:color w:val="000000" w:themeColor="text1"/>
              </w:rPr>
              <w:t>→</w:t>
            </w:r>
            <w:r>
              <w:rPr>
                <w:rStyle w:val="a1"/>
                <w:rFonts w:ascii="Malgun Gothic" w:hAnsi="Malgun Gothic"/>
                <w:color w:val="000000" w:themeColor="text1"/>
              </w:rPr>
              <w:t>B03</w:t>
            </w:r>
            <w:r w:rsidRPr="006633FB">
              <w:rPr>
                <w:rStyle w:val="a1"/>
                <w:rFonts w:ascii="Malgun Gothic" w:hAnsi="Malgun Gothic"/>
                <w:color w:val="000000" w:themeColor="text1"/>
              </w:rPr>
              <w:t>→</w:t>
            </w:r>
            <w:r>
              <w:rPr>
                <w:rStyle w:val="a1"/>
                <w:rFonts w:ascii="Malgun Gothic" w:hAnsi="Malgun Gothic"/>
                <w:color w:val="000000" w:themeColor="text1"/>
              </w:rPr>
              <w:t>E01</w:t>
            </w:r>
          </w:p>
        </w:tc>
      </w:tr>
      <w:tr w:rsidR="00692BB9" w:rsidRPr="006633FB" w14:paraId="3D89E905" w14:textId="77777777" w:rsidTr="0B55A676">
        <w:trPr>
          <w:trHeight w:val="300"/>
        </w:trPr>
        <w:tc>
          <w:tcPr>
            <w:tcW w:w="1514" w:type="dxa"/>
            <w:vMerge/>
            <w:vAlign w:val="center"/>
          </w:tcPr>
          <w:p w14:paraId="71DFE7E6" w14:textId="77777777" w:rsidR="00692BB9" w:rsidRPr="006633FB" w:rsidRDefault="00692BB9" w:rsidP="00BC07DF">
            <w:pPr>
              <w:pStyle w:val="a2"/>
              <w:rPr>
                <w:rFonts w:ascii="Malgun Gothic" w:eastAsia="Malgun Gothic" w:hAnsi="Malgun Gothic"/>
              </w:rPr>
            </w:pPr>
          </w:p>
        </w:tc>
        <w:tc>
          <w:tcPr>
            <w:tcW w:w="930" w:type="dxa"/>
          </w:tcPr>
          <w:p w14:paraId="35D044A3" w14:textId="23AAD52B" w:rsidR="00692BB9" w:rsidRDefault="00692BB9" w:rsidP="00BC07DF">
            <w:pPr>
              <w:jc w:val="center"/>
              <w:rPr>
                <w:rStyle w:val="a1"/>
                <w:rFonts w:ascii="Malgun Gothic" w:hAnsi="Malgun Gothic"/>
                <w:color w:val="000000" w:themeColor="text1"/>
              </w:rPr>
            </w:pPr>
            <w:r>
              <w:rPr>
                <w:rStyle w:val="a1"/>
                <w:rFonts w:ascii="Malgun Gothic" w:hAnsi="Malgun Gothic"/>
                <w:color w:val="000000" w:themeColor="text1"/>
              </w:rPr>
              <w:t>SN005</w:t>
            </w:r>
          </w:p>
        </w:tc>
        <w:tc>
          <w:tcPr>
            <w:tcW w:w="5872" w:type="dxa"/>
          </w:tcPr>
          <w:p w14:paraId="11E5F237" w14:textId="7B2DE703" w:rsidR="00692BB9" w:rsidRDefault="00692BB9" w:rsidP="00BC07DF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>
              <w:rPr>
                <w:rStyle w:val="a1"/>
                <w:rFonts w:ascii="Malgun Gothic" w:hAnsi="Malgun Gothic"/>
                <w:color w:val="000000" w:themeColor="text1"/>
              </w:rPr>
              <w:t>B01</w:t>
            </w:r>
            <w:r w:rsidRPr="006633FB">
              <w:rPr>
                <w:rStyle w:val="a1"/>
                <w:rFonts w:ascii="Malgun Gothic" w:hAnsi="Malgun Gothic"/>
                <w:color w:val="000000" w:themeColor="text1"/>
              </w:rPr>
              <w:t>→</w:t>
            </w:r>
            <w:r>
              <w:rPr>
                <w:rStyle w:val="a1"/>
                <w:rFonts w:ascii="Malgun Gothic" w:hAnsi="Malgun Gothic"/>
                <w:color w:val="000000" w:themeColor="text1"/>
              </w:rPr>
              <w:t>B02</w:t>
            </w:r>
            <w:r w:rsidRPr="006633FB">
              <w:rPr>
                <w:rStyle w:val="a1"/>
                <w:rFonts w:ascii="Malgun Gothic" w:hAnsi="Malgun Gothic"/>
                <w:color w:val="000000" w:themeColor="text1"/>
              </w:rPr>
              <w:t>→</w:t>
            </w:r>
            <w:r>
              <w:rPr>
                <w:rStyle w:val="a1"/>
                <w:rFonts w:ascii="Malgun Gothic" w:hAnsi="Malgun Gothic"/>
                <w:color w:val="000000" w:themeColor="text1"/>
              </w:rPr>
              <w:t>B03</w:t>
            </w:r>
            <w:r w:rsidRPr="006633FB">
              <w:rPr>
                <w:rStyle w:val="a1"/>
                <w:rFonts w:ascii="Malgun Gothic" w:hAnsi="Malgun Gothic"/>
                <w:color w:val="000000" w:themeColor="text1"/>
              </w:rPr>
              <w:t>→</w:t>
            </w:r>
            <w:r>
              <w:rPr>
                <w:rStyle w:val="a1"/>
                <w:rFonts w:ascii="Malgun Gothic" w:hAnsi="Malgun Gothic"/>
                <w:color w:val="000000" w:themeColor="text1"/>
              </w:rPr>
              <w:t>B04</w:t>
            </w:r>
            <w:r w:rsidRPr="006633FB">
              <w:rPr>
                <w:rStyle w:val="a1"/>
                <w:rFonts w:ascii="Malgun Gothic" w:hAnsi="Malgun Gothic"/>
                <w:color w:val="000000" w:themeColor="text1"/>
              </w:rPr>
              <w:t>→</w:t>
            </w:r>
            <w:r>
              <w:rPr>
                <w:rStyle w:val="a1"/>
                <w:rFonts w:ascii="Malgun Gothic" w:hAnsi="Malgun Gothic"/>
                <w:color w:val="000000" w:themeColor="text1"/>
              </w:rPr>
              <w:t>E02</w:t>
            </w:r>
          </w:p>
        </w:tc>
      </w:tr>
    </w:tbl>
    <w:p w14:paraId="3F8FAA38" w14:textId="77777777" w:rsidR="009E57CF" w:rsidRDefault="009E57CF" w:rsidP="008B5D46"/>
    <w:p w14:paraId="6C2D3F72" w14:textId="49CCA3E0" w:rsidR="000E1CA8" w:rsidRPr="006633FB" w:rsidRDefault="7C1B4181" w:rsidP="000E1CA8">
      <w:pPr>
        <w:pStyle w:val="Heading4"/>
        <w:rPr>
          <w:rFonts w:ascii="Malgun Gothic" w:eastAsia="Malgun Gothic" w:hAnsi="Malgun Gothic"/>
        </w:rPr>
      </w:pPr>
      <w:r w:rsidRPr="0496F2CE">
        <w:rPr>
          <w:rStyle w:val="a1"/>
          <w:rFonts w:ascii="Malgun Gothic" w:eastAsia="Malgun Gothic" w:hAnsi="Malgun Gothic"/>
          <w:color w:val="000000" w:themeColor="text1"/>
        </w:rPr>
        <w:t>UC00</w:t>
      </w:r>
      <w:r w:rsidR="4A0F6FE1" w:rsidRPr="0496F2CE">
        <w:rPr>
          <w:rStyle w:val="a1"/>
          <w:rFonts w:ascii="Malgun Gothic" w:eastAsia="Malgun Gothic" w:hAnsi="Malgun Gothic"/>
          <w:color w:val="000000" w:themeColor="text1"/>
        </w:rPr>
        <w:t>6</w:t>
      </w:r>
      <w:r w:rsidR="000E1CA8" w:rsidRPr="0496F2CE">
        <w:rPr>
          <w:rStyle w:val="a1"/>
          <w:rFonts w:ascii="Malgun Gothic" w:eastAsia="Malgun Gothic" w:hAnsi="Malgun Gothic"/>
          <w:color w:val="000000" w:themeColor="text1"/>
        </w:rPr>
        <w:t xml:space="preserve">: </w:t>
      </w:r>
      <w:r w:rsidR="000E1CA8" w:rsidRPr="006633FB">
        <w:rPr>
          <w:rFonts w:ascii="Malgun Gothic" w:eastAsia="Malgun Gothic" w:hAnsi="Malgun Gothic" w:hint="eastAsia"/>
        </w:rPr>
        <w:t>목록</w:t>
      </w:r>
      <w:r w:rsidR="000E1CA8" w:rsidRPr="006633FB">
        <w:rPr>
          <w:rFonts w:ascii="Malgun Gothic" w:eastAsia="Malgun Gothic" w:hAnsi="Malgun Gothic"/>
        </w:rPr>
        <w:t xml:space="preserve">을 </w:t>
      </w:r>
      <w:r w:rsidR="008240B8">
        <w:rPr>
          <w:rFonts w:ascii="Malgun Gothic" w:eastAsia="Malgun Gothic" w:hAnsi="Malgun Gothic" w:hint="eastAsia"/>
        </w:rPr>
        <w:t>편집</w:t>
      </w:r>
      <w:r w:rsidR="000E1CA8" w:rsidRPr="006633FB">
        <w:rPr>
          <w:rFonts w:ascii="Malgun Gothic" w:eastAsia="Malgun Gothic" w:hAnsi="Malgun Gothic"/>
        </w:rPr>
        <w:t>한다.</w:t>
      </w:r>
    </w:p>
    <w:p w14:paraId="1EE7FB77" w14:textId="77777777" w:rsidR="000E1CA8" w:rsidRPr="006633FB" w:rsidRDefault="000E1CA8" w:rsidP="000E1CA8">
      <w:pPr>
        <w:rPr>
          <w:rFonts w:ascii="Malgun Gothic" w:hAnsi="Malgun Gothic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0E1CA8" w:rsidRPr="006633FB" w14:paraId="68C4D848" w14:textId="77777777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44A6D23B" w14:textId="77777777" w:rsidR="000E1CA8" w:rsidRPr="006633FB" w:rsidRDefault="000E1CA8">
            <w:pPr>
              <w:pStyle w:val="a2"/>
              <w:rPr>
                <w:rFonts w:ascii="Malgun Gothic" w:eastAsia="Malgun Gothic" w:hAnsi="Malgun Gothic"/>
              </w:rPr>
            </w:pPr>
            <w:r w:rsidRPr="006633FB">
              <w:rPr>
                <w:rFonts w:ascii="Malgun Gothic" w:eastAsia="Malgun Gothic" w:hAnsi="Malgun Gothic"/>
              </w:rPr>
              <w:t>설명</w:t>
            </w:r>
          </w:p>
        </w:tc>
        <w:tc>
          <w:tcPr>
            <w:tcW w:w="6802" w:type="dxa"/>
            <w:gridSpan w:val="2"/>
          </w:tcPr>
          <w:p w14:paraId="4EDBFEA5" w14:textId="19498E78" w:rsidR="000E1CA8" w:rsidRPr="006633FB" w:rsidRDefault="00051ABE">
            <w:pPr>
              <w:rPr>
                <w:rStyle w:val="a1"/>
                <w:rFonts w:ascii="Malgun Gothic" w:hAnsi="Malgun Gothic"/>
              </w:rPr>
            </w:pPr>
            <w:r>
              <w:rPr>
                <w:rFonts w:ascii="Malgun Gothic" w:hAnsi="Malgun Gothic" w:hint="eastAsia"/>
              </w:rPr>
              <w:t>회</w:t>
            </w:r>
            <w:r w:rsidR="00C815A1">
              <w:rPr>
                <w:rFonts w:ascii="Malgun Gothic" w:hAnsi="Malgun Gothic" w:hint="eastAsia"/>
              </w:rPr>
              <w:t>원이</w:t>
            </w:r>
            <w:r w:rsidR="000E1CA8" w:rsidRPr="006633FB">
              <w:rPr>
                <w:rFonts w:ascii="Malgun Gothic" w:hAnsi="Malgun Gothic" w:hint="eastAsia"/>
              </w:rPr>
              <w:t xml:space="preserve"> 목록을 </w:t>
            </w:r>
            <w:r w:rsidR="008240B8">
              <w:rPr>
                <w:rFonts w:ascii="Malgun Gothic" w:hAnsi="Malgun Gothic" w:hint="eastAsia"/>
              </w:rPr>
              <w:t>편집</w:t>
            </w:r>
            <w:r w:rsidR="000E1CA8">
              <w:rPr>
                <w:rFonts w:ascii="Malgun Gothic" w:hAnsi="Malgun Gothic" w:hint="eastAsia"/>
              </w:rPr>
              <w:t>하</w:t>
            </w:r>
            <w:r w:rsidR="000E1CA8">
              <w:rPr>
                <w:rFonts w:hint="eastAsia"/>
              </w:rPr>
              <w:t>여</w:t>
            </w:r>
            <w:r w:rsidR="000E1CA8">
              <w:rPr>
                <w:rFonts w:hint="eastAsia"/>
              </w:rPr>
              <w:t xml:space="preserve"> </w:t>
            </w:r>
            <w:r w:rsidR="000E1CA8">
              <w:rPr>
                <w:rFonts w:hint="eastAsia"/>
              </w:rPr>
              <w:t>목록의</w:t>
            </w:r>
            <w:r w:rsidR="000E1CA8">
              <w:rPr>
                <w:rFonts w:hint="eastAsia"/>
              </w:rPr>
              <w:t xml:space="preserve"> </w:t>
            </w:r>
            <w:r w:rsidR="000E1CA8">
              <w:rPr>
                <w:rFonts w:hint="eastAsia"/>
              </w:rPr>
              <w:t>이름을</w:t>
            </w:r>
            <w:r w:rsidR="000E1CA8">
              <w:rPr>
                <w:rFonts w:hint="eastAsia"/>
              </w:rPr>
              <w:t xml:space="preserve"> </w:t>
            </w:r>
            <w:r w:rsidR="007E065E">
              <w:rPr>
                <w:rFonts w:hint="eastAsia"/>
              </w:rPr>
              <w:t>변경</w:t>
            </w:r>
            <w:r w:rsidR="000E1CA8" w:rsidRPr="006633FB">
              <w:rPr>
                <w:rFonts w:ascii="Malgun Gothic" w:hAnsi="Malgun Gothic" w:hint="eastAsia"/>
              </w:rPr>
              <w:t>한다.</w:t>
            </w:r>
          </w:p>
        </w:tc>
      </w:tr>
      <w:tr w:rsidR="000E1CA8" w:rsidRPr="006633FB" w14:paraId="4A0B7873" w14:textId="77777777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62AA21EA" w14:textId="77777777" w:rsidR="000E1CA8" w:rsidRPr="006633FB" w:rsidRDefault="000E1CA8">
            <w:pPr>
              <w:pStyle w:val="a2"/>
              <w:rPr>
                <w:rFonts w:ascii="Malgun Gothic" w:eastAsia="Malgun Gothic" w:hAnsi="Malgun Gothic"/>
              </w:rPr>
            </w:pPr>
            <w:r w:rsidRPr="006633FB">
              <w:rPr>
                <w:rFonts w:ascii="Malgun Gothic" w:eastAsia="Malgun Gothic" w:hAnsi="Malgun Gothic"/>
              </w:rPr>
              <w:t xml:space="preserve">관련 </w:t>
            </w:r>
            <w:proofErr w:type="spellStart"/>
            <w:r w:rsidRPr="006633FB">
              <w:rPr>
                <w:rFonts w:ascii="Malgun Gothic" w:eastAsia="Malgun Gothic" w:hAnsi="Malgun Gothic"/>
              </w:rPr>
              <w:t>액터</w:t>
            </w:r>
            <w:proofErr w:type="spellEnd"/>
          </w:p>
        </w:tc>
        <w:tc>
          <w:tcPr>
            <w:tcW w:w="6802" w:type="dxa"/>
            <w:gridSpan w:val="2"/>
          </w:tcPr>
          <w:p w14:paraId="33E3ED18" w14:textId="6A5C8796" w:rsidR="000E1CA8" w:rsidRPr="006633FB" w:rsidRDefault="00C815A1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>
              <w:rPr>
                <w:rStyle w:val="a1"/>
                <w:rFonts w:ascii="Malgun Gothic" w:hAnsi="Malgun Gothic" w:hint="eastAsia"/>
                <w:color w:val="000000" w:themeColor="text1"/>
              </w:rPr>
              <w:t>회</w:t>
            </w:r>
            <w:r>
              <w:rPr>
                <w:rStyle w:val="a1"/>
                <w:rFonts w:hint="eastAsia"/>
                <w:color w:val="000000" w:themeColor="text1"/>
              </w:rPr>
              <w:t>원</w:t>
            </w:r>
          </w:p>
        </w:tc>
      </w:tr>
      <w:tr w:rsidR="000E1CA8" w:rsidRPr="006633FB" w14:paraId="4011405A" w14:textId="77777777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3518BF9A" w14:textId="77777777" w:rsidR="000E1CA8" w:rsidRPr="006633FB" w:rsidRDefault="000E1CA8">
            <w:pPr>
              <w:pStyle w:val="a2"/>
              <w:rPr>
                <w:rFonts w:ascii="Malgun Gothic" w:eastAsia="Malgun Gothic" w:hAnsi="Malgun Gothic"/>
              </w:rPr>
            </w:pPr>
            <w:r w:rsidRPr="006633FB">
              <w:rPr>
                <w:rFonts w:ascii="Malgun Gothic" w:eastAsia="Malgun Gothic" w:hAnsi="Malgun Gothic"/>
              </w:rPr>
              <w:t>사전 조건</w:t>
            </w:r>
          </w:p>
        </w:tc>
        <w:tc>
          <w:tcPr>
            <w:tcW w:w="6802" w:type="dxa"/>
            <w:gridSpan w:val="2"/>
          </w:tcPr>
          <w:p w14:paraId="3F47C9B0" w14:textId="30B58168" w:rsidR="000E1CA8" w:rsidRPr="006633FB" w:rsidRDefault="00C815A1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>
              <w:rPr>
                <w:rStyle w:val="a1"/>
                <w:rFonts w:ascii="Malgun Gothic" w:hAnsi="Malgun Gothic" w:hint="eastAsia"/>
                <w:color w:val="000000" w:themeColor="text1"/>
              </w:rPr>
              <w:t>회</w:t>
            </w:r>
            <w:r>
              <w:rPr>
                <w:rStyle w:val="a1"/>
                <w:rFonts w:hint="eastAsia"/>
                <w:color w:val="000000" w:themeColor="text1"/>
              </w:rPr>
              <w:t>원은</w:t>
            </w:r>
            <w:r w:rsidR="000E1CA8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 </w:t>
            </w:r>
            <w:r w:rsidR="000E1CA8">
              <w:rPr>
                <w:rStyle w:val="a1"/>
                <w:rFonts w:ascii="Malgun Gothic" w:hAnsi="Malgun Gothic"/>
                <w:color w:val="000000" w:themeColor="text1"/>
              </w:rPr>
              <w:t>UC002</w:t>
            </w:r>
            <w:r w:rsidR="000E1CA8">
              <w:rPr>
                <w:rStyle w:val="a1"/>
                <w:rFonts w:ascii="Malgun Gothic" w:hAnsi="Malgun Gothic" w:hint="eastAsia"/>
                <w:color w:val="000000" w:themeColor="text1"/>
              </w:rPr>
              <w:t>를 통해 로그인한 상태여야 한다.</w:t>
            </w:r>
          </w:p>
        </w:tc>
      </w:tr>
      <w:tr w:rsidR="000E1CA8" w:rsidRPr="006633FB" w14:paraId="66D681E5" w14:textId="77777777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70DE873F" w14:textId="77777777" w:rsidR="000E1CA8" w:rsidRPr="006633FB" w:rsidRDefault="000E1CA8">
            <w:pPr>
              <w:pStyle w:val="a2"/>
              <w:rPr>
                <w:rFonts w:ascii="Malgun Gothic" w:eastAsia="Malgun Gothic" w:hAnsi="Malgun Gothic"/>
              </w:rPr>
            </w:pPr>
            <w:r w:rsidRPr="006633FB">
              <w:rPr>
                <w:rFonts w:ascii="Malgun Gothic" w:eastAsia="Malgun Gothic" w:hAnsi="Malgun Gothic"/>
              </w:rPr>
              <w:t>사후 조건</w:t>
            </w:r>
          </w:p>
        </w:tc>
        <w:tc>
          <w:tcPr>
            <w:tcW w:w="6802" w:type="dxa"/>
            <w:gridSpan w:val="2"/>
          </w:tcPr>
          <w:p w14:paraId="23F771D3" w14:textId="3893888C" w:rsidR="000E1CA8" w:rsidRPr="007C0BD4" w:rsidRDefault="00481BB4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시스템은 </w:t>
            </w:r>
            <w:r w:rsidR="00944964">
              <w:rPr>
                <w:rStyle w:val="a1"/>
                <w:rFonts w:ascii="Malgun Gothic" w:hAnsi="Malgun Gothic" w:hint="eastAsia"/>
                <w:color w:val="000000" w:themeColor="text1"/>
              </w:rPr>
              <w:t>회원이</w:t>
            </w:r>
            <w:r w:rsidR="000E1CA8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 선택한 목록의 </w:t>
            </w:r>
            <w:r w:rsidR="008240B8">
              <w:rPr>
                <w:rStyle w:val="a1"/>
                <w:rFonts w:ascii="Malgun Gothic" w:hAnsi="Malgun Gothic" w:hint="eastAsia"/>
                <w:color w:val="000000" w:themeColor="text1"/>
              </w:rPr>
              <w:t>이름은 변경</w:t>
            </w:r>
            <w:r w:rsidR="0001082F">
              <w:rPr>
                <w:rStyle w:val="a1"/>
                <w:rFonts w:ascii="Malgun Gothic" w:hAnsi="Malgun Gothic" w:hint="eastAsia"/>
                <w:color w:val="000000" w:themeColor="text1"/>
              </w:rPr>
              <w:t>시</w:t>
            </w:r>
            <w:r w:rsidR="00E8062D">
              <w:rPr>
                <w:rStyle w:val="a1"/>
                <w:rFonts w:ascii="Malgun Gothic" w:hAnsi="Malgun Gothic" w:hint="eastAsia"/>
                <w:color w:val="000000" w:themeColor="text1"/>
              </w:rPr>
              <w:t>키고 이를 반영한다.</w:t>
            </w:r>
          </w:p>
        </w:tc>
      </w:tr>
      <w:tr w:rsidR="000E1CA8" w:rsidRPr="006633FB" w14:paraId="65C49ADA" w14:textId="77777777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4E420AA7" w14:textId="77777777" w:rsidR="000E1CA8" w:rsidRPr="006633FB" w:rsidRDefault="000E1CA8">
            <w:pPr>
              <w:pStyle w:val="a2"/>
              <w:rPr>
                <w:rFonts w:ascii="Malgun Gothic" w:eastAsia="Malgun Gothic" w:hAnsi="Malgun Gothic"/>
              </w:rPr>
            </w:pPr>
            <w:r w:rsidRPr="006633FB">
              <w:rPr>
                <w:rFonts w:ascii="Malgun Gothic" w:eastAsia="Malgun Gothic" w:hAnsi="Malgun Gothic"/>
              </w:rPr>
              <w:t>기본 흐름</w:t>
            </w:r>
          </w:p>
        </w:tc>
        <w:tc>
          <w:tcPr>
            <w:tcW w:w="930" w:type="dxa"/>
            <w:shd w:val="clear" w:color="auto" w:fill="auto"/>
          </w:tcPr>
          <w:p w14:paraId="569F880D" w14:textId="77777777" w:rsidR="000E1CA8" w:rsidRPr="006633FB" w:rsidRDefault="000E1CA8">
            <w:pPr>
              <w:pStyle w:val="a2"/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</w:pPr>
            <w:r w:rsidRPr="006633FB"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  <w:t>B01</w:t>
            </w:r>
          </w:p>
        </w:tc>
        <w:tc>
          <w:tcPr>
            <w:tcW w:w="5872" w:type="dxa"/>
            <w:shd w:val="clear" w:color="auto" w:fill="auto"/>
          </w:tcPr>
          <w:p w14:paraId="41333D54" w14:textId="46BE8DFE" w:rsidR="000E1CA8" w:rsidRPr="006633FB" w:rsidRDefault="00944964">
            <w:pPr>
              <w:pStyle w:val="a2"/>
              <w:jc w:val="both"/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</w:pPr>
            <w:r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>회원은</w:t>
            </w:r>
            <w:r w:rsidR="00E8062D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 xml:space="preserve"> </w:t>
            </w:r>
            <w:r w:rsidR="000E1CA8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 xml:space="preserve">목록 </w:t>
            </w:r>
            <w:r w:rsidR="008240B8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>편집</w:t>
            </w:r>
            <w:r w:rsidR="000E1CA8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>하기</w:t>
            </w:r>
            <w:r w:rsidR="00897C5C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>를</w:t>
            </w:r>
            <w:r w:rsidR="000E1CA8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 xml:space="preserve"> 선택한다.</w:t>
            </w:r>
          </w:p>
        </w:tc>
      </w:tr>
      <w:tr w:rsidR="000E1CA8" w:rsidRPr="006633FB" w14:paraId="34F9F25F" w14:textId="77777777">
        <w:trPr>
          <w:trHeight w:val="300"/>
        </w:trPr>
        <w:tc>
          <w:tcPr>
            <w:tcW w:w="1514" w:type="dxa"/>
            <w:vMerge/>
          </w:tcPr>
          <w:p w14:paraId="42758725" w14:textId="77777777" w:rsidR="000E1CA8" w:rsidRPr="006633FB" w:rsidRDefault="000E1CA8">
            <w:pPr>
              <w:rPr>
                <w:rFonts w:ascii="Malgun Gothic" w:hAnsi="Malgun Gothic"/>
              </w:rPr>
            </w:pPr>
          </w:p>
        </w:tc>
        <w:tc>
          <w:tcPr>
            <w:tcW w:w="930" w:type="dxa"/>
            <w:shd w:val="clear" w:color="auto" w:fill="auto"/>
          </w:tcPr>
          <w:p w14:paraId="31CE6A23" w14:textId="77777777" w:rsidR="000E1CA8" w:rsidRPr="00897C5C" w:rsidRDefault="000E1CA8">
            <w:pPr>
              <w:jc w:val="center"/>
              <w:rPr>
                <w:rStyle w:val="a1"/>
                <w:rFonts w:ascii="Malgun Gothic" w:hAnsi="Malgun Gothic"/>
                <w:color w:val="000000" w:themeColor="text1"/>
              </w:rPr>
            </w:pPr>
            <w:r w:rsidRPr="00897C5C">
              <w:rPr>
                <w:rStyle w:val="a1"/>
                <w:rFonts w:ascii="Malgun Gothic" w:hAnsi="Malgun Gothic" w:hint="eastAsia"/>
                <w:color w:val="000000" w:themeColor="text1"/>
              </w:rPr>
              <w:t>B</w:t>
            </w:r>
            <w:r w:rsidRPr="00897C5C">
              <w:rPr>
                <w:rStyle w:val="a1"/>
                <w:rFonts w:ascii="Malgun Gothic" w:hAnsi="Malgun Gothic"/>
                <w:color w:val="000000" w:themeColor="text1"/>
              </w:rPr>
              <w:t>02</w:t>
            </w:r>
          </w:p>
        </w:tc>
        <w:tc>
          <w:tcPr>
            <w:tcW w:w="5872" w:type="dxa"/>
            <w:shd w:val="clear" w:color="auto" w:fill="auto"/>
          </w:tcPr>
          <w:p w14:paraId="56CA966F" w14:textId="5DD23ED1" w:rsidR="000E1CA8" w:rsidRPr="00897C5C" w:rsidRDefault="00897C5C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회원은 </w:t>
            </w:r>
            <w:r w:rsidR="004F2629">
              <w:rPr>
                <w:rStyle w:val="a1"/>
                <w:rFonts w:ascii="Malgun Gothic" w:hAnsi="Malgun Gothic" w:hint="eastAsia"/>
                <w:color w:val="000000" w:themeColor="text1"/>
              </w:rPr>
              <w:t>변경사항을 입력한다.</w:t>
            </w:r>
          </w:p>
        </w:tc>
      </w:tr>
      <w:tr w:rsidR="00224D77" w:rsidRPr="006633FB" w14:paraId="0CFBD27C" w14:textId="77777777">
        <w:trPr>
          <w:trHeight w:val="300"/>
        </w:trPr>
        <w:tc>
          <w:tcPr>
            <w:tcW w:w="1514" w:type="dxa"/>
            <w:vMerge/>
          </w:tcPr>
          <w:p w14:paraId="73D3FC60" w14:textId="77777777" w:rsidR="00224D77" w:rsidRPr="006633FB" w:rsidRDefault="00224D77" w:rsidP="00224D77">
            <w:pPr>
              <w:rPr>
                <w:rFonts w:ascii="Malgun Gothic" w:hAnsi="Malgun Gothic"/>
              </w:rPr>
            </w:pPr>
          </w:p>
        </w:tc>
        <w:tc>
          <w:tcPr>
            <w:tcW w:w="930" w:type="dxa"/>
            <w:shd w:val="clear" w:color="auto" w:fill="auto"/>
          </w:tcPr>
          <w:p w14:paraId="2685F539" w14:textId="77777777" w:rsidR="00224D77" w:rsidRPr="006633FB" w:rsidRDefault="00224D77" w:rsidP="00224D77">
            <w:pPr>
              <w:jc w:val="center"/>
              <w:rPr>
                <w:rStyle w:val="a1"/>
                <w:rFonts w:ascii="Malgun Gothic" w:hAnsi="Malgun Gothic"/>
                <w:color w:val="000000" w:themeColor="text1"/>
              </w:rPr>
            </w:pPr>
            <w:r w:rsidRPr="006633FB">
              <w:rPr>
                <w:rStyle w:val="a1"/>
                <w:rFonts w:ascii="Malgun Gothic" w:hAnsi="Malgun Gothic"/>
                <w:color w:val="000000" w:themeColor="text1"/>
              </w:rPr>
              <w:t>B03</w:t>
            </w:r>
          </w:p>
        </w:tc>
        <w:tc>
          <w:tcPr>
            <w:tcW w:w="5872" w:type="dxa"/>
            <w:shd w:val="clear" w:color="auto" w:fill="auto"/>
          </w:tcPr>
          <w:p w14:paraId="7C1D5968" w14:textId="7A30956A" w:rsidR="00224D77" w:rsidRPr="006633FB" w:rsidRDefault="004F2629" w:rsidP="00224D77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>
              <w:rPr>
                <w:rStyle w:val="a1"/>
                <w:rFonts w:ascii="Malgun Gothic" w:hAnsi="Malgun Gothic" w:hint="eastAsia"/>
                <w:color w:val="000000" w:themeColor="text1"/>
              </w:rPr>
              <w:t>회원은 변경사항을 제출한다.</w:t>
            </w:r>
          </w:p>
        </w:tc>
      </w:tr>
      <w:tr w:rsidR="004F2629" w:rsidRPr="006633FB" w14:paraId="1B9770C6" w14:textId="77777777">
        <w:trPr>
          <w:trHeight w:val="300"/>
        </w:trPr>
        <w:tc>
          <w:tcPr>
            <w:tcW w:w="1514" w:type="dxa"/>
            <w:vMerge/>
          </w:tcPr>
          <w:p w14:paraId="33C6A182" w14:textId="77777777" w:rsidR="004F2629" w:rsidRPr="006633FB" w:rsidRDefault="004F2629" w:rsidP="004F2629">
            <w:pPr>
              <w:rPr>
                <w:rFonts w:ascii="Malgun Gothic" w:hAnsi="Malgun Gothic"/>
              </w:rPr>
            </w:pPr>
          </w:p>
        </w:tc>
        <w:tc>
          <w:tcPr>
            <w:tcW w:w="930" w:type="dxa"/>
            <w:shd w:val="clear" w:color="auto" w:fill="auto"/>
          </w:tcPr>
          <w:p w14:paraId="662ED67C" w14:textId="286B8FD5" w:rsidR="004F2629" w:rsidRPr="006633FB" w:rsidRDefault="004F2629" w:rsidP="004F2629">
            <w:pPr>
              <w:jc w:val="center"/>
              <w:rPr>
                <w:rStyle w:val="a1"/>
                <w:rFonts w:ascii="Malgun Gothic" w:hAnsi="Malgun Gothic"/>
                <w:color w:val="000000" w:themeColor="text1"/>
              </w:rPr>
            </w:pPr>
            <w:r w:rsidRPr="006633FB">
              <w:rPr>
                <w:rStyle w:val="a1"/>
                <w:rFonts w:ascii="Malgun Gothic" w:hAnsi="Malgun Gothic"/>
                <w:color w:val="000000" w:themeColor="text1"/>
              </w:rPr>
              <w:t>B0</w:t>
            </w:r>
            <w:r>
              <w:rPr>
                <w:rStyle w:val="a1"/>
                <w:rFonts w:ascii="Malgun Gothic" w:hAnsi="Malgun Gothic"/>
                <w:color w:val="000000" w:themeColor="text1"/>
              </w:rPr>
              <w:t>4</w:t>
            </w:r>
          </w:p>
        </w:tc>
        <w:tc>
          <w:tcPr>
            <w:tcW w:w="5872" w:type="dxa"/>
            <w:shd w:val="clear" w:color="auto" w:fill="auto"/>
          </w:tcPr>
          <w:p w14:paraId="2DE74038" w14:textId="331F22E1" w:rsidR="004F2629" w:rsidRDefault="004F2629" w:rsidP="004F2629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>
              <w:rPr>
                <w:rStyle w:val="a1"/>
                <w:rFonts w:ascii="Malgun Gothic" w:hAnsi="Malgun Gothic" w:hint="eastAsia"/>
                <w:color w:val="000000" w:themeColor="text1"/>
              </w:rPr>
              <w:t>시스템은</w:t>
            </w:r>
            <w:r>
              <w:rPr>
                <w:rStyle w:val="a1"/>
                <w:rFonts w:ascii="Malgun Gothic" w:hAnsi="Malgun Gothic"/>
                <w:color w:val="000000" w:themeColor="text1"/>
              </w:rPr>
              <w:t xml:space="preserve"> </w:t>
            </w:r>
            <w:r>
              <w:rPr>
                <w:rStyle w:val="a1"/>
                <w:rFonts w:ascii="Malgun Gothic" w:hAnsi="Malgun Gothic" w:hint="eastAsia"/>
                <w:color w:val="000000" w:themeColor="text1"/>
              </w:rPr>
              <w:t>회원이 선택한 목록의 이름을 변경한다.</w:t>
            </w:r>
          </w:p>
        </w:tc>
      </w:tr>
      <w:tr w:rsidR="004F2629" w:rsidRPr="006633FB" w14:paraId="3CB78244" w14:textId="77777777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1BCE19E6" w14:textId="77777777" w:rsidR="004F2629" w:rsidRPr="006633FB" w:rsidRDefault="004F2629" w:rsidP="004F2629">
            <w:pPr>
              <w:pStyle w:val="a2"/>
              <w:rPr>
                <w:rFonts w:ascii="Malgun Gothic" w:eastAsia="Malgun Gothic" w:hAnsi="Malgun Gothic"/>
              </w:rPr>
            </w:pPr>
            <w:r w:rsidRPr="006633FB">
              <w:rPr>
                <w:rFonts w:ascii="Malgun Gothic" w:eastAsia="Malgun Gothic" w:hAnsi="Malgun Gothic"/>
              </w:rPr>
              <w:t>대안 흐름</w:t>
            </w:r>
          </w:p>
        </w:tc>
        <w:tc>
          <w:tcPr>
            <w:tcW w:w="930" w:type="dxa"/>
            <w:shd w:val="clear" w:color="auto" w:fill="auto"/>
          </w:tcPr>
          <w:p w14:paraId="4CC44859" w14:textId="77777777" w:rsidR="004F2629" w:rsidRPr="006633FB" w:rsidRDefault="004F2629" w:rsidP="004F2629">
            <w:pPr>
              <w:pStyle w:val="a2"/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</w:pPr>
            <w:r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  <w:t>A01</w:t>
            </w:r>
          </w:p>
        </w:tc>
        <w:tc>
          <w:tcPr>
            <w:tcW w:w="5872" w:type="dxa"/>
            <w:shd w:val="clear" w:color="auto" w:fill="auto"/>
          </w:tcPr>
          <w:p w14:paraId="2118563A" w14:textId="0D0C37FB" w:rsidR="004F2629" w:rsidRDefault="004F2629" w:rsidP="004F2629">
            <w:pPr>
              <w:pStyle w:val="a2"/>
              <w:jc w:val="left"/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</w:pPr>
            <w:r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>사용자가 편집하는 것을 취소하는 경우:</w:t>
            </w:r>
          </w:p>
          <w:p w14:paraId="3DB0A505" w14:textId="77E11565" w:rsidR="004F2629" w:rsidRPr="006633FB" w:rsidRDefault="004F2629" w:rsidP="004F2629">
            <w:pPr>
              <w:pStyle w:val="a2"/>
              <w:jc w:val="left"/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</w:pPr>
            <w:r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  <w:t xml:space="preserve">- </w:t>
            </w:r>
            <w:r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>시스템은 회원을 사전 조건으로 돌려놓는다.</w:t>
            </w:r>
          </w:p>
        </w:tc>
      </w:tr>
      <w:tr w:rsidR="004F2629" w:rsidRPr="006633FB" w14:paraId="168D6D04" w14:textId="77777777">
        <w:trPr>
          <w:trHeight w:val="300"/>
        </w:trPr>
        <w:tc>
          <w:tcPr>
            <w:tcW w:w="1514" w:type="dxa"/>
            <w:vMerge/>
          </w:tcPr>
          <w:p w14:paraId="670D2F2F" w14:textId="77777777" w:rsidR="004F2629" w:rsidRPr="006633FB" w:rsidRDefault="004F2629" w:rsidP="004F2629">
            <w:pPr>
              <w:rPr>
                <w:rFonts w:ascii="Malgun Gothic" w:hAnsi="Malgun Gothic"/>
              </w:rPr>
            </w:pPr>
          </w:p>
        </w:tc>
        <w:tc>
          <w:tcPr>
            <w:tcW w:w="930" w:type="dxa"/>
            <w:shd w:val="clear" w:color="auto" w:fill="auto"/>
          </w:tcPr>
          <w:p w14:paraId="7FD81F06" w14:textId="63A38541" w:rsidR="004F2629" w:rsidRPr="006633FB" w:rsidRDefault="004F2629" w:rsidP="004F2629">
            <w:pPr>
              <w:pStyle w:val="a2"/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</w:pPr>
          </w:p>
        </w:tc>
        <w:tc>
          <w:tcPr>
            <w:tcW w:w="5872" w:type="dxa"/>
            <w:shd w:val="clear" w:color="auto" w:fill="auto"/>
          </w:tcPr>
          <w:p w14:paraId="0D97E088" w14:textId="0A106018" w:rsidR="004F2629" w:rsidRPr="006633FB" w:rsidRDefault="004F2629" w:rsidP="004F2629">
            <w:pPr>
              <w:pStyle w:val="a2"/>
              <w:jc w:val="left"/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</w:pPr>
          </w:p>
        </w:tc>
      </w:tr>
      <w:tr w:rsidR="004F2629" w:rsidRPr="006633FB" w14:paraId="2482422D" w14:textId="77777777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4A9C015A" w14:textId="77777777" w:rsidR="004F2629" w:rsidRPr="006633FB" w:rsidRDefault="004F2629" w:rsidP="004F2629">
            <w:pPr>
              <w:pStyle w:val="a2"/>
              <w:rPr>
                <w:rFonts w:ascii="Malgun Gothic" w:eastAsia="Malgun Gothic" w:hAnsi="Malgun Gothic"/>
              </w:rPr>
            </w:pPr>
            <w:r w:rsidRPr="006633FB">
              <w:rPr>
                <w:rFonts w:ascii="Malgun Gothic" w:eastAsia="Malgun Gothic" w:hAnsi="Malgun Gothic"/>
              </w:rPr>
              <w:t>예외 흐름</w:t>
            </w:r>
          </w:p>
        </w:tc>
        <w:tc>
          <w:tcPr>
            <w:tcW w:w="930" w:type="dxa"/>
            <w:shd w:val="clear" w:color="auto" w:fill="auto"/>
          </w:tcPr>
          <w:p w14:paraId="5DECBDCC" w14:textId="77777777" w:rsidR="004F2629" w:rsidRPr="006633FB" w:rsidRDefault="004F2629" w:rsidP="004F2629">
            <w:pPr>
              <w:pStyle w:val="a2"/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</w:pPr>
            <w:r w:rsidRPr="006633FB"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  <w:t>E01</w:t>
            </w:r>
          </w:p>
        </w:tc>
        <w:tc>
          <w:tcPr>
            <w:tcW w:w="5872" w:type="dxa"/>
            <w:shd w:val="clear" w:color="auto" w:fill="auto"/>
          </w:tcPr>
          <w:p w14:paraId="6C07D437" w14:textId="7A1FF00E" w:rsidR="004F2629" w:rsidRPr="006633FB" w:rsidRDefault="004F2629" w:rsidP="004F2629">
            <w:pPr>
              <w:pStyle w:val="a2"/>
              <w:jc w:val="both"/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</w:pPr>
            <w:r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>시스템이 목록 이름을 변경하는 데에 실패한 경우</w:t>
            </w:r>
            <w:r w:rsidRPr="006633FB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>:</w:t>
            </w:r>
          </w:p>
          <w:p w14:paraId="3285251D" w14:textId="65523270" w:rsidR="004F2629" w:rsidRDefault="004F2629" w:rsidP="004F2629">
            <w:pPr>
              <w:pStyle w:val="a2"/>
              <w:jc w:val="both"/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</w:pPr>
            <w:r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  <w:lastRenderedPageBreak/>
              <w:t xml:space="preserve">- </w:t>
            </w:r>
            <w:r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>시스템은 회원에게 목록 이름을 변경하는 것에 실패했다는 메시지를 출력한다.</w:t>
            </w:r>
          </w:p>
          <w:p w14:paraId="41D1B10E" w14:textId="6E4EE2BE" w:rsidR="004F2629" w:rsidRPr="006633FB" w:rsidRDefault="004F2629" w:rsidP="004F2629">
            <w:pPr>
              <w:pStyle w:val="a2"/>
              <w:jc w:val="both"/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</w:pPr>
            <w:r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  <w:t xml:space="preserve">- </w:t>
            </w:r>
            <w:r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>시스템은 회원을 사전 조건으로 돌려놓는다.</w:t>
            </w:r>
          </w:p>
        </w:tc>
      </w:tr>
      <w:tr w:rsidR="004F2629" w:rsidRPr="006633FB" w14:paraId="0F0E3AE6" w14:textId="77777777">
        <w:trPr>
          <w:trHeight w:val="300"/>
        </w:trPr>
        <w:tc>
          <w:tcPr>
            <w:tcW w:w="1514" w:type="dxa"/>
            <w:vMerge/>
            <w:shd w:val="clear" w:color="auto" w:fill="CCCCCC"/>
            <w:vAlign w:val="center"/>
          </w:tcPr>
          <w:p w14:paraId="343174E4" w14:textId="77777777" w:rsidR="004F2629" w:rsidRPr="006633FB" w:rsidRDefault="004F2629" w:rsidP="004F2629">
            <w:pPr>
              <w:pStyle w:val="a2"/>
              <w:rPr>
                <w:rFonts w:ascii="Malgun Gothic" w:eastAsia="Malgun Gothic" w:hAnsi="Malgun Gothic"/>
              </w:rPr>
            </w:pPr>
          </w:p>
        </w:tc>
        <w:tc>
          <w:tcPr>
            <w:tcW w:w="930" w:type="dxa"/>
            <w:shd w:val="clear" w:color="auto" w:fill="auto"/>
          </w:tcPr>
          <w:p w14:paraId="685E1FAC" w14:textId="0CD4DB96" w:rsidR="004F2629" w:rsidRPr="006633FB" w:rsidRDefault="004F2629" w:rsidP="004F2629">
            <w:pPr>
              <w:pStyle w:val="a2"/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</w:pPr>
            <w:r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  <w:t>E02</w:t>
            </w:r>
          </w:p>
        </w:tc>
        <w:tc>
          <w:tcPr>
            <w:tcW w:w="5872" w:type="dxa"/>
            <w:shd w:val="clear" w:color="auto" w:fill="auto"/>
          </w:tcPr>
          <w:p w14:paraId="31432BD2" w14:textId="5B51656A" w:rsidR="004F2629" w:rsidRDefault="004F2629" w:rsidP="004F2629">
            <w:pPr>
              <w:pStyle w:val="a2"/>
              <w:jc w:val="left"/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</w:pPr>
            <w:r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 xml:space="preserve">회원이 변경하고자 하는 이름이 같거나 </w:t>
            </w:r>
            <w:proofErr w:type="spellStart"/>
            <w:r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>비어있는</w:t>
            </w:r>
            <w:proofErr w:type="spellEnd"/>
            <w:r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 xml:space="preserve"> 경우:</w:t>
            </w:r>
          </w:p>
          <w:p w14:paraId="6CF506AE" w14:textId="2F741604" w:rsidR="004F2629" w:rsidRDefault="004F2629" w:rsidP="004F2629">
            <w:pPr>
              <w:pStyle w:val="a2"/>
              <w:jc w:val="both"/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</w:pPr>
            <w:r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  <w:t xml:space="preserve">- </w:t>
            </w:r>
            <w:r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>시스템은 회원에게 재입력을 요구한다.</w:t>
            </w:r>
          </w:p>
        </w:tc>
      </w:tr>
      <w:tr w:rsidR="004F2629" w:rsidRPr="006633FB" w14:paraId="38E02B23" w14:textId="77777777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2FF63C6F" w14:textId="77777777" w:rsidR="004F2629" w:rsidRPr="006633FB" w:rsidRDefault="004F2629" w:rsidP="004F2629">
            <w:pPr>
              <w:pStyle w:val="a2"/>
              <w:rPr>
                <w:rFonts w:ascii="Malgun Gothic" w:eastAsia="Malgun Gothic" w:hAnsi="Malgun Gothic"/>
              </w:rPr>
            </w:pPr>
            <w:r w:rsidRPr="006633FB">
              <w:rPr>
                <w:rFonts w:ascii="Malgun Gothic" w:eastAsia="Malgun Gothic" w:hAnsi="Malgun Gothic"/>
              </w:rPr>
              <w:t>시나리오</w:t>
            </w:r>
          </w:p>
        </w:tc>
        <w:tc>
          <w:tcPr>
            <w:tcW w:w="930" w:type="dxa"/>
          </w:tcPr>
          <w:p w14:paraId="14792E9E" w14:textId="77777777" w:rsidR="004F2629" w:rsidRPr="006633FB" w:rsidRDefault="004F2629" w:rsidP="004F2629">
            <w:pPr>
              <w:jc w:val="center"/>
              <w:rPr>
                <w:rStyle w:val="a1"/>
                <w:rFonts w:ascii="Malgun Gothic" w:hAnsi="Malgun Gothic"/>
                <w:color w:val="000000" w:themeColor="text1"/>
              </w:rPr>
            </w:pPr>
            <w:r w:rsidRPr="006633FB">
              <w:rPr>
                <w:rStyle w:val="a1"/>
                <w:rFonts w:ascii="Malgun Gothic" w:hAnsi="Malgun Gothic"/>
                <w:color w:val="000000" w:themeColor="text1"/>
              </w:rPr>
              <w:t>SN001</w:t>
            </w:r>
          </w:p>
        </w:tc>
        <w:tc>
          <w:tcPr>
            <w:tcW w:w="5872" w:type="dxa"/>
          </w:tcPr>
          <w:p w14:paraId="07FE1109" w14:textId="707CF9F0" w:rsidR="004F2629" w:rsidRPr="004F2629" w:rsidRDefault="004F2629" w:rsidP="004F2629">
            <w:pPr>
              <w:rPr>
                <w:rStyle w:val="a1"/>
                <w:rFonts w:ascii="Malgun Gothic" w:hAnsi="Malgun Gothic"/>
                <w:color w:val="000000" w:themeColor="text1"/>
                <w:lang w:val="en-CA"/>
              </w:rPr>
            </w:pPr>
            <w:r w:rsidRPr="006633FB">
              <w:rPr>
                <w:rStyle w:val="a1"/>
                <w:rFonts w:ascii="Malgun Gothic" w:hAnsi="Malgun Gothic"/>
                <w:color w:val="000000" w:themeColor="text1"/>
              </w:rPr>
              <w:t>B01→B02→B03→</w:t>
            </w:r>
            <w:r>
              <w:rPr>
                <w:rStyle w:val="a1"/>
                <w:rFonts w:ascii="Malgun Gothic" w:hAnsi="Malgun Gothic"/>
                <w:color w:val="000000" w:themeColor="text1"/>
              </w:rPr>
              <w:t>B04</w:t>
            </w:r>
          </w:p>
        </w:tc>
      </w:tr>
      <w:tr w:rsidR="004F2629" w:rsidRPr="006633FB" w14:paraId="397B3FAE" w14:textId="77777777">
        <w:trPr>
          <w:trHeight w:val="300"/>
        </w:trPr>
        <w:tc>
          <w:tcPr>
            <w:tcW w:w="1514" w:type="dxa"/>
            <w:vMerge/>
            <w:vAlign w:val="center"/>
          </w:tcPr>
          <w:p w14:paraId="0AE39F48" w14:textId="77777777" w:rsidR="004F2629" w:rsidRPr="006633FB" w:rsidRDefault="004F2629" w:rsidP="004F2629">
            <w:pPr>
              <w:pStyle w:val="a2"/>
              <w:rPr>
                <w:rFonts w:ascii="Malgun Gothic" w:eastAsia="Malgun Gothic" w:hAnsi="Malgun Gothic"/>
              </w:rPr>
            </w:pPr>
          </w:p>
        </w:tc>
        <w:tc>
          <w:tcPr>
            <w:tcW w:w="930" w:type="dxa"/>
          </w:tcPr>
          <w:p w14:paraId="59623E28" w14:textId="77777777" w:rsidR="004F2629" w:rsidRPr="006633FB" w:rsidRDefault="004F2629" w:rsidP="004F2629">
            <w:pPr>
              <w:jc w:val="center"/>
              <w:rPr>
                <w:rStyle w:val="a1"/>
                <w:rFonts w:ascii="Malgun Gothic" w:hAnsi="Malgun Gothic"/>
                <w:color w:val="000000" w:themeColor="text1"/>
              </w:rPr>
            </w:pPr>
            <w:r w:rsidRPr="006633FB">
              <w:rPr>
                <w:rStyle w:val="a1"/>
                <w:rFonts w:ascii="Malgun Gothic" w:hAnsi="Malgun Gothic" w:hint="eastAsia"/>
                <w:color w:val="000000" w:themeColor="text1"/>
              </w:rPr>
              <w:t>S</w:t>
            </w:r>
            <w:r w:rsidRPr="006633FB">
              <w:rPr>
                <w:rStyle w:val="a1"/>
                <w:rFonts w:ascii="Malgun Gothic" w:hAnsi="Malgun Gothic"/>
                <w:color w:val="000000" w:themeColor="text1"/>
              </w:rPr>
              <w:t>N002</w:t>
            </w:r>
          </w:p>
        </w:tc>
        <w:tc>
          <w:tcPr>
            <w:tcW w:w="5872" w:type="dxa"/>
          </w:tcPr>
          <w:p w14:paraId="28F77CCB" w14:textId="5D1DE6AD" w:rsidR="004F2629" w:rsidRPr="006633FB" w:rsidRDefault="004F2629" w:rsidP="004F2629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 w:rsidRPr="006633FB">
              <w:rPr>
                <w:rStyle w:val="a1"/>
                <w:rFonts w:ascii="Malgun Gothic" w:hAnsi="Malgun Gothic" w:hint="eastAsia"/>
                <w:color w:val="000000" w:themeColor="text1"/>
              </w:rPr>
              <w:t>B</w:t>
            </w:r>
            <w:r w:rsidRPr="006633FB">
              <w:rPr>
                <w:rStyle w:val="a1"/>
                <w:rFonts w:ascii="Malgun Gothic" w:hAnsi="Malgun Gothic"/>
                <w:color w:val="000000" w:themeColor="text1"/>
              </w:rPr>
              <w:t>01→</w:t>
            </w:r>
            <w:r>
              <w:rPr>
                <w:rStyle w:val="a1"/>
                <w:rFonts w:ascii="Malgun Gothic" w:hAnsi="Malgun Gothic"/>
                <w:color w:val="000000" w:themeColor="text1"/>
              </w:rPr>
              <w:t>A01</w:t>
            </w:r>
          </w:p>
        </w:tc>
      </w:tr>
      <w:tr w:rsidR="004F2629" w:rsidRPr="006633FB" w14:paraId="0F25825E" w14:textId="77777777">
        <w:trPr>
          <w:trHeight w:val="300"/>
        </w:trPr>
        <w:tc>
          <w:tcPr>
            <w:tcW w:w="1514" w:type="dxa"/>
            <w:vMerge/>
            <w:vAlign w:val="center"/>
          </w:tcPr>
          <w:p w14:paraId="26AE6543" w14:textId="77777777" w:rsidR="004F2629" w:rsidRPr="006633FB" w:rsidRDefault="004F2629" w:rsidP="004F2629">
            <w:pPr>
              <w:pStyle w:val="a2"/>
              <w:rPr>
                <w:rFonts w:ascii="Malgun Gothic" w:eastAsia="Malgun Gothic" w:hAnsi="Malgun Gothic"/>
              </w:rPr>
            </w:pPr>
          </w:p>
        </w:tc>
        <w:tc>
          <w:tcPr>
            <w:tcW w:w="930" w:type="dxa"/>
          </w:tcPr>
          <w:p w14:paraId="0B6F714B" w14:textId="3BCC1983" w:rsidR="004F2629" w:rsidRPr="006633FB" w:rsidRDefault="004F2629" w:rsidP="004F2629">
            <w:pPr>
              <w:jc w:val="center"/>
              <w:rPr>
                <w:rStyle w:val="a1"/>
                <w:rFonts w:ascii="Malgun Gothic" w:hAnsi="Malgun Gothic"/>
                <w:color w:val="000000" w:themeColor="text1"/>
              </w:rPr>
            </w:pPr>
            <w:r>
              <w:rPr>
                <w:rStyle w:val="a1"/>
                <w:rFonts w:ascii="Malgun Gothic" w:hAnsi="Malgun Gothic"/>
                <w:color w:val="000000" w:themeColor="text1"/>
              </w:rPr>
              <w:t>SN003</w:t>
            </w:r>
          </w:p>
        </w:tc>
        <w:tc>
          <w:tcPr>
            <w:tcW w:w="5872" w:type="dxa"/>
          </w:tcPr>
          <w:p w14:paraId="4D59F554" w14:textId="561E4012" w:rsidR="004F2629" w:rsidRPr="006633FB" w:rsidRDefault="004F2629" w:rsidP="004F2629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>
              <w:rPr>
                <w:rStyle w:val="a1"/>
                <w:rFonts w:ascii="Malgun Gothic" w:hAnsi="Malgun Gothic"/>
                <w:color w:val="000000" w:themeColor="text1"/>
              </w:rPr>
              <w:t>B01</w:t>
            </w:r>
            <w:r w:rsidRPr="006633FB">
              <w:rPr>
                <w:rStyle w:val="a1"/>
                <w:rFonts w:ascii="Malgun Gothic" w:hAnsi="Malgun Gothic"/>
                <w:color w:val="000000" w:themeColor="text1"/>
              </w:rPr>
              <w:t>→</w:t>
            </w:r>
            <w:r w:rsidR="00BD5CAA">
              <w:rPr>
                <w:rStyle w:val="a1"/>
                <w:rFonts w:ascii="Malgun Gothic" w:hAnsi="Malgun Gothic"/>
                <w:color w:val="000000" w:themeColor="text1"/>
              </w:rPr>
              <w:t>B02</w:t>
            </w:r>
            <w:r w:rsidR="00BD5CAA" w:rsidRPr="006633FB">
              <w:rPr>
                <w:rStyle w:val="a1"/>
                <w:rFonts w:ascii="Malgun Gothic" w:hAnsi="Malgun Gothic"/>
                <w:color w:val="000000" w:themeColor="text1"/>
              </w:rPr>
              <w:t>→</w:t>
            </w:r>
            <w:r w:rsidR="00BD5CAA">
              <w:rPr>
                <w:rStyle w:val="a1"/>
                <w:rFonts w:ascii="Malgun Gothic" w:hAnsi="Malgun Gothic"/>
                <w:color w:val="000000" w:themeColor="text1"/>
              </w:rPr>
              <w:t>A01</w:t>
            </w:r>
          </w:p>
        </w:tc>
      </w:tr>
      <w:tr w:rsidR="004F2629" w:rsidRPr="006633FB" w14:paraId="096C32F9" w14:textId="77777777">
        <w:trPr>
          <w:trHeight w:val="300"/>
        </w:trPr>
        <w:tc>
          <w:tcPr>
            <w:tcW w:w="1514" w:type="dxa"/>
            <w:vMerge/>
            <w:vAlign w:val="center"/>
          </w:tcPr>
          <w:p w14:paraId="4846B813" w14:textId="77777777" w:rsidR="004F2629" w:rsidRPr="006633FB" w:rsidRDefault="004F2629" w:rsidP="004F2629">
            <w:pPr>
              <w:pStyle w:val="a2"/>
              <w:rPr>
                <w:rFonts w:ascii="Malgun Gothic" w:eastAsia="Malgun Gothic" w:hAnsi="Malgun Gothic"/>
              </w:rPr>
            </w:pPr>
          </w:p>
        </w:tc>
        <w:tc>
          <w:tcPr>
            <w:tcW w:w="930" w:type="dxa"/>
          </w:tcPr>
          <w:p w14:paraId="5C107DC7" w14:textId="343091DB" w:rsidR="004F2629" w:rsidRPr="006633FB" w:rsidRDefault="004F2629" w:rsidP="004F2629">
            <w:pPr>
              <w:jc w:val="center"/>
              <w:rPr>
                <w:rStyle w:val="a1"/>
                <w:rFonts w:ascii="Malgun Gothic" w:hAnsi="Malgun Gothic"/>
                <w:color w:val="000000" w:themeColor="text1"/>
              </w:rPr>
            </w:pPr>
            <w:r>
              <w:rPr>
                <w:rStyle w:val="a1"/>
                <w:rFonts w:ascii="Malgun Gothic" w:hAnsi="Malgun Gothic"/>
                <w:color w:val="000000" w:themeColor="text1"/>
              </w:rPr>
              <w:t>SN003</w:t>
            </w:r>
          </w:p>
        </w:tc>
        <w:tc>
          <w:tcPr>
            <w:tcW w:w="5872" w:type="dxa"/>
          </w:tcPr>
          <w:p w14:paraId="7FB62311" w14:textId="76806DD0" w:rsidR="004F2629" w:rsidRPr="006633FB" w:rsidRDefault="004F2629" w:rsidP="004F2629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>
              <w:rPr>
                <w:rStyle w:val="a1"/>
                <w:rFonts w:ascii="Malgun Gothic" w:hAnsi="Malgun Gothic"/>
                <w:color w:val="000000" w:themeColor="text1"/>
              </w:rPr>
              <w:t>B01</w:t>
            </w:r>
            <w:r w:rsidRPr="006633FB">
              <w:rPr>
                <w:rStyle w:val="a1"/>
                <w:rFonts w:ascii="Malgun Gothic" w:hAnsi="Malgun Gothic"/>
                <w:color w:val="000000" w:themeColor="text1"/>
              </w:rPr>
              <w:t>→</w:t>
            </w:r>
            <w:r>
              <w:rPr>
                <w:rStyle w:val="a1"/>
                <w:rFonts w:ascii="Malgun Gothic" w:hAnsi="Malgun Gothic"/>
                <w:color w:val="000000" w:themeColor="text1"/>
              </w:rPr>
              <w:t>B02</w:t>
            </w:r>
            <w:r w:rsidRPr="006633FB">
              <w:rPr>
                <w:rStyle w:val="a1"/>
                <w:rFonts w:ascii="Malgun Gothic" w:hAnsi="Malgun Gothic"/>
                <w:color w:val="000000" w:themeColor="text1"/>
              </w:rPr>
              <w:t>→</w:t>
            </w:r>
            <w:r w:rsidR="00376672">
              <w:rPr>
                <w:rStyle w:val="a1"/>
                <w:rFonts w:ascii="Malgun Gothic" w:hAnsi="Malgun Gothic"/>
                <w:color w:val="000000" w:themeColor="text1"/>
              </w:rPr>
              <w:t>B03</w:t>
            </w:r>
            <w:r w:rsidR="00376672" w:rsidRPr="006633FB">
              <w:rPr>
                <w:rStyle w:val="a1"/>
                <w:rFonts w:ascii="Malgun Gothic" w:hAnsi="Malgun Gothic"/>
                <w:color w:val="000000" w:themeColor="text1"/>
              </w:rPr>
              <w:t>→</w:t>
            </w:r>
            <w:r>
              <w:rPr>
                <w:rStyle w:val="a1"/>
                <w:rFonts w:ascii="Malgun Gothic" w:hAnsi="Malgun Gothic"/>
                <w:color w:val="000000" w:themeColor="text1"/>
              </w:rPr>
              <w:t>E01</w:t>
            </w:r>
          </w:p>
        </w:tc>
      </w:tr>
      <w:tr w:rsidR="004F2629" w:rsidRPr="006633FB" w14:paraId="50B154D4" w14:textId="77777777">
        <w:trPr>
          <w:trHeight w:val="300"/>
        </w:trPr>
        <w:tc>
          <w:tcPr>
            <w:tcW w:w="1514" w:type="dxa"/>
            <w:vMerge/>
            <w:vAlign w:val="center"/>
          </w:tcPr>
          <w:p w14:paraId="03640AF4" w14:textId="77777777" w:rsidR="004F2629" w:rsidRPr="006633FB" w:rsidRDefault="004F2629" w:rsidP="004F2629">
            <w:pPr>
              <w:pStyle w:val="a2"/>
              <w:rPr>
                <w:rFonts w:ascii="Malgun Gothic" w:eastAsia="Malgun Gothic" w:hAnsi="Malgun Gothic"/>
              </w:rPr>
            </w:pPr>
          </w:p>
        </w:tc>
        <w:tc>
          <w:tcPr>
            <w:tcW w:w="930" w:type="dxa"/>
          </w:tcPr>
          <w:p w14:paraId="3004DAE1" w14:textId="478BC3FC" w:rsidR="004F2629" w:rsidRDefault="004F2629" w:rsidP="004F2629">
            <w:pPr>
              <w:jc w:val="center"/>
              <w:rPr>
                <w:rStyle w:val="a1"/>
                <w:rFonts w:ascii="Malgun Gothic" w:hAnsi="Malgun Gothic"/>
                <w:color w:val="000000" w:themeColor="text1"/>
              </w:rPr>
            </w:pPr>
            <w:r>
              <w:rPr>
                <w:rStyle w:val="a1"/>
                <w:rFonts w:ascii="Malgun Gothic" w:hAnsi="Malgun Gothic"/>
                <w:color w:val="000000" w:themeColor="text1"/>
              </w:rPr>
              <w:t>SN004</w:t>
            </w:r>
          </w:p>
        </w:tc>
        <w:tc>
          <w:tcPr>
            <w:tcW w:w="5872" w:type="dxa"/>
          </w:tcPr>
          <w:p w14:paraId="454DB1F8" w14:textId="34D5F05F" w:rsidR="004F2629" w:rsidRDefault="004F2629" w:rsidP="004F2629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 w:rsidRPr="006633FB">
              <w:rPr>
                <w:rStyle w:val="a1"/>
                <w:rFonts w:ascii="Malgun Gothic" w:hAnsi="Malgun Gothic" w:hint="eastAsia"/>
                <w:color w:val="000000" w:themeColor="text1"/>
              </w:rPr>
              <w:t>B</w:t>
            </w:r>
            <w:r w:rsidRPr="006633FB">
              <w:rPr>
                <w:rStyle w:val="a1"/>
                <w:rFonts w:ascii="Malgun Gothic" w:hAnsi="Malgun Gothic"/>
                <w:color w:val="000000" w:themeColor="text1"/>
              </w:rPr>
              <w:t>01→B02→</w:t>
            </w:r>
            <w:r w:rsidR="00376672">
              <w:rPr>
                <w:rStyle w:val="a1"/>
                <w:rFonts w:ascii="Malgun Gothic" w:hAnsi="Malgun Gothic"/>
                <w:color w:val="000000" w:themeColor="text1"/>
              </w:rPr>
              <w:t>B03</w:t>
            </w:r>
            <w:r w:rsidR="00376672" w:rsidRPr="006633FB">
              <w:rPr>
                <w:rStyle w:val="a1"/>
                <w:rFonts w:ascii="Malgun Gothic" w:hAnsi="Malgun Gothic"/>
                <w:color w:val="000000" w:themeColor="text1"/>
              </w:rPr>
              <w:t>→</w:t>
            </w:r>
            <w:r>
              <w:rPr>
                <w:rStyle w:val="a1"/>
                <w:rFonts w:ascii="Malgun Gothic" w:hAnsi="Malgun Gothic" w:hint="eastAsia"/>
                <w:color w:val="000000" w:themeColor="text1"/>
              </w:rPr>
              <w:t>E</w:t>
            </w:r>
            <w:r>
              <w:rPr>
                <w:rStyle w:val="a1"/>
                <w:rFonts w:ascii="Malgun Gothic" w:hAnsi="Malgun Gothic"/>
                <w:color w:val="000000" w:themeColor="text1"/>
              </w:rPr>
              <w:t>02</w:t>
            </w:r>
          </w:p>
        </w:tc>
      </w:tr>
    </w:tbl>
    <w:p w14:paraId="22E0E8D5" w14:textId="5B8A702A" w:rsidR="008B5D46" w:rsidRDefault="008B5D46" w:rsidP="001D4699">
      <w:pPr>
        <w:widowControl/>
        <w:wordWrap/>
        <w:autoSpaceDE/>
        <w:autoSpaceDN/>
        <w:jc w:val="left"/>
      </w:pPr>
    </w:p>
    <w:p w14:paraId="33AFA87E" w14:textId="27C13F73" w:rsidR="00D0101C" w:rsidRPr="006633FB" w:rsidRDefault="37B04FEC" w:rsidP="00D0101C">
      <w:pPr>
        <w:pStyle w:val="Heading4"/>
        <w:rPr>
          <w:rFonts w:ascii="Malgun Gothic" w:eastAsia="Malgun Gothic" w:hAnsi="Malgun Gothic"/>
        </w:rPr>
      </w:pPr>
      <w:r w:rsidRPr="0496F2CE">
        <w:rPr>
          <w:rStyle w:val="a1"/>
          <w:rFonts w:ascii="Malgun Gothic" w:eastAsia="Malgun Gothic" w:hAnsi="Malgun Gothic"/>
          <w:color w:val="000000" w:themeColor="text1"/>
        </w:rPr>
        <w:t>UC00</w:t>
      </w:r>
      <w:r w:rsidR="6E533D61">
        <w:rPr>
          <w:rStyle w:val="a1"/>
          <w:rFonts w:ascii="Malgun Gothic" w:eastAsia="Malgun Gothic" w:hAnsi="Malgun Gothic"/>
          <w:color w:val="000000" w:themeColor="text1"/>
        </w:rPr>
        <w:t>7</w:t>
      </w:r>
      <w:r w:rsidR="008B5D46" w:rsidRPr="0496F2CE">
        <w:rPr>
          <w:rStyle w:val="a1"/>
          <w:rFonts w:ascii="Malgun Gothic" w:eastAsia="Malgun Gothic" w:hAnsi="Malgun Gothic"/>
          <w:color w:val="000000" w:themeColor="text1"/>
        </w:rPr>
        <w:t xml:space="preserve">: </w:t>
      </w:r>
      <w:r w:rsidR="00E8721C">
        <w:rPr>
          <w:rFonts w:ascii="Malgun Gothic" w:eastAsia="Malgun Gothic" w:hAnsi="Malgun Gothic" w:hint="eastAsia"/>
        </w:rPr>
        <w:t>할 일</w:t>
      </w:r>
      <w:r w:rsidR="008B5D46">
        <w:rPr>
          <w:rFonts w:ascii="Malgun Gothic" w:eastAsia="Malgun Gothic" w:hAnsi="Malgun Gothic"/>
        </w:rPr>
        <w:t xml:space="preserve">을 </w:t>
      </w:r>
      <w:r w:rsidR="00D0101C">
        <w:rPr>
          <w:rFonts w:ascii="Malgun Gothic" w:eastAsia="Malgun Gothic" w:hAnsi="Malgun Gothic" w:hint="eastAsia"/>
        </w:rPr>
        <w:t>조회한다.</w:t>
      </w:r>
    </w:p>
    <w:p w14:paraId="74DFC901" w14:textId="77777777" w:rsidR="00D0101C" w:rsidRPr="006633FB" w:rsidRDefault="00D0101C" w:rsidP="00D0101C">
      <w:pPr>
        <w:rPr>
          <w:rFonts w:ascii="Malgun Gothic" w:hAnsi="Malgun Gothic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D0101C" w:rsidRPr="006633FB" w14:paraId="73420401" w14:textId="77777777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482F2665" w14:textId="77777777" w:rsidR="00D0101C" w:rsidRPr="006633FB" w:rsidRDefault="00D0101C">
            <w:pPr>
              <w:pStyle w:val="a2"/>
              <w:rPr>
                <w:rFonts w:ascii="Malgun Gothic" w:eastAsia="Malgun Gothic" w:hAnsi="Malgun Gothic"/>
              </w:rPr>
            </w:pPr>
            <w:r w:rsidRPr="006633FB">
              <w:rPr>
                <w:rFonts w:ascii="Malgun Gothic" w:eastAsia="Malgun Gothic" w:hAnsi="Malgun Gothic"/>
              </w:rPr>
              <w:t>설명</w:t>
            </w:r>
          </w:p>
        </w:tc>
        <w:tc>
          <w:tcPr>
            <w:tcW w:w="6802" w:type="dxa"/>
            <w:gridSpan w:val="2"/>
          </w:tcPr>
          <w:p w14:paraId="53E0D46C" w14:textId="1E6F8B04" w:rsidR="00D0101C" w:rsidRPr="006633FB" w:rsidRDefault="00A97862">
            <w:pPr>
              <w:rPr>
                <w:rStyle w:val="a1"/>
                <w:rFonts w:ascii="Malgun Gothic" w:hAnsi="Malgun Gothic"/>
              </w:rPr>
            </w:pPr>
            <w:r>
              <w:rPr>
                <w:rStyle w:val="a1"/>
                <w:rFonts w:ascii="Malgun Gothic" w:hAnsi="Malgun Gothic" w:hint="eastAsia"/>
                <w:color w:val="000000" w:themeColor="text1"/>
              </w:rPr>
              <w:t>회원이</w:t>
            </w:r>
            <w:r w:rsidR="005169DE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 </w:t>
            </w:r>
            <w:r w:rsidRPr="00A97862">
              <w:rPr>
                <w:rStyle w:val="a1"/>
                <w:rFonts w:ascii="Malgun Gothic" w:hAnsi="Malgun Gothic" w:hint="eastAsia"/>
                <w:color w:val="000000" w:themeColor="text1"/>
              </w:rPr>
              <w:t>특정 목록을 선택하여 해당 목록 내의 할 일들을 조회하도록 할 일</w:t>
            </w:r>
            <w:r w:rsidR="00D35863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들을 </w:t>
            </w:r>
            <w:r w:rsidR="004268F8">
              <w:rPr>
                <w:rStyle w:val="a1"/>
                <w:rFonts w:ascii="Malgun Gothic" w:hAnsi="Malgun Gothic" w:hint="eastAsia"/>
                <w:color w:val="000000" w:themeColor="text1"/>
              </w:rPr>
              <w:t>본다</w:t>
            </w:r>
            <w:r w:rsidR="00D35863">
              <w:rPr>
                <w:rStyle w:val="a1"/>
                <w:rFonts w:ascii="Malgun Gothic" w:hAnsi="Malgun Gothic" w:hint="eastAsia"/>
                <w:color w:val="000000" w:themeColor="text1"/>
              </w:rPr>
              <w:t>.</w:t>
            </w:r>
          </w:p>
        </w:tc>
      </w:tr>
      <w:tr w:rsidR="00D0101C" w:rsidRPr="006633FB" w14:paraId="4C484C4F" w14:textId="77777777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46A09339" w14:textId="77777777" w:rsidR="00D0101C" w:rsidRPr="006633FB" w:rsidRDefault="00D0101C">
            <w:pPr>
              <w:pStyle w:val="a2"/>
              <w:rPr>
                <w:rFonts w:ascii="Malgun Gothic" w:eastAsia="Malgun Gothic" w:hAnsi="Malgun Gothic"/>
              </w:rPr>
            </w:pPr>
            <w:r w:rsidRPr="006633FB">
              <w:rPr>
                <w:rFonts w:ascii="Malgun Gothic" w:eastAsia="Malgun Gothic" w:hAnsi="Malgun Gothic"/>
              </w:rPr>
              <w:t xml:space="preserve">관련 </w:t>
            </w:r>
            <w:proofErr w:type="spellStart"/>
            <w:r w:rsidRPr="006633FB">
              <w:rPr>
                <w:rFonts w:ascii="Malgun Gothic" w:eastAsia="Malgun Gothic" w:hAnsi="Malgun Gothic"/>
              </w:rPr>
              <w:t>액터</w:t>
            </w:r>
            <w:proofErr w:type="spellEnd"/>
          </w:p>
        </w:tc>
        <w:tc>
          <w:tcPr>
            <w:tcW w:w="6802" w:type="dxa"/>
            <w:gridSpan w:val="2"/>
          </w:tcPr>
          <w:p w14:paraId="193CCB19" w14:textId="16FF9689" w:rsidR="00D0101C" w:rsidRPr="006633FB" w:rsidRDefault="00810F22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>
              <w:rPr>
                <w:rStyle w:val="a1"/>
                <w:rFonts w:ascii="Malgun Gothic" w:hAnsi="Malgun Gothic" w:hint="eastAsia"/>
                <w:color w:val="000000" w:themeColor="text1"/>
              </w:rPr>
              <w:t>회원</w:t>
            </w:r>
          </w:p>
        </w:tc>
      </w:tr>
      <w:tr w:rsidR="00D0101C" w:rsidRPr="006633FB" w14:paraId="12E1A42E" w14:textId="77777777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0CA43E75" w14:textId="77777777" w:rsidR="00D0101C" w:rsidRPr="006633FB" w:rsidRDefault="00D0101C">
            <w:pPr>
              <w:pStyle w:val="a2"/>
              <w:rPr>
                <w:rFonts w:ascii="Malgun Gothic" w:eastAsia="Malgun Gothic" w:hAnsi="Malgun Gothic"/>
              </w:rPr>
            </w:pPr>
            <w:r w:rsidRPr="006633FB">
              <w:rPr>
                <w:rFonts w:ascii="Malgun Gothic" w:eastAsia="Malgun Gothic" w:hAnsi="Malgun Gothic"/>
              </w:rPr>
              <w:t>사전 조건</w:t>
            </w:r>
          </w:p>
        </w:tc>
        <w:tc>
          <w:tcPr>
            <w:tcW w:w="6802" w:type="dxa"/>
            <w:gridSpan w:val="2"/>
          </w:tcPr>
          <w:p w14:paraId="14047E62" w14:textId="32EEF725" w:rsidR="00D0101C" w:rsidRDefault="000D3842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>
              <w:rPr>
                <w:rStyle w:val="a1"/>
                <w:rFonts w:ascii="Malgun Gothic" w:hAnsi="Malgun Gothic" w:hint="eastAsia"/>
                <w:color w:val="000000" w:themeColor="text1"/>
              </w:rPr>
              <w:t>회원은</w:t>
            </w:r>
            <w:r w:rsidR="00D0101C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 </w:t>
            </w:r>
            <w:r w:rsidR="00D0101C">
              <w:rPr>
                <w:rStyle w:val="a1"/>
                <w:rFonts w:ascii="Malgun Gothic" w:hAnsi="Malgun Gothic"/>
                <w:color w:val="000000" w:themeColor="text1"/>
              </w:rPr>
              <w:t>UC002</w:t>
            </w:r>
            <w:r w:rsidR="00D0101C">
              <w:rPr>
                <w:rStyle w:val="a1"/>
                <w:rFonts w:ascii="Malgun Gothic" w:hAnsi="Malgun Gothic" w:hint="eastAsia"/>
                <w:color w:val="000000" w:themeColor="text1"/>
              </w:rPr>
              <w:t>를 통해 로그인한 상태여야 한다.</w:t>
            </w:r>
          </w:p>
          <w:p w14:paraId="6096C3C7" w14:textId="60082E42" w:rsidR="006C56E3" w:rsidRPr="006633FB" w:rsidRDefault="000D3842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>
              <w:rPr>
                <w:rStyle w:val="a1"/>
                <w:rFonts w:ascii="Malgun Gothic" w:hAnsi="Malgun Gothic" w:hint="eastAsia"/>
                <w:color w:val="000000" w:themeColor="text1"/>
              </w:rPr>
              <w:t>회원은</w:t>
            </w:r>
            <w:r w:rsidR="006C56E3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 </w:t>
            </w:r>
            <w:r w:rsidR="006C56E3">
              <w:rPr>
                <w:rStyle w:val="a1"/>
                <w:rFonts w:ascii="Malgun Gothic" w:hAnsi="Malgun Gothic"/>
                <w:color w:val="000000" w:themeColor="text1"/>
              </w:rPr>
              <w:t>UC004</w:t>
            </w:r>
            <w:r w:rsidR="006C56E3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를 통해 진입할 </w:t>
            </w:r>
            <w:r>
              <w:rPr>
                <w:rStyle w:val="a1"/>
                <w:rFonts w:ascii="Malgun Gothic" w:hAnsi="Malgun Gothic" w:hint="eastAsia"/>
                <w:color w:val="000000" w:themeColor="text1"/>
              </w:rPr>
              <w:t>목록을 만든 상태여야 한다.</w:t>
            </w:r>
          </w:p>
        </w:tc>
      </w:tr>
      <w:tr w:rsidR="00D0101C" w:rsidRPr="006633FB" w14:paraId="3E8384D6" w14:textId="77777777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756427FD" w14:textId="77777777" w:rsidR="00D0101C" w:rsidRPr="006633FB" w:rsidRDefault="00D0101C">
            <w:pPr>
              <w:pStyle w:val="a2"/>
              <w:rPr>
                <w:rFonts w:ascii="Malgun Gothic" w:eastAsia="Malgun Gothic" w:hAnsi="Malgun Gothic"/>
              </w:rPr>
            </w:pPr>
            <w:r w:rsidRPr="006633FB">
              <w:rPr>
                <w:rFonts w:ascii="Malgun Gothic" w:eastAsia="Malgun Gothic" w:hAnsi="Malgun Gothic"/>
              </w:rPr>
              <w:t>사후 조건</w:t>
            </w:r>
          </w:p>
        </w:tc>
        <w:tc>
          <w:tcPr>
            <w:tcW w:w="6802" w:type="dxa"/>
            <w:gridSpan w:val="2"/>
          </w:tcPr>
          <w:p w14:paraId="1E5F065B" w14:textId="717A6294" w:rsidR="00D0101C" w:rsidRPr="007C0BD4" w:rsidRDefault="0062009B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시스템은 </w:t>
            </w:r>
            <w:r w:rsidR="000D3842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회원이 선택한 목록 내의 </w:t>
            </w:r>
            <w:r w:rsidR="004C6A88">
              <w:rPr>
                <w:rStyle w:val="a1"/>
                <w:rFonts w:ascii="Malgun Gothic" w:hAnsi="Malgun Gothic" w:hint="eastAsia"/>
                <w:color w:val="000000" w:themeColor="text1"/>
              </w:rPr>
              <w:t>할 일들이 할 일</w:t>
            </w:r>
            <w:r>
              <w:rPr>
                <w:rStyle w:val="a1"/>
                <w:rFonts w:ascii="Malgun Gothic" w:hAnsi="Malgun Gothic" w:hint="eastAsia"/>
                <w:color w:val="000000" w:themeColor="text1"/>
              </w:rPr>
              <w:t>들을 출력한</w:t>
            </w:r>
            <w:r w:rsidR="00795D82">
              <w:rPr>
                <w:rStyle w:val="a1"/>
                <w:rFonts w:ascii="Malgun Gothic" w:hAnsi="Malgun Gothic" w:hint="eastAsia"/>
                <w:color w:val="000000" w:themeColor="text1"/>
              </w:rPr>
              <w:t>다.</w:t>
            </w:r>
          </w:p>
        </w:tc>
      </w:tr>
      <w:tr w:rsidR="00D0101C" w:rsidRPr="006633FB" w14:paraId="5C29FF05" w14:textId="77777777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568BCCEC" w14:textId="77777777" w:rsidR="00D0101C" w:rsidRPr="006633FB" w:rsidRDefault="00D0101C">
            <w:pPr>
              <w:pStyle w:val="a2"/>
              <w:rPr>
                <w:rFonts w:ascii="Malgun Gothic" w:eastAsia="Malgun Gothic" w:hAnsi="Malgun Gothic"/>
              </w:rPr>
            </w:pPr>
            <w:r w:rsidRPr="006633FB">
              <w:rPr>
                <w:rFonts w:ascii="Malgun Gothic" w:eastAsia="Malgun Gothic" w:hAnsi="Malgun Gothic"/>
              </w:rPr>
              <w:t>기본 흐름</w:t>
            </w:r>
          </w:p>
        </w:tc>
        <w:tc>
          <w:tcPr>
            <w:tcW w:w="930" w:type="dxa"/>
            <w:shd w:val="clear" w:color="auto" w:fill="auto"/>
          </w:tcPr>
          <w:p w14:paraId="4C416901" w14:textId="77777777" w:rsidR="00D0101C" w:rsidRPr="006633FB" w:rsidRDefault="00D0101C">
            <w:pPr>
              <w:pStyle w:val="a2"/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</w:pPr>
            <w:r w:rsidRPr="006633FB"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  <w:t>B01</w:t>
            </w:r>
          </w:p>
        </w:tc>
        <w:tc>
          <w:tcPr>
            <w:tcW w:w="5872" w:type="dxa"/>
            <w:shd w:val="clear" w:color="auto" w:fill="auto"/>
          </w:tcPr>
          <w:p w14:paraId="04661B17" w14:textId="4BA5A14C" w:rsidR="00D0101C" w:rsidRPr="006633FB" w:rsidRDefault="004C6A88">
            <w:pPr>
              <w:pStyle w:val="a2"/>
              <w:jc w:val="both"/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</w:pPr>
            <w:r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>회원은</w:t>
            </w:r>
            <w:r w:rsidR="003B5D39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 xml:space="preserve"> </w:t>
            </w:r>
            <w:r w:rsidR="00CB7EC1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>조회하고자 하는 목록을 클릭한다.</w:t>
            </w:r>
          </w:p>
        </w:tc>
      </w:tr>
      <w:tr w:rsidR="00D0101C" w:rsidRPr="006633FB" w14:paraId="28BA9AD5" w14:textId="77777777">
        <w:trPr>
          <w:trHeight w:val="300"/>
        </w:trPr>
        <w:tc>
          <w:tcPr>
            <w:tcW w:w="1514" w:type="dxa"/>
            <w:vMerge/>
          </w:tcPr>
          <w:p w14:paraId="7419958B" w14:textId="77777777" w:rsidR="00D0101C" w:rsidRPr="006633FB" w:rsidRDefault="00D0101C">
            <w:pPr>
              <w:rPr>
                <w:rFonts w:ascii="Malgun Gothic" w:hAnsi="Malgun Gothic"/>
              </w:rPr>
            </w:pPr>
          </w:p>
        </w:tc>
        <w:tc>
          <w:tcPr>
            <w:tcW w:w="930" w:type="dxa"/>
            <w:shd w:val="clear" w:color="auto" w:fill="auto"/>
          </w:tcPr>
          <w:p w14:paraId="148AF5ED" w14:textId="3A3C6480" w:rsidR="00D0101C" w:rsidRPr="006633FB" w:rsidRDefault="00D0101C">
            <w:pPr>
              <w:jc w:val="center"/>
              <w:rPr>
                <w:rStyle w:val="a1"/>
                <w:rFonts w:ascii="Malgun Gothic" w:hAnsi="Malgun Gothic"/>
                <w:color w:val="000000" w:themeColor="text1"/>
              </w:rPr>
            </w:pPr>
            <w:r w:rsidRPr="006633FB">
              <w:rPr>
                <w:rStyle w:val="a1"/>
                <w:rFonts w:ascii="Malgun Gothic" w:hAnsi="Malgun Gothic"/>
                <w:color w:val="000000" w:themeColor="text1"/>
              </w:rPr>
              <w:t>B0</w:t>
            </w:r>
            <w:r w:rsidR="00795D82">
              <w:rPr>
                <w:rStyle w:val="a1"/>
                <w:rFonts w:ascii="Malgun Gothic" w:hAnsi="Malgun Gothic"/>
                <w:color w:val="000000" w:themeColor="text1"/>
              </w:rPr>
              <w:t>2</w:t>
            </w:r>
          </w:p>
        </w:tc>
        <w:tc>
          <w:tcPr>
            <w:tcW w:w="5872" w:type="dxa"/>
            <w:shd w:val="clear" w:color="auto" w:fill="auto"/>
          </w:tcPr>
          <w:p w14:paraId="32094576" w14:textId="44352BD0" w:rsidR="00D0101C" w:rsidRPr="006633FB" w:rsidRDefault="00831023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>
              <w:rPr>
                <w:rStyle w:val="a1"/>
                <w:rFonts w:ascii="Malgun Gothic" w:hAnsi="Malgun Gothic" w:hint="eastAsia"/>
                <w:color w:val="000000" w:themeColor="text1"/>
              </w:rPr>
              <w:t>시스템은</w:t>
            </w:r>
            <w:r w:rsidR="00C35448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 </w:t>
            </w:r>
            <w:r>
              <w:rPr>
                <w:rStyle w:val="a1"/>
                <w:rFonts w:ascii="Malgun Gothic" w:hAnsi="Malgun Gothic" w:hint="eastAsia"/>
                <w:color w:val="000000" w:themeColor="text1"/>
              </w:rPr>
              <w:t>회원이 선택한 목록 내의 할 일들을 출력시킨다.</w:t>
            </w:r>
          </w:p>
        </w:tc>
      </w:tr>
      <w:tr w:rsidR="00D0101C" w:rsidRPr="006633FB" w14:paraId="25E6D530" w14:textId="77777777" w:rsidTr="1E0CA1CD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4701192B" w14:textId="77777777" w:rsidR="00D0101C" w:rsidRPr="006633FB" w:rsidRDefault="00D0101C">
            <w:pPr>
              <w:pStyle w:val="a2"/>
              <w:rPr>
                <w:rFonts w:ascii="Malgun Gothic" w:eastAsia="Malgun Gothic" w:hAnsi="Malgun Gothic"/>
              </w:rPr>
            </w:pPr>
            <w:r w:rsidRPr="006633FB">
              <w:rPr>
                <w:rFonts w:ascii="Malgun Gothic" w:eastAsia="Malgun Gothic" w:hAnsi="Malgun Gothic"/>
              </w:rPr>
              <w:t>대안 흐름</w:t>
            </w:r>
          </w:p>
        </w:tc>
        <w:tc>
          <w:tcPr>
            <w:tcW w:w="930" w:type="dxa"/>
            <w:shd w:val="clear" w:color="auto" w:fill="auto"/>
          </w:tcPr>
          <w:p w14:paraId="102F5D3E" w14:textId="386419EB" w:rsidR="00D0101C" w:rsidRPr="006633FB" w:rsidRDefault="00D0101C">
            <w:pPr>
              <w:pStyle w:val="a2"/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</w:pPr>
          </w:p>
        </w:tc>
        <w:tc>
          <w:tcPr>
            <w:tcW w:w="5872" w:type="dxa"/>
            <w:shd w:val="clear" w:color="auto" w:fill="auto"/>
          </w:tcPr>
          <w:p w14:paraId="45749E39" w14:textId="6B5BB60E" w:rsidR="00D0101C" w:rsidRPr="006633FB" w:rsidRDefault="00D0101C">
            <w:pPr>
              <w:pStyle w:val="a2"/>
              <w:jc w:val="left"/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</w:pPr>
          </w:p>
        </w:tc>
      </w:tr>
      <w:tr w:rsidR="00D0101C" w:rsidRPr="006633FB" w14:paraId="4391E794" w14:textId="77777777" w:rsidTr="66F44703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50A570CB" w14:textId="77777777" w:rsidR="00D0101C" w:rsidRPr="006633FB" w:rsidRDefault="00D0101C">
            <w:pPr>
              <w:pStyle w:val="a2"/>
              <w:rPr>
                <w:rFonts w:ascii="Malgun Gothic" w:eastAsia="Malgun Gothic" w:hAnsi="Malgun Gothic"/>
              </w:rPr>
            </w:pPr>
            <w:r w:rsidRPr="006633FB">
              <w:rPr>
                <w:rFonts w:ascii="Malgun Gothic" w:eastAsia="Malgun Gothic" w:hAnsi="Malgun Gothic"/>
              </w:rPr>
              <w:t>예외 흐름</w:t>
            </w:r>
          </w:p>
        </w:tc>
        <w:tc>
          <w:tcPr>
            <w:tcW w:w="930" w:type="dxa"/>
            <w:shd w:val="clear" w:color="auto" w:fill="auto"/>
          </w:tcPr>
          <w:p w14:paraId="75E4F20F" w14:textId="77777777" w:rsidR="00D0101C" w:rsidRPr="006633FB" w:rsidRDefault="00D0101C">
            <w:pPr>
              <w:pStyle w:val="a2"/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</w:pPr>
            <w:r w:rsidRPr="006633FB"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  <w:t>E01</w:t>
            </w:r>
          </w:p>
        </w:tc>
        <w:tc>
          <w:tcPr>
            <w:tcW w:w="5872" w:type="dxa"/>
            <w:shd w:val="clear" w:color="auto" w:fill="auto"/>
          </w:tcPr>
          <w:p w14:paraId="44578408" w14:textId="77777777" w:rsidR="00D0101C" w:rsidRPr="000E16A1" w:rsidRDefault="00D0101C" w:rsidP="0048420A">
            <w:pPr>
              <w:pStyle w:val="a2"/>
              <w:jc w:val="both"/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  <w:lang w:val="en-CA"/>
              </w:rPr>
            </w:pPr>
            <w:r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>시스템이</w:t>
            </w:r>
            <w:r w:rsidR="0048420A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 xml:space="preserve"> 할 일 정보를 불러오는 데에 실패한 경우:</w:t>
            </w:r>
            <w:r w:rsidR="0048420A"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  <w:br/>
              <w:t xml:space="preserve">- </w:t>
            </w:r>
            <w:r w:rsidR="0048420A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>시스템은 회원에게 할 일 정보를 불러오는 것에 실패했다는 메시지를 출력한다.</w:t>
            </w:r>
          </w:p>
          <w:p w14:paraId="5B255DF2" w14:textId="1744DDC6" w:rsidR="0048420A" w:rsidRPr="006633FB" w:rsidRDefault="0048420A" w:rsidP="0048420A">
            <w:pPr>
              <w:pStyle w:val="a2"/>
              <w:jc w:val="both"/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</w:pPr>
            <w:r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  <w:t xml:space="preserve">- </w:t>
            </w:r>
            <w:r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 xml:space="preserve">시스템은 회원을 </w:t>
            </w:r>
            <w:r w:rsidR="00FC0D3A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>사전 조건으로 돌려놓는다</w:t>
            </w:r>
            <w:r w:rsidR="00F31E96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>.</w:t>
            </w:r>
          </w:p>
        </w:tc>
      </w:tr>
      <w:tr w:rsidR="00D0101C" w:rsidRPr="006633FB" w14:paraId="4BDB624B" w14:textId="77777777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48B8A2CB" w14:textId="77777777" w:rsidR="00D0101C" w:rsidRPr="006633FB" w:rsidRDefault="00D0101C">
            <w:pPr>
              <w:pStyle w:val="a2"/>
              <w:rPr>
                <w:rFonts w:ascii="Malgun Gothic" w:eastAsia="Malgun Gothic" w:hAnsi="Malgun Gothic"/>
              </w:rPr>
            </w:pPr>
            <w:r w:rsidRPr="006633FB">
              <w:rPr>
                <w:rFonts w:ascii="Malgun Gothic" w:eastAsia="Malgun Gothic" w:hAnsi="Malgun Gothic"/>
              </w:rPr>
              <w:t>시나리오</w:t>
            </w:r>
          </w:p>
        </w:tc>
        <w:tc>
          <w:tcPr>
            <w:tcW w:w="930" w:type="dxa"/>
          </w:tcPr>
          <w:p w14:paraId="6E4A1864" w14:textId="77777777" w:rsidR="00D0101C" w:rsidRPr="006633FB" w:rsidRDefault="00D0101C">
            <w:pPr>
              <w:jc w:val="center"/>
              <w:rPr>
                <w:rStyle w:val="a1"/>
                <w:rFonts w:ascii="Malgun Gothic" w:hAnsi="Malgun Gothic"/>
                <w:color w:val="000000" w:themeColor="text1"/>
              </w:rPr>
            </w:pPr>
            <w:r w:rsidRPr="006633FB">
              <w:rPr>
                <w:rStyle w:val="a1"/>
                <w:rFonts w:ascii="Malgun Gothic" w:hAnsi="Malgun Gothic"/>
                <w:color w:val="000000" w:themeColor="text1"/>
              </w:rPr>
              <w:t>SN001</w:t>
            </w:r>
          </w:p>
        </w:tc>
        <w:tc>
          <w:tcPr>
            <w:tcW w:w="5872" w:type="dxa"/>
          </w:tcPr>
          <w:p w14:paraId="2B969B95" w14:textId="4CFB64D7" w:rsidR="00D0101C" w:rsidRPr="006633FB" w:rsidRDefault="00D0101C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 w:rsidRPr="006633FB">
              <w:rPr>
                <w:rStyle w:val="a1"/>
                <w:rFonts w:ascii="Malgun Gothic" w:hAnsi="Malgun Gothic"/>
                <w:color w:val="000000" w:themeColor="text1"/>
              </w:rPr>
              <w:t>B01→B02</w:t>
            </w:r>
          </w:p>
        </w:tc>
      </w:tr>
      <w:tr w:rsidR="00D0101C" w:rsidRPr="006633FB" w14:paraId="01219DCF" w14:textId="77777777">
        <w:trPr>
          <w:trHeight w:val="300"/>
        </w:trPr>
        <w:tc>
          <w:tcPr>
            <w:tcW w:w="1514" w:type="dxa"/>
            <w:vMerge/>
            <w:vAlign w:val="center"/>
          </w:tcPr>
          <w:p w14:paraId="3A56B5CE" w14:textId="77777777" w:rsidR="00D0101C" w:rsidRPr="006633FB" w:rsidRDefault="00D0101C">
            <w:pPr>
              <w:pStyle w:val="a2"/>
              <w:rPr>
                <w:rFonts w:ascii="Malgun Gothic" w:eastAsia="Malgun Gothic" w:hAnsi="Malgun Gothic"/>
              </w:rPr>
            </w:pPr>
          </w:p>
        </w:tc>
        <w:tc>
          <w:tcPr>
            <w:tcW w:w="930" w:type="dxa"/>
          </w:tcPr>
          <w:p w14:paraId="2B898285" w14:textId="77777777" w:rsidR="00D0101C" w:rsidRPr="006633FB" w:rsidRDefault="00D0101C">
            <w:pPr>
              <w:jc w:val="center"/>
              <w:rPr>
                <w:rStyle w:val="a1"/>
                <w:rFonts w:ascii="Malgun Gothic" w:hAnsi="Malgun Gothic"/>
                <w:color w:val="000000" w:themeColor="text1"/>
              </w:rPr>
            </w:pPr>
            <w:r w:rsidRPr="006633FB">
              <w:rPr>
                <w:rStyle w:val="a1"/>
                <w:rFonts w:ascii="Malgun Gothic" w:hAnsi="Malgun Gothic" w:hint="eastAsia"/>
                <w:color w:val="000000" w:themeColor="text1"/>
              </w:rPr>
              <w:t>S</w:t>
            </w:r>
            <w:r w:rsidRPr="006633FB">
              <w:rPr>
                <w:rStyle w:val="a1"/>
                <w:rFonts w:ascii="Malgun Gothic" w:hAnsi="Malgun Gothic"/>
                <w:color w:val="000000" w:themeColor="text1"/>
              </w:rPr>
              <w:t>N002</w:t>
            </w:r>
          </w:p>
        </w:tc>
        <w:tc>
          <w:tcPr>
            <w:tcW w:w="5872" w:type="dxa"/>
          </w:tcPr>
          <w:p w14:paraId="5560E442" w14:textId="1C57531C" w:rsidR="00D0101C" w:rsidRPr="006633FB" w:rsidRDefault="00D0101C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 w:rsidRPr="006633FB">
              <w:rPr>
                <w:rStyle w:val="a1"/>
                <w:rFonts w:ascii="Malgun Gothic" w:hAnsi="Malgun Gothic" w:hint="eastAsia"/>
                <w:color w:val="000000" w:themeColor="text1"/>
              </w:rPr>
              <w:t>B</w:t>
            </w:r>
            <w:r w:rsidRPr="006633FB">
              <w:rPr>
                <w:rStyle w:val="a1"/>
                <w:rFonts w:ascii="Malgun Gothic" w:hAnsi="Malgun Gothic"/>
                <w:color w:val="000000" w:themeColor="text1"/>
              </w:rPr>
              <w:t>01→B02→</w:t>
            </w:r>
            <w:r w:rsidR="00F31E96">
              <w:rPr>
                <w:rStyle w:val="a1"/>
                <w:rFonts w:ascii="Malgun Gothic" w:hAnsi="Malgun Gothic"/>
                <w:color w:val="000000" w:themeColor="text1"/>
              </w:rPr>
              <w:t>E01</w:t>
            </w:r>
          </w:p>
        </w:tc>
      </w:tr>
    </w:tbl>
    <w:p w14:paraId="7C5067EB" w14:textId="77777777" w:rsidR="00D0101C" w:rsidRDefault="00D0101C" w:rsidP="001D4699">
      <w:pPr>
        <w:widowControl/>
        <w:wordWrap/>
        <w:autoSpaceDE/>
        <w:autoSpaceDN/>
        <w:jc w:val="left"/>
      </w:pPr>
    </w:p>
    <w:p w14:paraId="4F58F3BA" w14:textId="0CA8AE7D" w:rsidR="008B5D46" w:rsidRDefault="37B04FEC" w:rsidP="008B5D46">
      <w:pPr>
        <w:pStyle w:val="Heading4"/>
        <w:rPr>
          <w:rFonts w:ascii="Dotum" w:eastAsia="Dotum" w:hAnsi="Dotum"/>
        </w:rPr>
      </w:pPr>
      <w:r w:rsidRPr="2B1921B3">
        <w:rPr>
          <w:rStyle w:val="a1"/>
          <w:color w:val="000000" w:themeColor="text1"/>
        </w:rPr>
        <w:t>UC00</w:t>
      </w:r>
      <w:r w:rsidR="006E48B0">
        <w:rPr>
          <w:rStyle w:val="a1"/>
          <w:color w:val="000000" w:themeColor="text1"/>
        </w:rPr>
        <w:t>8</w:t>
      </w:r>
      <w:r w:rsidR="008B5D46" w:rsidRPr="2B1921B3">
        <w:rPr>
          <w:rStyle w:val="a1"/>
          <w:color w:val="000000" w:themeColor="text1"/>
        </w:rPr>
        <w:t xml:space="preserve">: </w:t>
      </w:r>
      <w:r w:rsidR="00E8721C">
        <w:rPr>
          <w:rFonts w:ascii="Dotum" w:eastAsia="Dotum" w:hAnsi="Dotum" w:hint="eastAsia"/>
        </w:rPr>
        <w:t>할 일</w:t>
      </w:r>
      <w:r w:rsidR="008B5D46" w:rsidRPr="33CFCF9E">
        <w:rPr>
          <w:rFonts w:ascii="Dotum" w:eastAsia="Dotum" w:hAnsi="Dotum"/>
        </w:rPr>
        <w:t>을 추가한다.</w:t>
      </w:r>
    </w:p>
    <w:p w14:paraId="228B1923" w14:textId="55B5197B" w:rsidR="008B5D46" w:rsidRPr="008B5D46" w:rsidRDefault="008B5D46" w:rsidP="008B5D46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8B5D46" w14:paraId="1E20A891" w14:textId="77777777" w:rsidTr="041F78C9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4D502323" w14:textId="77777777" w:rsidR="008B5D46" w:rsidRDefault="008B5D46" w:rsidP="00D91E9A">
            <w:pPr>
              <w:pStyle w:val="a2"/>
            </w:pPr>
            <w:r>
              <w:t>설명</w:t>
            </w:r>
          </w:p>
        </w:tc>
        <w:tc>
          <w:tcPr>
            <w:tcW w:w="6802" w:type="dxa"/>
            <w:gridSpan w:val="2"/>
          </w:tcPr>
          <w:p w14:paraId="1660E43D" w14:textId="2940A3D6" w:rsidR="008B5D46" w:rsidRPr="006B21CF" w:rsidRDefault="4B8AF129" w:rsidP="00D91E9A">
            <w:pPr>
              <w:rPr>
                <w:rFonts w:ascii="Malgun Gothic" w:hAnsi="Malgun Gothic" w:cs="Batang"/>
                <w:color w:val="000000" w:themeColor="text1"/>
              </w:rPr>
            </w:pPr>
            <w:r w:rsidRPr="006B21CF">
              <w:rPr>
                <w:rFonts w:ascii="Malgun Gothic" w:hAnsi="Malgun Gothic" w:cs="Malgun Gothic"/>
                <w:color w:val="000000" w:themeColor="text1"/>
              </w:rPr>
              <w:t>목록안에</w:t>
            </w:r>
            <w:r w:rsidRPr="006B21CF">
              <w:rPr>
                <w:rFonts w:ascii="Malgun Gothic" w:hAnsi="Malgun Gothic" w:cs="Batang"/>
                <w:color w:val="000000" w:themeColor="text1"/>
              </w:rPr>
              <w:t xml:space="preserve"> </w:t>
            </w:r>
            <w:r w:rsidR="00990BD0">
              <w:rPr>
                <w:rFonts w:ascii="Malgun Gothic" w:hAnsi="Malgun Gothic" w:cs="Malgun Gothic" w:hint="eastAsia"/>
                <w:color w:val="000000" w:themeColor="text1"/>
              </w:rPr>
              <w:t>회원</w:t>
            </w:r>
            <w:r w:rsidRPr="006B21CF">
              <w:rPr>
                <w:rFonts w:ascii="Malgun Gothic" w:hAnsi="Malgun Gothic" w:cs="Malgun Gothic"/>
                <w:color w:val="000000" w:themeColor="text1"/>
              </w:rPr>
              <w:t>의</w:t>
            </w:r>
            <w:r w:rsidRPr="006B21CF">
              <w:rPr>
                <w:rFonts w:ascii="Malgun Gothic" w:hAnsi="Malgun Gothic" w:cs="Batang"/>
                <w:color w:val="000000" w:themeColor="text1"/>
              </w:rPr>
              <w:t xml:space="preserve"> </w:t>
            </w:r>
            <w:r w:rsidR="00E8721C" w:rsidRPr="006B21CF">
              <w:rPr>
                <w:rFonts w:ascii="Malgun Gothic" w:hAnsi="Malgun Gothic" w:cs="Batang" w:hint="eastAsia"/>
                <w:color w:val="000000" w:themeColor="text1"/>
              </w:rPr>
              <w:t>할 일</w:t>
            </w:r>
            <w:r w:rsidRPr="006B21CF">
              <w:rPr>
                <w:rFonts w:ascii="Malgun Gothic" w:hAnsi="Malgun Gothic" w:cs="Malgun Gothic"/>
                <w:color w:val="000000" w:themeColor="text1"/>
              </w:rPr>
              <w:t>을</w:t>
            </w:r>
            <w:r w:rsidRPr="006B21CF">
              <w:rPr>
                <w:rFonts w:ascii="Malgun Gothic" w:hAnsi="Malgun Gothic" w:cs="Batang"/>
                <w:color w:val="000000" w:themeColor="text1"/>
              </w:rPr>
              <w:t xml:space="preserve"> </w:t>
            </w:r>
            <w:r w:rsidRPr="006B21CF">
              <w:rPr>
                <w:rFonts w:ascii="Malgun Gothic" w:hAnsi="Malgun Gothic" w:cs="Malgun Gothic"/>
                <w:color w:val="000000" w:themeColor="text1"/>
              </w:rPr>
              <w:t>추가한다</w:t>
            </w:r>
            <w:r w:rsidRPr="006B21CF">
              <w:rPr>
                <w:rFonts w:ascii="Malgun Gothic" w:hAnsi="Malgun Gothic" w:cs="Batang"/>
                <w:color w:val="000000" w:themeColor="text1"/>
              </w:rPr>
              <w:t>.</w:t>
            </w:r>
          </w:p>
        </w:tc>
      </w:tr>
      <w:tr w:rsidR="008B5D46" w14:paraId="07081579" w14:textId="77777777" w:rsidTr="041F78C9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65EF8330" w14:textId="77777777" w:rsidR="008B5D46" w:rsidRDefault="008B5D46" w:rsidP="00D91E9A">
            <w:pPr>
              <w:pStyle w:val="a2"/>
            </w:pPr>
            <w:r>
              <w:t xml:space="preserve">관련 </w:t>
            </w:r>
            <w:proofErr w:type="spellStart"/>
            <w:r>
              <w:t>액터</w:t>
            </w:r>
            <w:proofErr w:type="spellEnd"/>
          </w:p>
        </w:tc>
        <w:tc>
          <w:tcPr>
            <w:tcW w:w="6802" w:type="dxa"/>
            <w:gridSpan w:val="2"/>
          </w:tcPr>
          <w:p w14:paraId="3088B157" w14:textId="07D43D19" w:rsidR="008B5D46" w:rsidRPr="006B21CF" w:rsidRDefault="5236C1F3" w:rsidP="00D91E9A">
            <w:pPr>
              <w:rPr>
                <w:rStyle w:val="a1"/>
                <w:rFonts w:ascii="Malgun Gothic" w:hAnsi="Malgun Gothic" w:cs="Malgun Gothic"/>
                <w:color w:val="000000" w:themeColor="text1"/>
              </w:rPr>
            </w:pPr>
            <w:r w:rsidRPr="66839645">
              <w:rPr>
                <w:rStyle w:val="a1"/>
                <w:rFonts w:ascii="Malgun Gothic" w:hAnsi="Malgun Gothic" w:cs="Malgun Gothic"/>
                <w:color w:val="000000" w:themeColor="text1"/>
              </w:rPr>
              <w:t>회원</w:t>
            </w:r>
          </w:p>
        </w:tc>
      </w:tr>
      <w:tr w:rsidR="008B5D46" w14:paraId="01D474D6" w14:textId="77777777" w:rsidTr="041F78C9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5C2C85A4" w14:textId="77777777" w:rsidR="008B5D46" w:rsidRDefault="008B5D46" w:rsidP="00D91E9A">
            <w:pPr>
              <w:pStyle w:val="a2"/>
            </w:pPr>
            <w:r>
              <w:t>사전 조건</w:t>
            </w:r>
          </w:p>
        </w:tc>
        <w:tc>
          <w:tcPr>
            <w:tcW w:w="6802" w:type="dxa"/>
            <w:gridSpan w:val="2"/>
          </w:tcPr>
          <w:p w14:paraId="008C1443" w14:textId="68CA730C" w:rsidR="0028492B" w:rsidRPr="006B21CF" w:rsidRDefault="00990BD0" w:rsidP="0028492B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 w:rsidRPr="00990BD0">
              <w:rPr>
                <w:rStyle w:val="a1"/>
                <w:rFonts w:ascii="Malgun Gothic" w:hAnsi="Malgun Gothic" w:hint="eastAsia"/>
                <w:color w:val="000000" w:themeColor="text1"/>
              </w:rPr>
              <w:t>회</w:t>
            </w:r>
            <w:r w:rsidRPr="00990BD0">
              <w:rPr>
                <w:rStyle w:val="a1"/>
                <w:rFonts w:hint="eastAsia"/>
                <w:color w:val="000000" w:themeColor="text1"/>
              </w:rPr>
              <w:t>원은</w:t>
            </w:r>
            <w:r w:rsidR="0028492B" w:rsidRPr="006B21CF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 </w:t>
            </w:r>
            <w:r w:rsidR="0028492B" w:rsidRPr="006B21CF">
              <w:rPr>
                <w:rStyle w:val="a1"/>
                <w:rFonts w:ascii="Malgun Gothic" w:hAnsi="Malgun Gothic"/>
                <w:color w:val="000000" w:themeColor="text1"/>
              </w:rPr>
              <w:t>UC002</w:t>
            </w:r>
            <w:r w:rsidR="0028492B" w:rsidRPr="006B21CF">
              <w:rPr>
                <w:rStyle w:val="a1"/>
                <w:rFonts w:ascii="Malgun Gothic" w:hAnsi="Malgun Gothic" w:hint="eastAsia"/>
                <w:color w:val="000000" w:themeColor="text1"/>
              </w:rPr>
              <w:t>를 통해 로그인한 상태여야 한다.</w:t>
            </w:r>
          </w:p>
          <w:p w14:paraId="330FD7BE" w14:textId="2802D12B" w:rsidR="008B5D46" w:rsidRPr="006A5365" w:rsidRDefault="00990BD0" w:rsidP="006A5365">
            <w:pPr>
              <w:spacing w:line="259" w:lineRule="auto"/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>
              <w:rPr>
                <w:rStyle w:val="a1"/>
                <w:rFonts w:ascii="Malgun Gothic" w:hAnsi="Malgun Gothic" w:hint="eastAsia"/>
                <w:color w:val="000000" w:themeColor="text1"/>
              </w:rPr>
              <w:t>회원은</w:t>
            </w:r>
            <w:r w:rsidR="639C1D52" w:rsidRPr="001B3D92">
              <w:rPr>
                <w:rStyle w:val="a1"/>
                <w:rFonts w:ascii="Malgun Gothic" w:hAnsi="Malgun Gothic"/>
                <w:color w:val="000000" w:themeColor="text1"/>
              </w:rPr>
              <w:t xml:space="preserve"> </w:t>
            </w:r>
            <w:r w:rsidR="639C1D52">
              <w:rPr>
                <w:rStyle w:val="a1"/>
                <w:rFonts w:ascii="Malgun Gothic" w:hAnsi="Malgun Gothic"/>
                <w:color w:val="000000" w:themeColor="text1"/>
              </w:rPr>
              <w:t>UC007</w:t>
            </w:r>
            <w:r w:rsidR="006A5365">
              <w:rPr>
                <w:rStyle w:val="a1"/>
                <w:rFonts w:ascii="Malgun Gothic" w:hAnsi="Malgun Gothic" w:hint="eastAsia"/>
                <w:color w:val="000000" w:themeColor="text1"/>
              </w:rPr>
              <w:t>을 통해</w:t>
            </w:r>
            <w:r w:rsidR="00B31460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 </w:t>
            </w:r>
            <w:r w:rsidR="21279296">
              <w:rPr>
                <w:rStyle w:val="a1"/>
                <w:rFonts w:ascii="Malgun Gothic" w:hAnsi="Malgun Gothic"/>
                <w:color w:val="000000" w:themeColor="text1"/>
              </w:rPr>
              <w:t>할 일</w:t>
            </w:r>
            <w:r w:rsidR="009E602A">
              <w:rPr>
                <w:rStyle w:val="a1"/>
                <w:rFonts w:ascii="Malgun Gothic" w:hAnsi="Malgun Gothic" w:hint="eastAsia"/>
                <w:color w:val="000000" w:themeColor="text1"/>
              </w:rPr>
              <w:t>을 조회할 수 있는 상태여야 한다</w:t>
            </w:r>
            <w:r w:rsidR="006A5365" w:rsidRPr="001B3D92">
              <w:rPr>
                <w:rStyle w:val="a1"/>
                <w:rFonts w:ascii="Malgun Gothic" w:hAnsi="Malgun Gothic" w:hint="eastAsia"/>
                <w:color w:val="000000" w:themeColor="text1"/>
              </w:rPr>
              <w:t>.</w:t>
            </w:r>
          </w:p>
        </w:tc>
      </w:tr>
      <w:tr w:rsidR="008B5D46" w14:paraId="710842C6" w14:textId="77777777" w:rsidTr="041F78C9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4E92DCEE" w14:textId="77777777" w:rsidR="008B5D46" w:rsidRDefault="008B5D46" w:rsidP="00D91E9A">
            <w:pPr>
              <w:pStyle w:val="a2"/>
            </w:pPr>
            <w:r>
              <w:lastRenderedPageBreak/>
              <w:t>사후 조건</w:t>
            </w:r>
          </w:p>
        </w:tc>
        <w:tc>
          <w:tcPr>
            <w:tcW w:w="6802" w:type="dxa"/>
            <w:gridSpan w:val="2"/>
          </w:tcPr>
          <w:p w14:paraId="73327039" w14:textId="1FC12F63" w:rsidR="008B5D46" w:rsidRPr="006B21CF" w:rsidRDefault="205D0FFC" w:rsidP="00D91E9A">
            <w:pPr>
              <w:rPr>
                <w:rStyle w:val="a1"/>
                <w:rFonts w:ascii="Malgun Gothic" w:hAnsi="Malgun Gothic" w:cs="Malgun Gothic"/>
                <w:color w:val="000000" w:themeColor="text1"/>
              </w:rPr>
            </w:pPr>
            <w:r w:rsidRPr="0960FD38">
              <w:rPr>
                <w:rStyle w:val="a1"/>
                <w:rFonts w:ascii="Malgun Gothic" w:hAnsi="Malgun Gothic" w:cs="Malgun Gothic"/>
                <w:color w:val="000000" w:themeColor="text1"/>
              </w:rPr>
              <w:t xml:space="preserve">시스템은 </w:t>
            </w:r>
            <w:r w:rsidR="245B43F6" w:rsidRPr="18B5B866">
              <w:rPr>
                <w:rStyle w:val="a1"/>
                <w:rFonts w:ascii="Malgun Gothic" w:hAnsi="Malgun Gothic" w:cs="Malgun Gothic"/>
                <w:color w:val="000000" w:themeColor="text1"/>
              </w:rPr>
              <w:t>추</w:t>
            </w:r>
            <w:r w:rsidR="4C0960F7" w:rsidRPr="18B5B866">
              <w:rPr>
                <w:rStyle w:val="a1"/>
                <w:rFonts w:ascii="Malgun Gothic" w:hAnsi="Malgun Gothic" w:cs="Malgun Gothic"/>
                <w:color w:val="000000" w:themeColor="text1"/>
              </w:rPr>
              <w:t xml:space="preserve">가한 할 일이 포함되어 있는 </w:t>
            </w:r>
            <w:r w:rsidR="4C0960F7" w:rsidRPr="5A0D8E74">
              <w:rPr>
                <w:rStyle w:val="a1"/>
                <w:rFonts w:ascii="Malgun Gothic" w:hAnsi="Malgun Gothic" w:cs="Malgun Gothic"/>
                <w:color w:val="000000" w:themeColor="text1"/>
              </w:rPr>
              <w:t>할 일</w:t>
            </w:r>
            <w:r w:rsidR="00D838F3">
              <w:rPr>
                <w:rStyle w:val="a1"/>
                <w:rFonts w:ascii="Malgun Gothic" w:hAnsi="Malgun Gothic" w:cs="Malgun Gothic" w:hint="eastAsia"/>
                <w:color w:val="000000" w:themeColor="text1"/>
              </w:rPr>
              <w:t xml:space="preserve">을 볼 수 있는 </w:t>
            </w:r>
            <w:r w:rsidR="00F1062E">
              <w:rPr>
                <w:rStyle w:val="a1"/>
                <w:rFonts w:ascii="Malgun Gothic" w:hAnsi="Malgun Gothic" w:cs="Malgun Gothic" w:hint="eastAsia"/>
                <w:color w:val="000000" w:themeColor="text1"/>
              </w:rPr>
              <w:t>상태여야 한다</w:t>
            </w:r>
            <w:r w:rsidR="4C0960F7" w:rsidRPr="39D4C6CE">
              <w:rPr>
                <w:rStyle w:val="a1"/>
                <w:rFonts w:ascii="Malgun Gothic" w:hAnsi="Malgun Gothic" w:cs="Malgun Gothic"/>
                <w:color w:val="000000" w:themeColor="text1"/>
              </w:rPr>
              <w:t>.</w:t>
            </w:r>
          </w:p>
        </w:tc>
      </w:tr>
      <w:tr w:rsidR="009D182D" w14:paraId="079EE58F" w14:textId="77777777" w:rsidTr="041F78C9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64F6A0BC" w14:textId="77777777" w:rsidR="009D182D" w:rsidRDefault="009D182D" w:rsidP="00D91E9A">
            <w:pPr>
              <w:pStyle w:val="a2"/>
            </w:pPr>
            <w:r>
              <w:t>기본 흐름</w:t>
            </w:r>
          </w:p>
        </w:tc>
        <w:tc>
          <w:tcPr>
            <w:tcW w:w="930" w:type="dxa"/>
            <w:shd w:val="clear" w:color="auto" w:fill="auto"/>
          </w:tcPr>
          <w:p w14:paraId="5E7FF2E2" w14:textId="6B6AE9E6" w:rsidR="009D182D" w:rsidRPr="006B21CF" w:rsidRDefault="009D182D" w:rsidP="0BB5C871">
            <w:pPr>
              <w:jc w:val="center"/>
              <w:rPr>
                <w:rStyle w:val="a1"/>
                <w:rFonts w:ascii="Malgun Gothic" w:hAnsi="Malgun Gothic" w:cs="Batang"/>
                <w:color w:val="000000" w:themeColor="text1"/>
              </w:rPr>
            </w:pPr>
            <w:r w:rsidRPr="006B21CF">
              <w:rPr>
                <w:rStyle w:val="a1"/>
                <w:rFonts w:ascii="Malgun Gothic" w:hAnsi="Malgun Gothic" w:cs="Batang"/>
                <w:color w:val="000000" w:themeColor="text1"/>
              </w:rPr>
              <w:t>B01</w:t>
            </w:r>
          </w:p>
        </w:tc>
        <w:tc>
          <w:tcPr>
            <w:tcW w:w="5872" w:type="dxa"/>
            <w:shd w:val="clear" w:color="auto" w:fill="auto"/>
          </w:tcPr>
          <w:p w14:paraId="33727ACA" w14:textId="61602C55" w:rsidR="009D182D" w:rsidRPr="006B21CF" w:rsidRDefault="08ADE67A" w:rsidP="0BB5C871">
            <w:pPr>
              <w:rPr>
                <w:rFonts w:ascii="Malgun Gothic" w:hAnsi="Malgun Gothic" w:cs="Malgun Gothic"/>
                <w:szCs w:val="20"/>
              </w:rPr>
            </w:pPr>
            <w:r w:rsidRPr="2E219E8D">
              <w:rPr>
                <w:rFonts w:ascii="Malgun Gothic" w:hAnsi="Malgun Gothic" w:cs="Malgun Gothic"/>
                <w:color w:val="000000" w:themeColor="text1"/>
                <w:szCs w:val="20"/>
              </w:rPr>
              <w:t>회원이</w:t>
            </w:r>
            <w:r w:rsidR="009D182D" w:rsidRPr="2E219E8D">
              <w:rPr>
                <w:rFonts w:ascii="Malgun Gothic" w:hAnsi="Malgun Gothic" w:cs="Malgun Gothic"/>
                <w:color w:val="000000" w:themeColor="text1"/>
                <w:szCs w:val="20"/>
              </w:rPr>
              <w:t xml:space="preserve"> 할 일 </w:t>
            </w:r>
            <w:r w:rsidR="2E219E8D" w:rsidRPr="2E219E8D">
              <w:rPr>
                <w:rFonts w:ascii="Malgun Gothic" w:hAnsi="Malgun Gothic" w:cs="Malgun Gothic"/>
                <w:color w:val="000000" w:themeColor="text1"/>
                <w:szCs w:val="20"/>
              </w:rPr>
              <w:t>추가한다</w:t>
            </w:r>
            <w:r w:rsidR="009D182D" w:rsidRPr="2E219E8D">
              <w:rPr>
                <w:rFonts w:ascii="Malgun Gothic" w:hAnsi="Malgun Gothic" w:cs="Malgun Gothic"/>
                <w:color w:val="000000" w:themeColor="text1"/>
                <w:szCs w:val="20"/>
              </w:rPr>
              <w:t>.</w:t>
            </w:r>
          </w:p>
        </w:tc>
      </w:tr>
      <w:tr w:rsidR="009D182D" w14:paraId="211F49C2" w14:textId="77777777" w:rsidTr="041F78C9">
        <w:trPr>
          <w:trHeight w:val="300"/>
        </w:trPr>
        <w:tc>
          <w:tcPr>
            <w:tcW w:w="1514" w:type="dxa"/>
            <w:vMerge/>
          </w:tcPr>
          <w:p w14:paraId="75D95C16" w14:textId="77777777" w:rsidR="009D182D" w:rsidRDefault="009D182D" w:rsidP="00D91E9A"/>
        </w:tc>
        <w:tc>
          <w:tcPr>
            <w:tcW w:w="930" w:type="dxa"/>
            <w:shd w:val="clear" w:color="auto" w:fill="auto"/>
          </w:tcPr>
          <w:p w14:paraId="1DFB5E74" w14:textId="21C821C2" w:rsidR="009D182D" w:rsidRPr="006B21CF" w:rsidRDefault="009D182D" w:rsidP="0BB5C871">
            <w:pPr>
              <w:jc w:val="center"/>
              <w:rPr>
                <w:rStyle w:val="a1"/>
                <w:rFonts w:ascii="Malgun Gothic" w:hAnsi="Malgun Gothic" w:cs="Batang"/>
                <w:color w:val="000000" w:themeColor="text1"/>
              </w:rPr>
            </w:pPr>
            <w:r w:rsidRPr="006B21CF">
              <w:rPr>
                <w:rStyle w:val="a1"/>
                <w:rFonts w:ascii="Malgun Gothic" w:hAnsi="Malgun Gothic" w:cs="Batang"/>
                <w:color w:val="000000" w:themeColor="text1"/>
              </w:rPr>
              <w:t>B02</w:t>
            </w:r>
          </w:p>
        </w:tc>
        <w:tc>
          <w:tcPr>
            <w:tcW w:w="5872" w:type="dxa"/>
            <w:shd w:val="clear" w:color="auto" w:fill="auto"/>
          </w:tcPr>
          <w:p w14:paraId="1817B244" w14:textId="7CF22C60" w:rsidR="009D182D" w:rsidRPr="006B21CF" w:rsidRDefault="37EDBEB7" w:rsidP="0BB5C871">
            <w:pPr>
              <w:rPr>
                <w:rStyle w:val="a1"/>
                <w:rFonts w:ascii="Malgun Gothic" w:hAnsi="Malgun Gothic" w:cs="Malgun Gothic"/>
                <w:color w:val="000000" w:themeColor="text1"/>
              </w:rPr>
            </w:pPr>
            <w:r w:rsidRPr="66F81BD4">
              <w:rPr>
                <w:rStyle w:val="a1"/>
                <w:rFonts w:ascii="Malgun Gothic" w:hAnsi="Malgun Gothic" w:cs="Malgun Gothic"/>
                <w:color w:val="000000" w:themeColor="text1"/>
              </w:rPr>
              <w:t xml:space="preserve">회원은 </w:t>
            </w:r>
            <w:r w:rsidR="009D182D" w:rsidRPr="006B21CF">
              <w:rPr>
                <w:rStyle w:val="a1"/>
                <w:rFonts w:ascii="Malgun Gothic" w:hAnsi="Malgun Gothic" w:cs="Malgun Gothic"/>
                <w:color w:val="000000" w:themeColor="text1"/>
              </w:rPr>
              <w:t xml:space="preserve">제목 칸에 할 </w:t>
            </w:r>
            <w:r w:rsidR="009D182D" w:rsidRPr="1A3F75D1">
              <w:rPr>
                <w:rStyle w:val="a1"/>
                <w:rFonts w:ascii="Malgun Gothic" w:hAnsi="Malgun Gothic" w:cs="Malgun Gothic"/>
                <w:color w:val="000000" w:themeColor="text1"/>
              </w:rPr>
              <w:t>일을</w:t>
            </w:r>
            <w:r w:rsidR="009D182D" w:rsidRPr="006B21CF">
              <w:rPr>
                <w:rStyle w:val="a1"/>
                <w:rFonts w:ascii="Malgun Gothic" w:hAnsi="Malgun Gothic" w:cs="Malgun Gothic"/>
                <w:color w:val="000000" w:themeColor="text1"/>
              </w:rPr>
              <w:t xml:space="preserve"> 적는다.</w:t>
            </w:r>
          </w:p>
        </w:tc>
      </w:tr>
      <w:tr w:rsidR="009D182D" w14:paraId="289357E3" w14:textId="77777777" w:rsidTr="041F78C9">
        <w:trPr>
          <w:trHeight w:val="300"/>
        </w:trPr>
        <w:tc>
          <w:tcPr>
            <w:tcW w:w="1514" w:type="dxa"/>
            <w:vMerge/>
          </w:tcPr>
          <w:p w14:paraId="442FA4E8" w14:textId="5F934666" w:rsidR="009D182D" w:rsidRDefault="009D182D" w:rsidP="0BB4FE28"/>
        </w:tc>
        <w:tc>
          <w:tcPr>
            <w:tcW w:w="930" w:type="dxa"/>
            <w:shd w:val="clear" w:color="auto" w:fill="auto"/>
          </w:tcPr>
          <w:p w14:paraId="5C76EF23" w14:textId="6F313488" w:rsidR="009D182D" w:rsidRPr="006B21CF" w:rsidRDefault="009D182D" w:rsidP="24277807">
            <w:pPr>
              <w:jc w:val="center"/>
              <w:rPr>
                <w:rStyle w:val="a1"/>
                <w:rFonts w:ascii="Malgun Gothic" w:hAnsi="Malgun Gothic" w:cs="Batang"/>
                <w:color w:val="000000" w:themeColor="text1"/>
              </w:rPr>
            </w:pPr>
            <w:r w:rsidRPr="006B21CF">
              <w:rPr>
                <w:rStyle w:val="a1"/>
                <w:rFonts w:ascii="Malgun Gothic" w:hAnsi="Malgun Gothic" w:cs="Batang"/>
                <w:color w:val="000000" w:themeColor="text1"/>
              </w:rPr>
              <w:t>B03</w:t>
            </w:r>
          </w:p>
        </w:tc>
        <w:tc>
          <w:tcPr>
            <w:tcW w:w="5872" w:type="dxa"/>
            <w:shd w:val="clear" w:color="auto" w:fill="auto"/>
          </w:tcPr>
          <w:p w14:paraId="7560D90E" w14:textId="74C125A8" w:rsidR="009D182D" w:rsidRPr="006B21CF" w:rsidRDefault="23173505" w:rsidP="24277807">
            <w:pPr>
              <w:rPr>
                <w:rStyle w:val="a1"/>
                <w:rFonts w:ascii="Malgun Gothic" w:hAnsi="Malgun Gothic" w:cs="Malgun Gothic"/>
                <w:color w:val="000000" w:themeColor="text1"/>
              </w:rPr>
            </w:pPr>
            <w:r w:rsidRPr="66F81BD4">
              <w:rPr>
                <w:rStyle w:val="a1"/>
                <w:rFonts w:ascii="Malgun Gothic" w:hAnsi="Malgun Gothic" w:cs="Batang"/>
                <w:color w:val="000000" w:themeColor="text1"/>
              </w:rPr>
              <w:t>회원이</w:t>
            </w:r>
            <w:r w:rsidR="004E028D">
              <w:rPr>
                <w:rStyle w:val="a1"/>
                <w:rFonts w:ascii="Malgun Gothic" w:hAnsi="Malgun Gothic" w:cs="Batang" w:hint="eastAsia"/>
                <w:color w:val="000000" w:themeColor="text1"/>
              </w:rPr>
              <w:t xml:space="preserve"> </w:t>
            </w:r>
            <w:r w:rsidR="009D182D" w:rsidRPr="006B21CF">
              <w:rPr>
                <w:rStyle w:val="a1"/>
                <w:rFonts w:ascii="Malgun Gothic" w:hAnsi="Malgun Gothic" w:cs="Batang"/>
                <w:color w:val="000000" w:themeColor="text1"/>
              </w:rPr>
              <w:t xml:space="preserve">할 </w:t>
            </w:r>
            <w:r w:rsidR="009D182D" w:rsidRPr="1A3F75D1">
              <w:rPr>
                <w:rStyle w:val="a1"/>
                <w:rFonts w:ascii="Malgun Gothic" w:hAnsi="Malgun Gothic" w:cs="Batang"/>
                <w:color w:val="000000" w:themeColor="text1"/>
              </w:rPr>
              <w:t>일에</w:t>
            </w:r>
            <w:r w:rsidR="009D182D" w:rsidRPr="006B21CF">
              <w:rPr>
                <w:rStyle w:val="a1"/>
                <w:rFonts w:ascii="Malgun Gothic" w:hAnsi="Malgun Gothic" w:cs="Batang"/>
                <w:color w:val="000000" w:themeColor="text1"/>
              </w:rPr>
              <w:t xml:space="preserve"> 대한 상세 정보를 적는다.</w:t>
            </w:r>
          </w:p>
        </w:tc>
      </w:tr>
      <w:tr w:rsidR="7D1C6E02" w14:paraId="0D653856" w14:textId="77777777" w:rsidTr="7D1C6E02">
        <w:trPr>
          <w:trHeight w:val="300"/>
        </w:trPr>
        <w:tc>
          <w:tcPr>
            <w:tcW w:w="1514" w:type="dxa"/>
            <w:vMerge/>
            <w:vAlign w:val="center"/>
          </w:tcPr>
          <w:p w14:paraId="7B620865" w14:textId="77777777" w:rsidR="004325F3" w:rsidRDefault="004325F3"/>
        </w:tc>
        <w:tc>
          <w:tcPr>
            <w:tcW w:w="930" w:type="dxa"/>
            <w:shd w:val="clear" w:color="auto" w:fill="auto"/>
          </w:tcPr>
          <w:p w14:paraId="359A1604" w14:textId="7506A55B" w:rsidR="7D1C6E02" w:rsidRDefault="7D1C6E02" w:rsidP="7D1C6E02">
            <w:pPr>
              <w:jc w:val="center"/>
              <w:rPr>
                <w:rStyle w:val="a1"/>
                <w:rFonts w:ascii="Malgun Gothic" w:hAnsi="Malgun Gothic" w:cs="Batang"/>
                <w:color w:val="000000" w:themeColor="text1"/>
              </w:rPr>
            </w:pPr>
            <w:r w:rsidRPr="7D1C6E02">
              <w:rPr>
                <w:rStyle w:val="a1"/>
                <w:rFonts w:ascii="Malgun Gothic" w:hAnsi="Malgun Gothic" w:cs="Batang"/>
                <w:color w:val="000000" w:themeColor="text1"/>
              </w:rPr>
              <w:t>B04</w:t>
            </w:r>
          </w:p>
        </w:tc>
        <w:tc>
          <w:tcPr>
            <w:tcW w:w="5872" w:type="dxa"/>
            <w:shd w:val="clear" w:color="auto" w:fill="auto"/>
          </w:tcPr>
          <w:p w14:paraId="7747B345" w14:textId="2ACD9022" w:rsidR="7D1C6E02" w:rsidRDefault="7D1C6E02" w:rsidP="7D1C6E02">
            <w:pPr>
              <w:rPr>
                <w:rStyle w:val="a1"/>
                <w:rFonts w:ascii="Malgun Gothic" w:hAnsi="Malgun Gothic" w:cs="Batang"/>
                <w:color w:val="000000" w:themeColor="text1"/>
              </w:rPr>
            </w:pPr>
            <w:r w:rsidRPr="7D1C6E02">
              <w:rPr>
                <w:rStyle w:val="a1"/>
                <w:rFonts w:ascii="Malgun Gothic" w:hAnsi="Malgun Gothic" w:cs="Batang"/>
                <w:color w:val="000000" w:themeColor="text1"/>
              </w:rPr>
              <w:t xml:space="preserve">회원이 할 일에 대한 </w:t>
            </w:r>
            <w:proofErr w:type="spellStart"/>
            <w:r w:rsidRPr="7D1C6E02">
              <w:rPr>
                <w:rStyle w:val="a1"/>
                <w:rFonts w:ascii="Malgun Gothic" w:hAnsi="Malgun Gothic" w:cs="Batang"/>
                <w:color w:val="000000" w:themeColor="text1"/>
              </w:rPr>
              <w:t>미리알림을</w:t>
            </w:r>
            <w:proofErr w:type="spellEnd"/>
            <w:r w:rsidRPr="7D1C6E02">
              <w:rPr>
                <w:rStyle w:val="a1"/>
                <w:rFonts w:ascii="Malgun Gothic" w:hAnsi="Malgun Gothic" w:cs="Batang"/>
                <w:color w:val="000000" w:themeColor="text1"/>
              </w:rPr>
              <w:t xml:space="preserve"> 적는다. </w:t>
            </w:r>
          </w:p>
        </w:tc>
      </w:tr>
      <w:tr w:rsidR="7D1C6E02" w14:paraId="10D47EA7" w14:textId="77777777" w:rsidTr="7D1C6E02">
        <w:trPr>
          <w:trHeight w:val="300"/>
        </w:trPr>
        <w:tc>
          <w:tcPr>
            <w:tcW w:w="1514" w:type="dxa"/>
            <w:vMerge/>
            <w:vAlign w:val="center"/>
          </w:tcPr>
          <w:p w14:paraId="201F6C8C" w14:textId="77777777" w:rsidR="004325F3" w:rsidRDefault="004325F3"/>
        </w:tc>
        <w:tc>
          <w:tcPr>
            <w:tcW w:w="930" w:type="dxa"/>
            <w:shd w:val="clear" w:color="auto" w:fill="auto"/>
          </w:tcPr>
          <w:p w14:paraId="0F3BA97D" w14:textId="340DE403" w:rsidR="7D1C6E02" w:rsidRDefault="7D1C6E02" w:rsidP="7D1C6E02">
            <w:pPr>
              <w:jc w:val="center"/>
              <w:rPr>
                <w:rStyle w:val="a1"/>
                <w:rFonts w:ascii="Malgun Gothic" w:hAnsi="Malgun Gothic" w:cs="Batang"/>
                <w:color w:val="000000" w:themeColor="text1"/>
              </w:rPr>
            </w:pPr>
            <w:r w:rsidRPr="7D1C6E02">
              <w:rPr>
                <w:rStyle w:val="a1"/>
                <w:rFonts w:ascii="Malgun Gothic" w:hAnsi="Malgun Gothic" w:cs="Batang"/>
                <w:color w:val="000000" w:themeColor="text1"/>
              </w:rPr>
              <w:t>B05</w:t>
            </w:r>
          </w:p>
        </w:tc>
        <w:tc>
          <w:tcPr>
            <w:tcW w:w="5872" w:type="dxa"/>
            <w:shd w:val="clear" w:color="auto" w:fill="auto"/>
          </w:tcPr>
          <w:p w14:paraId="26F812A6" w14:textId="70802FDC" w:rsidR="7D1C6E02" w:rsidRDefault="7D1C6E02" w:rsidP="7D1C6E02">
            <w:pPr>
              <w:rPr>
                <w:rStyle w:val="a1"/>
                <w:rFonts w:ascii="Malgun Gothic" w:hAnsi="Malgun Gothic" w:cs="Batang"/>
                <w:color w:val="000000" w:themeColor="text1"/>
              </w:rPr>
            </w:pPr>
            <w:r w:rsidRPr="7D1C6E02">
              <w:rPr>
                <w:rStyle w:val="a1"/>
                <w:rFonts w:ascii="Malgun Gothic" w:hAnsi="Malgun Gothic" w:cs="Batang"/>
                <w:color w:val="000000" w:themeColor="text1"/>
              </w:rPr>
              <w:t>회원이 할 일에 대한 마감일을 적는다.</w:t>
            </w:r>
          </w:p>
        </w:tc>
      </w:tr>
      <w:tr w:rsidR="7D1C6E02" w14:paraId="3B216050" w14:textId="77777777" w:rsidTr="7D1C6E02">
        <w:trPr>
          <w:trHeight w:val="300"/>
        </w:trPr>
        <w:tc>
          <w:tcPr>
            <w:tcW w:w="1514" w:type="dxa"/>
            <w:vMerge/>
            <w:vAlign w:val="center"/>
          </w:tcPr>
          <w:p w14:paraId="37BC40E9" w14:textId="77777777" w:rsidR="004325F3" w:rsidRDefault="004325F3"/>
        </w:tc>
        <w:tc>
          <w:tcPr>
            <w:tcW w:w="930" w:type="dxa"/>
            <w:shd w:val="clear" w:color="auto" w:fill="auto"/>
          </w:tcPr>
          <w:p w14:paraId="111FF2E8" w14:textId="275392F7" w:rsidR="7D1C6E02" w:rsidRDefault="7D1C6E02" w:rsidP="7D1C6E02">
            <w:pPr>
              <w:jc w:val="center"/>
              <w:rPr>
                <w:rStyle w:val="a1"/>
                <w:rFonts w:ascii="Malgun Gothic" w:hAnsi="Malgun Gothic" w:cs="Batang"/>
                <w:color w:val="000000" w:themeColor="text1"/>
              </w:rPr>
            </w:pPr>
            <w:r w:rsidRPr="7D1C6E02">
              <w:rPr>
                <w:rStyle w:val="a1"/>
                <w:rFonts w:ascii="Malgun Gothic" w:hAnsi="Malgun Gothic" w:cs="Batang"/>
                <w:color w:val="000000" w:themeColor="text1"/>
              </w:rPr>
              <w:t>B06</w:t>
            </w:r>
          </w:p>
        </w:tc>
        <w:tc>
          <w:tcPr>
            <w:tcW w:w="5872" w:type="dxa"/>
            <w:shd w:val="clear" w:color="auto" w:fill="auto"/>
          </w:tcPr>
          <w:p w14:paraId="2CB2467D" w14:textId="625BBCA9" w:rsidR="7D1C6E02" w:rsidRDefault="7D1C6E02" w:rsidP="7D1C6E02">
            <w:pPr>
              <w:rPr>
                <w:rStyle w:val="a1"/>
                <w:rFonts w:ascii="Malgun Gothic" w:hAnsi="Malgun Gothic" w:cs="Batang"/>
                <w:color w:val="000000" w:themeColor="text1"/>
              </w:rPr>
            </w:pPr>
            <w:r w:rsidRPr="7D1C6E02">
              <w:rPr>
                <w:rStyle w:val="a1"/>
                <w:rFonts w:ascii="Malgun Gothic" w:hAnsi="Malgun Gothic" w:cs="Batang"/>
                <w:color w:val="000000" w:themeColor="text1"/>
              </w:rPr>
              <w:t>회원이 할 일에 대한 우선순위를 적는다.</w:t>
            </w:r>
          </w:p>
        </w:tc>
      </w:tr>
      <w:tr w:rsidR="009D182D" w14:paraId="2472BAE0" w14:textId="77777777" w:rsidTr="041F78C9">
        <w:trPr>
          <w:trHeight w:val="300"/>
        </w:trPr>
        <w:tc>
          <w:tcPr>
            <w:tcW w:w="1514" w:type="dxa"/>
            <w:vMerge/>
          </w:tcPr>
          <w:p w14:paraId="061D337E" w14:textId="29598417" w:rsidR="009D182D" w:rsidRDefault="009D182D" w:rsidP="291E72CA"/>
        </w:tc>
        <w:tc>
          <w:tcPr>
            <w:tcW w:w="930" w:type="dxa"/>
            <w:shd w:val="clear" w:color="auto" w:fill="auto"/>
          </w:tcPr>
          <w:p w14:paraId="26E0AA9A" w14:textId="2A3CCC61" w:rsidR="009D182D" w:rsidRPr="006B21CF" w:rsidRDefault="7D1C6E02" w:rsidP="291E72CA">
            <w:pPr>
              <w:jc w:val="center"/>
              <w:rPr>
                <w:rStyle w:val="a1"/>
                <w:rFonts w:ascii="Malgun Gothic" w:hAnsi="Malgun Gothic" w:cs="Batang"/>
                <w:color w:val="000000" w:themeColor="text1"/>
              </w:rPr>
            </w:pPr>
            <w:r w:rsidRPr="7D1C6E02">
              <w:rPr>
                <w:rStyle w:val="a1"/>
                <w:rFonts w:ascii="Malgun Gothic" w:hAnsi="Malgun Gothic" w:cs="Batang"/>
                <w:color w:val="000000" w:themeColor="text1"/>
              </w:rPr>
              <w:t>B07</w:t>
            </w:r>
          </w:p>
        </w:tc>
        <w:tc>
          <w:tcPr>
            <w:tcW w:w="5872" w:type="dxa"/>
            <w:shd w:val="clear" w:color="auto" w:fill="auto"/>
          </w:tcPr>
          <w:p w14:paraId="7D69C116" w14:textId="6387F5F0" w:rsidR="009D182D" w:rsidRPr="006B21CF" w:rsidRDefault="15B6731A" w:rsidP="291E72CA">
            <w:pPr>
              <w:rPr>
                <w:rFonts w:ascii="Malgun Gothic" w:hAnsi="Malgun Gothic" w:cs="Malgun Gothic"/>
                <w:szCs w:val="20"/>
              </w:rPr>
            </w:pPr>
            <w:r w:rsidRPr="0A560C31">
              <w:rPr>
                <w:rFonts w:ascii="Malgun Gothic" w:hAnsi="Malgun Gothic" w:cs="Malgun Gothic"/>
                <w:color w:val="000000" w:themeColor="text1"/>
                <w:szCs w:val="20"/>
              </w:rPr>
              <w:t xml:space="preserve">회원이 </w:t>
            </w:r>
            <w:r w:rsidR="005D0C07" w:rsidRPr="0A560C31">
              <w:rPr>
                <w:rFonts w:ascii="Malgun Gothic" w:hAnsi="Malgun Gothic" w:cs="Malgun Gothic" w:hint="eastAsia"/>
                <w:color w:val="000000" w:themeColor="text1"/>
                <w:szCs w:val="20"/>
              </w:rPr>
              <w:t xml:space="preserve">추가 </w:t>
            </w:r>
            <w:r w:rsidR="0A560C31" w:rsidRPr="0A560C31">
              <w:rPr>
                <w:rFonts w:ascii="Malgun Gothic" w:hAnsi="Malgun Gothic" w:cs="Malgun Gothic"/>
                <w:color w:val="000000" w:themeColor="text1"/>
                <w:szCs w:val="20"/>
              </w:rPr>
              <w:t>완료를 한다.</w:t>
            </w:r>
          </w:p>
        </w:tc>
      </w:tr>
      <w:tr w:rsidR="79A7FB9F" w14:paraId="054AE18E" w14:textId="77777777" w:rsidTr="091119CE">
        <w:trPr>
          <w:trHeight w:val="300"/>
        </w:trPr>
        <w:tc>
          <w:tcPr>
            <w:tcW w:w="1514" w:type="dxa"/>
            <w:vMerge/>
            <w:vAlign w:val="center"/>
          </w:tcPr>
          <w:p w14:paraId="5D0A52DE" w14:textId="77777777" w:rsidR="006C62E3" w:rsidRDefault="006C62E3"/>
        </w:tc>
        <w:tc>
          <w:tcPr>
            <w:tcW w:w="930" w:type="dxa"/>
            <w:shd w:val="clear" w:color="auto" w:fill="auto"/>
          </w:tcPr>
          <w:p w14:paraId="4691F608" w14:textId="12CEE890" w:rsidR="79A7FB9F" w:rsidRDefault="7D1C6E02" w:rsidP="79A7FB9F">
            <w:pPr>
              <w:jc w:val="center"/>
              <w:rPr>
                <w:rStyle w:val="a1"/>
                <w:rFonts w:ascii="Malgun Gothic" w:hAnsi="Malgun Gothic" w:cs="Batang"/>
                <w:color w:val="000000" w:themeColor="text1"/>
              </w:rPr>
            </w:pPr>
            <w:r w:rsidRPr="7D1C6E02">
              <w:rPr>
                <w:rStyle w:val="a1"/>
                <w:rFonts w:ascii="Malgun Gothic" w:hAnsi="Malgun Gothic" w:cs="Batang"/>
                <w:color w:val="000000" w:themeColor="text1"/>
              </w:rPr>
              <w:t>B08</w:t>
            </w:r>
          </w:p>
        </w:tc>
        <w:tc>
          <w:tcPr>
            <w:tcW w:w="5872" w:type="dxa"/>
            <w:shd w:val="clear" w:color="auto" w:fill="auto"/>
          </w:tcPr>
          <w:p w14:paraId="4AA141F4" w14:textId="3D642721" w:rsidR="79A7FB9F" w:rsidRDefault="33D874E2" w:rsidP="79A7FB9F">
            <w:pPr>
              <w:rPr>
                <w:rStyle w:val="a1"/>
                <w:rFonts w:ascii="Malgun Gothic" w:hAnsi="Malgun Gothic" w:cs="Batang"/>
                <w:color w:val="000000" w:themeColor="text1"/>
              </w:rPr>
            </w:pPr>
            <w:r w:rsidRPr="54139B60">
              <w:rPr>
                <w:rStyle w:val="a1"/>
                <w:rFonts w:ascii="Malgun Gothic" w:hAnsi="Malgun Gothic" w:cs="Batang"/>
                <w:color w:val="000000" w:themeColor="text1"/>
              </w:rPr>
              <w:t>시스템은 회원이 추가한 할 일을 포함시킨다.</w:t>
            </w:r>
          </w:p>
        </w:tc>
      </w:tr>
      <w:tr w:rsidR="009D182D" w14:paraId="7B37079D" w14:textId="77777777" w:rsidTr="041F78C9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485D652E" w14:textId="77777777" w:rsidR="009D182D" w:rsidRDefault="009D182D" w:rsidP="00D91E9A">
            <w:pPr>
              <w:pStyle w:val="a2"/>
            </w:pPr>
            <w:r>
              <w:t>대안 흐름</w:t>
            </w:r>
          </w:p>
        </w:tc>
        <w:tc>
          <w:tcPr>
            <w:tcW w:w="930" w:type="dxa"/>
            <w:shd w:val="clear" w:color="auto" w:fill="auto"/>
          </w:tcPr>
          <w:p w14:paraId="662B56A3" w14:textId="4E3A1C58" w:rsidR="009D182D" w:rsidRPr="006B21CF" w:rsidRDefault="009D182D" w:rsidP="28A4C3A4">
            <w:pPr>
              <w:pStyle w:val="a2"/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</w:pPr>
            <w:r w:rsidRPr="006B21CF"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  <w:t>A01</w:t>
            </w:r>
          </w:p>
        </w:tc>
        <w:tc>
          <w:tcPr>
            <w:tcW w:w="5872" w:type="dxa"/>
            <w:shd w:val="clear" w:color="auto" w:fill="auto"/>
          </w:tcPr>
          <w:p w14:paraId="33FD3791" w14:textId="6387F5F0" w:rsidR="009D182D" w:rsidRPr="006B21CF" w:rsidRDefault="0A560C31" w:rsidP="009D14C1">
            <w:pPr>
              <w:pStyle w:val="a2"/>
              <w:jc w:val="left"/>
              <w:rPr>
                <w:b w:val="0"/>
              </w:rPr>
            </w:pPr>
            <w:r w:rsidRPr="0A560C31">
              <w:rPr>
                <w:rFonts w:ascii="Malgun Gothic" w:eastAsia="Malgun Gothic" w:hAnsi="Malgun Gothic" w:cs="Malgun Gothic"/>
                <w:b w:val="0"/>
                <w:color w:val="000000" w:themeColor="text1"/>
              </w:rPr>
              <w:t>회원이 취소를 한다.</w:t>
            </w:r>
          </w:p>
        </w:tc>
      </w:tr>
      <w:tr w:rsidR="009D182D" w14:paraId="5B77DADB" w14:textId="77777777" w:rsidTr="041F78C9">
        <w:trPr>
          <w:trHeight w:val="300"/>
        </w:trPr>
        <w:tc>
          <w:tcPr>
            <w:tcW w:w="1514" w:type="dxa"/>
            <w:vMerge/>
          </w:tcPr>
          <w:p w14:paraId="092C014F" w14:textId="77777777" w:rsidR="009D182D" w:rsidRDefault="009D182D" w:rsidP="00D91E9A"/>
        </w:tc>
        <w:tc>
          <w:tcPr>
            <w:tcW w:w="930" w:type="dxa"/>
            <w:shd w:val="clear" w:color="auto" w:fill="auto"/>
          </w:tcPr>
          <w:p w14:paraId="7ECFD347" w14:textId="1579ABDD" w:rsidR="009D182D" w:rsidRPr="006B21CF" w:rsidRDefault="009D182D" w:rsidP="28A4C3A4">
            <w:pPr>
              <w:pStyle w:val="a2"/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</w:pPr>
            <w:r w:rsidRPr="006B21CF"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  <w:t>A02</w:t>
            </w:r>
          </w:p>
        </w:tc>
        <w:tc>
          <w:tcPr>
            <w:tcW w:w="5872" w:type="dxa"/>
            <w:shd w:val="clear" w:color="auto" w:fill="auto"/>
          </w:tcPr>
          <w:p w14:paraId="0D80F2F8" w14:textId="6DD9745F" w:rsidR="009D182D" w:rsidRPr="006B21CF" w:rsidRDefault="2E5884BD" w:rsidP="009D14C1">
            <w:pPr>
              <w:pStyle w:val="a2"/>
              <w:jc w:val="left"/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</w:pPr>
            <w:r w:rsidRPr="7D62925D"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  <w:t xml:space="preserve">시스템은 </w:t>
            </w:r>
            <w:r w:rsidR="009D182D" w:rsidRPr="006B21CF"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  <w:t>변경 사항 폐지</w:t>
            </w:r>
            <w:r w:rsidR="006B5440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 xml:space="preserve">에 대해 </w:t>
            </w:r>
            <w:r w:rsidR="19289BD9" w:rsidRPr="7D62925D"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  <w:t xml:space="preserve">회원에게 </w:t>
            </w:r>
            <w:r w:rsidR="009D182D" w:rsidRPr="006B21CF"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  <w:t>2차 확인을 진행한다.</w:t>
            </w:r>
          </w:p>
        </w:tc>
      </w:tr>
      <w:tr w:rsidR="009D182D" w14:paraId="3E9A8640" w14:textId="77777777" w:rsidTr="041F78C9">
        <w:trPr>
          <w:trHeight w:val="300"/>
        </w:trPr>
        <w:tc>
          <w:tcPr>
            <w:tcW w:w="1514" w:type="dxa"/>
            <w:vMerge/>
          </w:tcPr>
          <w:p w14:paraId="3204DEF0" w14:textId="166F3336" w:rsidR="009D182D" w:rsidRDefault="009D182D" w:rsidP="01CFBCF8"/>
        </w:tc>
        <w:tc>
          <w:tcPr>
            <w:tcW w:w="930" w:type="dxa"/>
            <w:shd w:val="clear" w:color="auto" w:fill="auto"/>
          </w:tcPr>
          <w:p w14:paraId="6D883662" w14:textId="7D76FC7C" w:rsidR="009D182D" w:rsidRPr="006B21CF" w:rsidRDefault="009D182D" w:rsidP="28A4C3A4">
            <w:pPr>
              <w:pStyle w:val="a2"/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</w:pPr>
            <w:r w:rsidRPr="006B21CF"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  <w:t>A03</w:t>
            </w:r>
          </w:p>
        </w:tc>
        <w:tc>
          <w:tcPr>
            <w:tcW w:w="5872" w:type="dxa"/>
            <w:shd w:val="clear" w:color="auto" w:fill="auto"/>
          </w:tcPr>
          <w:p w14:paraId="3FC31D22" w14:textId="0D8F0343" w:rsidR="009D182D" w:rsidRPr="006B21CF" w:rsidRDefault="3572CE78" w:rsidP="009D14C1">
            <w:pPr>
              <w:pStyle w:val="a2"/>
              <w:jc w:val="left"/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</w:pPr>
            <w:r w:rsidRPr="7D62925D"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  <w:t xml:space="preserve">시스템은 회원을 </w:t>
            </w:r>
            <w:r w:rsidR="009D182D" w:rsidRPr="006B21CF"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  <w:t xml:space="preserve">할 </w:t>
            </w:r>
            <w:r w:rsidR="00C35448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>일을 조회한다</w:t>
            </w:r>
            <w:r w:rsidR="009D182D" w:rsidRPr="006B21CF"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  <w:t>.</w:t>
            </w:r>
          </w:p>
        </w:tc>
      </w:tr>
      <w:tr w:rsidR="009D182D" w14:paraId="65678366" w14:textId="77777777" w:rsidTr="041F78C9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2013EC50" w14:textId="77777777" w:rsidR="009D182D" w:rsidRDefault="009D182D" w:rsidP="00D91E9A">
            <w:pPr>
              <w:pStyle w:val="a2"/>
            </w:pPr>
            <w:r>
              <w:t>예외 흐름</w:t>
            </w:r>
          </w:p>
        </w:tc>
        <w:tc>
          <w:tcPr>
            <w:tcW w:w="930" w:type="dxa"/>
            <w:shd w:val="clear" w:color="auto" w:fill="auto"/>
          </w:tcPr>
          <w:p w14:paraId="375D69FE" w14:textId="77777777" w:rsidR="009D182D" w:rsidRPr="006B21CF" w:rsidRDefault="009D182D" w:rsidP="00D91E9A">
            <w:pPr>
              <w:pStyle w:val="a2"/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</w:pPr>
            <w:r w:rsidRPr="006B21CF"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  <w:t>E01</w:t>
            </w:r>
          </w:p>
        </w:tc>
        <w:tc>
          <w:tcPr>
            <w:tcW w:w="5872" w:type="dxa"/>
            <w:shd w:val="clear" w:color="auto" w:fill="auto"/>
          </w:tcPr>
          <w:p w14:paraId="4EEC96F1" w14:textId="663D2BB8" w:rsidR="009D182D" w:rsidRPr="006B21CF" w:rsidRDefault="009D182D" w:rsidP="24277807">
            <w:pPr>
              <w:rPr>
                <w:rStyle w:val="a1"/>
                <w:rFonts w:ascii="Malgun Gothic" w:hAnsi="Malgun Gothic" w:cs="Batang"/>
                <w:color w:val="000000" w:themeColor="text1"/>
              </w:rPr>
            </w:pPr>
            <w:r w:rsidRPr="006B21CF">
              <w:rPr>
                <w:rStyle w:val="a1"/>
                <w:rFonts w:ascii="Malgun Gothic" w:hAnsi="Malgun Gothic" w:cs="Batang"/>
                <w:color w:val="000000" w:themeColor="text1"/>
              </w:rPr>
              <w:t xml:space="preserve">추가 과정에서 오류가 </w:t>
            </w:r>
            <w:r>
              <w:rPr>
                <w:rStyle w:val="a1"/>
                <w:rFonts w:ascii="Malgun Gothic" w:hAnsi="Malgun Gothic" w:cs="Batang" w:hint="eastAsia"/>
                <w:color w:val="000000" w:themeColor="text1"/>
              </w:rPr>
              <w:t>생겨</w:t>
            </w:r>
            <w:r w:rsidRPr="006B21CF">
              <w:rPr>
                <w:rStyle w:val="a1"/>
                <w:rFonts w:ascii="Malgun Gothic" w:hAnsi="Malgun Gothic" w:cs="Batang"/>
                <w:color w:val="000000" w:themeColor="text1"/>
              </w:rPr>
              <w:t xml:space="preserve"> 저장되지 않는다면 오류 메세지를 출력한다.</w:t>
            </w:r>
          </w:p>
        </w:tc>
      </w:tr>
      <w:tr w:rsidR="009D182D" w14:paraId="2003B36B" w14:textId="77777777" w:rsidTr="041F78C9">
        <w:trPr>
          <w:trHeight w:val="300"/>
        </w:trPr>
        <w:tc>
          <w:tcPr>
            <w:tcW w:w="1514" w:type="dxa"/>
            <w:vMerge/>
          </w:tcPr>
          <w:p w14:paraId="4F28D6D1" w14:textId="77777777" w:rsidR="009D182D" w:rsidRDefault="009D182D" w:rsidP="00D91E9A"/>
        </w:tc>
        <w:tc>
          <w:tcPr>
            <w:tcW w:w="930" w:type="dxa"/>
            <w:shd w:val="clear" w:color="auto" w:fill="auto"/>
          </w:tcPr>
          <w:p w14:paraId="6CC5E5F1" w14:textId="4F36565E" w:rsidR="009D182D" w:rsidRPr="006B21CF" w:rsidRDefault="009D182D" w:rsidP="691391EA">
            <w:pPr>
              <w:jc w:val="center"/>
              <w:rPr>
                <w:rStyle w:val="a1"/>
                <w:rFonts w:ascii="Malgun Gothic" w:hAnsi="Malgun Gothic"/>
                <w:color w:val="000000" w:themeColor="text1"/>
              </w:rPr>
            </w:pPr>
            <w:r w:rsidRPr="06DB4B6F">
              <w:rPr>
                <w:rStyle w:val="a1"/>
                <w:rFonts w:ascii="Malgun Gothic" w:hAnsi="Malgun Gothic"/>
                <w:color w:val="000000" w:themeColor="text1"/>
              </w:rPr>
              <w:t>E02</w:t>
            </w:r>
          </w:p>
        </w:tc>
        <w:tc>
          <w:tcPr>
            <w:tcW w:w="5872" w:type="dxa"/>
            <w:shd w:val="clear" w:color="auto" w:fill="auto"/>
          </w:tcPr>
          <w:p w14:paraId="7F133C78" w14:textId="6D2CEF78" w:rsidR="009D182D" w:rsidRPr="006B21CF" w:rsidRDefault="009D182D" w:rsidP="00D91E9A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 w:rsidRPr="3F1E4C71">
              <w:rPr>
                <w:rStyle w:val="a1"/>
                <w:rFonts w:ascii="Malgun Gothic" w:hAnsi="Malgun Gothic"/>
                <w:color w:val="000000" w:themeColor="text1"/>
              </w:rPr>
              <w:t xml:space="preserve">제목 칸을 작성하지 않을 시, </w:t>
            </w:r>
            <w:r w:rsidR="007221EF">
              <w:rPr>
                <w:rStyle w:val="a1"/>
                <w:rFonts w:ascii="Malgun Gothic" w:hAnsi="Malgun Gothic" w:hint="eastAsia"/>
                <w:color w:val="000000" w:themeColor="text1"/>
              </w:rPr>
              <w:t>추가를 막는다.</w:t>
            </w:r>
          </w:p>
        </w:tc>
      </w:tr>
      <w:tr w:rsidR="009D182D" w14:paraId="40B4FC15" w14:textId="77777777" w:rsidTr="041F78C9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4906D208" w14:textId="77777777" w:rsidR="009D182D" w:rsidRDefault="009D182D" w:rsidP="00D91E9A">
            <w:pPr>
              <w:pStyle w:val="a2"/>
            </w:pPr>
            <w:r>
              <w:t>시나리오</w:t>
            </w:r>
          </w:p>
        </w:tc>
        <w:tc>
          <w:tcPr>
            <w:tcW w:w="930" w:type="dxa"/>
          </w:tcPr>
          <w:p w14:paraId="25B465A8" w14:textId="77777777" w:rsidR="009D182D" w:rsidRPr="006B21CF" w:rsidRDefault="009D182D" w:rsidP="00D91E9A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 w:rsidRPr="006B21CF">
              <w:rPr>
                <w:rStyle w:val="a1"/>
                <w:rFonts w:ascii="Malgun Gothic" w:hAnsi="Malgun Gothic"/>
                <w:color w:val="000000" w:themeColor="text1"/>
              </w:rPr>
              <w:t>SN001</w:t>
            </w:r>
          </w:p>
        </w:tc>
        <w:tc>
          <w:tcPr>
            <w:tcW w:w="5872" w:type="dxa"/>
          </w:tcPr>
          <w:p w14:paraId="14ACB553" w14:textId="5018C18A" w:rsidR="009D182D" w:rsidRPr="006B21CF" w:rsidRDefault="009D182D" w:rsidP="00D91E9A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 w:rsidRPr="006B21CF">
              <w:rPr>
                <w:rStyle w:val="a1"/>
                <w:rFonts w:ascii="Malgun Gothic" w:hAnsi="Malgun Gothic"/>
                <w:color w:val="000000" w:themeColor="text1"/>
              </w:rPr>
              <w:t>B01→B02</w:t>
            </w:r>
            <w:r w:rsidR="7D1C6E02" w:rsidRPr="7D1C6E02">
              <w:rPr>
                <w:rStyle w:val="a1"/>
                <w:rFonts w:ascii="Malgun Gothic" w:hAnsi="Malgun Gothic"/>
                <w:color w:val="000000" w:themeColor="text1"/>
              </w:rPr>
              <w:t>→(</w:t>
            </w:r>
            <w:r w:rsidRPr="006B21CF">
              <w:rPr>
                <w:rStyle w:val="a1"/>
                <w:rFonts w:ascii="Malgun Gothic" w:hAnsi="Malgun Gothic"/>
                <w:color w:val="000000" w:themeColor="text1"/>
              </w:rPr>
              <w:t>B</w:t>
            </w:r>
            <w:proofErr w:type="gramStart"/>
            <w:r w:rsidRPr="006B21CF">
              <w:rPr>
                <w:rStyle w:val="a1"/>
                <w:rFonts w:ascii="Malgun Gothic" w:hAnsi="Malgun Gothic"/>
                <w:color w:val="000000" w:themeColor="text1"/>
              </w:rPr>
              <w:t>03</w:t>
            </w:r>
            <w:r w:rsidR="7D1C6E02" w:rsidRPr="7D1C6E02">
              <w:rPr>
                <w:rStyle w:val="a1"/>
                <w:rFonts w:ascii="Malgun Gothic" w:hAnsi="Malgun Gothic"/>
                <w:color w:val="000000" w:themeColor="text1"/>
              </w:rPr>
              <w:t>)→</w:t>
            </w:r>
            <w:proofErr w:type="gramEnd"/>
            <w:r w:rsidR="7D1C6E02" w:rsidRPr="7D1C6E02">
              <w:rPr>
                <w:rStyle w:val="a1"/>
                <w:rFonts w:ascii="Malgun Gothic" w:hAnsi="Malgun Gothic"/>
                <w:color w:val="000000" w:themeColor="text1"/>
              </w:rPr>
              <w:t>(</w:t>
            </w:r>
            <w:r w:rsidRPr="006B21CF">
              <w:rPr>
                <w:rStyle w:val="a1"/>
                <w:rFonts w:ascii="Malgun Gothic" w:hAnsi="Malgun Gothic"/>
                <w:color w:val="000000" w:themeColor="text1"/>
              </w:rPr>
              <w:t>B04</w:t>
            </w:r>
            <w:r w:rsidR="7D1C6E02" w:rsidRPr="7D1C6E02">
              <w:rPr>
                <w:rStyle w:val="a1"/>
                <w:rFonts w:ascii="Malgun Gothic" w:hAnsi="Malgun Gothic"/>
                <w:color w:val="000000" w:themeColor="text1"/>
              </w:rPr>
              <w:t>)→(</w:t>
            </w:r>
            <w:r w:rsidR="63D59E17" w:rsidRPr="239848EB">
              <w:rPr>
                <w:rStyle w:val="a1"/>
                <w:rFonts w:ascii="Malgun Gothic" w:hAnsi="Malgun Gothic"/>
                <w:color w:val="000000" w:themeColor="text1"/>
              </w:rPr>
              <w:t>B05</w:t>
            </w:r>
            <w:r w:rsidR="7D1C6E02" w:rsidRPr="7D1C6E02">
              <w:rPr>
                <w:rStyle w:val="a1"/>
                <w:rFonts w:ascii="Malgun Gothic" w:hAnsi="Malgun Gothic"/>
                <w:color w:val="000000" w:themeColor="text1"/>
              </w:rPr>
              <w:t>)-&gt;(B06)-&gt;B07-&gt;B08</w:t>
            </w:r>
          </w:p>
        </w:tc>
      </w:tr>
      <w:tr w:rsidR="009D182D" w14:paraId="1E74879F" w14:textId="77777777" w:rsidTr="11584057">
        <w:trPr>
          <w:trHeight w:val="300"/>
        </w:trPr>
        <w:tc>
          <w:tcPr>
            <w:tcW w:w="1514" w:type="dxa"/>
            <w:vMerge/>
            <w:vAlign w:val="center"/>
          </w:tcPr>
          <w:p w14:paraId="3A0222E7" w14:textId="76A094A5" w:rsidR="009D182D" w:rsidRDefault="009D182D" w:rsidP="1FFFAD62">
            <w:pPr>
              <w:pStyle w:val="a2"/>
            </w:pPr>
          </w:p>
        </w:tc>
        <w:tc>
          <w:tcPr>
            <w:tcW w:w="930" w:type="dxa"/>
            <w:shd w:val="clear" w:color="auto" w:fill="FFFFFF" w:themeFill="background1"/>
          </w:tcPr>
          <w:p w14:paraId="331769DE" w14:textId="79F9C42A" w:rsidR="009D182D" w:rsidRPr="006B21CF" w:rsidRDefault="7D1C6E02" w:rsidP="1FFFAD62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 w:rsidRPr="7D1C6E02">
              <w:rPr>
                <w:rStyle w:val="a1"/>
                <w:rFonts w:ascii="Malgun Gothic" w:hAnsi="Malgun Gothic"/>
                <w:color w:val="000000" w:themeColor="text1"/>
              </w:rPr>
              <w:t>SN002</w:t>
            </w:r>
          </w:p>
        </w:tc>
        <w:tc>
          <w:tcPr>
            <w:tcW w:w="5872" w:type="dxa"/>
            <w:shd w:val="clear" w:color="auto" w:fill="FFFFFF" w:themeFill="background1"/>
          </w:tcPr>
          <w:p w14:paraId="3625A807" w14:textId="63EAE98B" w:rsidR="009D182D" w:rsidRPr="006B21CF" w:rsidRDefault="52F66CE3" w:rsidP="1FFFAD62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 w:rsidRPr="3A508EF5">
              <w:rPr>
                <w:rStyle w:val="a1"/>
                <w:rFonts w:ascii="Malgun Gothic" w:hAnsi="Malgun Gothic"/>
                <w:color w:val="000000" w:themeColor="text1"/>
              </w:rPr>
              <w:t>B01→</w:t>
            </w:r>
            <w:r w:rsidR="009D182D" w:rsidRPr="006B21CF">
              <w:rPr>
                <w:rStyle w:val="a1"/>
                <w:rFonts w:ascii="Malgun Gothic" w:hAnsi="Malgun Gothic"/>
                <w:color w:val="000000" w:themeColor="text1"/>
              </w:rPr>
              <w:t>A01→A03</w:t>
            </w:r>
          </w:p>
        </w:tc>
      </w:tr>
      <w:tr w:rsidR="009D182D" w14:paraId="4CA91C9A" w14:textId="77777777" w:rsidTr="11584057">
        <w:trPr>
          <w:trHeight w:val="300"/>
        </w:trPr>
        <w:tc>
          <w:tcPr>
            <w:tcW w:w="1514" w:type="dxa"/>
            <w:vMerge/>
            <w:vAlign w:val="center"/>
          </w:tcPr>
          <w:p w14:paraId="14D1E7AA" w14:textId="096A27A3" w:rsidR="009D182D" w:rsidRDefault="009D182D" w:rsidP="09B7E8F5">
            <w:pPr>
              <w:pStyle w:val="a2"/>
            </w:pPr>
          </w:p>
        </w:tc>
        <w:tc>
          <w:tcPr>
            <w:tcW w:w="930" w:type="dxa"/>
            <w:shd w:val="clear" w:color="auto" w:fill="FFFFFF" w:themeFill="background1"/>
          </w:tcPr>
          <w:p w14:paraId="60EB1B66" w14:textId="4868EAB5" w:rsidR="009D182D" w:rsidRPr="006B21CF" w:rsidRDefault="7D1C6E02" w:rsidP="09B7E8F5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 w:rsidRPr="7D1C6E02">
              <w:rPr>
                <w:rStyle w:val="a1"/>
                <w:rFonts w:ascii="Malgun Gothic" w:hAnsi="Malgun Gothic"/>
                <w:color w:val="000000" w:themeColor="text1"/>
              </w:rPr>
              <w:t>SN003</w:t>
            </w:r>
          </w:p>
        </w:tc>
        <w:tc>
          <w:tcPr>
            <w:tcW w:w="5872" w:type="dxa"/>
            <w:shd w:val="clear" w:color="auto" w:fill="FFFFFF" w:themeFill="background1"/>
          </w:tcPr>
          <w:p w14:paraId="5D25D1F3" w14:textId="5553DF96" w:rsidR="009D182D" w:rsidRPr="006B21CF" w:rsidRDefault="009D182D" w:rsidP="041F78C9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 w:rsidRPr="006B21CF">
              <w:rPr>
                <w:rStyle w:val="a1"/>
                <w:rFonts w:ascii="Malgun Gothic" w:hAnsi="Malgun Gothic"/>
                <w:color w:val="000000" w:themeColor="text1"/>
              </w:rPr>
              <w:t>B01→</w:t>
            </w:r>
            <w:r w:rsidR="00F86E5E" w:rsidRPr="006B21CF">
              <w:rPr>
                <w:rStyle w:val="a1"/>
                <w:rFonts w:ascii="Malgun Gothic" w:hAnsi="Malgun Gothic"/>
                <w:color w:val="000000" w:themeColor="text1"/>
              </w:rPr>
              <w:t>B02→</w:t>
            </w:r>
            <w:r w:rsidRPr="006B21CF">
              <w:rPr>
                <w:rStyle w:val="a1"/>
                <w:rFonts w:ascii="Malgun Gothic" w:hAnsi="Malgun Gothic"/>
                <w:color w:val="000000" w:themeColor="text1"/>
              </w:rPr>
              <w:t>A01→A02</w:t>
            </w:r>
            <w:r w:rsidR="00335E37" w:rsidRPr="006B21CF">
              <w:rPr>
                <w:rStyle w:val="a1"/>
                <w:rFonts w:ascii="Malgun Gothic" w:hAnsi="Malgun Gothic"/>
                <w:color w:val="000000" w:themeColor="text1"/>
              </w:rPr>
              <w:t>→</w:t>
            </w:r>
            <w:r w:rsidRPr="006B21CF">
              <w:rPr>
                <w:rStyle w:val="a1"/>
                <w:rFonts w:ascii="Malgun Gothic" w:hAnsi="Malgun Gothic"/>
                <w:color w:val="000000" w:themeColor="text1"/>
              </w:rPr>
              <w:t>A03</w:t>
            </w:r>
          </w:p>
        </w:tc>
      </w:tr>
      <w:tr w:rsidR="009D182D" w14:paraId="060A58E9" w14:textId="77777777" w:rsidTr="11584057">
        <w:trPr>
          <w:trHeight w:val="300"/>
        </w:trPr>
        <w:tc>
          <w:tcPr>
            <w:tcW w:w="1514" w:type="dxa"/>
            <w:vMerge/>
            <w:vAlign w:val="center"/>
          </w:tcPr>
          <w:p w14:paraId="77B597BD" w14:textId="5D88DE58" w:rsidR="009D182D" w:rsidRDefault="009D182D" w:rsidP="041F78C9">
            <w:pPr>
              <w:pStyle w:val="a2"/>
            </w:pPr>
          </w:p>
        </w:tc>
        <w:tc>
          <w:tcPr>
            <w:tcW w:w="930" w:type="dxa"/>
            <w:shd w:val="clear" w:color="auto" w:fill="FFFFFF" w:themeFill="background1"/>
          </w:tcPr>
          <w:p w14:paraId="178EE872" w14:textId="5D5486C9" w:rsidR="009D182D" w:rsidRPr="006B21CF" w:rsidRDefault="7D1C6E02" w:rsidP="041F78C9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 w:rsidRPr="7D1C6E02">
              <w:rPr>
                <w:rStyle w:val="a1"/>
                <w:rFonts w:ascii="Malgun Gothic" w:hAnsi="Malgun Gothic"/>
                <w:color w:val="000000" w:themeColor="text1"/>
              </w:rPr>
              <w:t>SN004</w:t>
            </w:r>
          </w:p>
        </w:tc>
        <w:tc>
          <w:tcPr>
            <w:tcW w:w="5872" w:type="dxa"/>
            <w:shd w:val="clear" w:color="auto" w:fill="FFFFFF" w:themeFill="background1"/>
          </w:tcPr>
          <w:p w14:paraId="6F865D8A" w14:textId="0462BC1A" w:rsidR="009D182D" w:rsidRPr="006B21CF" w:rsidRDefault="009D182D" w:rsidP="041F78C9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 w:rsidRPr="006B21CF">
              <w:rPr>
                <w:rStyle w:val="a1"/>
                <w:rFonts w:ascii="Malgun Gothic" w:hAnsi="Malgun Gothic"/>
                <w:color w:val="000000" w:themeColor="text1"/>
              </w:rPr>
              <w:t>B01→A01→A02</w:t>
            </w:r>
            <w:r w:rsidR="00335E37" w:rsidRPr="006B21CF">
              <w:rPr>
                <w:rStyle w:val="a1"/>
                <w:rFonts w:ascii="Malgun Gothic" w:hAnsi="Malgun Gothic"/>
                <w:color w:val="000000" w:themeColor="text1"/>
              </w:rPr>
              <w:t>→</w:t>
            </w:r>
            <w:r w:rsidRPr="006B21CF">
              <w:rPr>
                <w:rStyle w:val="a1"/>
                <w:rFonts w:ascii="Malgun Gothic" w:hAnsi="Malgun Gothic"/>
                <w:color w:val="000000" w:themeColor="text1"/>
              </w:rPr>
              <w:t>A03</w:t>
            </w:r>
          </w:p>
        </w:tc>
      </w:tr>
      <w:tr w:rsidR="009D182D" w14:paraId="39CA2DF0" w14:textId="77777777" w:rsidTr="11584057">
        <w:trPr>
          <w:trHeight w:val="300"/>
        </w:trPr>
        <w:tc>
          <w:tcPr>
            <w:tcW w:w="1514" w:type="dxa"/>
            <w:vMerge/>
            <w:vAlign w:val="center"/>
          </w:tcPr>
          <w:p w14:paraId="7D0E33FA" w14:textId="1CF5F0B1" w:rsidR="009D182D" w:rsidRDefault="009D182D" w:rsidP="6CEDA556">
            <w:pPr>
              <w:pStyle w:val="a2"/>
            </w:pPr>
          </w:p>
        </w:tc>
        <w:tc>
          <w:tcPr>
            <w:tcW w:w="930" w:type="dxa"/>
            <w:shd w:val="clear" w:color="auto" w:fill="FFFFFF" w:themeFill="background1"/>
          </w:tcPr>
          <w:p w14:paraId="5F9E7456" w14:textId="7BE3B189" w:rsidR="009D182D" w:rsidRPr="006B21CF" w:rsidRDefault="7D1C6E02" w:rsidP="6CEDA556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 w:rsidRPr="7D1C6E02">
              <w:rPr>
                <w:rStyle w:val="a1"/>
                <w:rFonts w:ascii="Malgun Gothic" w:hAnsi="Malgun Gothic"/>
                <w:color w:val="000000" w:themeColor="text1"/>
              </w:rPr>
              <w:t>SN005</w:t>
            </w:r>
          </w:p>
        </w:tc>
        <w:tc>
          <w:tcPr>
            <w:tcW w:w="5872" w:type="dxa"/>
            <w:shd w:val="clear" w:color="auto" w:fill="FFFFFF" w:themeFill="background1"/>
          </w:tcPr>
          <w:p w14:paraId="29CE9680" w14:textId="6E3A42E3" w:rsidR="009D182D" w:rsidRPr="006B21CF" w:rsidRDefault="009D182D" w:rsidP="6CEDA556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 w:rsidRPr="006B21CF">
              <w:rPr>
                <w:rStyle w:val="a1"/>
                <w:rFonts w:ascii="Malgun Gothic" w:hAnsi="Malgun Gothic"/>
                <w:color w:val="000000" w:themeColor="text1"/>
              </w:rPr>
              <w:t>B01→B02→</w:t>
            </w:r>
            <w:r w:rsidR="7D1C6E02" w:rsidRPr="7D1C6E02">
              <w:rPr>
                <w:rStyle w:val="a1"/>
                <w:rFonts w:ascii="Malgun Gothic" w:hAnsi="Malgun Gothic"/>
                <w:color w:val="000000" w:themeColor="text1"/>
              </w:rPr>
              <w:t xml:space="preserve"> (</w:t>
            </w:r>
            <w:r w:rsidRPr="006B21CF">
              <w:rPr>
                <w:rStyle w:val="a1"/>
                <w:rFonts w:ascii="Malgun Gothic" w:hAnsi="Malgun Gothic"/>
                <w:color w:val="000000" w:themeColor="text1"/>
              </w:rPr>
              <w:t>B</w:t>
            </w:r>
            <w:proofErr w:type="gramStart"/>
            <w:r w:rsidRPr="006B21CF">
              <w:rPr>
                <w:rStyle w:val="a1"/>
                <w:rFonts w:ascii="Malgun Gothic" w:hAnsi="Malgun Gothic"/>
                <w:color w:val="000000" w:themeColor="text1"/>
              </w:rPr>
              <w:t>03</w:t>
            </w:r>
            <w:r w:rsidR="7D1C6E02" w:rsidRPr="7D1C6E02">
              <w:rPr>
                <w:rStyle w:val="a1"/>
                <w:rFonts w:ascii="Malgun Gothic" w:hAnsi="Malgun Gothic"/>
                <w:color w:val="000000" w:themeColor="text1"/>
              </w:rPr>
              <w:t>)→</w:t>
            </w:r>
            <w:proofErr w:type="gramEnd"/>
            <w:r w:rsidR="7D1C6E02" w:rsidRPr="7D1C6E02">
              <w:rPr>
                <w:rStyle w:val="a1"/>
                <w:rFonts w:ascii="Malgun Gothic" w:hAnsi="Malgun Gothic"/>
                <w:color w:val="000000" w:themeColor="text1"/>
              </w:rPr>
              <w:t>(</w:t>
            </w:r>
            <w:r w:rsidRPr="006B21CF">
              <w:rPr>
                <w:rStyle w:val="a1"/>
                <w:rFonts w:ascii="Malgun Gothic" w:hAnsi="Malgun Gothic"/>
                <w:color w:val="000000" w:themeColor="text1"/>
              </w:rPr>
              <w:t>B04</w:t>
            </w:r>
            <w:r w:rsidR="7D1C6E02" w:rsidRPr="7D1C6E02">
              <w:rPr>
                <w:rStyle w:val="a1"/>
                <w:rFonts w:ascii="Malgun Gothic" w:hAnsi="Malgun Gothic"/>
                <w:color w:val="000000" w:themeColor="text1"/>
              </w:rPr>
              <w:t>)→(</w:t>
            </w:r>
            <w:r w:rsidR="324701C2" w:rsidRPr="15CF840D">
              <w:rPr>
                <w:rStyle w:val="a1"/>
                <w:rFonts w:ascii="Malgun Gothic" w:hAnsi="Malgun Gothic"/>
                <w:color w:val="000000" w:themeColor="text1"/>
              </w:rPr>
              <w:t>B05</w:t>
            </w:r>
            <w:r w:rsidR="7D1C6E02" w:rsidRPr="7D1C6E02">
              <w:rPr>
                <w:rStyle w:val="a1"/>
                <w:rFonts w:ascii="Malgun Gothic" w:hAnsi="Malgun Gothic"/>
                <w:color w:val="000000" w:themeColor="text1"/>
              </w:rPr>
              <w:t>)-&gt;(B06) →B07→B08</w:t>
            </w:r>
            <w:r w:rsidR="23BB2DF4" w:rsidRPr="59819DC0">
              <w:rPr>
                <w:rStyle w:val="a1"/>
                <w:rFonts w:ascii="Malgun Gothic" w:hAnsi="Malgun Gothic"/>
                <w:color w:val="000000" w:themeColor="text1"/>
              </w:rPr>
              <w:t>→</w:t>
            </w:r>
            <w:r w:rsidRPr="006B21CF">
              <w:rPr>
                <w:rStyle w:val="a1"/>
                <w:rFonts w:ascii="Malgun Gothic" w:hAnsi="Malgun Gothic"/>
                <w:color w:val="000000" w:themeColor="text1"/>
              </w:rPr>
              <w:t>E01</w:t>
            </w:r>
          </w:p>
        </w:tc>
      </w:tr>
    </w:tbl>
    <w:p w14:paraId="1487B0A1" w14:textId="68BD5323" w:rsidR="008B5D46" w:rsidRDefault="008B5D46" w:rsidP="001D4699">
      <w:pPr>
        <w:widowControl/>
        <w:wordWrap/>
        <w:autoSpaceDE/>
        <w:autoSpaceDN/>
        <w:jc w:val="left"/>
      </w:pPr>
    </w:p>
    <w:p w14:paraId="7BF0E7E0" w14:textId="69D1B5C6" w:rsidR="008B5D46" w:rsidRDefault="37B04FEC" w:rsidP="008B5D46">
      <w:pPr>
        <w:pStyle w:val="Heading4"/>
        <w:rPr>
          <w:rFonts w:ascii="Dotum" w:eastAsia="Dotum" w:hAnsi="Dotum"/>
        </w:rPr>
      </w:pPr>
      <w:r w:rsidRPr="2B1921B3">
        <w:rPr>
          <w:rStyle w:val="a1"/>
          <w:color w:val="000000" w:themeColor="text1"/>
        </w:rPr>
        <w:t>UC00</w:t>
      </w:r>
      <w:r w:rsidR="006E48B0">
        <w:rPr>
          <w:rStyle w:val="a1"/>
          <w:color w:val="000000" w:themeColor="text1"/>
        </w:rPr>
        <w:t>9</w:t>
      </w:r>
      <w:r w:rsidR="008B5D46" w:rsidRPr="37F1F7E9">
        <w:rPr>
          <w:rStyle w:val="a1"/>
          <w:color w:val="000000" w:themeColor="text1"/>
        </w:rPr>
        <w:t xml:space="preserve">: </w:t>
      </w:r>
      <w:r w:rsidR="008B5D46" w:rsidRPr="6F7AFADD">
        <w:rPr>
          <w:rFonts w:ascii="Dotum" w:eastAsia="Dotum" w:hAnsi="Dotum"/>
        </w:rPr>
        <w:t>미리 알림을 설정한다.</w:t>
      </w:r>
    </w:p>
    <w:p w14:paraId="38B95AFE" w14:textId="02652931" w:rsidR="2F8AF1C7" w:rsidRDefault="2F8AF1C7" w:rsidP="2F8AF1C7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8B5D46" w14:paraId="4DF1EC3F" w14:textId="77777777" w:rsidTr="00D91E9A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69AC1F7C" w14:textId="77777777" w:rsidR="008B5D46" w:rsidRDefault="008B5D46" w:rsidP="00D91E9A">
            <w:pPr>
              <w:pStyle w:val="a2"/>
              <w:rPr>
                <w:rFonts w:asciiTheme="minorEastAsia" w:eastAsiaTheme="minorEastAsia" w:hAnsiTheme="minorEastAsia" w:cstheme="minorEastAsia"/>
              </w:rPr>
            </w:pPr>
            <w:r w:rsidRPr="7EB743FD">
              <w:rPr>
                <w:rFonts w:asciiTheme="minorEastAsia" w:eastAsiaTheme="minorEastAsia" w:hAnsiTheme="minorEastAsia" w:cstheme="minorEastAsia"/>
              </w:rPr>
              <w:t>설명</w:t>
            </w:r>
          </w:p>
        </w:tc>
        <w:tc>
          <w:tcPr>
            <w:tcW w:w="6802" w:type="dxa"/>
            <w:gridSpan w:val="2"/>
          </w:tcPr>
          <w:p w14:paraId="0B40BF27" w14:textId="48276134" w:rsidR="008B5D46" w:rsidRDefault="37C7DBFE" w:rsidP="00D91E9A">
            <w:pPr>
              <w:rPr>
                <w:rFonts w:asciiTheme="minorEastAsia" w:eastAsiaTheme="minorEastAsia" w:hAnsiTheme="minorEastAsia" w:cstheme="minorEastAsia"/>
              </w:rPr>
            </w:pPr>
            <w:r w:rsidRPr="5C3AF55A">
              <w:rPr>
                <w:rFonts w:asciiTheme="minorEastAsia" w:eastAsiaTheme="minorEastAsia" w:hAnsiTheme="minorEastAsia" w:cstheme="minorEastAsia"/>
              </w:rPr>
              <w:t>회원이</w:t>
            </w:r>
            <w:r w:rsidR="115E3E84" w:rsidRPr="7EB743FD">
              <w:rPr>
                <w:rFonts w:asciiTheme="minorEastAsia" w:eastAsiaTheme="minorEastAsia" w:hAnsiTheme="minorEastAsia" w:cstheme="minorEastAsia"/>
              </w:rPr>
              <w:t xml:space="preserve"> 추가할 </w:t>
            </w:r>
            <w:r w:rsidR="00AA6C02">
              <w:rPr>
                <w:rFonts w:asciiTheme="minorEastAsia" w:eastAsiaTheme="minorEastAsia" w:hAnsiTheme="minorEastAsia" w:cstheme="minorEastAsia" w:hint="eastAsia"/>
              </w:rPr>
              <w:t>할 일</w:t>
            </w:r>
            <w:r w:rsidR="115E3E84" w:rsidRPr="7EB743FD">
              <w:rPr>
                <w:rFonts w:asciiTheme="minorEastAsia" w:eastAsiaTheme="minorEastAsia" w:hAnsiTheme="minorEastAsia" w:cstheme="minorEastAsia"/>
              </w:rPr>
              <w:t>에 미리 알림 시간을 설정한다.</w:t>
            </w:r>
          </w:p>
        </w:tc>
      </w:tr>
      <w:tr w:rsidR="008B5D46" w14:paraId="62CCC655" w14:textId="77777777" w:rsidTr="00D91E9A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550105C0" w14:textId="77777777" w:rsidR="008B5D46" w:rsidRDefault="008B5D46" w:rsidP="00D91E9A">
            <w:pPr>
              <w:pStyle w:val="a2"/>
              <w:rPr>
                <w:rFonts w:asciiTheme="minorEastAsia" w:eastAsiaTheme="minorEastAsia" w:hAnsiTheme="minorEastAsia" w:cstheme="minorEastAsia"/>
              </w:rPr>
            </w:pPr>
            <w:r w:rsidRPr="7EB743FD">
              <w:rPr>
                <w:rFonts w:asciiTheme="minorEastAsia" w:eastAsiaTheme="minorEastAsia" w:hAnsiTheme="minorEastAsia" w:cstheme="minorEastAsia"/>
              </w:rPr>
              <w:t xml:space="preserve">관련 </w:t>
            </w:r>
            <w:proofErr w:type="spellStart"/>
            <w:r w:rsidRPr="7EB743FD">
              <w:rPr>
                <w:rFonts w:asciiTheme="minorEastAsia" w:eastAsiaTheme="minorEastAsia" w:hAnsiTheme="minorEastAsia" w:cstheme="minorEastAsia"/>
              </w:rPr>
              <w:t>액터</w:t>
            </w:r>
            <w:proofErr w:type="spellEnd"/>
          </w:p>
        </w:tc>
        <w:tc>
          <w:tcPr>
            <w:tcW w:w="6802" w:type="dxa"/>
            <w:gridSpan w:val="2"/>
          </w:tcPr>
          <w:p w14:paraId="234680ED" w14:textId="50DB031F" w:rsidR="008B5D46" w:rsidRDefault="192102C3" w:rsidP="00D91E9A">
            <w:pPr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6E66D4AC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회원</w:t>
            </w:r>
          </w:p>
        </w:tc>
      </w:tr>
      <w:tr w:rsidR="008B5D46" w14:paraId="6F7A616A" w14:textId="77777777" w:rsidTr="00D91E9A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64E19A98" w14:textId="77777777" w:rsidR="008B5D46" w:rsidRDefault="008B5D46" w:rsidP="00D91E9A">
            <w:pPr>
              <w:pStyle w:val="a2"/>
              <w:rPr>
                <w:rFonts w:asciiTheme="minorEastAsia" w:eastAsiaTheme="minorEastAsia" w:hAnsiTheme="minorEastAsia" w:cstheme="minorEastAsia"/>
              </w:rPr>
            </w:pPr>
            <w:r w:rsidRPr="7EB743FD">
              <w:rPr>
                <w:rFonts w:asciiTheme="minorEastAsia" w:eastAsiaTheme="minorEastAsia" w:hAnsiTheme="minorEastAsia" w:cstheme="minorEastAsia"/>
              </w:rPr>
              <w:t>사전 조건</w:t>
            </w:r>
          </w:p>
        </w:tc>
        <w:tc>
          <w:tcPr>
            <w:tcW w:w="6802" w:type="dxa"/>
            <w:gridSpan w:val="2"/>
          </w:tcPr>
          <w:p w14:paraId="2E2ACE32" w14:textId="56444627" w:rsidR="008B5D46" w:rsidRDefault="7E71C5EB" w:rsidP="1910AC4B">
            <w:pPr>
              <w:spacing w:line="259" w:lineRule="auto"/>
              <w:rPr>
                <w:rStyle w:val="a1"/>
                <w:rFonts w:ascii="Malgun Gothic" w:hAnsi="Malgun Gothic"/>
                <w:color w:val="000000" w:themeColor="text1"/>
              </w:rPr>
            </w:pPr>
            <w:r w:rsidRPr="61A796F4">
              <w:rPr>
                <w:rStyle w:val="a1"/>
                <w:rFonts w:ascii="Malgun Gothic" w:hAnsi="Malgun Gothic"/>
                <w:color w:val="000000" w:themeColor="text1"/>
              </w:rPr>
              <w:t>회원은</w:t>
            </w:r>
            <w:r w:rsidR="486E48DC" w:rsidRPr="1910AC4B">
              <w:rPr>
                <w:rStyle w:val="a1"/>
                <w:rFonts w:ascii="Malgun Gothic" w:hAnsi="Malgun Gothic"/>
                <w:color w:val="000000" w:themeColor="text1"/>
              </w:rPr>
              <w:t xml:space="preserve"> UC002를 통해 로그인을 해야 한다.</w:t>
            </w:r>
            <w:r w:rsidR="486E48DC" w:rsidRPr="1910AC4B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 xml:space="preserve"> </w:t>
            </w:r>
          </w:p>
          <w:p w14:paraId="3DF4B2C1" w14:textId="33A97EDD" w:rsidR="001A1955" w:rsidRPr="00B172DF" w:rsidRDefault="1B16672A" w:rsidP="5E61408D">
            <w:pPr>
              <w:spacing w:line="259" w:lineRule="auto"/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>
              <w:rPr>
                <w:rStyle w:val="a1"/>
                <w:rFonts w:ascii="Malgun Gothic" w:hAnsi="Malgun Gothic"/>
                <w:color w:val="000000" w:themeColor="text1"/>
              </w:rPr>
              <w:t>회원은</w:t>
            </w:r>
            <w:r w:rsidR="0352CF74" w:rsidRPr="001B3D92">
              <w:rPr>
                <w:rStyle w:val="a1"/>
                <w:rFonts w:ascii="Malgun Gothic" w:hAnsi="Malgun Gothic"/>
                <w:color w:val="000000" w:themeColor="text1"/>
              </w:rPr>
              <w:t xml:space="preserve"> </w:t>
            </w:r>
            <w:r w:rsidR="1995A52E">
              <w:rPr>
                <w:rStyle w:val="a1"/>
                <w:rFonts w:ascii="Malgun Gothic" w:hAnsi="Malgun Gothic"/>
                <w:color w:val="000000" w:themeColor="text1"/>
              </w:rPr>
              <w:t>UC00</w:t>
            </w:r>
            <w:r w:rsidR="5C9C18C0">
              <w:rPr>
                <w:rStyle w:val="a1"/>
                <w:rFonts w:ascii="Malgun Gothic" w:hAnsi="Malgun Gothic"/>
                <w:color w:val="000000" w:themeColor="text1"/>
              </w:rPr>
              <w:t>7</w:t>
            </w:r>
            <w:r w:rsidR="00B172DF">
              <w:rPr>
                <w:rStyle w:val="a1"/>
                <w:rFonts w:ascii="Malgun Gothic" w:hAnsi="Malgun Gothic" w:hint="eastAsia"/>
                <w:color w:val="000000" w:themeColor="text1"/>
              </w:rPr>
              <w:t>을 통해</w:t>
            </w:r>
            <w:r w:rsidR="001A1955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 할 </w:t>
            </w:r>
            <w:r w:rsidR="040F055A" w:rsidRPr="040F055A">
              <w:rPr>
                <w:rStyle w:val="a1"/>
                <w:rFonts w:ascii="Malgun Gothic" w:hAnsi="Malgun Gothic"/>
                <w:color w:val="000000" w:themeColor="text1"/>
              </w:rPr>
              <w:t>일들을 보고</w:t>
            </w:r>
            <w:r w:rsidR="001A1955" w:rsidRPr="001B3D92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 </w:t>
            </w:r>
            <w:r w:rsidR="00B172DF">
              <w:rPr>
                <w:rStyle w:val="a1"/>
                <w:rFonts w:ascii="Malgun Gothic" w:hAnsi="Malgun Gothic" w:hint="eastAsia"/>
                <w:color w:val="000000" w:themeColor="text1"/>
              </w:rPr>
              <w:t>있는 상태여야</w:t>
            </w:r>
            <w:r w:rsidR="00B172DF" w:rsidRPr="001B3D92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 한다.</w:t>
            </w:r>
          </w:p>
        </w:tc>
      </w:tr>
      <w:tr w:rsidR="008B5D46" w14:paraId="614F4407" w14:textId="77777777" w:rsidTr="00D91E9A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44F80E67" w14:textId="77777777" w:rsidR="008B5D46" w:rsidRDefault="008B5D46" w:rsidP="00D91E9A">
            <w:pPr>
              <w:pStyle w:val="a2"/>
              <w:rPr>
                <w:rFonts w:asciiTheme="minorEastAsia" w:eastAsiaTheme="minorEastAsia" w:hAnsiTheme="minorEastAsia" w:cstheme="minorEastAsia"/>
              </w:rPr>
            </w:pPr>
            <w:r w:rsidRPr="7EB743FD">
              <w:rPr>
                <w:rFonts w:asciiTheme="minorEastAsia" w:eastAsiaTheme="minorEastAsia" w:hAnsiTheme="minorEastAsia" w:cstheme="minorEastAsia"/>
              </w:rPr>
              <w:t>사후 조건</w:t>
            </w:r>
          </w:p>
        </w:tc>
        <w:tc>
          <w:tcPr>
            <w:tcW w:w="6802" w:type="dxa"/>
            <w:gridSpan w:val="2"/>
          </w:tcPr>
          <w:p w14:paraId="7B4D58A9" w14:textId="63CD1A3A" w:rsidR="008B5D46" w:rsidRDefault="68693B18" w:rsidP="5B22FDC7">
            <w:pPr>
              <w:spacing w:line="259" w:lineRule="auto"/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5B22FDC7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 xml:space="preserve">시스템은 </w:t>
            </w:r>
            <w:r w:rsidR="00E11427">
              <w:rPr>
                <w:rStyle w:val="a1"/>
                <w:rFonts w:asciiTheme="minorEastAsia" w:eastAsiaTheme="minorEastAsia" w:hAnsiTheme="minorEastAsia" w:cstheme="minorEastAsia" w:hint="eastAsia"/>
                <w:color w:val="000000" w:themeColor="text1"/>
              </w:rPr>
              <w:t xml:space="preserve">할 일의 미리 알림을 설정하고 </w:t>
            </w:r>
            <w:r w:rsidRPr="5B22FDC7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회원을</w:t>
            </w:r>
            <w:r w:rsidR="00CE64CF">
              <w:rPr>
                <w:rStyle w:val="a1"/>
                <w:rFonts w:asciiTheme="minorEastAsia" w:eastAsiaTheme="minorEastAsia" w:hAnsiTheme="minorEastAsia" w:cstheme="minorEastAsia" w:hint="eastAsia"/>
                <w:color w:val="000000" w:themeColor="text1"/>
              </w:rPr>
              <w:t xml:space="preserve"> </w:t>
            </w:r>
            <w:r w:rsidR="040F055A" w:rsidRPr="040F055A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사전 조건 상태로</w:t>
            </w:r>
            <w:r w:rsidRPr="5B22FDC7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 xml:space="preserve"> </w:t>
            </w:r>
            <w:r w:rsidR="00CE64CF">
              <w:rPr>
                <w:rStyle w:val="a1"/>
                <w:rFonts w:asciiTheme="minorEastAsia" w:eastAsiaTheme="minorEastAsia" w:hAnsiTheme="minorEastAsia" w:cstheme="minorEastAsia" w:hint="eastAsia"/>
                <w:color w:val="000000" w:themeColor="text1"/>
              </w:rPr>
              <w:t>돌려놓는다.</w:t>
            </w:r>
          </w:p>
        </w:tc>
      </w:tr>
      <w:tr w:rsidR="000E295E" w14:paraId="7A3F3DBE" w14:textId="77777777" w:rsidTr="214FA3EA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38F1AB77" w14:textId="77777777" w:rsidR="000E295E" w:rsidRDefault="000E295E" w:rsidP="00D91E9A">
            <w:pPr>
              <w:pStyle w:val="a2"/>
              <w:rPr>
                <w:rFonts w:asciiTheme="minorEastAsia" w:eastAsiaTheme="minorEastAsia" w:hAnsiTheme="minorEastAsia" w:cstheme="minorEastAsia"/>
              </w:rPr>
            </w:pPr>
            <w:r w:rsidRPr="7EB743FD">
              <w:rPr>
                <w:rFonts w:asciiTheme="minorEastAsia" w:eastAsiaTheme="minorEastAsia" w:hAnsiTheme="minorEastAsia" w:cstheme="minorEastAsia"/>
              </w:rPr>
              <w:t>기본 흐름</w:t>
            </w:r>
          </w:p>
        </w:tc>
        <w:tc>
          <w:tcPr>
            <w:tcW w:w="930" w:type="dxa"/>
            <w:shd w:val="clear" w:color="auto" w:fill="auto"/>
          </w:tcPr>
          <w:p w14:paraId="2A4BD5CA" w14:textId="77777777" w:rsidR="000E295E" w:rsidRDefault="000E295E" w:rsidP="00D91E9A">
            <w:pPr>
              <w:pStyle w:val="a2"/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7EB743FD"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B01</w:t>
            </w:r>
          </w:p>
        </w:tc>
        <w:tc>
          <w:tcPr>
            <w:tcW w:w="5872" w:type="dxa"/>
            <w:shd w:val="clear" w:color="auto" w:fill="auto"/>
          </w:tcPr>
          <w:p w14:paraId="3A556CE4" w14:textId="356184F7" w:rsidR="000E295E" w:rsidRDefault="0B1A0E20" w:rsidP="04B624A8">
            <w:pPr>
              <w:spacing w:line="259" w:lineRule="auto"/>
              <w:rPr>
                <w:rFonts w:ascii="Malgun Gothic" w:hAnsi="Malgun Gothic" w:cs="Malgun Gothic"/>
                <w:szCs w:val="20"/>
              </w:rPr>
            </w:pPr>
            <w:r w:rsidRPr="0B1A0E20">
              <w:rPr>
                <w:rFonts w:ascii="Malgun Gothic" w:hAnsi="Malgun Gothic" w:cs="Malgun Gothic"/>
                <w:color w:val="000000" w:themeColor="text1"/>
                <w:szCs w:val="20"/>
              </w:rPr>
              <w:t>회원이 세부사항을 확인한다.</w:t>
            </w:r>
          </w:p>
        </w:tc>
      </w:tr>
      <w:tr w:rsidR="000E295E" w14:paraId="3FA281CE" w14:textId="77777777" w:rsidTr="00D91E9A">
        <w:trPr>
          <w:trHeight w:val="300"/>
        </w:trPr>
        <w:tc>
          <w:tcPr>
            <w:tcW w:w="1514" w:type="dxa"/>
            <w:vMerge/>
          </w:tcPr>
          <w:p w14:paraId="673096D6" w14:textId="77777777" w:rsidR="000E295E" w:rsidRDefault="000E295E" w:rsidP="00D91E9A">
            <w:pPr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930" w:type="dxa"/>
            <w:shd w:val="clear" w:color="auto" w:fill="auto"/>
          </w:tcPr>
          <w:p w14:paraId="4E177079" w14:textId="3BC380DE" w:rsidR="000E295E" w:rsidRDefault="000E295E" w:rsidP="794E16DA">
            <w:pPr>
              <w:jc w:val="center"/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7EB743FD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B02</w:t>
            </w:r>
          </w:p>
        </w:tc>
        <w:tc>
          <w:tcPr>
            <w:tcW w:w="5872" w:type="dxa"/>
            <w:shd w:val="clear" w:color="auto" w:fill="auto"/>
          </w:tcPr>
          <w:p w14:paraId="7442BEE6" w14:textId="6CCDF08F" w:rsidR="000E295E" w:rsidRDefault="14303942" w:rsidP="00D91E9A">
            <w:pPr>
              <w:rPr>
                <w:rFonts w:ascii="Malgun Gothic" w:hAnsi="Malgun Gothic" w:cs="Malgun Gothic"/>
                <w:color w:val="000000" w:themeColor="text1"/>
              </w:rPr>
            </w:pPr>
            <w:r w:rsidRPr="040F055A">
              <w:rPr>
                <w:rFonts w:ascii="Malgun Gothic" w:hAnsi="Malgun Gothic" w:cs="Malgun Gothic"/>
                <w:color w:val="000000" w:themeColor="text1"/>
              </w:rPr>
              <w:t xml:space="preserve">회원이 </w:t>
            </w:r>
            <w:r w:rsidR="7214F7E1" w:rsidRPr="7214F7E1">
              <w:rPr>
                <w:rFonts w:ascii="Malgun Gothic" w:hAnsi="Malgun Gothic" w:cs="Malgun Gothic"/>
                <w:color w:val="000000" w:themeColor="text1"/>
              </w:rPr>
              <w:t>날짜 및 시간</w:t>
            </w:r>
            <w:r w:rsidR="000E295E" w:rsidRPr="040F055A">
              <w:rPr>
                <w:rFonts w:ascii="Malgun Gothic" w:hAnsi="Malgun Gothic" w:cs="Malgun Gothic"/>
                <w:color w:val="000000" w:themeColor="text1"/>
              </w:rPr>
              <w:t xml:space="preserve"> </w:t>
            </w:r>
            <w:r w:rsidR="0B1A0E20" w:rsidRPr="040F055A">
              <w:rPr>
                <w:rFonts w:ascii="Malgun Gothic" w:hAnsi="Malgun Gothic" w:cs="Malgun Gothic"/>
                <w:color w:val="000000" w:themeColor="text1"/>
              </w:rPr>
              <w:t>설정을 할 때</w:t>
            </w:r>
            <w:r w:rsidR="000E295E" w:rsidRPr="040F055A">
              <w:rPr>
                <w:rFonts w:ascii="Malgun Gothic" w:hAnsi="Malgun Gothic" w:cs="Malgun Gothic"/>
                <w:color w:val="000000" w:themeColor="text1"/>
              </w:rPr>
              <w:t xml:space="preserve">, </w:t>
            </w:r>
            <w:r w:rsidR="63D78A52" w:rsidRPr="040F055A">
              <w:rPr>
                <w:rFonts w:ascii="Malgun Gothic" w:hAnsi="Malgun Gothic" w:cs="Malgun Gothic"/>
                <w:color w:val="000000" w:themeColor="text1"/>
              </w:rPr>
              <w:t xml:space="preserve">시스템은 </w:t>
            </w:r>
            <w:r w:rsidR="000E295E" w:rsidRPr="040F055A">
              <w:rPr>
                <w:rFonts w:ascii="Malgun Gothic" w:hAnsi="Malgun Gothic" w:cs="Malgun Gothic"/>
                <w:color w:val="000000" w:themeColor="text1"/>
              </w:rPr>
              <w:t xml:space="preserve">세부 시간을 </w:t>
            </w:r>
            <w:r w:rsidR="040F055A" w:rsidRPr="040F055A">
              <w:rPr>
                <w:rFonts w:ascii="Malgun Gothic" w:hAnsi="Malgun Gothic" w:cs="Malgun Gothic"/>
                <w:color w:val="000000" w:themeColor="text1"/>
              </w:rPr>
              <w:t>설정할 수 있게 한다</w:t>
            </w:r>
            <w:r w:rsidR="000E295E" w:rsidRPr="040F055A">
              <w:rPr>
                <w:rFonts w:ascii="Malgun Gothic" w:hAnsi="Malgun Gothic" w:cs="Malgun Gothic"/>
                <w:color w:val="000000" w:themeColor="text1"/>
              </w:rPr>
              <w:t>.</w:t>
            </w:r>
          </w:p>
        </w:tc>
      </w:tr>
      <w:tr w:rsidR="000E295E" w14:paraId="4434BED0" w14:textId="77777777" w:rsidTr="6D755BE5">
        <w:trPr>
          <w:trHeight w:val="300"/>
        </w:trPr>
        <w:tc>
          <w:tcPr>
            <w:tcW w:w="1514" w:type="dxa"/>
            <w:vMerge/>
          </w:tcPr>
          <w:p w14:paraId="1B0D35FB" w14:textId="5F4E5201" w:rsidR="000E295E" w:rsidRDefault="000E295E" w:rsidP="6D755BE5">
            <w:pPr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930" w:type="dxa"/>
            <w:shd w:val="clear" w:color="auto" w:fill="auto"/>
          </w:tcPr>
          <w:p w14:paraId="2967ECF8" w14:textId="5EB75B98" w:rsidR="000E295E" w:rsidRDefault="000E295E" w:rsidP="794E16DA">
            <w:pPr>
              <w:jc w:val="center"/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7EB743FD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B03</w:t>
            </w:r>
          </w:p>
        </w:tc>
        <w:tc>
          <w:tcPr>
            <w:tcW w:w="5872" w:type="dxa"/>
            <w:shd w:val="clear" w:color="auto" w:fill="auto"/>
          </w:tcPr>
          <w:p w14:paraId="65B9E298" w14:textId="16933A0C" w:rsidR="000E295E" w:rsidRDefault="56D574BA" w:rsidP="6D755BE5">
            <w:pPr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09DEC930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 xml:space="preserve">회원은 </w:t>
            </w:r>
            <w:r w:rsidR="000E295E" w:rsidRPr="7EB743FD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 xml:space="preserve">원하는 </w:t>
            </w:r>
            <w:r w:rsidR="66617FB9" w:rsidRPr="66617FB9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 xml:space="preserve">날짜 </w:t>
            </w:r>
            <w:r w:rsidR="4597D9C9" w:rsidRPr="4597D9C9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및</w:t>
            </w:r>
            <w:r w:rsidR="5800EC25" w:rsidRPr="5800EC25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 xml:space="preserve"> </w:t>
            </w:r>
            <w:r w:rsidR="000E295E" w:rsidRPr="7EB743FD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 xml:space="preserve">시간을 </w:t>
            </w:r>
            <w:r w:rsidR="26BA4E69" w:rsidRPr="5E5D3599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설정한</w:t>
            </w:r>
            <w:r w:rsidR="6521A9DC" w:rsidRPr="5E5D3599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다.</w:t>
            </w:r>
          </w:p>
        </w:tc>
      </w:tr>
      <w:tr w:rsidR="52F3141B" w14:paraId="162B960B" w14:textId="77777777" w:rsidTr="70816A6F">
        <w:trPr>
          <w:trHeight w:val="300"/>
        </w:trPr>
        <w:tc>
          <w:tcPr>
            <w:tcW w:w="1514" w:type="dxa"/>
            <w:vMerge/>
            <w:vAlign w:val="center"/>
          </w:tcPr>
          <w:p w14:paraId="2E5125AE" w14:textId="03802878" w:rsidR="52F3141B" w:rsidRDefault="52F3141B" w:rsidP="52F3141B">
            <w:pPr>
              <w:pStyle w:val="a2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930" w:type="dxa"/>
            <w:shd w:val="clear" w:color="auto" w:fill="auto"/>
          </w:tcPr>
          <w:p w14:paraId="79F12C65" w14:textId="5C1CE919" w:rsidR="52F3141B" w:rsidRDefault="6521A9DC" w:rsidP="5C93D03E">
            <w:pPr>
              <w:jc w:val="center"/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5C93D03E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B04</w:t>
            </w:r>
          </w:p>
        </w:tc>
        <w:tc>
          <w:tcPr>
            <w:tcW w:w="5872" w:type="dxa"/>
            <w:shd w:val="clear" w:color="auto" w:fill="auto"/>
          </w:tcPr>
          <w:p w14:paraId="760B38B6" w14:textId="48C88B47" w:rsidR="52F3141B" w:rsidRDefault="0B1A0E20" w:rsidP="5C93D03E">
            <w:pPr>
              <w:rPr>
                <w:rFonts w:ascii="Malgun Gothic" w:hAnsi="Malgun Gothic" w:cs="Malgun Gothic"/>
                <w:szCs w:val="20"/>
              </w:rPr>
            </w:pPr>
            <w:r w:rsidRPr="0B1A0E20">
              <w:rPr>
                <w:rFonts w:ascii="Malgun Gothic" w:hAnsi="Malgun Gothic" w:cs="Malgun Gothic"/>
                <w:color w:val="000000" w:themeColor="text1"/>
                <w:szCs w:val="20"/>
              </w:rPr>
              <w:t>회원이 설정을 완료한다.</w:t>
            </w:r>
          </w:p>
        </w:tc>
      </w:tr>
      <w:tr w:rsidR="00F56AAC" w14:paraId="37F3C1B9" w14:textId="77777777" w:rsidTr="5B22FDC7">
        <w:trPr>
          <w:trHeight w:val="300"/>
        </w:trPr>
        <w:tc>
          <w:tcPr>
            <w:tcW w:w="1514" w:type="dxa"/>
            <w:vMerge/>
            <w:vAlign w:val="center"/>
          </w:tcPr>
          <w:p w14:paraId="1A2A68C8" w14:textId="77777777" w:rsidR="00F56AAC" w:rsidRDefault="00F56AAC" w:rsidP="52F3141B">
            <w:pPr>
              <w:pStyle w:val="a2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930" w:type="dxa"/>
            <w:shd w:val="clear" w:color="auto" w:fill="auto"/>
          </w:tcPr>
          <w:p w14:paraId="68028896" w14:textId="2073A29E" w:rsidR="00F56AAC" w:rsidRPr="00D3218E" w:rsidRDefault="00F56AAC" w:rsidP="5C93D03E">
            <w:pPr>
              <w:jc w:val="center"/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00D3218E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B05</w:t>
            </w:r>
          </w:p>
        </w:tc>
        <w:tc>
          <w:tcPr>
            <w:tcW w:w="5872" w:type="dxa"/>
            <w:shd w:val="clear" w:color="auto" w:fill="auto"/>
          </w:tcPr>
          <w:p w14:paraId="443ECAB8" w14:textId="68782A4C" w:rsidR="00F56AAC" w:rsidRPr="1A322934" w:rsidRDefault="072A8382" w:rsidP="1A322934">
            <w:pPr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27E2C94A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시스템은 미리 알림 시간을 설정한다.</w:t>
            </w:r>
          </w:p>
        </w:tc>
      </w:tr>
      <w:tr w:rsidR="000E295E" w14:paraId="270FC636" w14:textId="77777777" w:rsidTr="6C046A37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585A863D" w14:textId="77777777" w:rsidR="000E295E" w:rsidRDefault="000E295E" w:rsidP="00D91E9A">
            <w:pPr>
              <w:pStyle w:val="a2"/>
              <w:rPr>
                <w:rFonts w:asciiTheme="minorEastAsia" w:eastAsiaTheme="minorEastAsia" w:hAnsiTheme="minorEastAsia" w:cstheme="minorEastAsia"/>
              </w:rPr>
            </w:pPr>
            <w:r w:rsidRPr="7EB743FD">
              <w:rPr>
                <w:rFonts w:asciiTheme="minorEastAsia" w:eastAsiaTheme="minorEastAsia" w:hAnsiTheme="minorEastAsia" w:cstheme="minorEastAsia"/>
              </w:rPr>
              <w:t>대안 흐름</w:t>
            </w:r>
          </w:p>
        </w:tc>
        <w:tc>
          <w:tcPr>
            <w:tcW w:w="930" w:type="dxa"/>
            <w:shd w:val="clear" w:color="auto" w:fill="auto"/>
          </w:tcPr>
          <w:p w14:paraId="6179A3AB" w14:textId="4E3A1C58" w:rsidR="000E295E" w:rsidRPr="6C046A37" w:rsidRDefault="000E295E" w:rsidP="6C046A37">
            <w:pPr>
              <w:pStyle w:val="a2"/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7EB743FD"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A01</w:t>
            </w:r>
          </w:p>
        </w:tc>
        <w:tc>
          <w:tcPr>
            <w:tcW w:w="5872" w:type="dxa"/>
            <w:shd w:val="clear" w:color="auto" w:fill="auto"/>
          </w:tcPr>
          <w:p w14:paraId="238EFD6C" w14:textId="07698881" w:rsidR="000E295E" w:rsidRPr="6C046A37" w:rsidRDefault="2E379EC1" w:rsidP="00360875">
            <w:pPr>
              <w:pStyle w:val="a2"/>
              <w:jc w:val="left"/>
              <w:rPr>
                <w:b w:val="0"/>
              </w:rPr>
            </w:pPr>
            <w:r w:rsidRPr="2E379EC1">
              <w:rPr>
                <w:rFonts w:ascii="Malgun Gothic" w:eastAsia="Malgun Gothic" w:hAnsi="Malgun Gothic" w:cs="Malgun Gothic"/>
                <w:b w:val="0"/>
                <w:color w:val="000000" w:themeColor="text1"/>
              </w:rPr>
              <w:t>회원이 취소를 한다.</w:t>
            </w:r>
          </w:p>
        </w:tc>
      </w:tr>
      <w:tr w:rsidR="000E295E" w14:paraId="3271B170" w14:textId="77777777" w:rsidTr="6C046A37">
        <w:trPr>
          <w:trHeight w:val="300"/>
        </w:trPr>
        <w:tc>
          <w:tcPr>
            <w:tcW w:w="1514" w:type="dxa"/>
            <w:vMerge/>
          </w:tcPr>
          <w:p w14:paraId="2333CDED" w14:textId="77777777" w:rsidR="000E295E" w:rsidRDefault="000E295E" w:rsidP="00D91E9A">
            <w:pPr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930" w:type="dxa"/>
            <w:shd w:val="clear" w:color="auto" w:fill="auto"/>
          </w:tcPr>
          <w:p w14:paraId="17F86DEE" w14:textId="1579ABDD" w:rsidR="000E295E" w:rsidRPr="6C046A37" w:rsidRDefault="000E295E" w:rsidP="6C046A37">
            <w:pPr>
              <w:pStyle w:val="a2"/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7EB743FD"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A02</w:t>
            </w:r>
          </w:p>
        </w:tc>
        <w:tc>
          <w:tcPr>
            <w:tcW w:w="5872" w:type="dxa"/>
            <w:shd w:val="clear" w:color="auto" w:fill="auto"/>
          </w:tcPr>
          <w:p w14:paraId="34C8D4EF" w14:textId="78C5FEDF" w:rsidR="000E295E" w:rsidRPr="6C046A37" w:rsidRDefault="726D036F" w:rsidP="00360875">
            <w:pPr>
              <w:pStyle w:val="a2"/>
              <w:jc w:val="left"/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3EF6A887"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 xml:space="preserve">시스템은 </w:t>
            </w:r>
            <w:r w:rsidR="000E295E" w:rsidRPr="7EB743FD"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변경 사항 폐지</w:t>
            </w:r>
            <w:r w:rsidR="00CF6D0B">
              <w:rPr>
                <w:rStyle w:val="a1"/>
                <w:rFonts w:asciiTheme="minorEastAsia" w:eastAsiaTheme="minorEastAsia" w:hAnsiTheme="minorEastAsia" w:cstheme="minorEastAsia" w:hint="eastAsia"/>
                <w:b w:val="0"/>
                <w:color w:val="000000" w:themeColor="text1"/>
              </w:rPr>
              <w:t>에 대해</w:t>
            </w:r>
            <w:r w:rsidR="000E295E" w:rsidRPr="7EB743FD"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 xml:space="preserve"> </w:t>
            </w:r>
            <w:r w:rsidR="2B112EEE" w:rsidRPr="75C579D5"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 xml:space="preserve">회원에게 </w:t>
            </w:r>
            <w:r w:rsidR="000E295E" w:rsidRPr="7EB743FD"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2차 확인을 진행한다.</w:t>
            </w:r>
          </w:p>
        </w:tc>
      </w:tr>
      <w:tr w:rsidR="000E295E" w14:paraId="0367F533" w14:textId="77777777" w:rsidTr="6C046A37">
        <w:trPr>
          <w:trHeight w:val="300"/>
        </w:trPr>
        <w:tc>
          <w:tcPr>
            <w:tcW w:w="1514" w:type="dxa"/>
            <w:vMerge/>
          </w:tcPr>
          <w:p w14:paraId="74A08C0F" w14:textId="4180886D" w:rsidR="000E295E" w:rsidRDefault="000E295E" w:rsidP="6C046A37">
            <w:pPr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930" w:type="dxa"/>
            <w:shd w:val="clear" w:color="auto" w:fill="auto"/>
          </w:tcPr>
          <w:p w14:paraId="561BD4C2" w14:textId="7D76FC7C" w:rsidR="000E295E" w:rsidRDefault="000E295E" w:rsidP="6C046A37">
            <w:pPr>
              <w:pStyle w:val="a2"/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7EB743FD"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A03</w:t>
            </w:r>
          </w:p>
        </w:tc>
        <w:tc>
          <w:tcPr>
            <w:tcW w:w="5872" w:type="dxa"/>
            <w:shd w:val="clear" w:color="auto" w:fill="auto"/>
          </w:tcPr>
          <w:p w14:paraId="75EB6066" w14:textId="17F4A593" w:rsidR="000E295E" w:rsidRDefault="2C5A9642" w:rsidP="00360875">
            <w:pPr>
              <w:pStyle w:val="a2"/>
              <w:jc w:val="left"/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5A303078"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 xml:space="preserve">시스템은 회원을 </w:t>
            </w:r>
            <w:r w:rsidR="09023428" w:rsidRPr="5A303078"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할</w:t>
            </w:r>
            <w:r w:rsidR="000E295E" w:rsidRPr="7EB743FD"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 xml:space="preserve"> </w:t>
            </w:r>
            <w:r w:rsidR="040F055A" w:rsidRPr="040F055A"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일들을 보고 있는 상태로 놓는다</w:t>
            </w:r>
            <w:r w:rsidR="000E295E" w:rsidRPr="7EB743FD"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.</w:t>
            </w:r>
          </w:p>
        </w:tc>
      </w:tr>
      <w:tr w:rsidR="008B5D46" w14:paraId="793C86FF" w14:textId="77777777" w:rsidTr="1440C677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4EB0F406" w14:textId="77777777" w:rsidR="008B5D46" w:rsidRDefault="008B5D46" w:rsidP="00D91E9A">
            <w:pPr>
              <w:pStyle w:val="a2"/>
              <w:rPr>
                <w:rFonts w:asciiTheme="minorEastAsia" w:eastAsiaTheme="minorEastAsia" w:hAnsiTheme="minorEastAsia" w:cstheme="minorEastAsia"/>
              </w:rPr>
            </w:pPr>
            <w:r w:rsidRPr="7EB743FD">
              <w:rPr>
                <w:rFonts w:asciiTheme="minorEastAsia" w:eastAsiaTheme="minorEastAsia" w:hAnsiTheme="minorEastAsia" w:cstheme="minorEastAsia"/>
              </w:rPr>
              <w:t>예외 흐름</w:t>
            </w:r>
          </w:p>
        </w:tc>
        <w:tc>
          <w:tcPr>
            <w:tcW w:w="930" w:type="dxa"/>
            <w:shd w:val="clear" w:color="auto" w:fill="auto"/>
          </w:tcPr>
          <w:p w14:paraId="04D35F97" w14:textId="77777777" w:rsidR="1440C677" w:rsidRPr="1440C677" w:rsidRDefault="1440C677" w:rsidP="1440C677">
            <w:pPr>
              <w:pStyle w:val="a2"/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7EB743FD"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E01</w:t>
            </w:r>
          </w:p>
        </w:tc>
        <w:tc>
          <w:tcPr>
            <w:tcW w:w="5872" w:type="dxa"/>
            <w:shd w:val="clear" w:color="auto" w:fill="auto"/>
          </w:tcPr>
          <w:p w14:paraId="3B222691" w14:textId="021D7CBF" w:rsidR="1440C677" w:rsidRPr="1440C677" w:rsidRDefault="00F56AAC" w:rsidP="1440C677">
            <w:pPr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>
              <w:rPr>
                <w:rStyle w:val="a1"/>
                <w:rFonts w:asciiTheme="minorEastAsia" w:eastAsiaTheme="minorEastAsia" w:hAnsiTheme="minorEastAsia" w:cstheme="minorEastAsia" w:hint="eastAsia"/>
                <w:color w:val="000000" w:themeColor="text1"/>
              </w:rPr>
              <w:t xml:space="preserve">시스템이 </w:t>
            </w:r>
            <w:r w:rsidR="6BFC4DC5" w:rsidRPr="6BFC4DC5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날짜 및 시간을</w:t>
            </w:r>
            <w:r w:rsidR="5186529D" w:rsidRPr="7EB743FD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 xml:space="preserve"> 설정하는 과정에서</w:t>
            </w:r>
            <w:r w:rsidR="1440C677" w:rsidRPr="7EB743FD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 xml:space="preserve"> 오류가 나 </w:t>
            </w:r>
            <w:r w:rsidR="6C48E5E0" w:rsidRPr="7EB743FD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저장이 되지 않으면</w:t>
            </w:r>
            <w:r w:rsidR="30AA87DC" w:rsidRPr="5A303078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, 시스템은</w:t>
            </w:r>
            <w:r w:rsidR="1440C677" w:rsidRPr="7EB743FD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 xml:space="preserve"> 오류 메</w:t>
            </w:r>
            <w:r w:rsidR="007A556A">
              <w:rPr>
                <w:rStyle w:val="a1"/>
                <w:rFonts w:asciiTheme="minorEastAsia" w:eastAsiaTheme="minorEastAsia" w:hAnsiTheme="minorEastAsia" w:cstheme="minorEastAsia" w:hint="eastAsia"/>
                <w:color w:val="000000" w:themeColor="text1"/>
              </w:rPr>
              <w:t>시</w:t>
            </w:r>
            <w:r w:rsidR="1440C677" w:rsidRPr="7EB743FD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지를 출력한다.</w:t>
            </w:r>
          </w:p>
        </w:tc>
      </w:tr>
      <w:tr w:rsidR="000E295E" w14:paraId="1723A436" w14:textId="77777777" w:rsidTr="64E52327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52CD20FF" w14:textId="77777777" w:rsidR="000E295E" w:rsidRDefault="000E295E" w:rsidP="00D91E9A">
            <w:pPr>
              <w:pStyle w:val="a2"/>
              <w:rPr>
                <w:rFonts w:asciiTheme="minorEastAsia" w:eastAsiaTheme="minorEastAsia" w:hAnsiTheme="minorEastAsia" w:cstheme="minorEastAsia"/>
              </w:rPr>
            </w:pPr>
            <w:r w:rsidRPr="7EB743FD">
              <w:rPr>
                <w:rFonts w:asciiTheme="minorEastAsia" w:eastAsiaTheme="minorEastAsia" w:hAnsiTheme="minorEastAsia" w:cstheme="minorEastAsia"/>
              </w:rPr>
              <w:t>시나리오</w:t>
            </w:r>
          </w:p>
        </w:tc>
        <w:tc>
          <w:tcPr>
            <w:tcW w:w="930" w:type="dxa"/>
          </w:tcPr>
          <w:p w14:paraId="0D902512" w14:textId="77777777" w:rsidR="000E295E" w:rsidRPr="64E52327" w:rsidRDefault="000E295E" w:rsidP="64E52327">
            <w:pPr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7EB743FD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SN001</w:t>
            </w:r>
          </w:p>
        </w:tc>
        <w:tc>
          <w:tcPr>
            <w:tcW w:w="5872" w:type="dxa"/>
          </w:tcPr>
          <w:p w14:paraId="1F5EE466" w14:textId="72CA94FB" w:rsidR="000E295E" w:rsidRPr="00D83DB3" w:rsidRDefault="000E295E" w:rsidP="64E52327">
            <w:pPr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  <w:lang w:val="en-CA"/>
              </w:rPr>
            </w:pPr>
            <w:r w:rsidRPr="7EB743FD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B01→B02→B03</w:t>
            </w:r>
            <w:r w:rsidR="00D83DB3" w:rsidRPr="7EB743FD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→</w:t>
            </w:r>
            <w:r w:rsidR="00D83DB3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  <w:lang w:val="en-CA"/>
              </w:rPr>
              <w:t>B04</w:t>
            </w:r>
            <w:r w:rsidR="00917009" w:rsidRPr="7EB743FD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→</w:t>
            </w:r>
            <w:r w:rsidR="00917009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  <w:lang w:val="en-CA"/>
              </w:rPr>
              <w:t>B05</w:t>
            </w:r>
          </w:p>
        </w:tc>
      </w:tr>
      <w:tr w:rsidR="000E295E" w14:paraId="1F93AC9D" w14:textId="77777777" w:rsidTr="1910AC4B">
        <w:trPr>
          <w:trHeight w:val="300"/>
        </w:trPr>
        <w:tc>
          <w:tcPr>
            <w:tcW w:w="1514" w:type="dxa"/>
            <w:vMerge/>
            <w:vAlign w:val="center"/>
          </w:tcPr>
          <w:p w14:paraId="31E8C1B3" w14:textId="1C84F666" w:rsidR="000E295E" w:rsidRDefault="000E295E" w:rsidP="4C4B6D42">
            <w:pPr>
              <w:pStyle w:val="a2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930" w:type="dxa"/>
            <w:shd w:val="clear" w:color="auto" w:fill="FFFFFF" w:themeFill="background1"/>
          </w:tcPr>
          <w:p w14:paraId="4685BD49" w14:textId="70E8090E" w:rsidR="000E295E" w:rsidRPr="64E52327" w:rsidRDefault="000E295E" w:rsidP="64E52327">
            <w:pPr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7EB743FD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SN002</w:t>
            </w:r>
          </w:p>
        </w:tc>
        <w:tc>
          <w:tcPr>
            <w:tcW w:w="5872" w:type="dxa"/>
            <w:shd w:val="clear" w:color="auto" w:fill="FFFFFF" w:themeFill="background1"/>
          </w:tcPr>
          <w:p w14:paraId="520B7308" w14:textId="57A44654" w:rsidR="000E295E" w:rsidRPr="64E52327" w:rsidRDefault="00502C1C" w:rsidP="64E52327">
            <w:pPr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B01</w:t>
            </w:r>
            <w:r w:rsidR="002F42C7" w:rsidRPr="002F42C7">
              <w:rPr>
                <w:rStyle w:val="a1"/>
                <w:rFonts w:asciiTheme="minorEastAsia" w:eastAsiaTheme="minorEastAsia" w:hAnsiTheme="minorEastAsia" w:cstheme="minorEastAsia" w:hint="eastAsia"/>
                <w:color w:val="000000" w:themeColor="text1"/>
              </w:rPr>
              <w:t>→</w:t>
            </w:r>
            <w:r w:rsidR="000E295E" w:rsidRPr="7EB743FD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A01→A03</w:t>
            </w:r>
          </w:p>
        </w:tc>
      </w:tr>
      <w:tr w:rsidR="000E295E" w14:paraId="0909B222" w14:textId="77777777" w:rsidTr="1910AC4B">
        <w:trPr>
          <w:trHeight w:val="300"/>
        </w:trPr>
        <w:tc>
          <w:tcPr>
            <w:tcW w:w="1514" w:type="dxa"/>
            <w:vMerge/>
            <w:vAlign w:val="center"/>
          </w:tcPr>
          <w:p w14:paraId="19B8BC7A" w14:textId="08C27231" w:rsidR="000E295E" w:rsidRDefault="000E295E" w:rsidP="7677C8D2">
            <w:pPr>
              <w:pStyle w:val="a2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930" w:type="dxa"/>
            <w:shd w:val="clear" w:color="auto" w:fill="FFFFFF" w:themeFill="background1"/>
          </w:tcPr>
          <w:p w14:paraId="276ED441" w14:textId="5C757E1F" w:rsidR="000E295E" w:rsidRPr="64E52327" w:rsidRDefault="000E295E" w:rsidP="64E52327">
            <w:pPr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7EB743FD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SN003</w:t>
            </w:r>
          </w:p>
        </w:tc>
        <w:tc>
          <w:tcPr>
            <w:tcW w:w="5872" w:type="dxa"/>
            <w:shd w:val="clear" w:color="auto" w:fill="FFFFFF" w:themeFill="background1"/>
          </w:tcPr>
          <w:p w14:paraId="29F569E4" w14:textId="55E585F4" w:rsidR="000E295E" w:rsidRPr="00390D24" w:rsidRDefault="000E295E" w:rsidP="64E52327">
            <w:pPr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  <w:lang w:val="en-CA"/>
              </w:rPr>
            </w:pPr>
            <w:r w:rsidRPr="7EB743FD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B01→</w:t>
            </w:r>
            <w:r w:rsidR="2D10D36F" w:rsidRPr="3CAD48E7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B02</w:t>
            </w:r>
            <w:r w:rsidR="2D10D36F" w:rsidRPr="11584057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→</w:t>
            </w:r>
            <w:r w:rsidR="00FC34DF" w:rsidRPr="7EB743FD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B03→</w:t>
            </w:r>
            <w:r w:rsidRPr="7EB743FD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A01→A02</w:t>
            </w:r>
            <w:r w:rsidR="002637F5" w:rsidRPr="7EB743FD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→</w:t>
            </w:r>
            <w:r w:rsidRPr="7EB743FD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A03</w:t>
            </w:r>
          </w:p>
        </w:tc>
      </w:tr>
      <w:tr w:rsidR="000E295E" w14:paraId="6319ADFC" w14:textId="77777777" w:rsidTr="1910AC4B">
        <w:trPr>
          <w:trHeight w:val="300"/>
        </w:trPr>
        <w:tc>
          <w:tcPr>
            <w:tcW w:w="1514" w:type="dxa"/>
            <w:vMerge/>
            <w:vAlign w:val="center"/>
          </w:tcPr>
          <w:p w14:paraId="599FC435" w14:textId="32659812" w:rsidR="000E295E" w:rsidRDefault="000E295E" w:rsidP="49F81A09">
            <w:pPr>
              <w:pStyle w:val="a2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930" w:type="dxa"/>
            <w:shd w:val="clear" w:color="auto" w:fill="FFFFFF" w:themeFill="background1"/>
          </w:tcPr>
          <w:p w14:paraId="22CAA924" w14:textId="1AFF3360" w:rsidR="000E295E" w:rsidRPr="64E52327" w:rsidRDefault="000E295E" w:rsidP="64E52327">
            <w:pPr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7EB743FD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SN00</w:t>
            </w:r>
            <w:r w:rsidR="006A6BE7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4</w:t>
            </w:r>
          </w:p>
        </w:tc>
        <w:tc>
          <w:tcPr>
            <w:tcW w:w="5872" w:type="dxa"/>
            <w:shd w:val="clear" w:color="auto" w:fill="FFFFFF" w:themeFill="background1"/>
          </w:tcPr>
          <w:p w14:paraId="5AA274B3" w14:textId="29BC856A" w:rsidR="000E295E" w:rsidRPr="64E52327" w:rsidRDefault="000E295E" w:rsidP="64E52327">
            <w:pPr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7EB743FD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B01→B02→B03→</w:t>
            </w:r>
            <w:r w:rsidR="00F56AAC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  <w:lang w:val="en-CA"/>
              </w:rPr>
              <w:t>B04</w:t>
            </w:r>
            <w:r w:rsidR="00F56AAC" w:rsidRPr="3E327A42">
              <w:rPr>
                <w:rStyle w:val="a1"/>
                <w:rFonts w:ascii="Malgun Gothic" w:hAnsi="Malgun Gothic"/>
                <w:color w:val="000000" w:themeColor="text1"/>
              </w:rPr>
              <w:t>→</w:t>
            </w:r>
            <w:r w:rsidR="6D06DAFC" w:rsidRPr="4888C004">
              <w:rPr>
                <w:rStyle w:val="a1"/>
                <w:rFonts w:ascii="Malgun Gothic" w:hAnsi="Malgun Gothic"/>
                <w:color w:val="000000" w:themeColor="text1"/>
              </w:rPr>
              <w:t>B05</w:t>
            </w:r>
            <w:r w:rsidR="1A0C45A7" w:rsidRPr="3E327A42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→</w:t>
            </w:r>
            <w:r w:rsidRPr="7EB743FD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E01</w:t>
            </w:r>
          </w:p>
        </w:tc>
      </w:tr>
    </w:tbl>
    <w:p w14:paraId="24B83C2A" w14:textId="77777777" w:rsidR="008B5D46" w:rsidRDefault="008B5D46" w:rsidP="008B5D46"/>
    <w:p w14:paraId="5EF26BD6" w14:textId="70B258ED" w:rsidR="008B5D46" w:rsidRDefault="00F01B00" w:rsidP="008B5D46">
      <w:pPr>
        <w:pStyle w:val="Heading4"/>
        <w:rPr>
          <w:rFonts w:ascii="Dotum" w:eastAsia="Dotum" w:hAnsi="Dotum"/>
        </w:rPr>
      </w:pPr>
      <w:r>
        <w:rPr>
          <w:rStyle w:val="a1"/>
          <w:color w:val="000000" w:themeColor="text1"/>
        </w:rPr>
        <w:t xml:space="preserve"> </w:t>
      </w:r>
      <w:r w:rsidR="37B04FEC" w:rsidRPr="5FFBE42C">
        <w:rPr>
          <w:rStyle w:val="a1"/>
          <w:color w:val="000000" w:themeColor="text1"/>
        </w:rPr>
        <w:t>UC0</w:t>
      </w:r>
      <w:r w:rsidR="006E48B0">
        <w:rPr>
          <w:rStyle w:val="a1"/>
          <w:color w:val="000000" w:themeColor="text1"/>
        </w:rPr>
        <w:t>10</w:t>
      </w:r>
      <w:r w:rsidR="008B5D46" w:rsidRPr="2F8AF1C7">
        <w:rPr>
          <w:rStyle w:val="a1"/>
          <w:color w:val="000000" w:themeColor="text1"/>
        </w:rPr>
        <w:t xml:space="preserve">: </w:t>
      </w:r>
      <w:r w:rsidR="008B5D46" w:rsidRPr="7AE2ABD4">
        <w:rPr>
          <w:rFonts w:ascii="Dotum" w:eastAsia="Dotum" w:hAnsi="Dotum"/>
        </w:rPr>
        <w:t>마감일을 설정한다.</w:t>
      </w:r>
    </w:p>
    <w:p w14:paraId="28FDB1B9" w14:textId="77777777" w:rsidR="008B5D46" w:rsidRDefault="008B5D46" w:rsidP="008B5D46"/>
    <w:tbl>
      <w:tblPr>
        <w:tblW w:w="8316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01"/>
        <w:gridCol w:w="1110"/>
        <w:gridCol w:w="5805"/>
      </w:tblGrid>
      <w:tr w:rsidR="008B5D46" w14:paraId="09D77D75" w14:textId="77777777" w:rsidTr="4327FC6C">
        <w:trPr>
          <w:trHeight w:val="300"/>
        </w:trPr>
        <w:tc>
          <w:tcPr>
            <w:tcW w:w="1401" w:type="dxa"/>
            <w:shd w:val="clear" w:color="auto" w:fill="CCCCCC"/>
            <w:vAlign w:val="center"/>
          </w:tcPr>
          <w:p w14:paraId="2797C11A" w14:textId="77777777" w:rsidR="008B5D46" w:rsidRDefault="008B5D46" w:rsidP="00D91E9A">
            <w:pPr>
              <w:pStyle w:val="a2"/>
              <w:rPr>
                <w:rFonts w:asciiTheme="minorEastAsia" w:eastAsiaTheme="minorEastAsia" w:hAnsiTheme="minorEastAsia" w:cstheme="minorEastAsia"/>
              </w:rPr>
            </w:pPr>
            <w:r w:rsidRPr="7EB743FD">
              <w:rPr>
                <w:rFonts w:asciiTheme="minorEastAsia" w:eastAsiaTheme="minorEastAsia" w:hAnsiTheme="minorEastAsia" w:cstheme="minorEastAsia"/>
              </w:rPr>
              <w:t>설명</w:t>
            </w:r>
          </w:p>
        </w:tc>
        <w:tc>
          <w:tcPr>
            <w:tcW w:w="6915" w:type="dxa"/>
            <w:gridSpan w:val="2"/>
          </w:tcPr>
          <w:p w14:paraId="03D7D372" w14:textId="21AA78F7" w:rsidR="008B5D46" w:rsidRDefault="3882065D" w:rsidP="00D91E9A">
            <w:pPr>
              <w:rPr>
                <w:rFonts w:asciiTheme="minorEastAsia" w:eastAsiaTheme="minorEastAsia" w:hAnsiTheme="minorEastAsia" w:cstheme="minorEastAsia"/>
              </w:rPr>
            </w:pPr>
            <w:r w:rsidRPr="5C3AF55A">
              <w:rPr>
                <w:rFonts w:asciiTheme="minorEastAsia" w:eastAsiaTheme="minorEastAsia" w:hAnsiTheme="minorEastAsia" w:cstheme="minorEastAsia"/>
              </w:rPr>
              <w:t>회원이</w:t>
            </w:r>
            <w:r w:rsidR="2C991E5C" w:rsidRPr="7EB743FD">
              <w:rPr>
                <w:rFonts w:asciiTheme="minorEastAsia" w:eastAsiaTheme="minorEastAsia" w:hAnsiTheme="minorEastAsia" w:cstheme="minorEastAsia"/>
              </w:rPr>
              <w:t xml:space="preserve"> 추가할 작업의 마감일을 설정한다.</w:t>
            </w:r>
          </w:p>
        </w:tc>
      </w:tr>
      <w:tr w:rsidR="008B5D46" w14:paraId="14AD3FC2" w14:textId="77777777" w:rsidTr="4327FC6C">
        <w:trPr>
          <w:trHeight w:val="300"/>
        </w:trPr>
        <w:tc>
          <w:tcPr>
            <w:tcW w:w="1401" w:type="dxa"/>
            <w:shd w:val="clear" w:color="auto" w:fill="CCCCCC"/>
            <w:vAlign w:val="center"/>
          </w:tcPr>
          <w:p w14:paraId="2AF49818" w14:textId="77777777" w:rsidR="008B5D46" w:rsidRDefault="008B5D46" w:rsidP="00D91E9A">
            <w:pPr>
              <w:pStyle w:val="a2"/>
              <w:rPr>
                <w:rFonts w:asciiTheme="minorEastAsia" w:eastAsiaTheme="minorEastAsia" w:hAnsiTheme="minorEastAsia" w:cstheme="minorEastAsia"/>
              </w:rPr>
            </w:pPr>
            <w:r w:rsidRPr="7EB743FD">
              <w:rPr>
                <w:rFonts w:asciiTheme="minorEastAsia" w:eastAsiaTheme="minorEastAsia" w:hAnsiTheme="minorEastAsia" w:cstheme="minorEastAsia"/>
              </w:rPr>
              <w:t xml:space="preserve">관련 </w:t>
            </w:r>
            <w:proofErr w:type="spellStart"/>
            <w:r w:rsidRPr="7EB743FD">
              <w:rPr>
                <w:rFonts w:asciiTheme="minorEastAsia" w:eastAsiaTheme="minorEastAsia" w:hAnsiTheme="minorEastAsia" w:cstheme="minorEastAsia"/>
              </w:rPr>
              <w:t>액터</w:t>
            </w:r>
            <w:proofErr w:type="spellEnd"/>
          </w:p>
        </w:tc>
        <w:tc>
          <w:tcPr>
            <w:tcW w:w="6915" w:type="dxa"/>
            <w:gridSpan w:val="2"/>
          </w:tcPr>
          <w:p w14:paraId="047B991A" w14:textId="534E81AE" w:rsidR="008B5D46" w:rsidRDefault="538525CA" w:rsidP="00D91E9A">
            <w:pPr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0592E80B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회원</w:t>
            </w:r>
          </w:p>
        </w:tc>
      </w:tr>
      <w:tr w:rsidR="008B5D46" w14:paraId="03E61179" w14:textId="77777777" w:rsidTr="4327FC6C">
        <w:trPr>
          <w:trHeight w:val="300"/>
        </w:trPr>
        <w:tc>
          <w:tcPr>
            <w:tcW w:w="1401" w:type="dxa"/>
            <w:shd w:val="clear" w:color="auto" w:fill="CCCCCC"/>
            <w:vAlign w:val="center"/>
          </w:tcPr>
          <w:p w14:paraId="5573A9A0" w14:textId="77777777" w:rsidR="008B5D46" w:rsidRDefault="008B5D46" w:rsidP="00D91E9A">
            <w:pPr>
              <w:pStyle w:val="a2"/>
              <w:rPr>
                <w:rFonts w:asciiTheme="minorEastAsia" w:eastAsiaTheme="minorEastAsia" w:hAnsiTheme="minorEastAsia" w:cstheme="minorEastAsia"/>
              </w:rPr>
            </w:pPr>
            <w:r w:rsidRPr="7EB743FD">
              <w:rPr>
                <w:rFonts w:asciiTheme="minorEastAsia" w:eastAsiaTheme="minorEastAsia" w:hAnsiTheme="minorEastAsia" w:cstheme="minorEastAsia"/>
              </w:rPr>
              <w:t>사전 조건</w:t>
            </w:r>
          </w:p>
        </w:tc>
        <w:tc>
          <w:tcPr>
            <w:tcW w:w="6915" w:type="dxa"/>
            <w:gridSpan w:val="2"/>
          </w:tcPr>
          <w:p w14:paraId="6E2F8BC7" w14:textId="6A2DA1C4" w:rsidR="008B5D46" w:rsidRDefault="7F359599" w:rsidP="1910AC4B">
            <w:pPr>
              <w:spacing w:line="259" w:lineRule="auto"/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61A796F4">
              <w:rPr>
                <w:rStyle w:val="a1"/>
                <w:rFonts w:ascii="Malgun Gothic" w:hAnsi="Malgun Gothic"/>
                <w:color w:val="000000" w:themeColor="text1"/>
              </w:rPr>
              <w:t>회원은</w:t>
            </w:r>
            <w:r w:rsidR="527BF0CF" w:rsidRPr="1910AC4B">
              <w:rPr>
                <w:rStyle w:val="a1"/>
                <w:rFonts w:ascii="Malgun Gothic" w:hAnsi="Malgun Gothic"/>
                <w:color w:val="000000" w:themeColor="text1"/>
              </w:rPr>
              <w:t xml:space="preserve"> UC002를 통해 로그인을 해야 한다.</w:t>
            </w:r>
            <w:r w:rsidR="527BF0CF" w:rsidRPr="1910AC4B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 xml:space="preserve"> </w:t>
            </w:r>
          </w:p>
          <w:p w14:paraId="513F4926" w14:textId="1C93477F" w:rsidR="008B5D46" w:rsidRPr="00B172DF" w:rsidRDefault="76A8068D" w:rsidP="112F8CDA">
            <w:pPr>
              <w:spacing w:line="259" w:lineRule="auto"/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>
              <w:rPr>
                <w:rStyle w:val="a1"/>
                <w:rFonts w:ascii="Malgun Gothic" w:hAnsi="Malgun Gothic"/>
                <w:color w:val="000000" w:themeColor="text1"/>
              </w:rPr>
              <w:t>회원은</w:t>
            </w:r>
            <w:r w:rsidR="44E5198E" w:rsidRPr="001B3D92">
              <w:rPr>
                <w:rStyle w:val="a1"/>
                <w:rFonts w:ascii="Malgun Gothic" w:hAnsi="Malgun Gothic"/>
                <w:color w:val="000000" w:themeColor="text1"/>
              </w:rPr>
              <w:t xml:space="preserve"> </w:t>
            </w:r>
            <w:r w:rsidR="64BB9C1C">
              <w:rPr>
                <w:rStyle w:val="a1"/>
                <w:rFonts w:ascii="Malgun Gothic" w:hAnsi="Malgun Gothic"/>
                <w:color w:val="000000" w:themeColor="text1"/>
              </w:rPr>
              <w:t>UC00</w:t>
            </w:r>
            <w:r w:rsidR="4A0F778A">
              <w:rPr>
                <w:rStyle w:val="a1"/>
                <w:rFonts w:ascii="Malgun Gothic" w:hAnsi="Malgun Gothic"/>
                <w:color w:val="000000" w:themeColor="text1"/>
              </w:rPr>
              <w:t>7</w:t>
            </w:r>
            <w:r w:rsidR="00B172DF">
              <w:rPr>
                <w:rStyle w:val="a1"/>
                <w:rFonts w:ascii="Malgun Gothic" w:hAnsi="Malgun Gothic" w:hint="eastAsia"/>
                <w:color w:val="000000" w:themeColor="text1"/>
              </w:rPr>
              <w:t>을 통해</w:t>
            </w:r>
            <w:r w:rsidR="1DF878CF">
              <w:rPr>
                <w:rStyle w:val="a1"/>
                <w:rFonts w:ascii="Malgun Gothic" w:hAnsi="Malgun Gothic"/>
                <w:color w:val="000000" w:themeColor="text1"/>
              </w:rPr>
              <w:t xml:space="preserve"> 할 </w:t>
            </w:r>
            <w:r w:rsidR="040F055A" w:rsidRPr="040F055A">
              <w:rPr>
                <w:rStyle w:val="a1"/>
                <w:rFonts w:ascii="Malgun Gothic" w:hAnsi="Malgun Gothic"/>
                <w:color w:val="000000" w:themeColor="text1"/>
              </w:rPr>
              <w:t>일들을 보고</w:t>
            </w:r>
            <w:r w:rsidR="1DF878CF" w:rsidRPr="001B3D92">
              <w:rPr>
                <w:rStyle w:val="a1"/>
                <w:rFonts w:ascii="Malgun Gothic" w:hAnsi="Malgun Gothic"/>
                <w:color w:val="000000" w:themeColor="text1"/>
              </w:rPr>
              <w:t xml:space="preserve"> </w:t>
            </w:r>
            <w:r w:rsidR="00B172DF">
              <w:rPr>
                <w:rStyle w:val="a1"/>
                <w:rFonts w:ascii="Malgun Gothic" w:hAnsi="Malgun Gothic" w:hint="eastAsia"/>
                <w:color w:val="000000" w:themeColor="text1"/>
              </w:rPr>
              <w:t>있는 상태여야</w:t>
            </w:r>
            <w:r w:rsidR="00B172DF" w:rsidRPr="001B3D92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 한다.</w:t>
            </w:r>
          </w:p>
        </w:tc>
      </w:tr>
      <w:tr w:rsidR="008B5D46" w14:paraId="3EF2E90E" w14:textId="77777777" w:rsidTr="4327FC6C">
        <w:trPr>
          <w:trHeight w:val="300"/>
        </w:trPr>
        <w:tc>
          <w:tcPr>
            <w:tcW w:w="1401" w:type="dxa"/>
            <w:shd w:val="clear" w:color="auto" w:fill="CCCCCC"/>
            <w:vAlign w:val="center"/>
          </w:tcPr>
          <w:p w14:paraId="2C38FA31" w14:textId="77777777" w:rsidR="008B5D46" w:rsidRDefault="008B5D46" w:rsidP="00D91E9A">
            <w:pPr>
              <w:pStyle w:val="a2"/>
              <w:rPr>
                <w:rFonts w:asciiTheme="minorEastAsia" w:eastAsiaTheme="minorEastAsia" w:hAnsiTheme="minorEastAsia" w:cstheme="minorEastAsia"/>
              </w:rPr>
            </w:pPr>
            <w:r w:rsidRPr="7EB743FD">
              <w:rPr>
                <w:rFonts w:asciiTheme="minorEastAsia" w:eastAsiaTheme="minorEastAsia" w:hAnsiTheme="minorEastAsia" w:cstheme="minorEastAsia"/>
              </w:rPr>
              <w:t>사후 조건</w:t>
            </w:r>
          </w:p>
        </w:tc>
        <w:tc>
          <w:tcPr>
            <w:tcW w:w="6915" w:type="dxa"/>
            <w:gridSpan w:val="2"/>
          </w:tcPr>
          <w:p w14:paraId="20E2FC39" w14:textId="5FB2A623" w:rsidR="008B5D46" w:rsidRDefault="59E624CE" w:rsidP="75D31FFB">
            <w:pPr>
              <w:spacing w:line="259" w:lineRule="auto"/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697F6376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 xml:space="preserve">시스템은 </w:t>
            </w:r>
            <w:r w:rsidR="00CE64CF">
              <w:rPr>
                <w:rStyle w:val="a1"/>
                <w:rFonts w:asciiTheme="minorEastAsia" w:eastAsiaTheme="minorEastAsia" w:hAnsiTheme="minorEastAsia" w:cstheme="minorEastAsia" w:hint="eastAsia"/>
                <w:color w:val="000000" w:themeColor="text1"/>
              </w:rPr>
              <w:t xml:space="preserve">할 일의 마감일을 설정하고 </w:t>
            </w:r>
            <w:r w:rsidRPr="697F6376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회원을</w:t>
            </w:r>
            <w:r w:rsidR="00CE64CF">
              <w:rPr>
                <w:rStyle w:val="a1"/>
                <w:rFonts w:asciiTheme="minorEastAsia" w:eastAsiaTheme="minorEastAsia" w:hAnsiTheme="minorEastAsia" w:cstheme="minorEastAsia" w:hint="eastAsia"/>
                <w:color w:val="000000" w:themeColor="text1"/>
              </w:rPr>
              <w:t xml:space="preserve"> </w:t>
            </w:r>
            <w:r w:rsidR="040F055A" w:rsidRPr="040F055A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사전 조건 상태로</w:t>
            </w:r>
            <w:r w:rsidRPr="697F6376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 xml:space="preserve"> </w:t>
            </w:r>
            <w:r w:rsidR="00CE64CF">
              <w:rPr>
                <w:rStyle w:val="a1"/>
                <w:rFonts w:asciiTheme="minorEastAsia" w:eastAsiaTheme="minorEastAsia" w:hAnsiTheme="minorEastAsia" w:cstheme="minorEastAsia" w:hint="eastAsia"/>
                <w:color w:val="000000" w:themeColor="text1"/>
              </w:rPr>
              <w:t>돌려놓는다</w:t>
            </w:r>
            <w:r w:rsidRPr="697F6376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.</w:t>
            </w:r>
          </w:p>
        </w:tc>
      </w:tr>
      <w:tr w:rsidR="00E448D8" w14:paraId="241EE419" w14:textId="77777777" w:rsidTr="00A323CD">
        <w:trPr>
          <w:trHeight w:val="300"/>
        </w:trPr>
        <w:tc>
          <w:tcPr>
            <w:tcW w:w="1401" w:type="dxa"/>
            <w:vMerge w:val="restart"/>
            <w:shd w:val="clear" w:color="auto" w:fill="CCCCCC"/>
            <w:vAlign w:val="center"/>
          </w:tcPr>
          <w:p w14:paraId="07E38978" w14:textId="77777777" w:rsidR="00E448D8" w:rsidRDefault="00E448D8" w:rsidP="00D91E9A">
            <w:pPr>
              <w:pStyle w:val="a2"/>
              <w:rPr>
                <w:rFonts w:asciiTheme="minorEastAsia" w:eastAsiaTheme="minorEastAsia" w:hAnsiTheme="minorEastAsia" w:cstheme="minorEastAsia"/>
              </w:rPr>
            </w:pPr>
            <w:r w:rsidRPr="7EB743FD">
              <w:rPr>
                <w:rFonts w:asciiTheme="minorEastAsia" w:eastAsiaTheme="minorEastAsia" w:hAnsiTheme="minorEastAsia" w:cstheme="minorEastAsia"/>
              </w:rPr>
              <w:t>기본 흐름</w:t>
            </w:r>
          </w:p>
        </w:tc>
        <w:tc>
          <w:tcPr>
            <w:tcW w:w="1110" w:type="dxa"/>
            <w:shd w:val="clear" w:color="auto" w:fill="auto"/>
            <w:vAlign w:val="center"/>
          </w:tcPr>
          <w:p w14:paraId="0118B908" w14:textId="06106250" w:rsidR="00E448D8" w:rsidRPr="44CDADD2" w:rsidRDefault="00E448D8" w:rsidP="44CDADD2">
            <w:pPr>
              <w:jc w:val="center"/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7EB743FD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B01</w:t>
            </w:r>
          </w:p>
        </w:tc>
        <w:tc>
          <w:tcPr>
            <w:tcW w:w="5805" w:type="dxa"/>
            <w:shd w:val="clear" w:color="auto" w:fill="auto"/>
            <w:vAlign w:val="center"/>
          </w:tcPr>
          <w:p w14:paraId="732D5A66" w14:textId="1C61497A" w:rsidR="00E448D8" w:rsidRPr="44CDADD2" w:rsidRDefault="2BC6909F" w:rsidP="09FAC0EE">
            <w:pPr>
              <w:spacing w:line="259" w:lineRule="auto"/>
              <w:rPr>
                <w:rFonts w:ascii="Malgun Gothic" w:hAnsi="Malgun Gothic" w:cs="Malgun Gothic"/>
                <w:szCs w:val="20"/>
              </w:rPr>
            </w:pPr>
            <w:r w:rsidRPr="2BC6909F">
              <w:rPr>
                <w:rFonts w:ascii="Malgun Gothic" w:hAnsi="Malgun Gothic" w:cs="Malgun Gothic"/>
                <w:color w:val="000000" w:themeColor="text1"/>
                <w:szCs w:val="20"/>
              </w:rPr>
              <w:t>회원은 세부사항을 확인한다.</w:t>
            </w:r>
          </w:p>
        </w:tc>
      </w:tr>
      <w:tr w:rsidR="00E448D8" w14:paraId="102C68B1" w14:textId="77777777" w:rsidTr="00A323CD">
        <w:trPr>
          <w:trHeight w:val="300"/>
        </w:trPr>
        <w:tc>
          <w:tcPr>
            <w:tcW w:w="1401" w:type="dxa"/>
            <w:vMerge/>
          </w:tcPr>
          <w:p w14:paraId="502153F8" w14:textId="77777777" w:rsidR="00E448D8" w:rsidRDefault="00E448D8" w:rsidP="00D91E9A">
            <w:pPr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1110" w:type="dxa"/>
            <w:shd w:val="clear" w:color="auto" w:fill="auto"/>
          </w:tcPr>
          <w:p w14:paraId="53872EA4" w14:textId="6B26589F" w:rsidR="00E448D8" w:rsidRPr="44CDADD2" w:rsidRDefault="00E448D8" w:rsidP="44CDADD2">
            <w:pPr>
              <w:jc w:val="center"/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7EB743FD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B02</w:t>
            </w:r>
          </w:p>
        </w:tc>
        <w:tc>
          <w:tcPr>
            <w:tcW w:w="5805" w:type="dxa"/>
            <w:shd w:val="clear" w:color="auto" w:fill="auto"/>
          </w:tcPr>
          <w:p w14:paraId="0CAA493F" w14:textId="1716D432" w:rsidR="00E448D8" w:rsidRPr="44CDADD2" w:rsidRDefault="3FFA9FFF" w:rsidP="44CDADD2">
            <w:pPr>
              <w:rPr>
                <w:rFonts w:ascii="Malgun Gothic" w:hAnsi="Malgun Gothic" w:cs="Malgun Gothic"/>
              </w:rPr>
            </w:pPr>
            <w:r w:rsidRPr="040F055A">
              <w:rPr>
                <w:rFonts w:ascii="Malgun Gothic" w:hAnsi="Malgun Gothic" w:cs="Malgun Gothic"/>
                <w:color w:val="000000" w:themeColor="text1"/>
              </w:rPr>
              <w:t xml:space="preserve">회원이 </w:t>
            </w:r>
            <w:r w:rsidR="00E448D8" w:rsidRPr="040F055A">
              <w:rPr>
                <w:rFonts w:ascii="Malgun Gothic" w:hAnsi="Malgun Gothic" w:cs="Malgun Gothic"/>
                <w:color w:val="000000" w:themeColor="text1"/>
              </w:rPr>
              <w:t xml:space="preserve">날짜 </w:t>
            </w:r>
            <w:r w:rsidR="2BC6909F" w:rsidRPr="040F055A">
              <w:rPr>
                <w:rFonts w:ascii="Malgun Gothic" w:hAnsi="Malgun Gothic" w:cs="Malgun Gothic"/>
                <w:color w:val="000000" w:themeColor="text1"/>
              </w:rPr>
              <w:t>설정을 할 때</w:t>
            </w:r>
            <w:r w:rsidR="00E448D8" w:rsidRPr="040F055A">
              <w:rPr>
                <w:rFonts w:ascii="Malgun Gothic" w:hAnsi="Malgun Gothic" w:cs="Malgun Gothic"/>
                <w:color w:val="000000" w:themeColor="text1"/>
              </w:rPr>
              <w:t xml:space="preserve">, </w:t>
            </w:r>
            <w:r w:rsidR="72E543E0" w:rsidRPr="040F055A">
              <w:rPr>
                <w:rFonts w:ascii="Malgun Gothic" w:hAnsi="Malgun Gothic" w:cs="Malgun Gothic"/>
                <w:color w:val="000000" w:themeColor="text1"/>
              </w:rPr>
              <w:t xml:space="preserve">시스템은 </w:t>
            </w:r>
            <w:r w:rsidR="00E448D8" w:rsidRPr="040F055A">
              <w:rPr>
                <w:rFonts w:ascii="Malgun Gothic" w:hAnsi="Malgun Gothic" w:cs="Malgun Gothic"/>
                <w:color w:val="000000" w:themeColor="text1"/>
              </w:rPr>
              <w:t xml:space="preserve">세부 날짜를 </w:t>
            </w:r>
            <w:r w:rsidR="040F055A" w:rsidRPr="040F055A">
              <w:rPr>
                <w:rFonts w:ascii="Malgun Gothic" w:hAnsi="Malgun Gothic" w:cs="Malgun Gothic"/>
                <w:color w:val="000000" w:themeColor="text1"/>
              </w:rPr>
              <w:t>설정하도록 한</w:t>
            </w:r>
            <w:r w:rsidR="00E448D8" w:rsidRPr="040F055A">
              <w:rPr>
                <w:rFonts w:ascii="Malgun Gothic" w:hAnsi="Malgun Gothic" w:cs="Malgun Gothic"/>
                <w:color w:val="000000" w:themeColor="text1"/>
              </w:rPr>
              <w:t>.</w:t>
            </w:r>
          </w:p>
        </w:tc>
      </w:tr>
      <w:tr w:rsidR="00E448D8" w14:paraId="29B22B93" w14:textId="77777777" w:rsidTr="00A323CD">
        <w:trPr>
          <w:trHeight w:val="300"/>
        </w:trPr>
        <w:tc>
          <w:tcPr>
            <w:tcW w:w="1401" w:type="dxa"/>
            <w:vMerge/>
          </w:tcPr>
          <w:p w14:paraId="0EBC66A1" w14:textId="0A2A665B" w:rsidR="00E448D8" w:rsidRDefault="00E448D8" w:rsidP="3B1E795F">
            <w:pPr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1110" w:type="dxa"/>
            <w:shd w:val="clear" w:color="auto" w:fill="auto"/>
          </w:tcPr>
          <w:p w14:paraId="69321A17" w14:textId="3EA491B4" w:rsidR="00E448D8" w:rsidRPr="44CDADD2" w:rsidRDefault="00E448D8" w:rsidP="44CDADD2">
            <w:pPr>
              <w:jc w:val="center"/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7EB743FD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B03</w:t>
            </w:r>
          </w:p>
        </w:tc>
        <w:tc>
          <w:tcPr>
            <w:tcW w:w="5805" w:type="dxa"/>
            <w:shd w:val="clear" w:color="auto" w:fill="auto"/>
          </w:tcPr>
          <w:p w14:paraId="64771DD6" w14:textId="2C62233B" w:rsidR="00E448D8" w:rsidRPr="44CDADD2" w:rsidRDefault="5948DE84" w:rsidP="44CDADD2">
            <w:pPr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7DF9FC6C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 xml:space="preserve">회원은 </w:t>
            </w:r>
            <w:r w:rsidR="1C9B70C6" w:rsidRPr="7DF9FC6C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원하는</w:t>
            </w:r>
            <w:r w:rsidR="00E448D8" w:rsidRPr="4D114C4A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 xml:space="preserve"> 날짜를 </w:t>
            </w:r>
            <w:r w:rsidR="00E448D8" w:rsidRPr="635E3BB6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설정한다.</w:t>
            </w:r>
          </w:p>
        </w:tc>
      </w:tr>
      <w:tr w:rsidR="00E448D8" w14:paraId="5C16F27A" w14:textId="77777777" w:rsidTr="00A323CD">
        <w:trPr>
          <w:trHeight w:val="300"/>
        </w:trPr>
        <w:tc>
          <w:tcPr>
            <w:tcW w:w="1401" w:type="dxa"/>
            <w:vMerge/>
          </w:tcPr>
          <w:p w14:paraId="1CE9DF35" w14:textId="06D7438D" w:rsidR="00E448D8" w:rsidRDefault="00E448D8" w:rsidP="635E3BB6">
            <w:pPr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1110" w:type="dxa"/>
            <w:shd w:val="clear" w:color="auto" w:fill="auto"/>
          </w:tcPr>
          <w:p w14:paraId="70A6F98B" w14:textId="609AB146" w:rsidR="00E448D8" w:rsidRDefault="00E448D8" w:rsidP="635E3BB6">
            <w:pPr>
              <w:jc w:val="center"/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2FD8ABA3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B04</w:t>
            </w:r>
          </w:p>
        </w:tc>
        <w:tc>
          <w:tcPr>
            <w:tcW w:w="5805" w:type="dxa"/>
            <w:shd w:val="clear" w:color="auto" w:fill="auto"/>
          </w:tcPr>
          <w:p w14:paraId="34227560" w14:textId="3511A4DC" w:rsidR="00E448D8" w:rsidRDefault="4CDCB562" w:rsidP="4327FC6C">
            <w:pPr>
              <w:rPr>
                <w:rFonts w:ascii="Malgun Gothic" w:hAnsi="Malgun Gothic" w:cs="Malgun Gothic"/>
                <w:szCs w:val="20"/>
              </w:rPr>
            </w:pPr>
            <w:r w:rsidRPr="4CDCB562">
              <w:rPr>
                <w:rFonts w:ascii="Malgun Gothic" w:hAnsi="Malgun Gothic" w:cs="Malgun Gothic"/>
                <w:color w:val="000000" w:themeColor="text1"/>
                <w:szCs w:val="20"/>
              </w:rPr>
              <w:t>회원이 설정을 완료한다.</w:t>
            </w:r>
          </w:p>
        </w:tc>
      </w:tr>
      <w:tr w:rsidR="00D3218E" w14:paraId="5C5D5E5E" w14:textId="77777777" w:rsidTr="00A323CD">
        <w:trPr>
          <w:trHeight w:val="300"/>
        </w:trPr>
        <w:tc>
          <w:tcPr>
            <w:tcW w:w="1401" w:type="dxa"/>
            <w:vMerge/>
          </w:tcPr>
          <w:p w14:paraId="549B606B" w14:textId="77777777" w:rsidR="00D3218E" w:rsidRDefault="00D3218E" w:rsidP="635E3BB6">
            <w:pPr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1110" w:type="dxa"/>
            <w:shd w:val="clear" w:color="auto" w:fill="auto"/>
          </w:tcPr>
          <w:p w14:paraId="67CEC927" w14:textId="2E763F6F" w:rsidR="00D3218E" w:rsidRPr="2FD8ABA3" w:rsidRDefault="00D3218E" w:rsidP="635E3BB6">
            <w:pPr>
              <w:jc w:val="center"/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B05</w:t>
            </w:r>
          </w:p>
        </w:tc>
        <w:tc>
          <w:tcPr>
            <w:tcW w:w="5805" w:type="dxa"/>
            <w:shd w:val="clear" w:color="auto" w:fill="auto"/>
          </w:tcPr>
          <w:p w14:paraId="0307C6AC" w14:textId="4F520A9F" w:rsidR="00D3218E" w:rsidRPr="1A322934" w:rsidRDefault="4045615E" w:rsidP="4327FC6C">
            <w:pPr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4327FC6C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시스템은 마감일 날짜를 설정한다.</w:t>
            </w:r>
          </w:p>
        </w:tc>
      </w:tr>
      <w:tr w:rsidR="00E448D8" w14:paraId="5BE7015F" w14:textId="77777777" w:rsidTr="00A323CD">
        <w:trPr>
          <w:trHeight w:val="300"/>
        </w:trPr>
        <w:tc>
          <w:tcPr>
            <w:tcW w:w="1401" w:type="dxa"/>
            <w:vMerge w:val="restart"/>
            <w:shd w:val="clear" w:color="auto" w:fill="CCCCCC"/>
            <w:vAlign w:val="center"/>
          </w:tcPr>
          <w:p w14:paraId="12B9097F" w14:textId="77777777" w:rsidR="00E448D8" w:rsidRDefault="00E448D8" w:rsidP="00D91E9A">
            <w:pPr>
              <w:pStyle w:val="a2"/>
              <w:rPr>
                <w:rFonts w:asciiTheme="minorEastAsia" w:eastAsiaTheme="minorEastAsia" w:hAnsiTheme="minorEastAsia" w:cstheme="minorEastAsia"/>
              </w:rPr>
            </w:pPr>
            <w:r w:rsidRPr="7EB743FD">
              <w:rPr>
                <w:rFonts w:asciiTheme="minorEastAsia" w:eastAsiaTheme="minorEastAsia" w:hAnsiTheme="minorEastAsia" w:cstheme="minorEastAsia"/>
              </w:rPr>
              <w:t>대안 흐름</w:t>
            </w:r>
          </w:p>
        </w:tc>
        <w:tc>
          <w:tcPr>
            <w:tcW w:w="1110" w:type="dxa"/>
            <w:shd w:val="clear" w:color="auto" w:fill="auto"/>
          </w:tcPr>
          <w:p w14:paraId="36EE2FD2" w14:textId="4E3A1C58" w:rsidR="00E448D8" w:rsidRPr="75D31FFB" w:rsidRDefault="00E448D8" w:rsidP="75D31FFB">
            <w:pPr>
              <w:pStyle w:val="a2"/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7EB743FD"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A01</w:t>
            </w:r>
          </w:p>
        </w:tc>
        <w:tc>
          <w:tcPr>
            <w:tcW w:w="5805" w:type="dxa"/>
            <w:shd w:val="clear" w:color="auto" w:fill="auto"/>
          </w:tcPr>
          <w:p w14:paraId="409A0C44" w14:textId="24FCB9AA" w:rsidR="00E448D8" w:rsidRPr="75D31FFB" w:rsidRDefault="3D2AD707" w:rsidP="001F48C7">
            <w:pPr>
              <w:pStyle w:val="a2"/>
              <w:jc w:val="left"/>
              <w:rPr>
                <w:b w:val="0"/>
              </w:rPr>
            </w:pPr>
            <w:r w:rsidRPr="3D2AD707">
              <w:rPr>
                <w:rFonts w:ascii="Malgun Gothic" w:eastAsia="Malgun Gothic" w:hAnsi="Malgun Gothic" w:cs="Malgun Gothic"/>
                <w:b w:val="0"/>
                <w:color w:val="000000" w:themeColor="text1"/>
              </w:rPr>
              <w:t>회원이 취소를 한다.</w:t>
            </w:r>
          </w:p>
        </w:tc>
      </w:tr>
      <w:tr w:rsidR="00E448D8" w14:paraId="70784ECF" w14:textId="77777777" w:rsidTr="00A323CD">
        <w:trPr>
          <w:trHeight w:val="300"/>
        </w:trPr>
        <w:tc>
          <w:tcPr>
            <w:tcW w:w="1401" w:type="dxa"/>
            <w:vMerge/>
          </w:tcPr>
          <w:p w14:paraId="482C7A2B" w14:textId="77777777" w:rsidR="00E448D8" w:rsidRDefault="00E448D8" w:rsidP="00D91E9A">
            <w:pPr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1110" w:type="dxa"/>
            <w:shd w:val="clear" w:color="auto" w:fill="auto"/>
          </w:tcPr>
          <w:p w14:paraId="11275818" w14:textId="1579ABDD" w:rsidR="00E448D8" w:rsidRPr="75D31FFB" w:rsidRDefault="00E448D8" w:rsidP="75D31FFB">
            <w:pPr>
              <w:pStyle w:val="a2"/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7EB743FD"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A02</w:t>
            </w:r>
          </w:p>
        </w:tc>
        <w:tc>
          <w:tcPr>
            <w:tcW w:w="5805" w:type="dxa"/>
            <w:shd w:val="clear" w:color="auto" w:fill="auto"/>
          </w:tcPr>
          <w:p w14:paraId="2A5168C8" w14:textId="5FB413FD" w:rsidR="00E448D8" w:rsidRPr="75D31FFB" w:rsidRDefault="6DCA6132" w:rsidP="001F48C7">
            <w:pPr>
              <w:pStyle w:val="a2"/>
              <w:jc w:val="left"/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75D2F606"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 xml:space="preserve">시스템은 </w:t>
            </w:r>
            <w:r w:rsidR="00E448D8" w:rsidRPr="7EB743FD"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변경 사항 폐지</w:t>
            </w:r>
            <w:r w:rsidR="00CF6D0B">
              <w:rPr>
                <w:rStyle w:val="a1"/>
                <w:rFonts w:asciiTheme="minorEastAsia" w:eastAsiaTheme="minorEastAsia" w:hAnsiTheme="minorEastAsia" w:cstheme="minorEastAsia" w:hint="eastAsia"/>
                <w:b w:val="0"/>
                <w:color w:val="000000" w:themeColor="text1"/>
              </w:rPr>
              <w:t>에 대해</w:t>
            </w:r>
            <w:r w:rsidR="00E448D8" w:rsidRPr="7EB743FD"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 xml:space="preserve"> </w:t>
            </w:r>
            <w:r w:rsidR="645D9FB1" w:rsidRPr="75C579D5"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 xml:space="preserve">회원에게 </w:t>
            </w:r>
            <w:r w:rsidR="00E448D8" w:rsidRPr="7EB743FD"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2차 확인을 진행한다.</w:t>
            </w:r>
          </w:p>
        </w:tc>
      </w:tr>
      <w:tr w:rsidR="00E448D8" w14:paraId="7593A12F" w14:textId="77777777" w:rsidTr="00A323CD">
        <w:trPr>
          <w:trHeight w:val="300"/>
        </w:trPr>
        <w:tc>
          <w:tcPr>
            <w:tcW w:w="1401" w:type="dxa"/>
            <w:vMerge/>
          </w:tcPr>
          <w:p w14:paraId="282940B7" w14:textId="7890BB4A" w:rsidR="00E448D8" w:rsidRDefault="00E448D8" w:rsidP="75D31FFB">
            <w:pPr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1110" w:type="dxa"/>
            <w:shd w:val="clear" w:color="auto" w:fill="auto"/>
          </w:tcPr>
          <w:p w14:paraId="7F1AA3C4" w14:textId="7D76FC7C" w:rsidR="00E448D8" w:rsidRDefault="00E448D8" w:rsidP="75D31FFB">
            <w:pPr>
              <w:pStyle w:val="a2"/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7EB743FD"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A03</w:t>
            </w:r>
          </w:p>
        </w:tc>
        <w:tc>
          <w:tcPr>
            <w:tcW w:w="5805" w:type="dxa"/>
            <w:shd w:val="clear" w:color="auto" w:fill="auto"/>
          </w:tcPr>
          <w:p w14:paraId="744948E2" w14:textId="31468B0B" w:rsidR="00E448D8" w:rsidRDefault="16B7FD17" w:rsidP="001F48C7">
            <w:pPr>
              <w:pStyle w:val="a2"/>
              <w:jc w:val="left"/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75D2F606"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 xml:space="preserve">시스템은 회원을 </w:t>
            </w:r>
            <w:r w:rsidR="00E448D8" w:rsidRPr="7EB743FD"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 xml:space="preserve">할 </w:t>
            </w:r>
            <w:r w:rsidR="040F055A" w:rsidRPr="040F055A"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일들을 보고 있는 상태로 돌려놓는다</w:t>
            </w:r>
            <w:r w:rsidR="00E448D8" w:rsidRPr="7EB743FD"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.</w:t>
            </w:r>
          </w:p>
        </w:tc>
      </w:tr>
      <w:tr w:rsidR="00E448D8" w14:paraId="033B900A" w14:textId="77777777" w:rsidTr="00A323CD">
        <w:trPr>
          <w:trHeight w:val="300"/>
        </w:trPr>
        <w:tc>
          <w:tcPr>
            <w:tcW w:w="1401" w:type="dxa"/>
            <w:vMerge w:val="restart"/>
            <w:shd w:val="clear" w:color="auto" w:fill="CCCCCC"/>
            <w:vAlign w:val="center"/>
          </w:tcPr>
          <w:p w14:paraId="52743FC1" w14:textId="77777777" w:rsidR="00E448D8" w:rsidRDefault="00E448D8" w:rsidP="00D91E9A">
            <w:pPr>
              <w:pStyle w:val="a2"/>
              <w:rPr>
                <w:rFonts w:asciiTheme="minorEastAsia" w:eastAsiaTheme="minorEastAsia" w:hAnsiTheme="minorEastAsia" w:cstheme="minorEastAsia"/>
              </w:rPr>
            </w:pPr>
            <w:r w:rsidRPr="7EB743FD">
              <w:rPr>
                <w:rFonts w:asciiTheme="minorEastAsia" w:eastAsiaTheme="minorEastAsia" w:hAnsiTheme="minorEastAsia" w:cstheme="minorEastAsia"/>
              </w:rPr>
              <w:t>예외 흐름</w:t>
            </w:r>
          </w:p>
        </w:tc>
        <w:tc>
          <w:tcPr>
            <w:tcW w:w="1110" w:type="dxa"/>
            <w:shd w:val="clear" w:color="auto" w:fill="auto"/>
          </w:tcPr>
          <w:p w14:paraId="78C0D23F" w14:textId="77777777" w:rsidR="00E448D8" w:rsidRPr="1639E143" w:rsidRDefault="00E448D8" w:rsidP="1639E143">
            <w:pPr>
              <w:pStyle w:val="a2"/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7EB743FD"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E01</w:t>
            </w:r>
          </w:p>
        </w:tc>
        <w:tc>
          <w:tcPr>
            <w:tcW w:w="5805" w:type="dxa"/>
            <w:shd w:val="clear" w:color="auto" w:fill="auto"/>
          </w:tcPr>
          <w:p w14:paraId="28B7A856" w14:textId="4422829F" w:rsidR="00E448D8" w:rsidRPr="1639E143" w:rsidRDefault="54D7E642" w:rsidP="1639E143">
            <w:pPr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57D5FAA8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날짜를 설정하는</w:t>
            </w:r>
            <w:r w:rsidR="00E448D8" w:rsidRPr="7EB743FD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 xml:space="preserve"> 과정에서 오류가 나 </w:t>
            </w:r>
            <w:r w:rsidR="6EDC1172" w:rsidRPr="57D5FAA8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저장이 되지</w:t>
            </w:r>
            <w:r w:rsidR="00E448D8" w:rsidRPr="7EB743FD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 xml:space="preserve"> 않는다면</w:t>
            </w:r>
            <w:r w:rsidR="70747C8F" w:rsidRPr="75D2F606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,</w:t>
            </w:r>
            <w:r w:rsidR="1C9B70C6" w:rsidRPr="75D2F606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 xml:space="preserve"> </w:t>
            </w:r>
            <w:r w:rsidR="52831912" w:rsidRPr="75D2F606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시스템은</w:t>
            </w:r>
            <w:r w:rsidR="00E448D8" w:rsidRPr="7EB743FD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 xml:space="preserve"> 오류 메세지를 출력한다.</w:t>
            </w:r>
          </w:p>
        </w:tc>
      </w:tr>
      <w:tr w:rsidR="00E448D8" w14:paraId="31D0BEF2" w14:textId="77777777" w:rsidTr="00A323CD">
        <w:trPr>
          <w:trHeight w:val="300"/>
        </w:trPr>
        <w:tc>
          <w:tcPr>
            <w:tcW w:w="1401" w:type="dxa"/>
            <w:vMerge/>
          </w:tcPr>
          <w:p w14:paraId="1F1175A0" w14:textId="77777777" w:rsidR="00E448D8" w:rsidRDefault="00E448D8" w:rsidP="00D91E9A">
            <w:pPr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1110" w:type="dxa"/>
            <w:shd w:val="clear" w:color="auto" w:fill="auto"/>
          </w:tcPr>
          <w:p w14:paraId="7BDA321F" w14:textId="77777777" w:rsidR="00E448D8" w:rsidRDefault="00E448D8" w:rsidP="00D91E9A">
            <w:pPr>
              <w:rPr>
                <w:rStyle w:val="a1"/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5805" w:type="dxa"/>
            <w:shd w:val="clear" w:color="auto" w:fill="auto"/>
          </w:tcPr>
          <w:p w14:paraId="7CC1CC8A" w14:textId="4FD50372" w:rsidR="00E448D8" w:rsidRDefault="00E448D8" w:rsidP="00D91E9A">
            <w:pPr>
              <w:rPr>
                <w:rStyle w:val="a1"/>
                <w:rFonts w:asciiTheme="minorEastAsia" w:eastAsiaTheme="minorEastAsia" w:hAnsiTheme="minorEastAsia" w:cstheme="minorEastAsia"/>
              </w:rPr>
            </w:pPr>
          </w:p>
        </w:tc>
      </w:tr>
      <w:tr w:rsidR="00E448D8" w14:paraId="66BE8906" w14:textId="77777777" w:rsidTr="00A323CD">
        <w:trPr>
          <w:trHeight w:val="300"/>
        </w:trPr>
        <w:tc>
          <w:tcPr>
            <w:tcW w:w="1401" w:type="dxa"/>
            <w:vMerge w:val="restart"/>
            <w:shd w:val="clear" w:color="auto" w:fill="CCCCCC"/>
            <w:vAlign w:val="center"/>
          </w:tcPr>
          <w:p w14:paraId="303A2AA6" w14:textId="77777777" w:rsidR="00E448D8" w:rsidRDefault="00E448D8" w:rsidP="00D91E9A">
            <w:pPr>
              <w:pStyle w:val="a2"/>
              <w:rPr>
                <w:rFonts w:asciiTheme="minorEastAsia" w:eastAsiaTheme="minorEastAsia" w:hAnsiTheme="minorEastAsia" w:cstheme="minorEastAsia"/>
              </w:rPr>
            </w:pPr>
            <w:r w:rsidRPr="7EB743FD">
              <w:rPr>
                <w:rFonts w:asciiTheme="minorEastAsia" w:eastAsiaTheme="minorEastAsia" w:hAnsiTheme="minorEastAsia" w:cstheme="minorEastAsia"/>
              </w:rPr>
              <w:t>시나리오</w:t>
            </w:r>
          </w:p>
        </w:tc>
        <w:tc>
          <w:tcPr>
            <w:tcW w:w="1110" w:type="dxa"/>
          </w:tcPr>
          <w:p w14:paraId="7855D921" w14:textId="77777777" w:rsidR="00E448D8" w:rsidRPr="488341FA" w:rsidRDefault="00E448D8" w:rsidP="00A323CD">
            <w:pPr>
              <w:jc w:val="center"/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7EB743FD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SN001</w:t>
            </w:r>
          </w:p>
        </w:tc>
        <w:tc>
          <w:tcPr>
            <w:tcW w:w="5805" w:type="dxa"/>
          </w:tcPr>
          <w:p w14:paraId="686D58D4" w14:textId="0B31383F" w:rsidR="00E448D8" w:rsidRPr="488341FA" w:rsidRDefault="00E448D8" w:rsidP="488341FA">
            <w:pPr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7EB743FD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B01→B02→B03</w:t>
            </w:r>
            <w:r w:rsidR="54B468F0" w:rsidRPr="57D5FAA8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→B04</w:t>
            </w:r>
            <w:r w:rsidR="00D3218E" w:rsidRPr="57D5FAA8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→</w:t>
            </w:r>
            <w:r w:rsidR="00D3218E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B05</w:t>
            </w:r>
          </w:p>
        </w:tc>
      </w:tr>
      <w:tr w:rsidR="00E448D8" w14:paraId="2E0E0175" w14:textId="77777777" w:rsidTr="00A323CD">
        <w:trPr>
          <w:trHeight w:val="300"/>
        </w:trPr>
        <w:tc>
          <w:tcPr>
            <w:tcW w:w="1401" w:type="dxa"/>
            <w:vMerge/>
            <w:vAlign w:val="center"/>
          </w:tcPr>
          <w:p w14:paraId="7A7879FE" w14:textId="3EEC50D5" w:rsidR="00E448D8" w:rsidRDefault="00E448D8" w:rsidP="488341FA">
            <w:pPr>
              <w:pStyle w:val="a2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1110" w:type="dxa"/>
          </w:tcPr>
          <w:p w14:paraId="14D67642" w14:textId="70E8090E" w:rsidR="00E448D8" w:rsidRDefault="00E448D8" w:rsidP="00A323CD">
            <w:pPr>
              <w:jc w:val="center"/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7EB743FD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SN002</w:t>
            </w:r>
          </w:p>
        </w:tc>
        <w:tc>
          <w:tcPr>
            <w:tcW w:w="5805" w:type="dxa"/>
          </w:tcPr>
          <w:p w14:paraId="76522B25" w14:textId="7A47808E" w:rsidR="00E448D8" w:rsidRDefault="154517C9" w:rsidP="488341FA">
            <w:pPr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57D5FAA8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B01→</w:t>
            </w:r>
            <w:r w:rsidR="00E448D8" w:rsidRPr="7EB743FD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A01→A03</w:t>
            </w:r>
          </w:p>
        </w:tc>
      </w:tr>
      <w:tr w:rsidR="00E448D8" w14:paraId="6CCA9811" w14:textId="77777777" w:rsidTr="00A323CD">
        <w:trPr>
          <w:trHeight w:val="300"/>
        </w:trPr>
        <w:tc>
          <w:tcPr>
            <w:tcW w:w="1401" w:type="dxa"/>
            <w:vMerge/>
            <w:vAlign w:val="center"/>
          </w:tcPr>
          <w:p w14:paraId="37B6B3F9" w14:textId="2E4FABEB" w:rsidR="00E448D8" w:rsidRDefault="00E448D8" w:rsidP="488341FA">
            <w:pPr>
              <w:pStyle w:val="a2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1110" w:type="dxa"/>
          </w:tcPr>
          <w:p w14:paraId="335CC982" w14:textId="5C757E1F" w:rsidR="00E448D8" w:rsidRDefault="00E448D8" w:rsidP="00A323CD">
            <w:pPr>
              <w:jc w:val="center"/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7EB743FD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SN003</w:t>
            </w:r>
          </w:p>
        </w:tc>
        <w:tc>
          <w:tcPr>
            <w:tcW w:w="5805" w:type="dxa"/>
          </w:tcPr>
          <w:p w14:paraId="40835360" w14:textId="381DFD17" w:rsidR="00E448D8" w:rsidRDefault="00E448D8" w:rsidP="488341FA">
            <w:pPr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7EB743FD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B01→</w:t>
            </w:r>
            <w:r w:rsidR="293547D1" w:rsidRPr="04995809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B</w:t>
            </w:r>
            <w:r w:rsidR="6EF46E2C" w:rsidRPr="04995809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02→</w:t>
            </w:r>
            <w:r w:rsidR="5716F0E0" w:rsidRPr="3D28D7DE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B0</w:t>
            </w:r>
            <w:r w:rsidR="6EF46E2C" w:rsidRPr="3D28D7DE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3</w:t>
            </w:r>
            <w:r w:rsidR="5716F0E0" w:rsidRPr="3D28D7DE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→</w:t>
            </w:r>
            <w:r w:rsidRPr="7EB743FD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A01→A02</w:t>
            </w:r>
            <w:r w:rsidR="02A14AE8" w:rsidRPr="57D5FAA8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→</w:t>
            </w:r>
            <w:r w:rsidRPr="7EB743FD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A03</w:t>
            </w:r>
          </w:p>
        </w:tc>
      </w:tr>
      <w:tr w:rsidR="00E448D8" w14:paraId="7A8F6526" w14:textId="77777777" w:rsidTr="00A323CD">
        <w:trPr>
          <w:trHeight w:val="300"/>
        </w:trPr>
        <w:tc>
          <w:tcPr>
            <w:tcW w:w="1401" w:type="dxa"/>
            <w:vMerge/>
            <w:vAlign w:val="center"/>
          </w:tcPr>
          <w:p w14:paraId="15CADD83" w14:textId="6F310201" w:rsidR="00E448D8" w:rsidRDefault="00E448D8" w:rsidP="488341FA">
            <w:pPr>
              <w:pStyle w:val="a2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1110" w:type="dxa"/>
          </w:tcPr>
          <w:p w14:paraId="5A7E65A0" w14:textId="1CB7D023" w:rsidR="00E448D8" w:rsidRDefault="00E448D8" w:rsidP="00A323CD">
            <w:pPr>
              <w:jc w:val="center"/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7EB743FD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SN00</w:t>
            </w:r>
            <w:r w:rsidR="00DE2E17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4</w:t>
            </w:r>
          </w:p>
        </w:tc>
        <w:tc>
          <w:tcPr>
            <w:tcW w:w="5805" w:type="dxa"/>
          </w:tcPr>
          <w:p w14:paraId="21947864" w14:textId="22CC7500" w:rsidR="00E448D8" w:rsidRDefault="06FC395C" w:rsidP="4327FC6C">
            <w:pPr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4327FC6C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B01→B02→B03→</w:t>
            </w:r>
            <w:r w:rsidR="390D704B" w:rsidRPr="4327FC6C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B04</w:t>
            </w:r>
            <w:r w:rsidR="2FEAE4AD" w:rsidRPr="4327FC6C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→B05</w:t>
            </w:r>
            <w:r w:rsidR="390D704B" w:rsidRPr="4327FC6C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→</w:t>
            </w:r>
            <w:r w:rsidRPr="4327FC6C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E01</w:t>
            </w:r>
          </w:p>
        </w:tc>
      </w:tr>
    </w:tbl>
    <w:p w14:paraId="16B0B83B" w14:textId="77777777" w:rsidR="008B5D46" w:rsidRDefault="008B5D46" w:rsidP="008B5D46"/>
    <w:p w14:paraId="085ED614" w14:textId="647C8BCB" w:rsidR="008B5D46" w:rsidRDefault="00A323CD" w:rsidP="008B5D46">
      <w:pPr>
        <w:pStyle w:val="Heading4"/>
        <w:rPr>
          <w:rFonts w:ascii="Dotum" w:eastAsia="Dotum" w:hAnsi="Dotum"/>
        </w:rPr>
      </w:pPr>
      <w:r>
        <w:rPr>
          <w:rStyle w:val="a1"/>
          <w:color w:val="000000" w:themeColor="text1"/>
        </w:rPr>
        <w:t xml:space="preserve"> </w:t>
      </w:r>
      <w:r w:rsidR="37B04FEC" w:rsidRPr="0AF7248A">
        <w:rPr>
          <w:rStyle w:val="a1"/>
          <w:color w:val="000000" w:themeColor="text1"/>
        </w:rPr>
        <w:t>UC0</w:t>
      </w:r>
      <w:r w:rsidR="555C24BA" w:rsidRPr="0AF7248A">
        <w:rPr>
          <w:rStyle w:val="a1"/>
          <w:color w:val="000000" w:themeColor="text1"/>
        </w:rPr>
        <w:t>1</w:t>
      </w:r>
      <w:r w:rsidR="006E48B0">
        <w:rPr>
          <w:rStyle w:val="a1"/>
          <w:color w:val="000000" w:themeColor="text1"/>
        </w:rPr>
        <w:t>1</w:t>
      </w:r>
      <w:r w:rsidR="008B5D46" w:rsidRPr="2F8AF1C7">
        <w:rPr>
          <w:rStyle w:val="a1"/>
          <w:color w:val="000000" w:themeColor="text1"/>
        </w:rPr>
        <w:t xml:space="preserve">: </w:t>
      </w:r>
      <w:r w:rsidR="008B5D46" w:rsidRPr="3801C0EE">
        <w:rPr>
          <w:rFonts w:ascii="Dotum" w:eastAsia="Dotum" w:hAnsi="Dotum"/>
        </w:rPr>
        <w:t>우선순위를 설정한다.</w:t>
      </w:r>
    </w:p>
    <w:p w14:paraId="5F41AE34" w14:textId="77777777" w:rsidR="008B5D46" w:rsidRDefault="008B5D46" w:rsidP="008B5D46"/>
    <w:tbl>
      <w:tblPr>
        <w:tblW w:w="8316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8"/>
        <w:gridCol w:w="1418"/>
        <w:gridCol w:w="5380"/>
      </w:tblGrid>
      <w:tr w:rsidR="008B5D46" w14:paraId="4B91F2BB" w14:textId="77777777" w:rsidTr="1D936EE1">
        <w:trPr>
          <w:trHeight w:val="360"/>
        </w:trPr>
        <w:tc>
          <w:tcPr>
            <w:tcW w:w="1518" w:type="dxa"/>
            <w:shd w:val="clear" w:color="auto" w:fill="CCCCCC"/>
            <w:vAlign w:val="center"/>
          </w:tcPr>
          <w:p w14:paraId="75C4DDA7" w14:textId="77777777" w:rsidR="008B5D46" w:rsidRDefault="008B5D46" w:rsidP="00D91E9A">
            <w:pPr>
              <w:pStyle w:val="a2"/>
              <w:rPr>
                <w:rFonts w:asciiTheme="minorEastAsia" w:eastAsiaTheme="minorEastAsia" w:hAnsiTheme="minorEastAsia" w:cstheme="minorEastAsia"/>
              </w:rPr>
            </w:pPr>
            <w:r w:rsidRPr="4F8420D4">
              <w:rPr>
                <w:rFonts w:asciiTheme="minorEastAsia" w:eastAsiaTheme="minorEastAsia" w:hAnsiTheme="minorEastAsia" w:cstheme="minorEastAsia"/>
              </w:rPr>
              <w:t>설명</w:t>
            </w:r>
          </w:p>
        </w:tc>
        <w:tc>
          <w:tcPr>
            <w:tcW w:w="6798" w:type="dxa"/>
            <w:gridSpan w:val="2"/>
          </w:tcPr>
          <w:p w14:paraId="1C783B91" w14:textId="5976B164" w:rsidR="008B5D46" w:rsidRPr="00F84045" w:rsidRDefault="4688C693" w:rsidP="00D91E9A">
            <w:pPr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3509BD08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회원</w:t>
            </w:r>
            <w:r w:rsidR="00F84045" w:rsidRPr="4F8420D4">
              <w:rPr>
                <w:rStyle w:val="a1"/>
                <w:rFonts w:asciiTheme="minorEastAsia" w:eastAsiaTheme="minorEastAsia" w:hAnsiTheme="minorEastAsia" w:cstheme="minorEastAsia" w:hint="eastAsia"/>
                <w:color w:val="000000" w:themeColor="text1"/>
              </w:rPr>
              <w:t xml:space="preserve"> 추가할 작업의 우선순위를 설정한다.</w:t>
            </w:r>
          </w:p>
        </w:tc>
      </w:tr>
      <w:tr w:rsidR="008B5D46" w14:paraId="15CC3FC3" w14:textId="77777777" w:rsidTr="1D936EE1">
        <w:trPr>
          <w:trHeight w:val="300"/>
        </w:trPr>
        <w:tc>
          <w:tcPr>
            <w:tcW w:w="1518" w:type="dxa"/>
            <w:shd w:val="clear" w:color="auto" w:fill="CCCCCC"/>
            <w:vAlign w:val="center"/>
          </w:tcPr>
          <w:p w14:paraId="3919CD98" w14:textId="77777777" w:rsidR="008B5D46" w:rsidRDefault="008B5D46" w:rsidP="00D91E9A">
            <w:pPr>
              <w:pStyle w:val="a2"/>
              <w:rPr>
                <w:rFonts w:asciiTheme="minorEastAsia" w:eastAsiaTheme="minorEastAsia" w:hAnsiTheme="minorEastAsia" w:cstheme="minorEastAsia"/>
              </w:rPr>
            </w:pPr>
            <w:r w:rsidRPr="4F8420D4">
              <w:rPr>
                <w:rFonts w:asciiTheme="minorEastAsia" w:eastAsiaTheme="minorEastAsia" w:hAnsiTheme="minorEastAsia" w:cstheme="minorEastAsia"/>
              </w:rPr>
              <w:t xml:space="preserve">관련 </w:t>
            </w:r>
            <w:proofErr w:type="spellStart"/>
            <w:r w:rsidRPr="4F8420D4">
              <w:rPr>
                <w:rFonts w:asciiTheme="minorEastAsia" w:eastAsiaTheme="minorEastAsia" w:hAnsiTheme="minorEastAsia" w:cstheme="minorEastAsia"/>
              </w:rPr>
              <w:t>액터</w:t>
            </w:r>
            <w:proofErr w:type="spellEnd"/>
          </w:p>
        </w:tc>
        <w:tc>
          <w:tcPr>
            <w:tcW w:w="6798" w:type="dxa"/>
            <w:gridSpan w:val="2"/>
          </w:tcPr>
          <w:p w14:paraId="2DF11C02" w14:textId="2901A011" w:rsidR="008B5D46" w:rsidRPr="00F84045" w:rsidRDefault="4425ED29" w:rsidP="00D91E9A">
            <w:pPr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4B0A5809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회원</w:t>
            </w:r>
          </w:p>
        </w:tc>
      </w:tr>
      <w:tr w:rsidR="008B5D46" w14:paraId="015C7D8B" w14:textId="77777777" w:rsidTr="1D936EE1">
        <w:trPr>
          <w:trHeight w:val="300"/>
        </w:trPr>
        <w:tc>
          <w:tcPr>
            <w:tcW w:w="1518" w:type="dxa"/>
            <w:shd w:val="clear" w:color="auto" w:fill="CCCCCC"/>
            <w:vAlign w:val="center"/>
          </w:tcPr>
          <w:p w14:paraId="57B6D6CF" w14:textId="77777777" w:rsidR="008B5D46" w:rsidRDefault="008B5D46" w:rsidP="00D91E9A">
            <w:pPr>
              <w:pStyle w:val="a2"/>
              <w:rPr>
                <w:rFonts w:asciiTheme="minorEastAsia" w:eastAsiaTheme="minorEastAsia" w:hAnsiTheme="minorEastAsia" w:cstheme="minorEastAsia"/>
              </w:rPr>
            </w:pPr>
            <w:r w:rsidRPr="4F8420D4">
              <w:rPr>
                <w:rFonts w:asciiTheme="minorEastAsia" w:eastAsiaTheme="minorEastAsia" w:hAnsiTheme="minorEastAsia" w:cstheme="minorEastAsia"/>
              </w:rPr>
              <w:t>사전 조건</w:t>
            </w:r>
          </w:p>
        </w:tc>
        <w:tc>
          <w:tcPr>
            <w:tcW w:w="6798" w:type="dxa"/>
            <w:gridSpan w:val="2"/>
          </w:tcPr>
          <w:p w14:paraId="1F00C031" w14:textId="1DC27176" w:rsidR="32E0C312" w:rsidRDefault="7FDA8477" w:rsidP="1910AC4B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 w:rsidRPr="3D05BF25">
              <w:rPr>
                <w:rStyle w:val="a1"/>
                <w:rFonts w:ascii="Malgun Gothic" w:hAnsi="Malgun Gothic"/>
                <w:color w:val="000000" w:themeColor="text1"/>
              </w:rPr>
              <w:t>회원은</w:t>
            </w:r>
            <w:r w:rsidR="32E0C312" w:rsidRPr="1910AC4B">
              <w:rPr>
                <w:rStyle w:val="a1"/>
                <w:rFonts w:ascii="Malgun Gothic" w:hAnsi="Malgun Gothic"/>
                <w:color w:val="000000" w:themeColor="text1"/>
              </w:rPr>
              <w:t xml:space="preserve"> UC002를 통해 로그인을 해야 한다.</w:t>
            </w:r>
          </w:p>
          <w:p w14:paraId="1C5B9B2B" w14:textId="039ADCE3" w:rsidR="00A45117" w:rsidRPr="00F84045" w:rsidRDefault="41B48447" w:rsidP="5F5B3764">
            <w:pPr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3D05BF25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회원은</w:t>
            </w:r>
            <w:r w:rsidR="00A45117" w:rsidRPr="4F8420D4">
              <w:rPr>
                <w:rStyle w:val="a1"/>
                <w:rFonts w:asciiTheme="minorEastAsia" w:eastAsiaTheme="minorEastAsia" w:hAnsiTheme="minorEastAsia" w:cstheme="minorEastAsia" w:hint="eastAsia"/>
                <w:color w:val="000000" w:themeColor="text1"/>
              </w:rPr>
              <w:t xml:space="preserve"> </w:t>
            </w:r>
            <w:r w:rsidR="281E4ACF" w:rsidRPr="4F8420D4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UC00</w:t>
            </w:r>
            <w:r w:rsidR="33EDF92A" w:rsidRPr="4F8420D4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7</w:t>
            </w:r>
            <w:r w:rsidR="005E17FC" w:rsidRPr="4F8420D4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 xml:space="preserve"> </w:t>
            </w:r>
            <w:r w:rsidR="005E17FC" w:rsidRPr="4F8420D4">
              <w:rPr>
                <w:rStyle w:val="a1"/>
                <w:rFonts w:asciiTheme="minorEastAsia" w:eastAsiaTheme="minorEastAsia" w:hAnsiTheme="minorEastAsia" w:cstheme="minorEastAsia" w:hint="eastAsia"/>
                <w:color w:val="000000" w:themeColor="text1"/>
              </w:rPr>
              <w:t>과정을 선행해야 한다.</w:t>
            </w:r>
          </w:p>
        </w:tc>
      </w:tr>
      <w:tr w:rsidR="00702307" w14:paraId="13D98D1B" w14:textId="77777777" w:rsidTr="1D936EE1">
        <w:trPr>
          <w:trHeight w:val="300"/>
        </w:trPr>
        <w:tc>
          <w:tcPr>
            <w:tcW w:w="1518" w:type="dxa"/>
            <w:shd w:val="clear" w:color="auto" w:fill="CCCCCC"/>
            <w:vAlign w:val="center"/>
          </w:tcPr>
          <w:p w14:paraId="5448E475" w14:textId="77777777" w:rsidR="00702307" w:rsidRDefault="00702307" w:rsidP="00702307">
            <w:pPr>
              <w:pStyle w:val="a2"/>
              <w:rPr>
                <w:rFonts w:asciiTheme="minorEastAsia" w:eastAsiaTheme="minorEastAsia" w:hAnsiTheme="minorEastAsia" w:cstheme="minorEastAsia"/>
              </w:rPr>
            </w:pPr>
            <w:r w:rsidRPr="4F8420D4">
              <w:rPr>
                <w:rFonts w:asciiTheme="minorEastAsia" w:eastAsiaTheme="minorEastAsia" w:hAnsiTheme="minorEastAsia" w:cstheme="minorEastAsia"/>
              </w:rPr>
              <w:t>사후 조건</w:t>
            </w:r>
          </w:p>
        </w:tc>
        <w:tc>
          <w:tcPr>
            <w:tcW w:w="6798" w:type="dxa"/>
            <w:gridSpan w:val="2"/>
          </w:tcPr>
          <w:p w14:paraId="0B7147BB" w14:textId="6C8794BF" w:rsidR="00702307" w:rsidRPr="00F84045" w:rsidRDefault="5695AE3C" w:rsidP="627890A5">
            <w:pPr>
              <w:spacing w:line="259" w:lineRule="auto"/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7C915726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 xml:space="preserve">시스템은 회원을 </w:t>
            </w:r>
            <w:r w:rsidRPr="646438DD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세부사항</w:t>
            </w:r>
            <w:r w:rsidR="741CD7D8" w:rsidRPr="646438DD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이 추가된</w:t>
            </w:r>
            <w:r w:rsidRPr="646438DD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 xml:space="preserve"> </w:t>
            </w:r>
            <w:r w:rsidRPr="21D3DBBE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할</w:t>
            </w:r>
            <w:r w:rsidRPr="073D0561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 xml:space="preserve"> </w:t>
            </w:r>
            <w:r w:rsidR="040F055A" w:rsidRPr="040F055A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일을 보도록</w:t>
            </w:r>
            <w:r w:rsidRPr="5CD2A34D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 xml:space="preserve"> </w:t>
            </w:r>
            <w:proofErr w:type="spellStart"/>
            <w:r w:rsidR="4DCFB202" w:rsidRPr="7D249350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새로고침</w:t>
            </w:r>
            <w:proofErr w:type="spellEnd"/>
            <w:r w:rsidR="4DCFB202" w:rsidRPr="7D249350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 xml:space="preserve"> 시킨다.</w:t>
            </w:r>
          </w:p>
        </w:tc>
      </w:tr>
      <w:tr w:rsidR="00E448D8" w14:paraId="73B13E39" w14:textId="77777777" w:rsidTr="1D936EE1">
        <w:trPr>
          <w:trHeight w:val="300"/>
        </w:trPr>
        <w:tc>
          <w:tcPr>
            <w:tcW w:w="1518" w:type="dxa"/>
            <w:vMerge w:val="restart"/>
            <w:shd w:val="clear" w:color="auto" w:fill="C9C9C9" w:themeFill="accent3" w:themeFillTint="99"/>
            <w:vAlign w:val="center"/>
          </w:tcPr>
          <w:p w14:paraId="1C06F2D1" w14:textId="77777777" w:rsidR="00E448D8" w:rsidRDefault="00E448D8" w:rsidP="00702307">
            <w:pPr>
              <w:pStyle w:val="a2"/>
              <w:rPr>
                <w:rFonts w:asciiTheme="minorEastAsia" w:eastAsiaTheme="minorEastAsia" w:hAnsiTheme="minorEastAsia" w:cstheme="minorEastAsia"/>
              </w:rPr>
            </w:pPr>
            <w:r w:rsidRPr="4F8420D4">
              <w:rPr>
                <w:rFonts w:asciiTheme="minorEastAsia" w:eastAsiaTheme="minorEastAsia" w:hAnsiTheme="minorEastAsia" w:cstheme="minorEastAsia"/>
              </w:rPr>
              <w:t>기본 흐름</w:t>
            </w:r>
          </w:p>
        </w:tc>
        <w:tc>
          <w:tcPr>
            <w:tcW w:w="1418" w:type="dxa"/>
            <w:shd w:val="clear" w:color="auto" w:fill="auto"/>
          </w:tcPr>
          <w:p w14:paraId="519E03A2" w14:textId="77777777" w:rsidR="00E448D8" w:rsidRPr="00F84045" w:rsidRDefault="00E448D8" w:rsidP="00702307">
            <w:pPr>
              <w:pStyle w:val="a2"/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4F8420D4"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B01</w:t>
            </w:r>
          </w:p>
        </w:tc>
        <w:tc>
          <w:tcPr>
            <w:tcW w:w="5380" w:type="dxa"/>
            <w:shd w:val="clear" w:color="auto" w:fill="auto"/>
          </w:tcPr>
          <w:p w14:paraId="5E96EA8B" w14:textId="26A2D0EF" w:rsidR="00E448D8" w:rsidRPr="3FB2E866" w:rsidRDefault="1D936EE1" w:rsidP="1D936EE1">
            <w:pPr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1D936EE1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회원이 세부사항 을 누른다.</w:t>
            </w:r>
          </w:p>
        </w:tc>
      </w:tr>
      <w:tr w:rsidR="00E448D8" w14:paraId="17B876AA" w14:textId="77777777" w:rsidTr="1D936EE1">
        <w:trPr>
          <w:trHeight w:val="300"/>
        </w:trPr>
        <w:tc>
          <w:tcPr>
            <w:tcW w:w="1518" w:type="dxa"/>
            <w:vMerge/>
          </w:tcPr>
          <w:p w14:paraId="71ACF75B" w14:textId="77777777" w:rsidR="00E448D8" w:rsidRDefault="00E448D8" w:rsidP="00702307">
            <w:pPr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1418" w:type="dxa"/>
            <w:shd w:val="clear" w:color="auto" w:fill="auto"/>
          </w:tcPr>
          <w:p w14:paraId="139A5892" w14:textId="74E27345" w:rsidR="00E448D8" w:rsidRPr="00F84045" w:rsidRDefault="00E448D8" w:rsidP="00F23115">
            <w:pPr>
              <w:jc w:val="center"/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4F8420D4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B02</w:t>
            </w:r>
          </w:p>
        </w:tc>
        <w:tc>
          <w:tcPr>
            <w:tcW w:w="5380" w:type="dxa"/>
            <w:shd w:val="clear" w:color="auto" w:fill="auto"/>
          </w:tcPr>
          <w:p w14:paraId="59691C67" w14:textId="4C28258B" w:rsidR="00E448D8" w:rsidRPr="3FB2E866" w:rsidRDefault="1D936EE1" w:rsidP="1D936EE1">
            <w:pPr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1D936EE1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회원이 우선 순위 을 누른다</w:t>
            </w:r>
          </w:p>
        </w:tc>
      </w:tr>
      <w:tr w:rsidR="00E448D8" w14:paraId="7CC37B8B" w14:textId="77777777" w:rsidTr="1D936EE1">
        <w:trPr>
          <w:trHeight w:val="300"/>
        </w:trPr>
        <w:tc>
          <w:tcPr>
            <w:tcW w:w="1518" w:type="dxa"/>
            <w:vMerge/>
          </w:tcPr>
          <w:p w14:paraId="4DF425AD" w14:textId="2C0E693B" w:rsidR="00E448D8" w:rsidRDefault="00E448D8" w:rsidP="31057158">
            <w:pPr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1418" w:type="dxa"/>
            <w:shd w:val="clear" w:color="auto" w:fill="auto"/>
          </w:tcPr>
          <w:p w14:paraId="73F93750" w14:textId="02C63D3C" w:rsidR="00E448D8" w:rsidRDefault="00E448D8" w:rsidP="31057158">
            <w:pPr>
              <w:jc w:val="center"/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4F8420D4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B03</w:t>
            </w:r>
          </w:p>
        </w:tc>
        <w:tc>
          <w:tcPr>
            <w:tcW w:w="5380" w:type="dxa"/>
            <w:shd w:val="clear" w:color="auto" w:fill="auto"/>
          </w:tcPr>
          <w:p w14:paraId="298C9F0C" w14:textId="4BFBAD21" w:rsidR="00E448D8" w:rsidRDefault="1DCD0502" w:rsidP="31057158">
            <w:pPr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33F90975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회원</w:t>
            </w:r>
            <w:r w:rsidR="06513733" w:rsidRPr="33F90975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이</w:t>
            </w:r>
            <w:r w:rsidR="0CB14AC9" w:rsidRPr="33F90975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 xml:space="preserve"> </w:t>
            </w:r>
            <w:r w:rsidR="52D4E464" w:rsidRPr="33F90975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우선</w:t>
            </w:r>
            <w:r w:rsidR="00E448D8" w:rsidRPr="4F8420D4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 xml:space="preserve"> 순위</w:t>
            </w:r>
            <w:r w:rsidR="00C35448">
              <w:rPr>
                <w:rStyle w:val="a1"/>
                <w:rFonts w:asciiTheme="minorEastAsia" w:eastAsiaTheme="minorEastAsia" w:hAnsiTheme="minorEastAsia" w:cstheme="minorEastAsia" w:hint="eastAsia"/>
                <w:color w:val="000000" w:themeColor="text1"/>
              </w:rPr>
              <w:t>를</w:t>
            </w:r>
            <w:r w:rsidR="00E448D8" w:rsidRPr="4F8420D4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 xml:space="preserve"> </w:t>
            </w:r>
            <w:r w:rsidR="00C35448">
              <w:rPr>
                <w:rStyle w:val="a1"/>
                <w:rFonts w:asciiTheme="minorEastAsia" w:eastAsiaTheme="minorEastAsia" w:hAnsiTheme="minorEastAsia" w:cstheme="minorEastAsia" w:hint="eastAsia"/>
                <w:color w:val="000000" w:themeColor="text1"/>
              </w:rPr>
              <w:t>설정한</w:t>
            </w:r>
            <w:r w:rsidR="00E448D8" w:rsidRPr="51EFA9E8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다</w:t>
            </w:r>
            <w:r w:rsidR="00E448D8" w:rsidRPr="4F8420D4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.</w:t>
            </w:r>
          </w:p>
        </w:tc>
      </w:tr>
      <w:tr w:rsidR="00E448D8" w14:paraId="559101CB" w14:textId="77777777" w:rsidTr="1D936EE1">
        <w:trPr>
          <w:trHeight w:val="300"/>
        </w:trPr>
        <w:tc>
          <w:tcPr>
            <w:tcW w:w="1518" w:type="dxa"/>
            <w:vMerge/>
          </w:tcPr>
          <w:p w14:paraId="432DDF6F" w14:textId="77777777" w:rsidR="00E448D8" w:rsidRDefault="00E448D8"/>
        </w:tc>
        <w:tc>
          <w:tcPr>
            <w:tcW w:w="1418" w:type="dxa"/>
            <w:shd w:val="clear" w:color="auto" w:fill="auto"/>
          </w:tcPr>
          <w:p w14:paraId="26580770" w14:textId="437D7588" w:rsidR="00E448D8" w:rsidRDefault="00E448D8" w:rsidP="51EFA9E8">
            <w:pPr>
              <w:jc w:val="center"/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635E3BB6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B04</w:t>
            </w:r>
          </w:p>
        </w:tc>
        <w:tc>
          <w:tcPr>
            <w:tcW w:w="5380" w:type="dxa"/>
          </w:tcPr>
          <w:p w14:paraId="2280D1BA" w14:textId="27984A86" w:rsidR="00E448D8" w:rsidRDefault="4D056C8F" w:rsidP="51EFA9E8">
            <w:pPr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4D056C8F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시스템은 우선순위를 설정한다.</w:t>
            </w:r>
          </w:p>
        </w:tc>
      </w:tr>
      <w:tr w:rsidR="00332650" w14:paraId="1D88E409" w14:textId="77777777" w:rsidTr="1D936EE1">
        <w:trPr>
          <w:trHeight w:val="300"/>
        </w:trPr>
        <w:tc>
          <w:tcPr>
            <w:tcW w:w="1518" w:type="dxa"/>
            <w:vMerge w:val="restart"/>
            <w:shd w:val="clear" w:color="auto" w:fill="C9C9C9" w:themeFill="accent3" w:themeFillTint="99"/>
            <w:vAlign w:val="center"/>
          </w:tcPr>
          <w:p w14:paraId="1AAD0564" w14:textId="77777777" w:rsidR="00332650" w:rsidRDefault="00332650" w:rsidP="00702307">
            <w:pPr>
              <w:pStyle w:val="a2"/>
              <w:rPr>
                <w:rFonts w:asciiTheme="minorEastAsia" w:eastAsiaTheme="minorEastAsia" w:hAnsiTheme="minorEastAsia" w:cstheme="minorEastAsia"/>
              </w:rPr>
            </w:pPr>
            <w:r w:rsidRPr="4F8420D4">
              <w:rPr>
                <w:rFonts w:asciiTheme="minorEastAsia" w:eastAsiaTheme="minorEastAsia" w:hAnsiTheme="minorEastAsia" w:cstheme="minorEastAsia"/>
              </w:rPr>
              <w:t>대안 흐름</w:t>
            </w:r>
          </w:p>
        </w:tc>
        <w:tc>
          <w:tcPr>
            <w:tcW w:w="1418" w:type="dxa"/>
            <w:shd w:val="clear" w:color="auto" w:fill="auto"/>
          </w:tcPr>
          <w:p w14:paraId="7AB4988E" w14:textId="4E3A1C58" w:rsidR="00332650" w:rsidRPr="00F84045" w:rsidRDefault="00332650" w:rsidP="00702307">
            <w:pPr>
              <w:pStyle w:val="a2"/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4F8420D4"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A01</w:t>
            </w:r>
          </w:p>
        </w:tc>
        <w:tc>
          <w:tcPr>
            <w:tcW w:w="5380" w:type="dxa"/>
            <w:shd w:val="clear" w:color="auto" w:fill="auto"/>
          </w:tcPr>
          <w:p w14:paraId="7D4D6782" w14:textId="55740297" w:rsidR="00332650" w:rsidRPr="00F84045" w:rsidRDefault="1D936EE1" w:rsidP="1D936EE1">
            <w:pPr>
              <w:pStyle w:val="a2"/>
              <w:jc w:val="left"/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1D936EE1"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회원이 작업 도중 취소한다.</w:t>
            </w:r>
          </w:p>
        </w:tc>
      </w:tr>
      <w:tr w:rsidR="00332650" w14:paraId="55C014E5" w14:textId="77777777" w:rsidTr="1D936EE1">
        <w:trPr>
          <w:trHeight w:val="300"/>
        </w:trPr>
        <w:tc>
          <w:tcPr>
            <w:tcW w:w="1518" w:type="dxa"/>
            <w:vMerge/>
          </w:tcPr>
          <w:p w14:paraId="27A0DFD9" w14:textId="77777777" w:rsidR="00332650" w:rsidRDefault="00332650" w:rsidP="00702307">
            <w:pPr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1418" w:type="dxa"/>
            <w:shd w:val="clear" w:color="auto" w:fill="auto"/>
          </w:tcPr>
          <w:p w14:paraId="61B8529C" w14:textId="1579ABDD" w:rsidR="00332650" w:rsidRPr="00F84045" w:rsidRDefault="00332650" w:rsidP="00702307">
            <w:pPr>
              <w:pStyle w:val="a2"/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4F8420D4"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A02</w:t>
            </w:r>
          </w:p>
        </w:tc>
        <w:tc>
          <w:tcPr>
            <w:tcW w:w="5380" w:type="dxa"/>
            <w:shd w:val="clear" w:color="auto" w:fill="auto"/>
          </w:tcPr>
          <w:p w14:paraId="77460F26" w14:textId="78634C56" w:rsidR="00332650" w:rsidRPr="00F84045" w:rsidRDefault="16AFAF28" w:rsidP="004D773C">
            <w:pPr>
              <w:pStyle w:val="a2"/>
              <w:jc w:val="left"/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32C66C19"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 xml:space="preserve">시스템은 </w:t>
            </w:r>
            <w:r w:rsidR="00332650" w:rsidRPr="4F8420D4">
              <w:rPr>
                <w:rStyle w:val="a1"/>
                <w:rFonts w:asciiTheme="minorEastAsia" w:eastAsiaTheme="minorEastAsia" w:hAnsiTheme="minorEastAsia" w:cstheme="minorEastAsia" w:hint="eastAsia"/>
                <w:b w:val="0"/>
                <w:color w:val="000000" w:themeColor="text1"/>
              </w:rPr>
              <w:t>변경 사항 폐지</w:t>
            </w:r>
            <w:r w:rsidR="00CF6D0B">
              <w:rPr>
                <w:rStyle w:val="a1"/>
                <w:rFonts w:asciiTheme="minorEastAsia" w:eastAsiaTheme="minorEastAsia" w:hAnsiTheme="minorEastAsia" w:cstheme="minorEastAsia" w:hint="eastAsia"/>
                <w:b w:val="0"/>
                <w:color w:val="000000" w:themeColor="text1"/>
              </w:rPr>
              <w:t>에 대해</w:t>
            </w:r>
            <w:r w:rsidR="00332650" w:rsidRPr="4F8420D4">
              <w:rPr>
                <w:rStyle w:val="a1"/>
                <w:rFonts w:asciiTheme="minorEastAsia" w:eastAsiaTheme="minorEastAsia" w:hAnsiTheme="minorEastAsia" w:cstheme="minorEastAsia" w:hint="eastAsia"/>
                <w:b w:val="0"/>
                <w:color w:val="000000" w:themeColor="text1"/>
              </w:rPr>
              <w:t xml:space="preserve"> </w:t>
            </w:r>
            <w:r w:rsidR="5237729E" w:rsidRPr="08C83CFB"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 xml:space="preserve">회원에게 </w:t>
            </w:r>
            <w:r w:rsidR="00332650" w:rsidRPr="4F8420D4"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2</w:t>
            </w:r>
            <w:r w:rsidR="00332650" w:rsidRPr="4F8420D4">
              <w:rPr>
                <w:rStyle w:val="a1"/>
                <w:rFonts w:asciiTheme="minorEastAsia" w:eastAsiaTheme="minorEastAsia" w:hAnsiTheme="minorEastAsia" w:cstheme="minorEastAsia" w:hint="eastAsia"/>
                <w:b w:val="0"/>
                <w:color w:val="000000" w:themeColor="text1"/>
              </w:rPr>
              <w:t>차 확인을 진행한다.</w:t>
            </w:r>
          </w:p>
        </w:tc>
      </w:tr>
      <w:tr w:rsidR="00332650" w14:paraId="037F2E8E" w14:textId="77777777" w:rsidTr="1D936EE1">
        <w:trPr>
          <w:trHeight w:val="300"/>
        </w:trPr>
        <w:tc>
          <w:tcPr>
            <w:tcW w:w="1518" w:type="dxa"/>
            <w:vMerge/>
          </w:tcPr>
          <w:p w14:paraId="0461254D" w14:textId="77777777" w:rsidR="00332650" w:rsidRDefault="00332650" w:rsidP="00702307">
            <w:pPr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1418" w:type="dxa"/>
            <w:shd w:val="clear" w:color="auto" w:fill="auto"/>
          </w:tcPr>
          <w:p w14:paraId="1DE09DBE" w14:textId="7D76FC7C" w:rsidR="00332650" w:rsidRDefault="00332650" w:rsidP="00702307">
            <w:pPr>
              <w:pStyle w:val="a2"/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4F8420D4"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A03</w:t>
            </w:r>
          </w:p>
        </w:tc>
        <w:tc>
          <w:tcPr>
            <w:tcW w:w="5380" w:type="dxa"/>
            <w:shd w:val="clear" w:color="auto" w:fill="auto"/>
          </w:tcPr>
          <w:p w14:paraId="4D10404A" w14:textId="0AE687C2" w:rsidR="00332650" w:rsidRDefault="5538B3D9" w:rsidP="004D773C">
            <w:pPr>
              <w:pStyle w:val="a2"/>
              <w:jc w:val="left"/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08C83CFB"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 xml:space="preserve">시스템은 </w:t>
            </w:r>
            <w:r w:rsidRPr="6868394E"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 xml:space="preserve">회원을 </w:t>
            </w:r>
            <w:r w:rsidR="4D056C8F" w:rsidRPr="4D056C8F"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동작 이전 상태로 복귀시킨다</w:t>
            </w:r>
            <w:r w:rsidR="00332650" w:rsidRPr="4F8420D4">
              <w:rPr>
                <w:rStyle w:val="a1"/>
                <w:rFonts w:asciiTheme="minorEastAsia" w:eastAsiaTheme="minorEastAsia" w:hAnsiTheme="minorEastAsia" w:cstheme="minorEastAsia" w:hint="eastAsia"/>
                <w:b w:val="0"/>
                <w:color w:val="000000" w:themeColor="text1"/>
              </w:rPr>
              <w:t>.</w:t>
            </w:r>
          </w:p>
        </w:tc>
      </w:tr>
      <w:tr w:rsidR="29AA8C3D" w14:paraId="5559C3C9" w14:textId="77777777" w:rsidTr="1D936EE1">
        <w:trPr>
          <w:trHeight w:val="300"/>
        </w:trPr>
        <w:tc>
          <w:tcPr>
            <w:tcW w:w="1518" w:type="dxa"/>
            <w:shd w:val="clear" w:color="auto" w:fill="C9C9C9" w:themeFill="accent3" w:themeFillTint="99"/>
            <w:vAlign w:val="center"/>
          </w:tcPr>
          <w:p w14:paraId="5F9014FA" w14:textId="68D32A45" w:rsidR="6A3DEE87" w:rsidRDefault="0D95974C" w:rsidP="29AA8C3D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 w:rsidRPr="4F8420D4">
              <w:rPr>
                <w:rFonts w:asciiTheme="minorEastAsia" w:eastAsiaTheme="minorEastAsia" w:hAnsiTheme="minorEastAsia" w:cstheme="minorEastAsia"/>
              </w:rPr>
              <w:t>예외 흐름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4DDF396" w14:textId="79591ECF" w:rsidR="29AA8C3D" w:rsidRDefault="0F6C4B30" w:rsidP="29AA8C3D">
            <w:pPr>
              <w:jc w:val="center"/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4F8420D4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E01</w:t>
            </w:r>
          </w:p>
        </w:tc>
        <w:tc>
          <w:tcPr>
            <w:tcW w:w="5380" w:type="dxa"/>
            <w:shd w:val="clear" w:color="auto" w:fill="auto"/>
          </w:tcPr>
          <w:p w14:paraId="21A96C7A" w14:textId="3D905D41" w:rsidR="29AA8C3D" w:rsidRDefault="0F6C4B30" w:rsidP="6EE44622">
            <w:pPr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4F8420D4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 xml:space="preserve">사용자가 세부 사항 창을 열고, 우선 순위를 적지 않거나 완료 </w:t>
            </w:r>
            <w:r w:rsidR="4D056C8F" w:rsidRPr="4D056C8F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이전에</w:t>
            </w:r>
            <w:r w:rsidRPr="4F8420D4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 xml:space="preserve"> 종료한다.</w:t>
            </w:r>
          </w:p>
          <w:p w14:paraId="545CD169" w14:textId="7702AD02" w:rsidR="29AA8C3D" w:rsidRDefault="0F6C4B30" w:rsidP="29AA8C3D">
            <w:pPr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4F8420D4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 xml:space="preserve"> - 시스템은 UC007 과정과 동일하게 할 일만 저장하고, 세부사항은 저장하지 않는다.</w:t>
            </w:r>
          </w:p>
        </w:tc>
      </w:tr>
      <w:tr w:rsidR="005234EF" w14:paraId="23E39706" w14:textId="77777777" w:rsidTr="1D936EE1">
        <w:trPr>
          <w:trHeight w:val="412"/>
        </w:trPr>
        <w:tc>
          <w:tcPr>
            <w:tcW w:w="1518" w:type="dxa"/>
            <w:vMerge w:val="restart"/>
            <w:shd w:val="clear" w:color="auto" w:fill="C9C9C9" w:themeFill="accent3" w:themeFillTint="99"/>
            <w:vAlign w:val="center"/>
          </w:tcPr>
          <w:p w14:paraId="66A39E56" w14:textId="77777777" w:rsidR="005234EF" w:rsidRDefault="005234EF" w:rsidP="00702307">
            <w:pPr>
              <w:pStyle w:val="a2"/>
              <w:rPr>
                <w:rFonts w:asciiTheme="minorEastAsia" w:eastAsiaTheme="minorEastAsia" w:hAnsiTheme="minorEastAsia" w:cstheme="minorEastAsia"/>
              </w:rPr>
            </w:pPr>
            <w:r w:rsidRPr="4F8420D4">
              <w:rPr>
                <w:rFonts w:asciiTheme="minorEastAsia" w:eastAsiaTheme="minorEastAsia" w:hAnsiTheme="minorEastAsia" w:cstheme="minorEastAsia"/>
              </w:rPr>
              <w:t>시나리오</w:t>
            </w:r>
          </w:p>
        </w:tc>
        <w:tc>
          <w:tcPr>
            <w:tcW w:w="1418" w:type="dxa"/>
          </w:tcPr>
          <w:p w14:paraId="2DFE276E" w14:textId="20C86F5A" w:rsidR="005234EF" w:rsidRPr="00F84045" w:rsidRDefault="005234EF" w:rsidP="00E448D8">
            <w:pPr>
              <w:jc w:val="center"/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4F8420D4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SN001</w:t>
            </w:r>
          </w:p>
        </w:tc>
        <w:tc>
          <w:tcPr>
            <w:tcW w:w="5380" w:type="dxa"/>
          </w:tcPr>
          <w:p w14:paraId="0A3B66CE" w14:textId="2C0146EF" w:rsidR="005234EF" w:rsidRPr="00F84045" w:rsidRDefault="005234EF" w:rsidP="00702307">
            <w:pPr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4F8420D4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B01-&gt;</w:t>
            </w:r>
            <w:r w:rsidRPr="4F8420D4">
              <w:rPr>
                <w:rStyle w:val="a1"/>
                <w:rFonts w:asciiTheme="minorEastAsia" w:eastAsiaTheme="minorEastAsia" w:hAnsiTheme="minorEastAsia" w:cstheme="minorEastAsia" w:hint="eastAsia"/>
                <w:color w:val="000000" w:themeColor="text1"/>
              </w:rPr>
              <w:t>B</w:t>
            </w:r>
            <w:r w:rsidRPr="4F8420D4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02-&gt;B03-&gt;B04</w:t>
            </w:r>
          </w:p>
        </w:tc>
      </w:tr>
      <w:tr w:rsidR="005234EF" w14:paraId="322A0921" w14:textId="77777777" w:rsidTr="1D936EE1">
        <w:trPr>
          <w:trHeight w:val="300"/>
        </w:trPr>
        <w:tc>
          <w:tcPr>
            <w:tcW w:w="1518" w:type="dxa"/>
            <w:vMerge/>
            <w:vAlign w:val="center"/>
          </w:tcPr>
          <w:p w14:paraId="6F3E8AE7" w14:textId="77777777" w:rsidR="005234EF" w:rsidRDefault="005234EF" w:rsidP="00702307">
            <w:pPr>
              <w:pStyle w:val="a2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1418" w:type="dxa"/>
          </w:tcPr>
          <w:p w14:paraId="4D63BDF2" w14:textId="6F5CB5C1" w:rsidR="005234EF" w:rsidRPr="00F84045" w:rsidRDefault="005234EF" w:rsidP="00E448D8">
            <w:pPr>
              <w:jc w:val="center"/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4F8420D4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SN002</w:t>
            </w:r>
          </w:p>
        </w:tc>
        <w:tc>
          <w:tcPr>
            <w:tcW w:w="5380" w:type="dxa"/>
          </w:tcPr>
          <w:p w14:paraId="067ADAD6" w14:textId="33479BCE" w:rsidR="005234EF" w:rsidRPr="00F84045" w:rsidRDefault="005234EF" w:rsidP="00702307">
            <w:pPr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4F8420D4">
              <w:rPr>
                <w:rStyle w:val="a1"/>
                <w:rFonts w:asciiTheme="minorEastAsia" w:eastAsiaTheme="minorEastAsia" w:hAnsiTheme="minorEastAsia" w:cstheme="minorEastAsia" w:hint="eastAsia"/>
                <w:color w:val="000000" w:themeColor="text1"/>
              </w:rPr>
              <w:t>B</w:t>
            </w:r>
            <w:r w:rsidRPr="4F8420D4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01-&gt;B02-&gt;A01-&gt;A03</w:t>
            </w:r>
          </w:p>
        </w:tc>
      </w:tr>
      <w:tr w:rsidR="005234EF" w14:paraId="609957AC" w14:textId="77777777" w:rsidTr="1D936EE1">
        <w:trPr>
          <w:trHeight w:val="300"/>
        </w:trPr>
        <w:tc>
          <w:tcPr>
            <w:tcW w:w="1518" w:type="dxa"/>
            <w:vMerge/>
            <w:vAlign w:val="center"/>
          </w:tcPr>
          <w:p w14:paraId="723EDD52" w14:textId="77777777" w:rsidR="005234EF" w:rsidRDefault="005234EF" w:rsidP="00702307">
            <w:pPr>
              <w:pStyle w:val="a2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1418" w:type="dxa"/>
          </w:tcPr>
          <w:p w14:paraId="70BD7AB6" w14:textId="64EC623D" w:rsidR="005234EF" w:rsidRPr="00F84045" w:rsidRDefault="005234EF" w:rsidP="00E448D8">
            <w:pPr>
              <w:jc w:val="center"/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4F8420D4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SN003</w:t>
            </w:r>
          </w:p>
        </w:tc>
        <w:tc>
          <w:tcPr>
            <w:tcW w:w="5380" w:type="dxa"/>
          </w:tcPr>
          <w:p w14:paraId="301995EC" w14:textId="02F7F240" w:rsidR="005234EF" w:rsidRPr="00F84045" w:rsidRDefault="005234EF" w:rsidP="00702307">
            <w:pPr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4F8420D4">
              <w:rPr>
                <w:rStyle w:val="a1"/>
                <w:rFonts w:asciiTheme="minorEastAsia" w:eastAsiaTheme="minorEastAsia" w:hAnsiTheme="minorEastAsia" w:cstheme="minorEastAsia" w:hint="eastAsia"/>
                <w:color w:val="000000" w:themeColor="text1"/>
              </w:rPr>
              <w:t>B</w:t>
            </w:r>
            <w:r w:rsidRPr="4F8420D4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01-&gt;B02-&gt;B03-&gt;A01-&gt;A02-&gt;A03</w:t>
            </w:r>
          </w:p>
        </w:tc>
      </w:tr>
      <w:tr w:rsidR="005234EF" w14:paraId="7AE47D6A" w14:textId="77777777" w:rsidTr="1D936EE1">
        <w:trPr>
          <w:trHeight w:val="300"/>
        </w:trPr>
        <w:tc>
          <w:tcPr>
            <w:tcW w:w="1518" w:type="dxa"/>
            <w:vMerge/>
            <w:vAlign w:val="center"/>
          </w:tcPr>
          <w:p w14:paraId="1BF44393" w14:textId="77777777" w:rsidR="005234EF" w:rsidRDefault="005234EF" w:rsidP="00853533">
            <w:pPr>
              <w:pStyle w:val="a2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1418" w:type="dxa"/>
          </w:tcPr>
          <w:p w14:paraId="04D11404" w14:textId="2A2E6AA8" w:rsidR="005234EF" w:rsidRPr="00F84045" w:rsidRDefault="005234EF" w:rsidP="00E448D8">
            <w:pPr>
              <w:jc w:val="center"/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4F8420D4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SN004</w:t>
            </w:r>
          </w:p>
        </w:tc>
        <w:tc>
          <w:tcPr>
            <w:tcW w:w="5380" w:type="dxa"/>
          </w:tcPr>
          <w:p w14:paraId="63F9A2B9" w14:textId="7EA85D65" w:rsidR="005234EF" w:rsidRPr="00F84045" w:rsidRDefault="71EFB76C" w:rsidP="4327FC6C">
            <w:pPr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4327FC6C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B01-&gt;B02-&gt;</w:t>
            </w:r>
            <w:r w:rsidR="4A72AC90" w:rsidRPr="4327FC6C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B</w:t>
            </w:r>
            <w:r w:rsidR="7A6A7DAA" w:rsidRPr="4327FC6C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0</w:t>
            </w:r>
            <w:r w:rsidR="7B0A6FA5" w:rsidRPr="4327FC6C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3</w:t>
            </w:r>
            <w:r w:rsidR="225C9584" w:rsidRPr="4327FC6C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-&gt;</w:t>
            </w:r>
            <w:r w:rsidR="2AA9F690" w:rsidRPr="4327FC6C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B04</w:t>
            </w:r>
            <w:r w:rsidR="31FAF855" w:rsidRPr="4327FC6C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-&gt;</w:t>
            </w:r>
            <w:r w:rsidRPr="4327FC6C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E01</w:t>
            </w:r>
          </w:p>
        </w:tc>
      </w:tr>
    </w:tbl>
    <w:p w14:paraId="2769090A" w14:textId="422B4892" w:rsidR="265B7119" w:rsidRDefault="265B7119"/>
    <w:p w14:paraId="28BBDC60" w14:textId="77777777" w:rsidR="008B5D46" w:rsidRDefault="008B5D46" w:rsidP="008B5D46"/>
    <w:p w14:paraId="527D313E" w14:textId="1262BCCF" w:rsidR="008B5D46" w:rsidRDefault="37B04FEC" w:rsidP="008B5D46">
      <w:pPr>
        <w:pStyle w:val="Heading4"/>
        <w:rPr>
          <w:rFonts w:ascii="Dotum" w:eastAsia="Dotum" w:hAnsi="Dotum"/>
        </w:rPr>
      </w:pPr>
      <w:r w:rsidRPr="6878530A">
        <w:rPr>
          <w:rStyle w:val="a1"/>
          <w:color w:val="000000" w:themeColor="text1"/>
        </w:rPr>
        <w:t>UC0</w:t>
      </w:r>
      <w:r w:rsidR="59763CA7" w:rsidRPr="6878530A">
        <w:rPr>
          <w:rStyle w:val="a1"/>
          <w:color w:val="000000" w:themeColor="text1"/>
        </w:rPr>
        <w:t>1</w:t>
      </w:r>
      <w:r w:rsidR="006E48B0">
        <w:rPr>
          <w:rStyle w:val="a1"/>
          <w:color w:val="000000" w:themeColor="text1"/>
        </w:rPr>
        <w:t>2</w:t>
      </w:r>
      <w:r w:rsidR="008B5D46" w:rsidRPr="2F8AF1C7">
        <w:rPr>
          <w:rStyle w:val="a1"/>
          <w:color w:val="000000" w:themeColor="text1"/>
        </w:rPr>
        <w:t xml:space="preserve">: </w:t>
      </w:r>
      <w:r w:rsidR="00156272">
        <w:rPr>
          <w:rFonts w:ascii="Dotum" w:eastAsia="Dotum" w:hAnsi="Dotum" w:hint="eastAsia"/>
        </w:rPr>
        <w:t>할</w:t>
      </w:r>
      <w:r w:rsidR="00BC65BE">
        <w:rPr>
          <w:rFonts w:ascii="Dotum" w:eastAsia="Dotum" w:hAnsi="Dotum" w:hint="eastAsia"/>
        </w:rPr>
        <w:t xml:space="preserve"> </w:t>
      </w:r>
      <w:r w:rsidR="00156272">
        <w:rPr>
          <w:rFonts w:ascii="Dotum" w:eastAsia="Dotum" w:hAnsi="Dotum" w:hint="eastAsia"/>
        </w:rPr>
        <w:t>일</w:t>
      </w:r>
      <w:r w:rsidR="008B5D46" w:rsidRPr="4AEEFC04">
        <w:rPr>
          <w:rFonts w:ascii="Dotum" w:eastAsia="Dotum" w:hAnsi="Dotum"/>
        </w:rPr>
        <w:t>을 삭제한다.</w:t>
      </w:r>
    </w:p>
    <w:p w14:paraId="63F0208F" w14:textId="77777777" w:rsidR="008B5D46" w:rsidRDefault="008B5D46" w:rsidP="008B5D46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8B5D46" w14:paraId="64F3749A" w14:textId="77777777" w:rsidTr="00D91E9A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0E1DED30" w14:textId="77777777" w:rsidR="008B5D46" w:rsidRDefault="008B5D46" w:rsidP="00D91E9A">
            <w:pPr>
              <w:pStyle w:val="a2"/>
            </w:pPr>
            <w:r>
              <w:t>설명</w:t>
            </w:r>
          </w:p>
        </w:tc>
        <w:tc>
          <w:tcPr>
            <w:tcW w:w="6802" w:type="dxa"/>
            <w:gridSpan w:val="2"/>
          </w:tcPr>
          <w:p w14:paraId="2D20F8BF" w14:textId="297C1323" w:rsidR="008B5D46" w:rsidRPr="008732EC" w:rsidRDefault="7887EE5D" w:rsidP="00D91E9A">
            <w:pPr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4789F3F0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회원이</w:t>
            </w:r>
            <w:r w:rsidR="004B355B" w:rsidRPr="5276332F">
              <w:rPr>
                <w:rStyle w:val="a1"/>
                <w:rFonts w:asciiTheme="minorEastAsia" w:eastAsiaTheme="minorEastAsia" w:hAnsiTheme="minorEastAsia" w:cstheme="minorEastAsia" w:hint="eastAsia"/>
                <w:color w:val="000000" w:themeColor="text1"/>
              </w:rPr>
              <w:t xml:space="preserve"> 선택한 작업을 삭제한다.</w:t>
            </w:r>
          </w:p>
        </w:tc>
      </w:tr>
      <w:tr w:rsidR="008B5D46" w14:paraId="1752B45B" w14:textId="77777777" w:rsidTr="00D91E9A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6ACD2124" w14:textId="77777777" w:rsidR="008B5D46" w:rsidRDefault="008B5D46" w:rsidP="00D91E9A">
            <w:pPr>
              <w:pStyle w:val="a2"/>
            </w:pPr>
            <w:r>
              <w:t xml:space="preserve">관련 </w:t>
            </w:r>
            <w:proofErr w:type="spellStart"/>
            <w:r>
              <w:t>액터</w:t>
            </w:r>
            <w:proofErr w:type="spellEnd"/>
          </w:p>
        </w:tc>
        <w:tc>
          <w:tcPr>
            <w:tcW w:w="6802" w:type="dxa"/>
            <w:gridSpan w:val="2"/>
          </w:tcPr>
          <w:p w14:paraId="5A7D632E" w14:textId="0B7C86BB" w:rsidR="008B5D46" w:rsidRPr="008732EC" w:rsidRDefault="42C87777" w:rsidP="00D91E9A">
            <w:pPr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7A81A7D8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회원</w:t>
            </w:r>
          </w:p>
        </w:tc>
      </w:tr>
      <w:tr w:rsidR="008B5D46" w14:paraId="7312EC1B" w14:textId="77777777" w:rsidTr="00D91E9A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5ADDB5F6" w14:textId="77777777" w:rsidR="008B5D46" w:rsidRDefault="008B5D46" w:rsidP="00D91E9A">
            <w:pPr>
              <w:pStyle w:val="a2"/>
            </w:pPr>
            <w:r>
              <w:t>사전 조건</w:t>
            </w:r>
          </w:p>
        </w:tc>
        <w:tc>
          <w:tcPr>
            <w:tcW w:w="6802" w:type="dxa"/>
            <w:gridSpan w:val="2"/>
          </w:tcPr>
          <w:p w14:paraId="20C752EE" w14:textId="7A85C53E" w:rsidR="2816D1E6" w:rsidRDefault="4471B4FA" w:rsidP="1910AC4B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 w:rsidRPr="3FE0C99A">
              <w:rPr>
                <w:rStyle w:val="a1"/>
                <w:rFonts w:ascii="Malgun Gothic" w:hAnsi="Malgun Gothic"/>
                <w:color w:val="000000" w:themeColor="text1"/>
              </w:rPr>
              <w:t>회원은</w:t>
            </w:r>
            <w:r w:rsidR="2816D1E6" w:rsidRPr="1910AC4B">
              <w:rPr>
                <w:rStyle w:val="a1"/>
                <w:rFonts w:ascii="Malgun Gothic" w:hAnsi="Malgun Gothic"/>
                <w:color w:val="000000" w:themeColor="text1"/>
              </w:rPr>
              <w:t xml:space="preserve"> UC002를 통해 로그인을 해야 한다.</w:t>
            </w:r>
          </w:p>
          <w:p w14:paraId="47F0822B" w14:textId="77777777" w:rsidR="008B5D46" w:rsidRPr="008732EC" w:rsidRDefault="001019BA" w:rsidP="00D91E9A">
            <w:pPr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5276332F">
              <w:rPr>
                <w:rStyle w:val="a1"/>
                <w:rFonts w:asciiTheme="minorEastAsia" w:eastAsiaTheme="minorEastAsia" w:hAnsiTheme="minorEastAsia" w:cstheme="minorEastAsia" w:hint="eastAsia"/>
                <w:color w:val="000000" w:themeColor="text1"/>
              </w:rPr>
              <w:t>목록 안에 최소한 하나의 할 일은 있어야 한다.</w:t>
            </w:r>
          </w:p>
          <w:p w14:paraId="069A9356" w14:textId="5603916C" w:rsidR="001019BA" w:rsidRPr="008732EC" w:rsidRDefault="4D056C8F" w:rsidP="00D91E9A">
            <w:pPr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4D056C8F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lastRenderedPageBreak/>
              <w:t>회원은 UC007 과정을 선행해야 한다.</w:t>
            </w:r>
          </w:p>
        </w:tc>
      </w:tr>
      <w:tr w:rsidR="008B5D46" w14:paraId="2361306B" w14:textId="77777777" w:rsidTr="00D91E9A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37F8CBE8" w14:textId="77777777" w:rsidR="008B5D46" w:rsidRDefault="008B5D46" w:rsidP="00D91E9A">
            <w:pPr>
              <w:pStyle w:val="a2"/>
            </w:pPr>
            <w:r>
              <w:lastRenderedPageBreak/>
              <w:t>사후 조건</w:t>
            </w:r>
          </w:p>
        </w:tc>
        <w:tc>
          <w:tcPr>
            <w:tcW w:w="6802" w:type="dxa"/>
            <w:gridSpan w:val="2"/>
          </w:tcPr>
          <w:p w14:paraId="5EB3661C" w14:textId="0A009D27" w:rsidR="008B5D46" w:rsidRPr="008732EC" w:rsidRDefault="6A55FB3F" w:rsidP="00D91E9A">
            <w:pPr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0A02B1B2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 xml:space="preserve">시스템은 </w:t>
            </w:r>
            <w:r w:rsidR="4D056C8F" w:rsidRPr="4D056C8F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회원이</w:t>
            </w:r>
            <w:r w:rsidR="00072E78" w:rsidRPr="5276332F">
              <w:rPr>
                <w:rStyle w:val="a1"/>
                <w:rFonts w:asciiTheme="minorEastAsia" w:eastAsiaTheme="minorEastAsia" w:hAnsiTheme="minorEastAsia" w:cstheme="minorEastAsia" w:hint="eastAsia"/>
                <w:color w:val="000000" w:themeColor="text1"/>
              </w:rPr>
              <w:t xml:space="preserve"> 삭제한 할 일이 </w:t>
            </w:r>
            <w:r w:rsidR="00912AE2" w:rsidRPr="5276332F">
              <w:rPr>
                <w:rStyle w:val="a1"/>
                <w:rFonts w:asciiTheme="minorEastAsia" w:eastAsiaTheme="minorEastAsia" w:hAnsiTheme="minorEastAsia" w:cstheme="minorEastAsia" w:hint="eastAsia"/>
                <w:color w:val="000000" w:themeColor="text1"/>
              </w:rPr>
              <w:t xml:space="preserve">표시되지 </w:t>
            </w:r>
            <w:r w:rsidR="4D056C8F" w:rsidRPr="4D056C8F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않도록 한다</w:t>
            </w:r>
            <w:r w:rsidR="4C99EB63" w:rsidRPr="3F7FD392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.</w:t>
            </w:r>
          </w:p>
        </w:tc>
      </w:tr>
      <w:tr w:rsidR="0060018B" w14:paraId="5BCD4B7A" w14:textId="77777777" w:rsidTr="00D91E9A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628B3017" w14:textId="77777777" w:rsidR="0060018B" w:rsidRDefault="0060018B" w:rsidP="00D91E9A">
            <w:pPr>
              <w:pStyle w:val="a2"/>
            </w:pPr>
            <w:r>
              <w:t>기본 흐름</w:t>
            </w:r>
          </w:p>
        </w:tc>
        <w:tc>
          <w:tcPr>
            <w:tcW w:w="930" w:type="dxa"/>
            <w:shd w:val="clear" w:color="auto" w:fill="auto"/>
          </w:tcPr>
          <w:p w14:paraId="10C0DD8A" w14:textId="77777777" w:rsidR="0060018B" w:rsidRPr="008732EC" w:rsidRDefault="0060018B" w:rsidP="00B65889">
            <w:pPr>
              <w:pStyle w:val="a2"/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5276332F"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B01</w:t>
            </w:r>
          </w:p>
        </w:tc>
        <w:tc>
          <w:tcPr>
            <w:tcW w:w="5872" w:type="dxa"/>
            <w:shd w:val="clear" w:color="auto" w:fill="auto"/>
          </w:tcPr>
          <w:p w14:paraId="51FFC249" w14:textId="0099E8F8" w:rsidR="0060018B" w:rsidRPr="008732EC" w:rsidRDefault="4D056C8F" w:rsidP="00D91E9A">
            <w:pPr>
              <w:pStyle w:val="a2"/>
              <w:jc w:val="both"/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4D056C8F"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사용자가 선택한 할 일을 삭제한다.</w:t>
            </w:r>
          </w:p>
        </w:tc>
      </w:tr>
      <w:tr w:rsidR="0060018B" w14:paraId="262EFD75" w14:textId="77777777" w:rsidTr="00D91E9A">
        <w:trPr>
          <w:trHeight w:val="300"/>
        </w:trPr>
        <w:tc>
          <w:tcPr>
            <w:tcW w:w="1514" w:type="dxa"/>
            <w:vMerge/>
          </w:tcPr>
          <w:p w14:paraId="4A03ADAD" w14:textId="77777777" w:rsidR="0060018B" w:rsidRDefault="0060018B" w:rsidP="00D91E9A"/>
        </w:tc>
        <w:tc>
          <w:tcPr>
            <w:tcW w:w="930" w:type="dxa"/>
            <w:shd w:val="clear" w:color="auto" w:fill="auto"/>
          </w:tcPr>
          <w:p w14:paraId="0A2AA6F5" w14:textId="6E351744" w:rsidR="0060018B" w:rsidRDefault="0F50AF8A" w:rsidP="00B65889">
            <w:pPr>
              <w:jc w:val="center"/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0CC964BA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B0</w:t>
            </w:r>
            <w:r w:rsidR="6182B719" w:rsidRPr="0CC964BA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2</w:t>
            </w:r>
          </w:p>
        </w:tc>
        <w:tc>
          <w:tcPr>
            <w:tcW w:w="5872" w:type="dxa"/>
            <w:shd w:val="clear" w:color="auto" w:fill="auto"/>
          </w:tcPr>
          <w:p w14:paraId="2153C811" w14:textId="0B7D99B3" w:rsidR="0060018B" w:rsidRDefault="575B46AD" w:rsidP="00D91E9A">
            <w:pPr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6C38677C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 xml:space="preserve">시스템은 </w:t>
            </w:r>
            <w:r w:rsidR="5DE25130" w:rsidRPr="6C38677C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해당</w:t>
            </w:r>
            <w:r w:rsidR="0060018B" w:rsidRPr="5276332F">
              <w:rPr>
                <w:rStyle w:val="a1"/>
                <w:rFonts w:asciiTheme="minorEastAsia" w:eastAsiaTheme="minorEastAsia" w:hAnsiTheme="minorEastAsia" w:cstheme="minorEastAsia" w:hint="eastAsia"/>
                <w:color w:val="000000" w:themeColor="text1"/>
              </w:rPr>
              <w:t xml:space="preserve"> 작업을 지운다.</w:t>
            </w:r>
          </w:p>
        </w:tc>
      </w:tr>
      <w:tr w:rsidR="008B5D46" w14:paraId="3C8C12F8" w14:textId="77777777" w:rsidTr="00D91E9A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4912A24A" w14:textId="77777777" w:rsidR="008B5D46" w:rsidRDefault="008B5D46" w:rsidP="00D91E9A">
            <w:pPr>
              <w:pStyle w:val="a2"/>
            </w:pPr>
            <w:r>
              <w:t>대안 흐름</w:t>
            </w:r>
          </w:p>
        </w:tc>
        <w:tc>
          <w:tcPr>
            <w:tcW w:w="930" w:type="dxa"/>
            <w:shd w:val="clear" w:color="auto" w:fill="auto"/>
          </w:tcPr>
          <w:p w14:paraId="6AE8C3FA" w14:textId="599D227A" w:rsidR="008B5D46" w:rsidRPr="008732EC" w:rsidRDefault="008B5D46" w:rsidP="00B65889">
            <w:pPr>
              <w:pStyle w:val="a2"/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</w:p>
        </w:tc>
        <w:tc>
          <w:tcPr>
            <w:tcW w:w="5872" w:type="dxa"/>
            <w:shd w:val="clear" w:color="auto" w:fill="auto"/>
          </w:tcPr>
          <w:p w14:paraId="7EB33884" w14:textId="59DEE9BC" w:rsidR="008B5D46" w:rsidRPr="008732EC" w:rsidRDefault="008B5D46" w:rsidP="00A8504A">
            <w:pPr>
              <w:pStyle w:val="a2"/>
              <w:jc w:val="left"/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</w:p>
        </w:tc>
      </w:tr>
      <w:tr w:rsidR="008B5D46" w14:paraId="4A9A1A55" w14:textId="77777777" w:rsidTr="00D91E9A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1635F1E0" w14:textId="77777777" w:rsidR="008B5D46" w:rsidRDefault="008B5D46" w:rsidP="00D91E9A">
            <w:pPr>
              <w:pStyle w:val="a2"/>
            </w:pPr>
            <w:r>
              <w:t>예외 흐름</w:t>
            </w:r>
          </w:p>
        </w:tc>
        <w:tc>
          <w:tcPr>
            <w:tcW w:w="930" w:type="dxa"/>
            <w:shd w:val="clear" w:color="auto" w:fill="auto"/>
          </w:tcPr>
          <w:p w14:paraId="2E8CD3E0" w14:textId="77777777" w:rsidR="008B5D46" w:rsidRPr="008732EC" w:rsidRDefault="008B5D46" w:rsidP="00B65889">
            <w:pPr>
              <w:pStyle w:val="a2"/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5276332F"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E01</w:t>
            </w:r>
          </w:p>
        </w:tc>
        <w:tc>
          <w:tcPr>
            <w:tcW w:w="5872" w:type="dxa"/>
            <w:shd w:val="clear" w:color="auto" w:fill="auto"/>
          </w:tcPr>
          <w:p w14:paraId="6D30EADE" w14:textId="5FEE9D92" w:rsidR="00847927" w:rsidRDefault="00847927" w:rsidP="00847927">
            <w:pPr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5276332F">
              <w:rPr>
                <w:rStyle w:val="a1"/>
                <w:rFonts w:asciiTheme="minorEastAsia" w:eastAsiaTheme="minorEastAsia" w:hAnsiTheme="minorEastAsia" w:cstheme="minorEastAsia" w:hint="eastAsia"/>
                <w:color w:val="000000" w:themeColor="text1"/>
              </w:rPr>
              <w:t>시스템이 해당 할 일을 삭제하는 데에 실패한 경우:</w:t>
            </w:r>
          </w:p>
          <w:p w14:paraId="08AF27C2" w14:textId="01EFFE0A" w:rsidR="00847927" w:rsidRDefault="00847927" w:rsidP="00847927">
            <w:pPr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5276332F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 xml:space="preserve">- </w:t>
            </w:r>
            <w:r w:rsidRPr="5276332F">
              <w:rPr>
                <w:rStyle w:val="a1"/>
                <w:rFonts w:asciiTheme="minorEastAsia" w:eastAsiaTheme="minorEastAsia" w:hAnsiTheme="minorEastAsia" w:cstheme="minorEastAsia" w:hint="eastAsia"/>
                <w:color w:val="000000" w:themeColor="text1"/>
              </w:rPr>
              <w:t>시스템은 사용자에게 해당 할 일을 삭제하는 것에 실패했다는 메세지를 출력한다.</w:t>
            </w:r>
          </w:p>
          <w:p w14:paraId="4E666E16" w14:textId="128AC476" w:rsidR="008B5D46" w:rsidRPr="008732EC" w:rsidRDefault="00847927" w:rsidP="00847927">
            <w:pPr>
              <w:pStyle w:val="a2"/>
              <w:jc w:val="both"/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5276332F"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 xml:space="preserve">- </w:t>
            </w:r>
            <w:r w:rsidRPr="5276332F">
              <w:rPr>
                <w:rStyle w:val="a1"/>
                <w:rFonts w:asciiTheme="minorEastAsia" w:eastAsiaTheme="minorEastAsia" w:hAnsiTheme="minorEastAsia" w:cstheme="minorEastAsia" w:hint="eastAsia"/>
                <w:b w:val="0"/>
                <w:color w:val="000000" w:themeColor="text1"/>
              </w:rPr>
              <w:t xml:space="preserve">시스템은 </w:t>
            </w:r>
            <w:r w:rsidR="4D056C8F" w:rsidRPr="4D056C8F"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회원을 사전 조건으로</w:t>
            </w:r>
            <w:r w:rsidR="189ED6C0" w:rsidRPr="5276332F"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 xml:space="preserve"> 돌려놓는다.</w:t>
            </w:r>
          </w:p>
        </w:tc>
      </w:tr>
      <w:tr w:rsidR="00E448D8" w14:paraId="713FE94B" w14:textId="77777777" w:rsidTr="00D91E9A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7240EB11" w14:textId="77777777" w:rsidR="00E448D8" w:rsidRDefault="00E448D8" w:rsidP="00D91E9A">
            <w:pPr>
              <w:pStyle w:val="a2"/>
            </w:pPr>
            <w:r>
              <w:t>시나리오</w:t>
            </w:r>
          </w:p>
        </w:tc>
        <w:tc>
          <w:tcPr>
            <w:tcW w:w="930" w:type="dxa"/>
          </w:tcPr>
          <w:p w14:paraId="3F86CCF5" w14:textId="77777777" w:rsidR="00E448D8" w:rsidRPr="008732EC" w:rsidRDefault="00E448D8" w:rsidP="00B65889">
            <w:pPr>
              <w:jc w:val="center"/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5276332F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SN001</w:t>
            </w:r>
          </w:p>
        </w:tc>
        <w:tc>
          <w:tcPr>
            <w:tcW w:w="5872" w:type="dxa"/>
          </w:tcPr>
          <w:p w14:paraId="3171AE7E" w14:textId="1C35D1CC" w:rsidR="00E448D8" w:rsidRPr="008732EC" w:rsidRDefault="00E448D8" w:rsidP="00D91E9A">
            <w:pPr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5276332F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B01</w:t>
            </w:r>
            <w:r w:rsidRPr="5276332F">
              <w:rPr>
                <w:rStyle w:val="a1"/>
                <w:rFonts w:asciiTheme="minorEastAsia" w:eastAsiaTheme="minorEastAsia" w:hAnsiTheme="minorEastAsia" w:cstheme="minorEastAsia" w:hint="eastAsia"/>
                <w:color w:val="000000" w:themeColor="text1"/>
              </w:rPr>
              <w:t>-</w:t>
            </w:r>
            <w:r w:rsidRPr="5276332F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&gt;</w:t>
            </w:r>
            <w:r w:rsidRPr="5276332F">
              <w:rPr>
                <w:rStyle w:val="a1"/>
                <w:rFonts w:asciiTheme="minorEastAsia" w:eastAsiaTheme="minorEastAsia" w:hAnsiTheme="minorEastAsia" w:cstheme="minorEastAsia" w:hint="eastAsia"/>
                <w:color w:val="000000" w:themeColor="text1"/>
              </w:rPr>
              <w:t>B</w:t>
            </w:r>
            <w:r w:rsidRPr="5276332F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02</w:t>
            </w:r>
          </w:p>
        </w:tc>
      </w:tr>
      <w:tr w:rsidR="00E448D8" w14:paraId="5D0B34E6" w14:textId="77777777" w:rsidTr="7232CDF4">
        <w:trPr>
          <w:trHeight w:val="300"/>
        </w:trPr>
        <w:tc>
          <w:tcPr>
            <w:tcW w:w="1514" w:type="dxa"/>
            <w:vMerge/>
            <w:vAlign w:val="center"/>
          </w:tcPr>
          <w:p w14:paraId="41597713" w14:textId="77777777" w:rsidR="00E448D8" w:rsidRDefault="00E448D8" w:rsidP="00D91E9A">
            <w:pPr>
              <w:pStyle w:val="a2"/>
            </w:pPr>
          </w:p>
        </w:tc>
        <w:tc>
          <w:tcPr>
            <w:tcW w:w="930" w:type="dxa"/>
          </w:tcPr>
          <w:p w14:paraId="2039F097" w14:textId="72976434" w:rsidR="00E448D8" w:rsidRDefault="0EA5EA42" w:rsidP="00B65889">
            <w:pPr>
              <w:jc w:val="center"/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30B34977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SN00</w:t>
            </w:r>
            <w:r w:rsidR="577C959B" w:rsidRPr="30B34977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2</w:t>
            </w:r>
          </w:p>
        </w:tc>
        <w:tc>
          <w:tcPr>
            <w:tcW w:w="5872" w:type="dxa"/>
          </w:tcPr>
          <w:p w14:paraId="69CF9EC7" w14:textId="03F48D27" w:rsidR="00E448D8" w:rsidRDefault="00E448D8" w:rsidP="00D91E9A">
            <w:pPr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5276332F">
              <w:rPr>
                <w:rStyle w:val="a1"/>
                <w:rFonts w:asciiTheme="minorEastAsia" w:eastAsiaTheme="minorEastAsia" w:hAnsiTheme="minorEastAsia" w:cstheme="minorEastAsia" w:hint="eastAsia"/>
                <w:color w:val="000000" w:themeColor="text1"/>
              </w:rPr>
              <w:t>B</w:t>
            </w:r>
            <w:r w:rsidRPr="5276332F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01-&gt;E01</w:t>
            </w:r>
          </w:p>
        </w:tc>
      </w:tr>
    </w:tbl>
    <w:p w14:paraId="01E52609" w14:textId="169DD2C4" w:rsidR="008B5D46" w:rsidRDefault="008B5D46" w:rsidP="001D4699">
      <w:pPr>
        <w:widowControl/>
        <w:wordWrap/>
        <w:autoSpaceDE/>
        <w:autoSpaceDN/>
        <w:jc w:val="left"/>
      </w:pPr>
    </w:p>
    <w:p w14:paraId="7B05405A" w14:textId="0E1AA480" w:rsidR="008B5D46" w:rsidRPr="008B5D46" w:rsidRDefault="37B04FEC" w:rsidP="008B5D46">
      <w:pPr>
        <w:pStyle w:val="Heading4"/>
        <w:rPr>
          <w:rStyle w:val="a1"/>
          <w:color w:val="000000"/>
        </w:rPr>
      </w:pPr>
      <w:r w:rsidRPr="6878530A">
        <w:rPr>
          <w:rStyle w:val="a1"/>
          <w:color w:val="000000" w:themeColor="text1"/>
        </w:rPr>
        <w:t>UC0</w:t>
      </w:r>
      <w:r w:rsidR="6204DB20" w:rsidRPr="6878530A">
        <w:rPr>
          <w:rStyle w:val="a1"/>
          <w:color w:val="000000" w:themeColor="text1"/>
        </w:rPr>
        <w:t>1</w:t>
      </w:r>
      <w:r w:rsidR="006E48B0">
        <w:rPr>
          <w:rStyle w:val="a1"/>
          <w:color w:val="000000" w:themeColor="text1"/>
        </w:rPr>
        <w:t>3</w:t>
      </w:r>
      <w:r w:rsidR="008B5D46" w:rsidRPr="2F8AF1C7">
        <w:rPr>
          <w:rStyle w:val="a1"/>
          <w:color w:val="000000" w:themeColor="text1"/>
        </w:rPr>
        <w:t xml:space="preserve">: </w:t>
      </w:r>
      <w:r w:rsidR="009D14C1">
        <w:rPr>
          <w:rStyle w:val="a1"/>
          <w:rFonts w:hint="eastAsia"/>
          <w:color w:val="000000" w:themeColor="text1"/>
        </w:rPr>
        <w:t>할 일</w:t>
      </w:r>
      <w:r w:rsidR="008B5D46" w:rsidRPr="2F8AF1C7">
        <w:rPr>
          <w:rStyle w:val="a1"/>
          <w:color w:val="000000" w:themeColor="text1"/>
        </w:rPr>
        <w:t>을 편집한다.</w:t>
      </w:r>
    </w:p>
    <w:p w14:paraId="5FAEFCAE" w14:textId="77777777" w:rsidR="008B5D46" w:rsidRDefault="008B5D46" w:rsidP="008B5D46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8B5D46" w14:paraId="15C1FB80" w14:textId="77777777" w:rsidTr="4327FC6C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57208A95" w14:textId="77777777" w:rsidR="008B5D46" w:rsidRPr="00B65889" w:rsidRDefault="008B5D46" w:rsidP="00D91E9A">
            <w:pPr>
              <w:pStyle w:val="a2"/>
              <w:rPr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5276332F">
              <w:rPr>
                <w:rFonts w:asciiTheme="minorEastAsia" w:eastAsiaTheme="minorEastAsia" w:hAnsiTheme="minorEastAsia" w:cstheme="minorEastAsia"/>
                <w:color w:val="000000" w:themeColor="text1"/>
              </w:rPr>
              <w:t>설명</w:t>
            </w:r>
          </w:p>
        </w:tc>
        <w:tc>
          <w:tcPr>
            <w:tcW w:w="6802" w:type="dxa"/>
            <w:gridSpan w:val="2"/>
          </w:tcPr>
          <w:p w14:paraId="16715B23" w14:textId="6F8B3E86" w:rsidR="008B5D46" w:rsidRPr="00B65889" w:rsidRDefault="009D14C1" w:rsidP="00D91E9A">
            <w:pPr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5276332F">
              <w:rPr>
                <w:rStyle w:val="a1"/>
                <w:rFonts w:asciiTheme="minorEastAsia" w:eastAsiaTheme="minorEastAsia" w:hAnsiTheme="minorEastAsia" w:cstheme="minorEastAsia" w:hint="eastAsia"/>
                <w:color w:val="000000" w:themeColor="text1"/>
              </w:rPr>
              <w:t xml:space="preserve">회원 </w:t>
            </w:r>
            <w:r w:rsidR="00B65889" w:rsidRPr="5276332F">
              <w:rPr>
                <w:rStyle w:val="a1"/>
                <w:rFonts w:asciiTheme="minorEastAsia" w:eastAsiaTheme="minorEastAsia" w:hAnsiTheme="minorEastAsia" w:cstheme="minorEastAsia" w:hint="eastAsia"/>
                <w:color w:val="000000" w:themeColor="text1"/>
              </w:rPr>
              <w:t xml:space="preserve">사용자가 </w:t>
            </w:r>
            <w:r w:rsidR="587C4D98" w:rsidRPr="5276332F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할 일</w:t>
            </w:r>
            <w:r w:rsidR="61FC22D4" w:rsidRPr="5276332F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을</w:t>
            </w:r>
            <w:r w:rsidR="00B65889" w:rsidRPr="5276332F">
              <w:rPr>
                <w:rStyle w:val="a1"/>
                <w:rFonts w:asciiTheme="minorEastAsia" w:eastAsiaTheme="minorEastAsia" w:hAnsiTheme="minorEastAsia" w:cstheme="minorEastAsia" w:hint="eastAsia"/>
                <w:color w:val="000000" w:themeColor="text1"/>
              </w:rPr>
              <w:t xml:space="preserve"> 편집</w:t>
            </w:r>
            <w:r w:rsidR="009A7B44" w:rsidRPr="5276332F">
              <w:rPr>
                <w:rStyle w:val="a1"/>
                <w:rFonts w:asciiTheme="minorEastAsia" w:eastAsiaTheme="minorEastAsia" w:hAnsiTheme="minorEastAsia" w:cstheme="minorEastAsia" w:hint="eastAsia"/>
                <w:color w:val="000000" w:themeColor="text1"/>
              </w:rPr>
              <w:t>한다.</w:t>
            </w:r>
          </w:p>
        </w:tc>
      </w:tr>
      <w:tr w:rsidR="008B5D46" w14:paraId="20A0BA26" w14:textId="77777777" w:rsidTr="4327FC6C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4DDA104D" w14:textId="77777777" w:rsidR="008B5D46" w:rsidRPr="00B65889" w:rsidRDefault="008B5D46" w:rsidP="00D91E9A">
            <w:pPr>
              <w:pStyle w:val="a2"/>
              <w:rPr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5276332F">
              <w:rPr>
                <w:rFonts w:asciiTheme="minorEastAsia" w:eastAsiaTheme="minorEastAsia" w:hAnsiTheme="minorEastAsia" w:cstheme="minorEastAsia"/>
                <w:color w:val="000000" w:themeColor="text1"/>
              </w:rPr>
              <w:t xml:space="preserve">관련 </w:t>
            </w:r>
            <w:proofErr w:type="spellStart"/>
            <w:r w:rsidRPr="5276332F">
              <w:rPr>
                <w:rFonts w:asciiTheme="minorEastAsia" w:eastAsiaTheme="minorEastAsia" w:hAnsiTheme="minorEastAsia" w:cstheme="minorEastAsia"/>
                <w:color w:val="000000" w:themeColor="text1"/>
              </w:rPr>
              <w:t>액터</w:t>
            </w:r>
            <w:proofErr w:type="spellEnd"/>
          </w:p>
        </w:tc>
        <w:tc>
          <w:tcPr>
            <w:tcW w:w="6802" w:type="dxa"/>
            <w:gridSpan w:val="2"/>
          </w:tcPr>
          <w:p w14:paraId="41B039A8" w14:textId="1927A814" w:rsidR="008B5D46" w:rsidRPr="00B65889" w:rsidRDefault="05D252BB" w:rsidP="00D91E9A">
            <w:pPr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7A81A7D8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회</w:t>
            </w:r>
            <w:r w:rsidR="00F50BB0">
              <w:rPr>
                <w:rStyle w:val="a1"/>
                <w:rFonts w:asciiTheme="minorEastAsia" w:eastAsiaTheme="minorEastAsia" w:hAnsiTheme="minorEastAsia" w:cstheme="minorEastAsia" w:hint="eastAsia"/>
                <w:color w:val="000000" w:themeColor="text1"/>
              </w:rPr>
              <w:t>원</w:t>
            </w:r>
          </w:p>
        </w:tc>
      </w:tr>
      <w:tr w:rsidR="008B5D46" w14:paraId="0D08EA4C" w14:textId="77777777" w:rsidTr="4327FC6C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51120EA8" w14:textId="77777777" w:rsidR="008B5D46" w:rsidRPr="00B65889" w:rsidRDefault="008B5D46" w:rsidP="00D91E9A">
            <w:pPr>
              <w:pStyle w:val="a2"/>
              <w:rPr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5276332F">
              <w:rPr>
                <w:rFonts w:asciiTheme="minorEastAsia" w:eastAsiaTheme="minorEastAsia" w:hAnsiTheme="minorEastAsia" w:cstheme="minorEastAsia"/>
                <w:color w:val="000000" w:themeColor="text1"/>
              </w:rPr>
              <w:t>사전 조건</w:t>
            </w:r>
          </w:p>
        </w:tc>
        <w:tc>
          <w:tcPr>
            <w:tcW w:w="6802" w:type="dxa"/>
            <w:gridSpan w:val="2"/>
          </w:tcPr>
          <w:p w14:paraId="38CEAC13" w14:textId="7E65F27A" w:rsidR="1C30EB18" w:rsidRDefault="3A2112BF" w:rsidP="1C30EB18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 w:rsidRPr="74FFC291">
              <w:rPr>
                <w:rStyle w:val="a1"/>
                <w:rFonts w:ascii="Malgun Gothic" w:hAnsi="Malgun Gothic"/>
                <w:color w:val="000000" w:themeColor="text1"/>
              </w:rPr>
              <w:t>회원</w:t>
            </w:r>
            <w:r w:rsidR="763ADBC8" w:rsidRPr="1910AC4B">
              <w:rPr>
                <w:rStyle w:val="a1"/>
                <w:rFonts w:ascii="Malgun Gothic" w:hAnsi="Malgun Gothic"/>
                <w:color w:val="000000" w:themeColor="text1"/>
              </w:rPr>
              <w:t xml:space="preserve"> UC002를 통해 로그인을 해야 한다.</w:t>
            </w:r>
          </w:p>
          <w:p w14:paraId="7069F2AE" w14:textId="2DFA0C36" w:rsidR="00B65889" w:rsidRPr="008732EC" w:rsidRDefault="00B65889" w:rsidP="00B65889">
            <w:pPr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5276332F">
              <w:rPr>
                <w:rStyle w:val="a1"/>
                <w:rFonts w:asciiTheme="minorEastAsia" w:eastAsiaTheme="minorEastAsia" w:hAnsiTheme="minorEastAsia" w:cstheme="minorEastAsia" w:hint="eastAsia"/>
                <w:color w:val="000000" w:themeColor="text1"/>
              </w:rPr>
              <w:t>목록 안에 최소한 하나의 할 일은 있어야 한다.</w:t>
            </w:r>
          </w:p>
          <w:p w14:paraId="3CC92E7B" w14:textId="0F93F879" w:rsidR="008B5D46" w:rsidRPr="00B65889" w:rsidRDefault="4D056C8F" w:rsidP="00B65889">
            <w:pPr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4D056C8F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회원은 UC007 과정을 선행해야 한다.</w:t>
            </w:r>
          </w:p>
        </w:tc>
      </w:tr>
      <w:tr w:rsidR="005347D6" w14:paraId="34284D79" w14:textId="77777777" w:rsidTr="4327FC6C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2A110F45" w14:textId="318299EF" w:rsidR="005347D6" w:rsidRPr="00B65889" w:rsidRDefault="005347D6" w:rsidP="005347D6">
            <w:pPr>
              <w:pStyle w:val="a2"/>
              <w:rPr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5276332F">
              <w:rPr>
                <w:rFonts w:asciiTheme="minorEastAsia" w:eastAsiaTheme="minorEastAsia" w:hAnsiTheme="minorEastAsia" w:cstheme="minorEastAsia"/>
                <w:color w:val="000000" w:themeColor="text1"/>
              </w:rPr>
              <w:t>사후 조건</w:t>
            </w:r>
          </w:p>
        </w:tc>
        <w:tc>
          <w:tcPr>
            <w:tcW w:w="6802" w:type="dxa"/>
            <w:gridSpan w:val="2"/>
            <w:vAlign w:val="center"/>
          </w:tcPr>
          <w:p w14:paraId="6B83A39A" w14:textId="273CC894" w:rsidR="005347D6" w:rsidRPr="00B65889" w:rsidRDefault="2F52C292" w:rsidP="005347D6">
            <w:pPr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1E2CD73C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 xml:space="preserve">시스템은 </w:t>
            </w:r>
            <w:r w:rsidR="4D056C8F" w:rsidRPr="4D056C8F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회원이 편집한</w:t>
            </w:r>
            <w:r w:rsidRPr="1E2CD73C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 xml:space="preserve"> 할 일 </w:t>
            </w:r>
            <w:r w:rsidR="4D056C8F" w:rsidRPr="4D056C8F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정보로</w:t>
            </w:r>
            <w:r w:rsidRPr="1E2CD73C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 xml:space="preserve"> </w:t>
            </w:r>
            <w:proofErr w:type="spellStart"/>
            <w:r w:rsidRPr="1E2CD73C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새로고침한다</w:t>
            </w:r>
            <w:proofErr w:type="spellEnd"/>
            <w:r w:rsidRPr="1E2CD73C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.</w:t>
            </w:r>
          </w:p>
        </w:tc>
      </w:tr>
      <w:tr w:rsidR="005347D6" w14:paraId="4748A791" w14:textId="77777777" w:rsidTr="4327FC6C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0930DE9F" w14:textId="77777777" w:rsidR="005347D6" w:rsidRPr="00B65889" w:rsidRDefault="005347D6" w:rsidP="005347D6">
            <w:pPr>
              <w:pStyle w:val="a2"/>
              <w:rPr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5276332F">
              <w:rPr>
                <w:rFonts w:asciiTheme="minorEastAsia" w:eastAsiaTheme="minorEastAsia" w:hAnsiTheme="minorEastAsia" w:cstheme="minorEastAsia"/>
                <w:color w:val="000000" w:themeColor="text1"/>
              </w:rPr>
              <w:t>기본 흐름</w:t>
            </w:r>
          </w:p>
        </w:tc>
        <w:tc>
          <w:tcPr>
            <w:tcW w:w="930" w:type="dxa"/>
            <w:shd w:val="clear" w:color="auto" w:fill="auto"/>
          </w:tcPr>
          <w:p w14:paraId="32D92E10" w14:textId="77777777" w:rsidR="005347D6" w:rsidRPr="00B65889" w:rsidRDefault="005347D6" w:rsidP="005347D6">
            <w:pPr>
              <w:pStyle w:val="a2"/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5276332F"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B01</w:t>
            </w:r>
          </w:p>
        </w:tc>
        <w:tc>
          <w:tcPr>
            <w:tcW w:w="5872" w:type="dxa"/>
            <w:shd w:val="clear" w:color="auto" w:fill="auto"/>
          </w:tcPr>
          <w:p w14:paraId="50C8ED69" w14:textId="788B7108" w:rsidR="005347D6" w:rsidRPr="00B65889" w:rsidRDefault="4D056C8F" w:rsidP="005347D6">
            <w:pPr>
              <w:pStyle w:val="a2"/>
              <w:jc w:val="both"/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4D056C8F"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사용자는 수정할 해당 할 일을 선택한다.</w:t>
            </w:r>
          </w:p>
        </w:tc>
      </w:tr>
      <w:tr w:rsidR="00370D76" w14:paraId="59F92C6C" w14:textId="77777777" w:rsidTr="7D1C6E02">
        <w:trPr>
          <w:trHeight w:val="300"/>
        </w:trPr>
        <w:tc>
          <w:tcPr>
            <w:tcW w:w="1514" w:type="dxa"/>
            <w:vMerge/>
          </w:tcPr>
          <w:p w14:paraId="09E06492" w14:textId="77777777" w:rsidR="00370D76" w:rsidRPr="00B65889" w:rsidRDefault="00370D76" w:rsidP="005347D6">
            <w:pPr>
              <w:rPr>
                <w:color w:val="000000" w:themeColor="text1"/>
              </w:rPr>
            </w:pPr>
          </w:p>
        </w:tc>
        <w:tc>
          <w:tcPr>
            <w:tcW w:w="930" w:type="dxa"/>
            <w:shd w:val="clear" w:color="auto" w:fill="auto"/>
          </w:tcPr>
          <w:p w14:paraId="6E2E82A7" w14:textId="21C821C2" w:rsidR="7D1C6E02" w:rsidRPr="7D1C6E02" w:rsidRDefault="7D1C6E02" w:rsidP="7D1C6E02">
            <w:pPr>
              <w:jc w:val="center"/>
              <w:rPr>
                <w:rStyle w:val="a1"/>
                <w:rFonts w:ascii="Malgun Gothic" w:hAnsi="Malgun Gothic" w:cs="Batang"/>
                <w:color w:val="000000" w:themeColor="text1"/>
              </w:rPr>
            </w:pPr>
            <w:r w:rsidRPr="7D1C6E02">
              <w:rPr>
                <w:rStyle w:val="a1"/>
                <w:rFonts w:ascii="Malgun Gothic" w:hAnsi="Malgun Gothic" w:cs="Batang"/>
                <w:color w:val="000000" w:themeColor="text1"/>
              </w:rPr>
              <w:t>B02</w:t>
            </w:r>
          </w:p>
        </w:tc>
        <w:tc>
          <w:tcPr>
            <w:tcW w:w="5872" w:type="dxa"/>
            <w:shd w:val="clear" w:color="auto" w:fill="auto"/>
          </w:tcPr>
          <w:p w14:paraId="6A6AB5DA" w14:textId="6DBBE844" w:rsidR="7D1C6E02" w:rsidRPr="7D1C6E02" w:rsidRDefault="7D1C6E02" w:rsidP="7D1C6E02">
            <w:pPr>
              <w:rPr>
                <w:rStyle w:val="a1"/>
                <w:rFonts w:ascii="Malgun Gothic" w:hAnsi="Malgun Gothic" w:cs="Malgun Gothic"/>
                <w:color w:val="000000" w:themeColor="text1"/>
              </w:rPr>
            </w:pPr>
            <w:r w:rsidRPr="7D1C6E02">
              <w:rPr>
                <w:rStyle w:val="a1"/>
                <w:rFonts w:ascii="Malgun Gothic" w:hAnsi="Malgun Gothic" w:cs="Malgun Gothic"/>
                <w:color w:val="000000" w:themeColor="text1"/>
              </w:rPr>
              <w:t>회원은 제목 칸에 할 일을 수정한다.</w:t>
            </w:r>
          </w:p>
        </w:tc>
      </w:tr>
      <w:tr w:rsidR="7D1C6E02" w14:paraId="20AD448E" w14:textId="77777777" w:rsidTr="7D1C6E02">
        <w:trPr>
          <w:trHeight w:val="300"/>
        </w:trPr>
        <w:tc>
          <w:tcPr>
            <w:tcW w:w="1514" w:type="dxa"/>
            <w:vMerge/>
            <w:vAlign w:val="center"/>
          </w:tcPr>
          <w:p w14:paraId="6AC491E4" w14:textId="77777777" w:rsidR="004325F3" w:rsidRDefault="004325F3"/>
        </w:tc>
        <w:tc>
          <w:tcPr>
            <w:tcW w:w="930" w:type="dxa"/>
            <w:shd w:val="clear" w:color="auto" w:fill="auto"/>
          </w:tcPr>
          <w:p w14:paraId="717373F5" w14:textId="6F313488" w:rsidR="7D1C6E02" w:rsidRDefault="7D1C6E02" w:rsidP="7D1C6E02">
            <w:pPr>
              <w:jc w:val="center"/>
              <w:rPr>
                <w:rStyle w:val="a1"/>
                <w:rFonts w:ascii="Malgun Gothic" w:hAnsi="Malgun Gothic" w:cs="Batang"/>
                <w:color w:val="000000" w:themeColor="text1"/>
              </w:rPr>
            </w:pPr>
            <w:r w:rsidRPr="7D1C6E02">
              <w:rPr>
                <w:rStyle w:val="a1"/>
                <w:rFonts w:ascii="Malgun Gothic" w:hAnsi="Malgun Gothic" w:cs="Batang"/>
                <w:color w:val="000000" w:themeColor="text1"/>
              </w:rPr>
              <w:t>B03</w:t>
            </w:r>
          </w:p>
        </w:tc>
        <w:tc>
          <w:tcPr>
            <w:tcW w:w="5872" w:type="dxa"/>
            <w:shd w:val="clear" w:color="auto" w:fill="auto"/>
          </w:tcPr>
          <w:p w14:paraId="122C66BF" w14:textId="74B53C93" w:rsidR="7D1C6E02" w:rsidRDefault="7D1C6E02" w:rsidP="7D1C6E02">
            <w:pPr>
              <w:rPr>
                <w:rStyle w:val="a1"/>
                <w:rFonts w:ascii="Malgun Gothic" w:hAnsi="Malgun Gothic" w:cs="Malgun Gothic"/>
                <w:color w:val="000000" w:themeColor="text1"/>
              </w:rPr>
            </w:pPr>
            <w:r w:rsidRPr="7D1C6E02">
              <w:rPr>
                <w:rStyle w:val="a1"/>
                <w:rFonts w:ascii="Malgun Gothic" w:hAnsi="Malgun Gothic" w:cs="Batang"/>
                <w:color w:val="000000" w:themeColor="text1"/>
              </w:rPr>
              <w:t>회원이 할 일에 대한 상세 정보를 수정한다.</w:t>
            </w:r>
          </w:p>
        </w:tc>
      </w:tr>
      <w:tr w:rsidR="7D1C6E02" w14:paraId="1707CFA2" w14:textId="77777777" w:rsidTr="7D1C6E02">
        <w:trPr>
          <w:trHeight w:val="300"/>
        </w:trPr>
        <w:tc>
          <w:tcPr>
            <w:tcW w:w="1514" w:type="dxa"/>
            <w:vMerge/>
            <w:vAlign w:val="center"/>
          </w:tcPr>
          <w:p w14:paraId="7B8EB358" w14:textId="77777777" w:rsidR="004325F3" w:rsidRDefault="004325F3"/>
        </w:tc>
        <w:tc>
          <w:tcPr>
            <w:tcW w:w="930" w:type="dxa"/>
            <w:shd w:val="clear" w:color="auto" w:fill="auto"/>
          </w:tcPr>
          <w:p w14:paraId="48677E88" w14:textId="7506A55B" w:rsidR="7D1C6E02" w:rsidRDefault="7D1C6E02" w:rsidP="7D1C6E02">
            <w:pPr>
              <w:jc w:val="center"/>
              <w:rPr>
                <w:rStyle w:val="a1"/>
                <w:rFonts w:ascii="Malgun Gothic" w:hAnsi="Malgun Gothic" w:cs="Batang"/>
                <w:color w:val="000000" w:themeColor="text1"/>
              </w:rPr>
            </w:pPr>
            <w:r w:rsidRPr="7D1C6E02">
              <w:rPr>
                <w:rStyle w:val="a1"/>
                <w:rFonts w:ascii="Malgun Gothic" w:hAnsi="Malgun Gothic" w:cs="Batang"/>
                <w:color w:val="000000" w:themeColor="text1"/>
              </w:rPr>
              <w:t>B04</w:t>
            </w:r>
          </w:p>
        </w:tc>
        <w:tc>
          <w:tcPr>
            <w:tcW w:w="5872" w:type="dxa"/>
            <w:shd w:val="clear" w:color="auto" w:fill="auto"/>
          </w:tcPr>
          <w:p w14:paraId="41E779FA" w14:textId="73660A71" w:rsidR="7D1C6E02" w:rsidRDefault="7D1C6E02" w:rsidP="7D1C6E02">
            <w:pPr>
              <w:rPr>
                <w:rStyle w:val="a1"/>
                <w:rFonts w:ascii="Malgun Gothic" w:hAnsi="Malgun Gothic" w:cs="Batang"/>
                <w:color w:val="000000" w:themeColor="text1"/>
              </w:rPr>
            </w:pPr>
            <w:r w:rsidRPr="7D1C6E02">
              <w:rPr>
                <w:rStyle w:val="a1"/>
                <w:rFonts w:ascii="Malgun Gothic" w:hAnsi="Malgun Gothic" w:cs="Batang"/>
                <w:color w:val="000000" w:themeColor="text1"/>
              </w:rPr>
              <w:t xml:space="preserve">회원이 할 일에 대한 </w:t>
            </w:r>
            <w:proofErr w:type="spellStart"/>
            <w:r w:rsidRPr="7D1C6E02">
              <w:rPr>
                <w:rStyle w:val="a1"/>
                <w:rFonts w:ascii="Malgun Gothic" w:hAnsi="Malgun Gothic" w:cs="Batang"/>
                <w:color w:val="000000" w:themeColor="text1"/>
              </w:rPr>
              <w:t>미리알림을</w:t>
            </w:r>
            <w:proofErr w:type="spellEnd"/>
            <w:r w:rsidRPr="7D1C6E02">
              <w:rPr>
                <w:rStyle w:val="a1"/>
                <w:rFonts w:ascii="Malgun Gothic" w:hAnsi="Malgun Gothic" w:cs="Batang"/>
                <w:color w:val="000000" w:themeColor="text1"/>
              </w:rPr>
              <w:t xml:space="preserve"> 수정한다. </w:t>
            </w:r>
          </w:p>
        </w:tc>
      </w:tr>
      <w:tr w:rsidR="7D1C6E02" w14:paraId="1731780C" w14:textId="77777777" w:rsidTr="7D1C6E02">
        <w:trPr>
          <w:trHeight w:val="300"/>
        </w:trPr>
        <w:tc>
          <w:tcPr>
            <w:tcW w:w="1514" w:type="dxa"/>
            <w:vMerge/>
            <w:vAlign w:val="center"/>
          </w:tcPr>
          <w:p w14:paraId="44CE3454" w14:textId="77777777" w:rsidR="004325F3" w:rsidRDefault="004325F3"/>
        </w:tc>
        <w:tc>
          <w:tcPr>
            <w:tcW w:w="930" w:type="dxa"/>
            <w:shd w:val="clear" w:color="auto" w:fill="auto"/>
          </w:tcPr>
          <w:p w14:paraId="4111A6D9" w14:textId="340DE403" w:rsidR="7D1C6E02" w:rsidRDefault="7D1C6E02" w:rsidP="7D1C6E02">
            <w:pPr>
              <w:jc w:val="center"/>
              <w:rPr>
                <w:rStyle w:val="a1"/>
                <w:rFonts w:ascii="Malgun Gothic" w:hAnsi="Malgun Gothic" w:cs="Batang"/>
                <w:color w:val="000000" w:themeColor="text1"/>
              </w:rPr>
            </w:pPr>
            <w:r w:rsidRPr="7D1C6E02">
              <w:rPr>
                <w:rStyle w:val="a1"/>
                <w:rFonts w:ascii="Malgun Gothic" w:hAnsi="Malgun Gothic" w:cs="Batang"/>
                <w:color w:val="000000" w:themeColor="text1"/>
              </w:rPr>
              <w:t>B05</w:t>
            </w:r>
          </w:p>
        </w:tc>
        <w:tc>
          <w:tcPr>
            <w:tcW w:w="5872" w:type="dxa"/>
            <w:shd w:val="clear" w:color="auto" w:fill="auto"/>
          </w:tcPr>
          <w:p w14:paraId="39C47D74" w14:textId="601ED6EB" w:rsidR="7D1C6E02" w:rsidRDefault="7D1C6E02" w:rsidP="7D1C6E02">
            <w:pPr>
              <w:rPr>
                <w:rStyle w:val="a1"/>
                <w:rFonts w:ascii="Malgun Gothic" w:hAnsi="Malgun Gothic" w:cs="Batang"/>
                <w:color w:val="000000" w:themeColor="text1"/>
              </w:rPr>
            </w:pPr>
            <w:r w:rsidRPr="7D1C6E02">
              <w:rPr>
                <w:rStyle w:val="a1"/>
                <w:rFonts w:ascii="Malgun Gothic" w:hAnsi="Malgun Gothic" w:cs="Batang"/>
                <w:color w:val="000000" w:themeColor="text1"/>
              </w:rPr>
              <w:t>회원이 할 일에 대한 마감일을 수정한다.</w:t>
            </w:r>
          </w:p>
        </w:tc>
      </w:tr>
      <w:tr w:rsidR="7D1C6E02" w14:paraId="5C9C4888" w14:textId="77777777" w:rsidTr="7D1C6E02">
        <w:trPr>
          <w:trHeight w:val="300"/>
        </w:trPr>
        <w:tc>
          <w:tcPr>
            <w:tcW w:w="1514" w:type="dxa"/>
            <w:vMerge/>
            <w:vAlign w:val="center"/>
          </w:tcPr>
          <w:p w14:paraId="6CD35451" w14:textId="77777777" w:rsidR="004325F3" w:rsidRDefault="004325F3"/>
        </w:tc>
        <w:tc>
          <w:tcPr>
            <w:tcW w:w="930" w:type="dxa"/>
            <w:shd w:val="clear" w:color="auto" w:fill="auto"/>
          </w:tcPr>
          <w:p w14:paraId="5C87ADD9" w14:textId="275392F7" w:rsidR="7D1C6E02" w:rsidRDefault="7D1C6E02" w:rsidP="7D1C6E02">
            <w:pPr>
              <w:jc w:val="center"/>
              <w:rPr>
                <w:rStyle w:val="a1"/>
                <w:rFonts w:ascii="Malgun Gothic" w:hAnsi="Malgun Gothic" w:cs="Batang"/>
                <w:color w:val="000000" w:themeColor="text1"/>
              </w:rPr>
            </w:pPr>
            <w:r w:rsidRPr="7D1C6E02">
              <w:rPr>
                <w:rStyle w:val="a1"/>
                <w:rFonts w:ascii="Malgun Gothic" w:hAnsi="Malgun Gothic" w:cs="Batang"/>
                <w:color w:val="000000" w:themeColor="text1"/>
              </w:rPr>
              <w:t>B06</w:t>
            </w:r>
          </w:p>
        </w:tc>
        <w:tc>
          <w:tcPr>
            <w:tcW w:w="5872" w:type="dxa"/>
            <w:shd w:val="clear" w:color="auto" w:fill="auto"/>
          </w:tcPr>
          <w:p w14:paraId="6CA58467" w14:textId="73B1FB08" w:rsidR="7D1C6E02" w:rsidRDefault="7D1C6E02" w:rsidP="7D1C6E02">
            <w:pPr>
              <w:rPr>
                <w:rStyle w:val="a1"/>
                <w:rFonts w:ascii="Malgun Gothic" w:hAnsi="Malgun Gothic" w:cs="Batang"/>
                <w:color w:val="000000" w:themeColor="text1"/>
              </w:rPr>
            </w:pPr>
            <w:r w:rsidRPr="7D1C6E02">
              <w:rPr>
                <w:rStyle w:val="a1"/>
                <w:rFonts w:ascii="Malgun Gothic" w:hAnsi="Malgun Gothic" w:cs="Batang"/>
                <w:color w:val="000000" w:themeColor="text1"/>
              </w:rPr>
              <w:t>회원이 할 일에 대한 우선순위를 수정한다.</w:t>
            </w:r>
          </w:p>
        </w:tc>
      </w:tr>
      <w:tr w:rsidR="00370D76" w14:paraId="53F50D9A" w14:textId="77777777" w:rsidTr="4327FC6C">
        <w:trPr>
          <w:trHeight w:val="300"/>
        </w:trPr>
        <w:tc>
          <w:tcPr>
            <w:tcW w:w="1514" w:type="dxa"/>
            <w:vMerge/>
          </w:tcPr>
          <w:p w14:paraId="2E76A6DC" w14:textId="010845A3" w:rsidR="00370D76" w:rsidRPr="00B65889" w:rsidRDefault="00370D76" w:rsidP="005347D6">
            <w:pPr>
              <w:rPr>
                <w:color w:val="000000" w:themeColor="text1"/>
              </w:rPr>
            </w:pPr>
          </w:p>
        </w:tc>
        <w:tc>
          <w:tcPr>
            <w:tcW w:w="930" w:type="dxa"/>
            <w:shd w:val="clear" w:color="auto" w:fill="auto"/>
          </w:tcPr>
          <w:p w14:paraId="18EC192B" w14:textId="20730DDC" w:rsidR="00370D76" w:rsidRDefault="7D1C6E02" w:rsidP="005347D6">
            <w:pPr>
              <w:jc w:val="center"/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7D1C6E02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B07</w:t>
            </w:r>
          </w:p>
        </w:tc>
        <w:tc>
          <w:tcPr>
            <w:tcW w:w="5872" w:type="dxa"/>
            <w:shd w:val="clear" w:color="auto" w:fill="auto"/>
          </w:tcPr>
          <w:p w14:paraId="348E58E5" w14:textId="71213ADD" w:rsidR="00370D76" w:rsidRDefault="487DBAF1" w:rsidP="4327FC6C">
            <w:pPr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4327FC6C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 xml:space="preserve">사용자가 </w:t>
            </w:r>
            <w:r w:rsidR="4D056C8F" w:rsidRPr="4D056C8F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수정을 완료한다</w:t>
            </w:r>
            <w:r w:rsidR="2F8F382C" w:rsidRPr="4327FC6C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.</w:t>
            </w:r>
            <w:r w:rsidR="4D69F120" w:rsidRPr="4327FC6C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 xml:space="preserve"> </w:t>
            </w:r>
          </w:p>
        </w:tc>
      </w:tr>
      <w:tr w:rsidR="4327FC6C" w14:paraId="5FCB66E0" w14:textId="77777777" w:rsidTr="4D056C8F">
        <w:trPr>
          <w:trHeight w:val="300"/>
        </w:trPr>
        <w:tc>
          <w:tcPr>
            <w:tcW w:w="1514" w:type="dxa"/>
            <w:vMerge/>
            <w:vAlign w:val="center"/>
          </w:tcPr>
          <w:p w14:paraId="24FBEB6A" w14:textId="77777777" w:rsidR="000414F5" w:rsidRDefault="000414F5"/>
        </w:tc>
        <w:tc>
          <w:tcPr>
            <w:tcW w:w="930" w:type="dxa"/>
            <w:shd w:val="clear" w:color="auto" w:fill="auto"/>
          </w:tcPr>
          <w:p w14:paraId="2138D532" w14:textId="33D1C8E3" w:rsidR="4D4ECEF6" w:rsidRDefault="7D1C6E02" w:rsidP="4327FC6C">
            <w:pPr>
              <w:jc w:val="center"/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7D1C6E02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B08</w:t>
            </w:r>
          </w:p>
        </w:tc>
        <w:tc>
          <w:tcPr>
            <w:tcW w:w="5872" w:type="dxa"/>
            <w:shd w:val="clear" w:color="auto" w:fill="auto"/>
          </w:tcPr>
          <w:p w14:paraId="42C1DA1B" w14:textId="4AA42905" w:rsidR="6E76E930" w:rsidRDefault="6E76E930" w:rsidP="4327FC6C">
            <w:pPr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4327FC6C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시스템은 편집 사항을 저장한다.</w:t>
            </w:r>
          </w:p>
        </w:tc>
      </w:tr>
      <w:tr w:rsidR="00E448D8" w14:paraId="725AFCD0" w14:textId="77777777" w:rsidTr="4327FC6C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27E32491" w14:textId="77777777" w:rsidR="00E448D8" w:rsidRPr="00B65889" w:rsidRDefault="00E448D8" w:rsidP="00A8504A">
            <w:pPr>
              <w:pStyle w:val="a2"/>
              <w:rPr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5276332F">
              <w:rPr>
                <w:rFonts w:asciiTheme="minorEastAsia" w:eastAsiaTheme="minorEastAsia" w:hAnsiTheme="minorEastAsia" w:cstheme="minorEastAsia"/>
                <w:color w:val="000000" w:themeColor="text1"/>
              </w:rPr>
              <w:t>대안 흐름</w:t>
            </w:r>
          </w:p>
        </w:tc>
        <w:tc>
          <w:tcPr>
            <w:tcW w:w="930" w:type="dxa"/>
            <w:shd w:val="clear" w:color="auto" w:fill="auto"/>
          </w:tcPr>
          <w:p w14:paraId="4FFE8FA3" w14:textId="5C755938" w:rsidR="00E448D8" w:rsidRPr="00B65889" w:rsidRDefault="00E448D8" w:rsidP="00A8504A">
            <w:pPr>
              <w:pStyle w:val="a2"/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5276332F">
              <w:rPr>
                <w:rStyle w:val="a1"/>
                <w:rFonts w:asciiTheme="minorEastAsia" w:eastAsiaTheme="minorEastAsia" w:hAnsiTheme="minorEastAsia" w:cstheme="minorEastAsia" w:hint="eastAsia"/>
                <w:b w:val="0"/>
                <w:color w:val="000000" w:themeColor="text1"/>
              </w:rPr>
              <w:t>A</w:t>
            </w:r>
            <w:r w:rsidRPr="5276332F"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01</w:t>
            </w:r>
          </w:p>
        </w:tc>
        <w:tc>
          <w:tcPr>
            <w:tcW w:w="5872" w:type="dxa"/>
            <w:shd w:val="clear" w:color="auto" w:fill="auto"/>
          </w:tcPr>
          <w:p w14:paraId="73D94C8F" w14:textId="3ADEEC4B" w:rsidR="00E448D8" w:rsidRPr="00B65889" w:rsidRDefault="00E448D8" w:rsidP="004F3DFB">
            <w:pPr>
              <w:pStyle w:val="a2"/>
              <w:jc w:val="left"/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5276332F">
              <w:rPr>
                <w:rStyle w:val="a1"/>
                <w:rFonts w:asciiTheme="minorEastAsia" w:eastAsiaTheme="minorEastAsia" w:hAnsiTheme="minorEastAsia" w:cstheme="minorEastAsia" w:hint="eastAsia"/>
                <w:b w:val="0"/>
                <w:color w:val="000000" w:themeColor="text1"/>
              </w:rPr>
              <w:t xml:space="preserve">사용자가 수정 도중에 </w:t>
            </w:r>
            <w:r w:rsidR="4D056C8F" w:rsidRPr="4D056C8F"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수정 동작을 취소한다</w:t>
            </w:r>
            <w:r w:rsidRPr="5276332F">
              <w:rPr>
                <w:rStyle w:val="a1"/>
                <w:rFonts w:asciiTheme="minorEastAsia" w:eastAsiaTheme="minorEastAsia" w:hAnsiTheme="minorEastAsia" w:cstheme="minorEastAsia" w:hint="eastAsia"/>
                <w:b w:val="0"/>
                <w:color w:val="000000" w:themeColor="text1"/>
              </w:rPr>
              <w:t>.</w:t>
            </w:r>
          </w:p>
        </w:tc>
      </w:tr>
      <w:tr w:rsidR="00E448D8" w14:paraId="48AD8BA9" w14:textId="77777777" w:rsidTr="4327FC6C">
        <w:trPr>
          <w:trHeight w:val="300"/>
        </w:trPr>
        <w:tc>
          <w:tcPr>
            <w:tcW w:w="1514" w:type="dxa"/>
            <w:vMerge/>
            <w:vAlign w:val="center"/>
          </w:tcPr>
          <w:p w14:paraId="2B8701C7" w14:textId="77777777" w:rsidR="00E448D8" w:rsidRPr="00B65889" w:rsidRDefault="00E448D8" w:rsidP="00DD1F9C">
            <w:pPr>
              <w:pStyle w:val="a2"/>
              <w:rPr>
                <w:rFonts w:asciiTheme="minorEastAsia" w:eastAsiaTheme="minorEastAsia" w:hAnsiTheme="minorEastAsia" w:cstheme="minorEastAsia"/>
                <w:color w:val="000000" w:themeColor="text1"/>
              </w:rPr>
            </w:pPr>
          </w:p>
        </w:tc>
        <w:tc>
          <w:tcPr>
            <w:tcW w:w="930" w:type="dxa"/>
            <w:shd w:val="clear" w:color="auto" w:fill="auto"/>
          </w:tcPr>
          <w:p w14:paraId="755C09CE" w14:textId="60BD3AD4" w:rsidR="00E448D8" w:rsidRDefault="00E448D8" w:rsidP="00DD1F9C">
            <w:pPr>
              <w:pStyle w:val="a2"/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5276332F"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A02</w:t>
            </w:r>
          </w:p>
        </w:tc>
        <w:tc>
          <w:tcPr>
            <w:tcW w:w="5872" w:type="dxa"/>
            <w:shd w:val="clear" w:color="auto" w:fill="auto"/>
          </w:tcPr>
          <w:p w14:paraId="66F10DDC" w14:textId="4A99E5A0" w:rsidR="00E448D8" w:rsidRDefault="00E448D8" w:rsidP="00DD1F9C">
            <w:pPr>
              <w:pStyle w:val="a2"/>
              <w:jc w:val="left"/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5276332F">
              <w:rPr>
                <w:rStyle w:val="a1"/>
                <w:rFonts w:asciiTheme="minorEastAsia" w:eastAsiaTheme="minorEastAsia" w:hAnsiTheme="minorEastAsia" w:cstheme="minorEastAsia" w:hint="eastAsia"/>
                <w:b w:val="0"/>
                <w:color w:val="000000" w:themeColor="text1"/>
              </w:rPr>
              <w:t xml:space="preserve">변경 사항 </w:t>
            </w:r>
            <w:r w:rsidRPr="1910AC4B"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폐지</w:t>
            </w:r>
            <w:r w:rsidR="0039478C">
              <w:rPr>
                <w:rStyle w:val="a1"/>
                <w:rFonts w:asciiTheme="minorEastAsia" w:eastAsiaTheme="minorEastAsia" w:hAnsiTheme="minorEastAsia" w:cstheme="minorEastAsia" w:hint="eastAsia"/>
                <w:b w:val="0"/>
                <w:color w:val="000000" w:themeColor="text1"/>
              </w:rPr>
              <w:t>에 대해</w:t>
            </w:r>
            <w:r w:rsidRPr="5276332F">
              <w:rPr>
                <w:rStyle w:val="a1"/>
                <w:rFonts w:asciiTheme="minorEastAsia" w:eastAsiaTheme="minorEastAsia" w:hAnsiTheme="minorEastAsia" w:cstheme="minorEastAsia" w:hint="eastAsia"/>
                <w:b w:val="0"/>
                <w:color w:val="000000" w:themeColor="text1"/>
              </w:rPr>
              <w:t xml:space="preserve"> </w:t>
            </w:r>
            <w:r w:rsidRPr="5276332F"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2</w:t>
            </w:r>
            <w:r w:rsidRPr="5276332F">
              <w:rPr>
                <w:rStyle w:val="a1"/>
                <w:rFonts w:asciiTheme="minorEastAsia" w:eastAsiaTheme="minorEastAsia" w:hAnsiTheme="minorEastAsia" w:cstheme="minorEastAsia" w:hint="eastAsia"/>
                <w:b w:val="0"/>
                <w:color w:val="000000" w:themeColor="text1"/>
              </w:rPr>
              <w:t>차 확인을 진행한다.</w:t>
            </w:r>
          </w:p>
        </w:tc>
      </w:tr>
      <w:tr w:rsidR="00DD1F9C" w14:paraId="180DBBB6" w14:textId="77777777" w:rsidTr="4D056C8F">
        <w:trPr>
          <w:trHeight w:val="300"/>
        </w:trPr>
        <w:tc>
          <w:tcPr>
            <w:tcW w:w="1514" w:type="dxa"/>
            <w:vMerge/>
            <w:vAlign w:val="center"/>
          </w:tcPr>
          <w:p w14:paraId="0C5531C7" w14:textId="77777777" w:rsidR="00DD1F9C" w:rsidRPr="00B65889" w:rsidRDefault="00DD1F9C" w:rsidP="00DD1F9C">
            <w:pPr>
              <w:pStyle w:val="a2"/>
              <w:rPr>
                <w:rFonts w:asciiTheme="minorEastAsia" w:eastAsiaTheme="minorEastAsia" w:hAnsiTheme="minorEastAsia" w:cstheme="minorEastAsia"/>
                <w:color w:val="000000" w:themeColor="text1"/>
              </w:rPr>
            </w:pPr>
          </w:p>
        </w:tc>
        <w:tc>
          <w:tcPr>
            <w:tcW w:w="930" w:type="dxa"/>
            <w:shd w:val="clear" w:color="auto" w:fill="auto"/>
          </w:tcPr>
          <w:p w14:paraId="3B6354B8" w14:textId="24061920" w:rsidR="00DD1F9C" w:rsidRDefault="00DD1F9C" w:rsidP="00DD1F9C">
            <w:pPr>
              <w:pStyle w:val="a2"/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5276332F">
              <w:rPr>
                <w:rStyle w:val="a1"/>
                <w:rFonts w:asciiTheme="minorEastAsia" w:eastAsiaTheme="minorEastAsia" w:hAnsiTheme="minorEastAsia" w:cstheme="minorEastAsia" w:hint="eastAsia"/>
                <w:b w:val="0"/>
                <w:color w:val="000000" w:themeColor="text1"/>
              </w:rPr>
              <w:t>A</w:t>
            </w:r>
            <w:r w:rsidRPr="5276332F"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03</w:t>
            </w:r>
          </w:p>
        </w:tc>
        <w:tc>
          <w:tcPr>
            <w:tcW w:w="5872" w:type="dxa"/>
            <w:shd w:val="clear" w:color="auto" w:fill="auto"/>
          </w:tcPr>
          <w:p w14:paraId="6CB5DDE0" w14:textId="7A126617" w:rsidR="00DD1F9C" w:rsidRDefault="0089582D" w:rsidP="00DD1F9C">
            <w:pPr>
              <w:pStyle w:val="a2"/>
              <w:jc w:val="left"/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5276332F"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할 일로 이동한다.</w:t>
            </w:r>
          </w:p>
        </w:tc>
      </w:tr>
      <w:tr w:rsidR="00A8504A" w14:paraId="49B77839" w14:textId="77777777" w:rsidTr="4327FC6C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176DA157" w14:textId="77777777" w:rsidR="00A8504A" w:rsidRPr="00B65889" w:rsidRDefault="00A8504A" w:rsidP="00A8504A">
            <w:pPr>
              <w:pStyle w:val="a2"/>
              <w:rPr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5276332F">
              <w:rPr>
                <w:rFonts w:asciiTheme="minorEastAsia" w:eastAsiaTheme="minorEastAsia" w:hAnsiTheme="minorEastAsia" w:cstheme="minorEastAsia"/>
                <w:color w:val="000000" w:themeColor="text1"/>
              </w:rPr>
              <w:t>예외 흐름</w:t>
            </w:r>
          </w:p>
        </w:tc>
        <w:tc>
          <w:tcPr>
            <w:tcW w:w="930" w:type="dxa"/>
            <w:shd w:val="clear" w:color="auto" w:fill="auto"/>
          </w:tcPr>
          <w:p w14:paraId="7D0888A6" w14:textId="77777777" w:rsidR="00E5543C" w:rsidRDefault="00E5543C" w:rsidP="00D91E9A">
            <w:pPr>
              <w:pStyle w:val="a2"/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</w:p>
          <w:p w14:paraId="06042326" w14:textId="77777777" w:rsidR="00E5543C" w:rsidRDefault="00E5543C" w:rsidP="00D91E9A">
            <w:pPr>
              <w:pStyle w:val="a2"/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</w:p>
          <w:p w14:paraId="63D334FC" w14:textId="55CBAF4B" w:rsidR="00A8504A" w:rsidRPr="00B65889" w:rsidRDefault="006B60D7" w:rsidP="00A8504A">
            <w:pPr>
              <w:pStyle w:val="a2"/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E01</w:t>
            </w:r>
          </w:p>
        </w:tc>
        <w:tc>
          <w:tcPr>
            <w:tcW w:w="5872" w:type="dxa"/>
            <w:shd w:val="clear" w:color="auto" w:fill="auto"/>
          </w:tcPr>
          <w:p w14:paraId="41A7EAF8" w14:textId="7EFF53BD" w:rsidR="00A8504A" w:rsidRPr="00B65889" w:rsidRDefault="0F59C0BB" w:rsidP="77826BF8">
            <w:pPr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5276332F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시스템이 사용자가 수행한 할 일 수정을 제대로 처리하지 못한 경우:</w:t>
            </w:r>
          </w:p>
          <w:p w14:paraId="32FB9E31" w14:textId="572FAF8D" w:rsidR="00A8504A" w:rsidRPr="00B65889" w:rsidRDefault="0F59C0BB" w:rsidP="77826BF8">
            <w:pPr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5276332F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- 시스템은 사용자에게 해당 할 일을 수정 처리하는 것에 실패했다는 메시지를 출력한다.</w:t>
            </w:r>
          </w:p>
          <w:p w14:paraId="1C8587CD" w14:textId="6B51C1C4" w:rsidR="00A8504A" w:rsidRPr="00B65889" w:rsidRDefault="0F59C0BB" w:rsidP="00A8504A">
            <w:pPr>
              <w:pStyle w:val="a2"/>
              <w:jc w:val="both"/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5276332F"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lastRenderedPageBreak/>
              <w:t>- 시스템은 사용자가 수정 요청한 할 일을 그대로 놔둔다.</w:t>
            </w:r>
          </w:p>
        </w:tc>
      </w:tr>
      <w:tr w:rsidR="0060018B" w14:paraId="0310B556" w14:textId="77777777" w:rsidTr="4327FC6C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3286D940" w14:textId="77777777" w:rsidR="0060018B" w:rsidRPr="00B65889" w:rsidRDefault="0060018B" w:rsidP="00A8504A">
            <w:pPr>
              <w:pStyle w:val="a2"/>
              <w:rPr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5276332F">
              <w:rPr>
                <w:rFonts w:asciiTheme="minorEastAsia" w:eastAsiaTheme="minorEastAsia" w:hAnsiTheme="minorEastAsia" w:cstheme="minorEastAsia"/>
                <w:color w:val="000000" w:themeColor="text1"/>
              </w:rPr>
              <w:lastRenderedPageBreak/>
              <w:t>시나리오</w:t>
            </w:r>
          </w:p>
        </w:tc>
        <w:tc>
          <w:tcPr>
            <w:tcW w:w="930" w:type="dxa"/>
          </w:tcPr>
          <w:p w14:paraId="7A49427D" w14:textId="097CCDFE" w:rsidR="0060018B" w:rsidRPr="00B65889" w:rsidRDefault="0B0C7D85" w:rsidP="4327FC6C">
            <w:pPr>
              <w:jc w:val="center"/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4327FC6C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SN00</w:t>
            </w:r>
            <w:r w:rsidR="1544B2B7" w:rsidRPr="4327FC6C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1</w:t>
            </w:r>
          </w:p>
        </w:tc>
        <w:tc>
          <w:tcPr>
            <w:tcW w:w="5872" w:type="dxa"/>
          </w:tcPr>
          <w:p w14:paraId="6788B83C" w14:textId="13506EFB" w:rsidR="0060018B" w:rsidRPr="00B65889" w:rsidRDefault="7D1C6E02" w:rsidP="4327FC6C">
            <w:pPr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7D1C6E02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B01→B02-&gt;</w:t>
            </w:r>
            <w:r w:rsidRPr="7D1C6E02">
              <w:rPr>
                <w:rStyle w:val="a1"/>
                <w:rFonts w:ascii="Malgun Gothic" w:hAnsi="Malgun Gothic"/>
                <w:color w:val="000000" w:themeColor="text1"/>
              </w:rPr>
              <w:t xml:space="preserve"> (B</w:t>
            </w:r>
            <w:proofErr w:type="gramStart"/>
            <w:r w:rsidRPr="7D1C6E02">
              <w:rPr>
                <w:rStyle w:val="a1"/>
                <w:rFonts w:ascii="Malgun Gothic" w:hAnsi="Malgun Gothic"/>
                <w:color w:val="000000" w:themeColor="text1"/>
              </w:rPr>
              <w:t>03)→</w:t>
            </w:r>
            <w:proofErr w:type="gramEnd"/>
            <w:r w:rsidRPr="7D1C6E02">
              <w:rPr>
                <w:rStyle w:val="a1"/>
                <w:rFonts w:ascii="Malgun Gothic" w:hAnsi="Malgun Gothic"/>
                <w:color w:val="000000" w:themeColor="text1"/>
              </w:rPr>
              <w:t>(B04)→(B05)-&gt;(B06)</w:t>
            </w:r>
            <w:r w:rsidRPr="7D1C6E02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 xml:space="preserve"> -&gt;B07-&gt;B08</w:t>
            </w:r>
          </w:p>
        </w:tc>
      </w:tr>
      <w:tr w:rsidR="4327FC6C" w14:paraId="6A0675DE" w14:textId="77777777" w:rsidTr="4D056C8F">
        <w:trPr>
          <w:trHeight w:val="300"/>
        </w:trPr>
        <w:tc>
          <w:tcPr>
            <w:tcW w:w="1514" w:type="dxa"/>
            <w:vMerge/>
            <w:vAlign w:val="center"/>
          </w:tcPr>
          <w:p w14:paraId="18CC5E64" w14:textId="77777777" w:rsidR="000414F5" w:rsidRDefault="000414F5"/>
        </w:tc>
        <w:tc>
          <w:tcPr>
            <w:tcW w:w="930" w:type="dxa"/>
          </w:tcPr>
          <w:p w14:paraId="76D3780D" w14:textId="0D7A2630" w:rsidR="203C6669" w:rsidRDefault="203C6669" w:rsidP="4327FC6C">
            <w:pPr>
              <w:jc w:val="center"/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4327FC6C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SN00</w:t>
            </w:r>
            <w:r w:rsidR="1544B2B7" w:rsidRPr="4327FC6C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2</w:t>
            </w:r>
          </w:p>
        </w:tc>
        <w:tc>
          <w:tcPr>
            <w:tcW w:w="5872" w:type="dxa"/>
          </w:tcPr>
          <w:p w14:paraId="51FFC147" w14:textId="3DD4BF9C" w:rsidR="1544B2B7" w:rsidRDefault="1544B2B7" w:rsidP="4327FC6C">
            <w:pPr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4327FC6C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B01-&gt;A01-&gt;A03</w:t>
            </w:r>
          </w:p>
        </w:tc>
      </w:tr>
      <w:tr w:rsidR="0060018B" w14:paraId="5E89D6F9" w14:textId="77777777" w:rsidTr="4327FC6C">
        <w:trPr>
          <w:trHeight w:val="300"/>
        </w:trPr>
        <w:tc>
          <w:tcPr>
            <w:tcW w:w="1514" w:type="dxa"/>
            <w:vMerge/>
            <w:vAlign w:val="center"/>
          </w:tcPr>
          <w:p w14:paraId="67957B9D" w14:textId="77777777" w:rsidR="0060018B" w:rsidRPr="00B65889" w:rsidRDefault="0060018B" w:rsidP="00A8504A">
            <w:pPr>
              <w:pStyle w:val="a2"/>
              <w:rPr>
                <w:rFonts w:asciiTheme="minorEastAsia" w:eastAsiaTheme="minorEastAsia" w:hAnsiTheme="minorEastAsia" w:cstheme="minorEastAsia"/>
                <w:color w:val="000000" w:themeColor="text1"/>
              </w:rPr>
            </w:pPr>
          </w:p>
        </w:tc>
        <w:tc>
          <w:tcPr>
            <w:tcW w:w="930" w:type="dxa"/>
          </w:tcPr>
          <w:p w14:paraId="6CB41F88" w14:textId="6E2F3F58" w:rsidR="0060018B" w:rsidRPr="00B65889" w:rsidRDefault="0B0C7D85" w:rsidP="4327FC6C">
            <w:pPr>
              <w:jc w:val="center"/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4327FC6C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SN00</w:t>
            </w:r>
            <w:r w:rsidR="1544B2B7" w:rsidRPr="4327FC6C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3</w:t>
            </w:r>
          </w:p>
        </w:tc>
        <w:tc>
          <w:tcPr>
            <w:tcW w:w="5872" w:type="dxa"/>
          </w:tcPr>
          <w:p w14:paraId="552A9B04" w14:textId="0E3F2F8A" w:rsidR="0060018B" w:rsidRPr="00B65889" w:rsidRDefault="0B0C7D85" w:rsidP="4327FC6C">
            <w:pPr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4327FC6C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B01-&gt;B02-&gt;A01-&gt;A02-&gt;A03</w:t>
            </w:r>
          </w:p>
        </w:tc>
      </w:tr>
      <w:tr w:rsidR="4327FC6C" w14:paraId="324DA807" w14:textId="77777777" w:rsidTr="4D056C8F">
        <w:trPr>
          <w:trHeight w:val="300"/>
        </w:trPr>
        <w:tc>
          <w:tcPr>
            <w:tcW w:w="1514" w:type="dxa"/>
            <w:vMerge/>
            <w:vAlign w:val="center"/>
          </w:tcPr>
          <w:p w14:paraId="437CB10C" w14:textId="77777777" w:rsidR="000414F5" w:rsidRDefault="000414F5"/>
        </w:tc>
        <w:tc>
          <w:tcPr>
            <w:tcW w:w="930" w:type="dxa"/>
          </w:tcPr>
          <w:p w14:paraId="52D12FD4" w14:textId="2A46948F" w:rsidR="49BB0805" w:rsidRDefault="49BB0805" w:rsidP="4327FC6C">
            <w:pPr>
              <w:jc w:val="center"/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4327FC6C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SN004</w:t>
            </w:r>
          </w:p>
        </w:tc>
        <w:tc>
          <w:tcPr>
            <w:tcW w:w="5872" w:type="dxa"/>
          </w:tcPr>
          <w:p w14:paraId="70DBA177" w14:textId="0F977D4A" w:rsidR="49BB0805" w:rsidRDefault="49BB0805" w:rsidP="4327FC6C">
            <w:pPr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4327FC6C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B01→B02-&gt;</w:t>
            </w:r>
            <w:r w:rsidR="7D1C6E02" w:rsidRPr="7D1C6E02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B07-&gt;B08</w:t>
            </w:r>
            <w:r w:rsidRPr="4327FC6C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-&gt;E01</w:t>
            </w:r>
          </w:p>
        </w:tc>
      </w:tr>
    </w:tbl>
    <w:p w14:paraId="70ED5EDA" w14:textId="7917E081" w:rsidR="008B5D46" w:rsidRDefault="008B5D46" w:rsidP="00AB06DC">
      <w:pPr>
        <w:widowControl/>
        <w:wordWrap/>
        <w:autoSpaceDE/>
        <w:autoSpaceDN/>
        <w:jc w:val="left"/>
      </w:pPr>
    </w:p>
    <w:p w14:paraId="50B8E832" w14:textId="4AB8CEAA" w:rsidR="008B5D46" w:rsidRPr="001B3D92" w:rsidRDefault="37B04FEC" w:rsidP="008B5D46">
      <w:pPr>
        <w:pStyle w:val="Heading4"/>
        <w:rPr>
          <w:rFonts w:ascii="Malgun Gothic" w:eastAsia="Malgun Gothic" w:hAnsi="Malgun Gothic"/>
          <w:color w:val="000000"/>
        </w:rPr>
      </w:pPr>
      <w:r w:rsidRPr="559EADFE">
        <w:rPr>
          <w:rStyle w:val="a1"/>
          <w:rFonts w:ascii="Malgun Gothic" w:eastAsia="Malgun Gothic" w:hAnsi="Malgun Gothic"/>
          <w:color w:val="000000" w:themeColor="text1"/>
        </w:rPr>
        <w:t>UC01</w:t>
      </w:r>
      <w:r w:rsidR="006E48B0">
        <w:rPr>
          <w:rStyle w:val="a1"/>
          <w:rFonts w:ascii="Malgun Gothic" w:eastAsia="Malgun Gothic" w:hAnsi="Malgun Gothic"/>
          <w:color w:val="000000" w:themeColor="text1"/>
        </w:rPr>
        <w:t>4</w:t>
      </w:r>
      <w:r w:rsidR="008B5D46" w:rsidRPr="001B3D92">
        <w:rPr>
          <w:rStyle w:val="a1"/>
          <w:rFonts w:ascii="Malgun Gothic" w:eastAsia="Malgun Gothic" w:hAnsi="Malgun Gothic"/>
          <w:color w:val="000000" w:themeColor="text1"/>
        </w:rPr>
        <w:t xml:space="preserve">: </w:t>
      </w:r>
      <w:r w:rsidR="00C91629" w:rsidRPr="001B3D92">
        <w:rPr>
          <w:rStyle w:val="a1"/>
          <w:rFonts w:ascii="Malgun Gothic" w:eastAsia="Malgun Gothic" w:hAnsi="Malgun Gothic" w:hint="eastAsia"/>
          <w:color w:val="000000" w:themeColor="text1"/>
        </w:rPr>
        <w:t>할 일</w:t>
      </w:r>
      <w:r w:rsidR="009954E2" w:rsidRPr="001B3D92">
        <w:rPr>
          <w:rStyle w:val="a1"/>
          <w:rFonts w:ascii="Malgun Gothic" w:eastAsia="Malgun Gothic" w:hAnsi="Malgun Gothic" w:hint="eastAsia"/>
          <w:color w:val="000000" w:themeColor="text1"/>
        </w:rPr>
        <w:t xml:space="preserve"> </w:t>
      </w:r>
      <w:r w:rsidR="008B5D46" w:rsidRPr="001B3D92">
        <w:rPr>
          <w:rStyle w:val="a1"/>
          <w:rFonts w:ascii="Malgun Gothic" w:eastAsia="Malgun Gothic" w:hAnsi="Malgun Gothic"/>
          <w:color w:val="000000" w:themeColor="text1"/>
        </w:rPr>
        <w:t>완료</w:t>
      </w:r>
      <w:r w:rsidR="009954E2" w:rsidRPr="001B3D92">
        <w:rPr>
          <w:rStyle w:val="a1"/>
          <w:rFonts w:ascii="Malgun Gothic" w:eastAsia="Malgun Gothic" w:hAnsi="Malgun Gothic" w:hint="eastAsia"/>
          <w:color w:val="000000" w:themeColor="text1"/>
        </w:rPr>
        <w:t xml:space="preserve"> </w:t>
      </w:r>
      <w:r w:rsidR="008B5D46" w:rsidRPr="001B3D92">
        <w:rPr>
          <w:rStyle w:val="a1"/>
          <w:rFonts w:ascii="Malgun Gothic" w:eastAsia="Malgun Gothic" w:hAnsi="Malgun Gothic"/>
          <w:color w:val="000000" w:themeColor="text1"/>
        </w:rPr>
        <w:t>표시를 한다.</w:t>
      </w:r>
    </w:p>
    <w:p w14:paraId="60B0B01C" w14:textId="77777777" w:rsidR="008B5D46" w:rsidRPr="001B3D92" w:rsidRDefault="008B5D46" w:rsidP="008B5D46">
      <w:pPr>
        <w:rPr>
          <w:rFonts w:ascii="Malgun Gothic" w:hAnsi="Malgun Gothic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8B5D46" w:rsidRPr="001B3D92" w14:paraId="688B7F36" w14:textId="77777777" w:rsidTr="00D91E9A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75611C3A" w14:textId="77777777" w:rsidR="008B5D46" w:rsidRPr="001B3D92" w:rsidRDefault="008B5D46" w:rsidP="00D91E9A">
            <w:pPr>
              <w:pStyle w:val="a2"/>
              <w:rPr>
                <w:rFonts w:ascii="Malgun Gothic" w:eastAsia="Malgun Gothic" w:hAnsi="Malgun Gothic"/>
              </w:rPr>
            </w:pPr>
            <w:r w:rsidRPr="001B3D92">
              <w:rPr>
                <w:rFonts w:ascii="Malgun Gothic" w:eastAsia="Malgun Gothic" w:hAnsi="Malgun Gothic"/>
              </w:rPr>
              <w:t>설명</w:t>
            </w:r>
          </w:p>
        </w:tc>
        <w:tc>
          <w:tcPr>
            <w:tcW w:w="6802" w:type="dxa"/>
            <w:gridSpan w:val="2"/>
          </w:tcPr>
          <w:p w14:paraId="2984D927" w14:textId="2DF75FB3" w:rsidR="00E07D80" w:rsidRPr="001B3D92" w:rsidRDefault="00F32513" w:rsidP="00D91E9A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>
              <w:rPr>
                <w:rStyle w:val="a1"/>
                <w:rFonts w:ascii="Malgun Gothic" w:hAnsi="Malgun Gothic" w:hint="eastAsia"/>
                <w:color w:val="000000" w:themeColor="text1"/>
              </w:rPr>
              <w:t>회</w:t>
            </w:r>
            <w:r w:rsidR="00F31E96">
              <w:rPr>
                <w:rStyle w:val="a1"/>
                <w:rFonts w:ascii="Malgun Gothic" w:hAnsi="Malgun Gothic" w:hint="eastAsia"/>
                <w:color w:val="000000" w:themeColor="text1"/>
              </w:rPr>
              <w:t>원이</w:t>
            </w:r>
            <w:r w:rsidR="00B61D81" w:rsidRPr="001B3D92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 </w:t>
            </w:r>
            <w:r w:rsidR="00892B70" w:rsidRPr="001B3D92">
              <w:rPr>
                <w:rStyle w:val="a1"/>
                <w:rFonts w:ascii="Malgun Gothic" w:hAnsi="Malgun Gothic" w:hint="eastAsia"/>
                <w:color w:val="000000" w:themeColor="text1"/>
              </w:rPr>
              <w:t>특정 목록 내의</w:t>
            </w:r>
            <w:r w:rsidR="00622609" w:rsidRPr="001B3D92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 </w:t>
            </w:r>
            <w:r w:rsidR="00434D1D" w:rsidRPr="001B3D92">
              <w:rPr>
                <w:rStyle w:val="a1"/>
                <w:rFonts w:ascii="Malgun Gothic" w:hAnsi="Malgun Gothic" w:hint="eastAsia"/>
                <w:color w:val="000000" w:themeColor="text1"/>
              </w:rPr>
              <w:t>할 일(들)</w:t>
            </w:r>
            <w:r w:rsidR="00853CFC" w:rsidRPr="001B3D92">
              <w:rPr>
                <w:rStyle w:val="a1"/>
                <w:rFonts w:ascii="Malgun Gothic" w:hAnsi="Malgun Gothic"/>
                <w:color w:val="000000" w:themeColor="text1"/>
              </w:rPr>
              <w:t xml:space="preserve"> </w:t>
            </w:r>
            <w:r w:rsidR="00853CFC" w:rsidRPr="001B3D92">
              <w:rPr>
                <w:rStyle w:val="a1"/>
                <w:rFonts w:ascii="Malgun Gothic" w:hAnsi="Malgun Gothic" w:hint="eastAsia"/>
                <w:color w:val="000000" w:themeColor="text1"/>
              </w:rPr>
              <w:t>중</w:t>
            </w:r>
            <w:r w:rsidR="00434D1D" w:rsidRPr="001B3D92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 </w:t>
            </w:r>
            <w:r w:rsidR="007E585C" w:rsidRPr="001B3D92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완료한 </w:t>
            </w:r>
            <w:r w:rsidR="00622609" w:rsidRPr="001B3D92">
              <w:rPr>
                <w:rStyle w:val="a1"/>
                <w:rFonts w:ascii="Malgun Gothic" w:hAnsi="Malgun Gothic" w:hint="eastAsia"/>
                <w:color w:val="000000" w:themeColor="text1"/>
              </w:rPr>
              <w:t>할 일을</w:t>
            </w:r>
            <w:r w:rsidR="007E585C" w:rsidRPr="001B3D92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 완료</w:t>
            </w:r>
            <w:r w:rsidR="00622609" w:rsidRPr="001B3D92">
              <w:rPr>
                <w:rStyle w:val="a1"/>
                <w:rFonts w:ascii="Malgun Gothic" w:hAnsi="Malgun Gothic" w:hint="eastAsia"/>
                <w:color w:val="000000" w:themeColor="text1"/>
              </w:rPr>
              <w:t>로</w:t>
            </w:r>
            <w:r w:rsidR="007E585C" w:rsidRPr="001B3D92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 표</w:t>
            </w:r>
            <w:r w:rsidR="000060DA" w:rsidRPr="001B3D92">
              <w:rPr>
                <w:rStyle w:val="a1"/>
                <w:rFonts w:ascii="Malgun Gothic" w:hAnsi="Malgun Gothic" w:hint="eastAsia"/>
                <w:color w:val="000000" w:themeColor="text1"/>
              </w:rPr>
              <w:t>시한다.</w:t>
            </w:r>
            <w:r w:rsidR="00434D1D" w:rsidRPr="001B3D92">
              <w:rPr>
                <w:rStyle w:val="a1"/>
                <w:rFonts w:ascii="Malgun Gothic" w:hAnsi="Malgun Gothic"/>
                <w:color w:val="000000" w:themeColor="text1"/>
              </w:rPr>
              <w:t xml:space="preserve"> </w:t>
            </w:r>
          </w:p>
        </w:tc>
      </w:tr>
      <w:tr w:rsidR="008B5D46" w:rsidRPr="001B3D92" w14:paraId="6A05D98D" w14:textId="77777777" w:rsidTr="00D91E9A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4A9C36D9" w14:textId="77777777" w:rsidR="008B5D46" w:rsidRPr="001B3D92" w:rsidRDefault="008B5D46" w:rsidP="00D91E9A">
            <w:pPr>
              <w:pStyle w:val="a2"/>
              <w:rPr>
                <w:rFonts w:ascii="Malgun Gothic" w:eastAsia="Malgun Gothic" w:hAnsi="Malgun Gothic"/>
              </w:rPr>
            </w:pPr>
            <w:r w:rsidRPr="001B3D92">
              <w:rPr>
                <w:rFonts w:ascii="Malgun Gothic" w:eastAsia="Malgun Gothic" w:hAnsi="Malgun Gothic"/>
              </w:rPr>
              <w:t xml:space="preserve">관련 </w:t>
            </w:r>
            <w:proofErr w:type="spellStart"/>
            <w:r w:rsidRPr="001B3D92">
              <w:rPr>
                <w:rFonts w:ascii="Malgun Gothic" w:eastAsia="Malgun Gothic" w:hAnsi="Malgun Gothic"/>
              </w:rPr>
              <w:t>액터</w:t>
            </w:r>
            <w:proofErr w:type="spellEnd"/>
          </w:p>
        </w:tc>
        <w:tc>
          <w:tcPr>
            <w:tcW w:w="6802" w:type="dxa"/>
            <w:gridSpan w:val="2"/>
          </w:tcPr>
          <w:p w14:paraId="65F102D0" w14:textId="69757826" w:rsidR="008B5D46" w:rsidRPr="001B3D92" w:rsidRDefault="00F31E96" w:rsidP="00D91E9A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>
              <w:rPr>
                <w:rStyle w:val="a1"/>
                <w:rFonts w:ascii="Malgun Gothic" w:hAnsi="Malgun Gothic" w:hint="eastAsia"/>
                <w:color w:val="000000" w:themeColor="text1"/>
              </w:rPr>
              <w:t>회원</w:t>
            </w:r>
          </w:p>
        </w:tc>
      </w:tr>
      <w:tr w:rsidR="008B5D46" w:rsidRPr="001B3D92" w14:paraId="7AC0C786" w14:textId="77777777" w:rsidTr="00D91E9A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7D77D6F4" w14:textId="77777777" w:rsidR="008B5D46" w:rsidRPr="001B3D92" w:rsidRDefault="008B5D46" w:rsidP="00D91E9A">
            <w:pPr>
              <w:pStyle w:val="a2"/>
              <w:rPr>
                <w:rFonts w:ascii="Malgun Gothic" w:eastAsia="Malgun Gothic" w:hAnsi="Malgun Gothic"/>
              </w:rPr>
            </w:pPr>
            <w:r w:rsidRPr="001B3D92">
              <w:rPr>
                <w:rFonts w:ascii="Malgun Gothic" w:eastAsia="Malgun Gothic" w:hAnsi="Malgun Gothic"/>
              </w:rPr>
              <w:t>사전 조건</w:t>
            </w:r>
          </w:p>
        </w:tc>
        <w:tc>
          <w:tcPr>
            <w:tcW w:w="6802" w:type="dxa"/>
            <w:gridSpan w:val="2"/>
          </w:tcPr>
          <w:p w14:paraId="5A72E90D" w14:textId="21082A52" w:rsidR="00C755E6" w:rsidRPr="001B3D92" w:rsidRDefault="002068C4" w:rsidP="00D91E9A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>
              <w:rPr>
                <w:rStyle w:val="a1"/>
                <w:rFonts w:ascii="Malgun Gothic" w:hAnsi="Malgun Gothic" w:hint="eastAsia"/>
                <w:color w:val="000000" w:themeColor="text1"/>
              </w:rPr>
              <w:t>회원은</w:t>
            </w:r>
            <w:r w:rsidR="005B3BA9" w:rsidRPr="001B3D92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 </w:t>
            </w:r>
            <w:r w:rsidR="00A845B0" w:rsidRPr="001B3D92">
              <w:rPr>
                <w:rStyle w:val="a1"/>
                <w:rFonts w:ascii="Malgun Gothic" w:hAnsi="Malgun Gothic"/>
                <w:color w:val="000000" w:themeColor="text1"/>
              </w:rPr>
              <w:t>UC00</w:t>
            </w:r>
            <w:r w:rsidR="00B62797">
              <w:rPr>
                <w:rStyle w:val="a1"/>
                <w:rFonts w:ascii="Malgun Gothic" w:hAnsi="Malgun Gothic"/>
                <w:color w:val="000000" w:themeColor="text1"/>
              </w:rPr>
              <w:t>2</w:t>
            </w:r>
            <w:r w:rsidR="00A845B0" w:rsidRPr="001B3D92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을 통해 </w:t>
            </w:r>
            <w:r w:rsidR="005B3BA9" w:rsidRPr="001B3D92">
              <w:rPr>
                <w:rStyle w:val="a1"/>
                <w:rFonts w:ascii="Malgun Gothic" w:hAnsi="Malgun Gothic" w:hint="eastAsia"/>
                <w:color w:val="000000" w:themeColor="text1"/>
              </w:rPr>
              <w:t>로그인</w:t>
            </w:r>
            <w:r w:rsidR="00D31C94">
              <w:rPr>
                <w:rStyle w:val="a1"/>
                <w:rFonts w:ascii="Malgun Gothic" w:hAnsi="Malgun Gothic" w:hint="eastAsia"/>
                <w:color w:val="000000" w:themeColor="text1"/>
              </w:rPr>
              <w:t>한 상태여야</w:t>
            </w:r>
            <w:r w:rsidR="00C755E6" w:rsidRPr="001B3D92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 한다.</w:t>
            </w:r>
          </w:p>
          <w:p w14:paraId="797E3B95" w14:textId="4514A00E" w:rsidR="000023DD" w:rsidRPr="001B3D92" w:rsidRDefault="006E48B0" w:rsidP="00D91E9A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회원은 </w:t>
            </w:r>
            <w:r>
              <w:rPr>
                <w:rStyle w:val="a1"/>
                <w:rFonts w:ascii="Malgun Gothic" w:hAnsi="Malgun Gothic"/>
                <w:color w:val="000000" w:themeColor="text1"/>
              </w:rPr>
              <w:t>UC008</w:t>
            </w:r>
            <w:r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을 통해 </w:t>
            </w:r>
            <w:r w:rsidR="00F564E0">
              <w:rPr>
                <w:rStyle w:val="a1"/>
                <w:rFonts w:ascii="Malgun Gothic" w:hAnsi="Malgun Gothic" w:hint="eastAsia"/>
                <w:color w:val="000000" w:themeColor="text1"/>
              </w:rPr>
              <w:t>특정 목록 내에 할 일을 추가한 상태여야 한다.</w:t>
            </w:r>
          </w:p>
        </w:tc>
      </w:tr>
      <w:tr w:rsidR="008B5D46" w:rsidRPr="001B3D92" w14:paraId="76954960" w14:textId="77777777" w:rsidTr="00D91E9A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50B35E62" w14:textId="77777777" w:rsidR="008B5D46" w:rsidRPr="001B3D92" w:rsidRDefault="008B5D46" w:rsidP="00D91E9A">
            <w:pPr>
              <w:pStyle w:val="a2"/>
              <w:rPr>
                <w:rFonts w:ascii="Malgun Gothic" w:eastAsia="Malgun Gothic" w:hAnsi="Malgun Gothic"/>
              </w:rPr>
            </w:pPr>
            <w:r w:rsidRPr="001B3D92">
              <w:rPr>
                <w:rFonts w:ascii="Malgun Gothic" w:eastAsia="Malgun Gothic" w:hAnsi="Malgun Gothic"/>
              </w:rPr>
              <w:t>사후 조건</w:t>
            </w:r>
          </w:p>
        </w:tc>
        <w:tc>
          <w:tcPr>
            <w:tcW w:w="6802" w:type="dxa"/>
            <w:gridSpan w:val="2"/>
          </w:tcPr>
          <w:p w14:paraId="0C38B570" w14:textId="5D137C80" w:rsidR="008B5D46" w:rsidRPr="001B3D92" w:rsidRDefault="00064F8E" w:rsidP="00D91E9A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 w:rsidRPr="001B3D92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시스템은 </w:t>
            </w:r>
            <w:r w:rsidR="00AE197E">
              <w:rPr>
                <w:rStyle w:val="a1"/>
                <w:rFonts w:ascii="Malgun Gothic" w:hAnsi="Malgun Gothic" w:hint="eastAsia"/>
                <w:color w:val="000000" w:themeColor="text1"/>
              </w:rPr>
              <w:t>회원이</w:t>
            </w:r>
            <w:r w:rsidR="000212E7" w:rsidRPr="001B3D92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 </w:t>
            </w:r>
            <w:r w:rsidR="00104E01" w:rsidRPr="00104E01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체크박스를 통해 완료로 </w:t>
            </w:r>
            <w:r w:rsidR="000212E7" w:rsidRPr="001B3D92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표시한 할 일은 </w:t>
            </w:r>
            <w:r w:rsidR="008D1C75" w:rsidRPr="001B3D92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회색으로 </w:t>
            </w:r>
            <w:r w:rsidR="00104E01">
              <w:rPr>
                <w:rStyle w:val="a1"/>
                <w:rFonts w:ascii="Malgun Gothic" w:hAnsi="Malgun Gothic" w:hint="eastAsia"/>
                <w:color w:val="000000" w:themeColor="text1"/>
              </w:rPr>
              <w:t>바꾼다</w:t>
            </w:r>
            <w:r w:rsidRPr="001B3D92">
              <w:rPr>
                <w:rStyle w:val="a1"/>
                <w:rFonts w:ascii="Malgun Gothic" w:hAnsi="Malgun Gothic" w:hint="eastAsia"/>
                <w:color w:val="000000" w:themeColor="text1"/>
              </w:rPr>
              <w:t>.</w:t>
            </w:r>
          </w:p>
        </w:tc>
      </w:tr>
      <w:tr w:rsidR="004B616B" w:rsidRPr="001B3D92" w14:paraId="6653948B" w14:textId="77777777" w:rsidTr="00D91E9A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2E6D6234" w14:textId="0275E256" w:rsidR="004B616B" w:rsidRPr="001B3D92" w:rsidRDefault="004B616B" w:rsidP="00D91E9A">
            <w:pPr>
              <w:pStyle w:val="a2"/>
              <w:rPr>
                <w:rFonts w:ascii="Malgun Gothic" w:eastAsia="Malgun Gothic" w:hAnsi="Malgun Gothic"/>
              </w:rPr>
            </w:pPr>
            <w:r w:rsidRPr="001B3D92">
              <w:rPr>
                <w:rFonts w:ascii="Malgun Gothic" w:eastAsia="Malgun Gothic" w:hAnsi="Malgun Gothic"/>
              </w:rPr>
              <w:t>기본 흐름</w:t>
            </w:r>
          </w:p>
        </w:tc>
        <w:tc>
          <w:tcPr>
            <w:tcW w:w="930" w:type="dxa"/>
            <w:shd w:val="clear" w:color="auto" w:fill="auto"/>
          </w:tcPr>
          <w:p w14:paraId="355D4194" w14:textId="0654E0FE" w:rsidR="004B616B" w:rsidRPr="001B3D92" w:rsidRDefault="004B616B" w:rsidP="00044A2D">
            <w:pPr>
              <w:pStyle w:val="a2"/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</w:pPr>
            <w:r w:rsidRPr="001B3D92"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  <w:t>B01</w:t>
            </w:r>
          </w:p>
        </w:tc>
        <w:tc>
          <w:tcPr>
            <w:tcW w:w="5872" w:type="dxa"/>
            <w:shd w:val="clear" w:color="auto" w:fill="auto"/>
          </w:tcPr>
          <w:p w14:paraId="55A998B1" w14:textId="6508AC99" w:rsidR="004B616B" w:rsidRPr="001B3D92" w:rsidRDefault="004F5D19" w:rsidP="00D91E9A">
            <w:pPr>
              <w:pStyle w:val="a2"/>
              <w:jc w:val="both"/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</w:pPr>
            <w:r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>회원은</w:t>
            </w:r>
            <w:r w:rsidR="00E60332" w:rsidRPr="001B3D92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 xml:space="preserve"> </w:t>
            </w:r>
            <w:r w:rsidR="002C3F07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>완료한 할 일의</w:t>
            </w:r>
            <w:r w:rsidR="00E60332" w:rsidRPr="001B3D92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 xml:space="preserve"> </w:t>
            </w:r>
            <w:r w:rsidR="00BB12D4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 xml:space="preserve">체크박스를 </w:t>
            </w:r>
            <w:r w:rsidR="001F6063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 xml:space="preserve">체크하여 </w:t>
            </w:r>
            <w:r w:rsidR="00E60332" w:rsidRPr="001B3D92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>할 일을 완료로 표시한다.</w:t>
            </w:r>
          </w:p>
        </w:tc>
      </w:tr>
      <w:tr w:rsidR="004B616B" w:rsidRPr="001B3D92" w14:paraId="4CB6AF06" w14:textId="77777777" w:rsidTr="1C779138">
        <w:trPr>
          <w:trHeight w:val="300"/>
        </w:trPr>
        <w:tc>
          <w:tcPr>
            <w:tcW w:w="1514" w:type="dxa"/>
            <w:vMerge/>
            <w:vAlign w:val="center"/>
          </w:tcPr>
          <w:p w14:paraId="582CD0D9" w14:textId="00179CA5" w:rsidR="004B616B" w:rsidRPr="001B3D92" w:rsidRDefault="004B616B" w:rsidP="00D91E9A">
            <w:pPr>
              <w:pStyle w:val="a2"/>
              <w:rPr>
                <w:rFonts w:ascii="Malgun Gothic" w:eastAsia="Malgun Gothic" w:hAnsi="Malgun Gothic"/>
              </w:rPr>
            </w:pPr>
          </w:p>
        </w:tc>
        <w:tc>
          <w:tcPr>
            <w:tcW w:w="930" w:type="dxa"/>
            <w:shd w:val="clear" w:color="auto" w:fill="auto"/>
          </w:tcPr>
          <w:p w14:paraId="4A55011A" w14:textId="45E9C16F" w:rsidR="004B616B" w:rsidRPr="001B3D92" w:rsidRDefault="004B616B" w:rsidP="00044A2D">
            <w:pPr>
              <w:pStyle w:val="a2"/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</w:pPr>
            <w:r w:rsidRPr="001B3D92"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  <w:t>B02</w:t>
            </w:r>
          </w:p>
        </w:tc>
        <w:tc>
          <w:tcPr>
            <w:tcW w:w="5872" w:type="dxa"/>
            <w:shd w:val="clear" w:color="auto" w:fill="auto"/>
          </w:tcPr>
          <w:p w14:paraId="3A182E58" w14:textId="3429DD6E" w:rsidR="004B616B" w:rsidRPr="001B3D92" w:rsidRDefault="00651001" w:rsidP="00D91E9A">
            <w:pPr>
              <w:pStyle w:val="a2"/>
              <w:jc w:val="both"/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</w:pPr>
            <w:r w:rsidRPr="001B3D92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 xml:space="preserve">시스템은 </w:t>
            </w:r>
            <w:r w:rsidR="002C3F07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>회원이</w:t>
            </w:r>
            <w:r w:rsidRPr="001B3D92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 xml:space="preserve"> 선택한 할 일을 완료된 할 일로 처리한다.</w:t>
            </w:r>
          </w:p>
        </w:tc>
      </w:tr>
      <w:tr w:rsidR="004B616B" w:rsidRPr="001B3D92" w14:paraId="4556BD0A" w14:textId="77777777" w:rsidTr="00D91E9A">
        <w:trPr>
          <w:trHeight w:val="300"/>
        </w:trPr>
        <w:tc>
          <w:tcPr>
            <w:tcW w:w="1514" w:type="dxa"/>
            <w:vMerge/>
          </w:tcPr>
          <w:p w14:paraId="176556D8" w14:textId="77777777" w:rsidR="004B616B" w:rsidRPr="001B3D92" w:rsidRDefault="004B616B" w:rsidP="00D91E9A">
            <w:pPr>
              <w:rPr>
                <w:rFonts w:ascii="Malgun Gothic" w:hAnsi="Malgun Gothic"/>
              </w:rPr>
            </w:pPr>
          </w:p>
        </w:tc>
        <w:tc>
          <w:tcPr>
            <w:tcW w:w="930" w:type="dxa"/>
            <w:shd w:val="clear" w:color="auto" w:fill="auto"/>
          </w:tcPr>
          <w:p w14:paraId="25C151E5" w14:textId="4AF1EC02" w:rsidR="004B616B" w:rsidRPr="001B3D92" w:rsidRDefault="004B616B" w:rsidP="00044A2D">
            <w:pPr>
              <w:jc w:val="center"/>
              <w:rPr>
                <w:rStyle w:val="a1"/>
                <w:rFonts w:ascii="Malgun Gothic" w:hAnsi="Malgun Gothic"/>
                <w:color w:val="000000" w:themeColor="text1"/>
              </w:rPr>
            </w:pPr>
            <w:r w:rsidRPr="001B3D92">
              <w:rPr>
                <w:rStyle w:val="a1"/>
                <w:rFonts w:ascii="Malgun Gothic" w:hAnsi="Malgun Gothic"/>
                <w:color w:val="000000" w:themeColor="text1"/>
              </w:rPr>
              <w:t>B03</w:t>
            </w:r>
          </w:p>
        </w:tc>
        <w:tc>
          <w:tcPr>
            <w:tcW w:w="5872" w:type="dxa"/>
            <w:shd w:val="clear" w:color="auto" w:fill="auto"/>
          </w:tcPr>
          <w:p w14:paraId="046F853A" w14:textId="762AD6D0" w:rsidR="004B616B" w:rsidRPr="001B3D92" w:rsidRDefault="004B616B" w:rsidP="00D91E9A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 w:rsidRPr="001B3D92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시스템은 </w:t>
            </w:r>
            <w:r w:rsidR="002C3F07">
              <w:rPr>
                <w:rStyle w:val="a1"/>
                <w:rFonts w:ascii="Malgun Gothic" w:hAnsi="Malgun Gothic" w:hint="eastAsia"/>
                <w:color w:val="000000" w:themeColor="text1"/>
              </w:rPr>
              <w:t>회원이</w:t>
            </w:r>
            <w:r w:rsidRPr="001B3D92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 </w:t>
            </w:r>
            <w:r w:rsidR="00651001" w:rsidRPr="001B3D92">
              <w:rPr>
                <w:rStyle w:val="a1"/>
                <w:rFonts w:ascii="Malgun Gothic" w:hAnsi="Malgun Gothic" w:hint="eastAsia"/>
                <w:color w:val="000000" w:themeColor="text1"/>
              </w:rPr>
              <w:t>선택한 할 일을 회색 글씨로 변경시킨다.</w:t>
            </w:r>
          </w:p>
        </w:tc>
      </w:tr>
      <w:tr w:rsidR="008B5D46" w:rsidRPr="001B3D92" w14:paraId="4D7DFAE5" w14:textId="77777777" w:rsidTr="00D91E9A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2B9F009A" w14:textId="77777777" w:rsidR="008B5D46" w:rsidRPr="001B3D92" w:rsidRDefault="008B5D46" w:rsidP="00D91E9A">
            <w:pPr>
              <w:pStyle w:val="a2"/>
              <w:rPr>
                <w:rFonts w:ascii="Malgun Gothic" w:eastAsia="Malgun Gothic" w:hAnsi="Malgun Gothic"/>
              </w:rPr>
            </w:pPr>
            <w:r w:rsidRPr="001B3D92">
              <w:rPr>
                <w:rFonts w:ascii="Malgun Gothic" w:eastAsia="Malgun Gothic" w:hAnsi="Malgun Gothic"/>
              </w:rPr>
              <w:t>대안 흐름</w:t>
            </w:r>
          </w:p>
        </w:tc>
        <w:tc>
          <w:tcPr>
            <w:tcW w:w="930" w:type="dxa"/>
            <w:shd w:val="clear" w:color="auto" w:fill="auto"/>
          </w:tcPr>
          <w:p w14:paraId="0DE6D0DE" w14:textId="77777777" w:rsidR="008B5D46" w:rsidRPr="001B3D92" w:rsidRDefault="008B5D46" w:rsidP="00D91E9A">
            <w:pPr>
              <w:pStyle w:val="a2"/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</w:pPr>
          </w:p>
        </w:tc>
        <w:tc>
          <w:tcPr>
            <w:tcW w:w="5872" w:type="dxa"/>
            <w:shd w:val="clear" w:color="auto" w:fill="auto"/>
          </w:tcPr>
          <w:p w14:paraId="6AE77B9C" w14:textId="77777777" w:rsidR="008B5D46" w:rsidRPr="001B3D92" w:rsidRDefault="008B5D46" w:rsidP="00D91E9A">
            <w:pPr>
              <w:pStyle w:val="a2"/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</w:pPr>
          </w:p>
        </w:tc>
      </w:tr>
      <w:tr w:rsidR="008B5D46" w:rsidRPr="001B3D92" w14:paraId="4C08E533" w14:textId="77777777" w:rsidTr="00D91E9A">
        <w:trPr>
          <w:trHeight w:val="300"/>
        </w:trPr>
        <w:tc>
          <w:tcPr>
            <w:tcW w:w="1514" w:type="dxa"/>
            <w:vMerge/>
          </w:tcPr>
          <w:p w14:paraId="750EFA55" w14:textId="77777777" w:rsidR="008B5D46" w:rsidRPr="001B3D92" w:rsidRDefault="008B5D46" w:rsidP="00D91E9A">
            <w:pPr>
              <w:rPr>
                <w:rFonts w:ascii="Malgun Gothic" w:hAnsi="Malgun Gothic"/>
              </w:rPr>
            </w:pPr>
          </w:p>
        </w:tc>
        <w:tc>
          <w:tcPr>
            <w:tcW w:w="930" w:type="dxa"/>
            <w:shd w:val="clear" w:color="auto" w:fill="auto"/>
          </w:tcPr>
          <w:p w14:paraId="5AA6723C" w14:textId="77777777" w:rsidR="008B5D46" w:rsidRPr="001B3D92" w:rsidRDefault="008B5D46" w:rsidP="00D91E9A">
            <w:pPr>
              <w:pStyle w:val="a2"/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</w:pPr>
          </w:p>
        </w:tc>
        <w:tc>
          <w:tcPr>
            <w:tcW w:w="5872" w:type="dxa"/>
            <w:shd w:val="clear" w:color="auto" w:fill="auto"/>
          </w:tcPr>
          <w:p w14:paraId="3E793C3E" w14:textId="77777777" w:rsidR="008B5D46" w:rsidRPr="001B3D92" w:rsidRDefault="008B5D46" w:rsidP="00D91E9A">
            <w:pPr>
              <w:pStyle w:val="a2"/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</w:pPr>
          </w:p>
        </w:tc>
      </w:tr>
      <w:tr w:rsidR="008B5D46" w:rsidRPr="001B3D92" w14:paraId="2AD7D60B" w14:textId="77777777" w:rsidTr="00D91E9A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0C4DA4BB" w14:textId="77777777" w:rsidR="008B5D46" w:rsidRPr="001B3D92" w:rsidRDefault="008B5D46" w:rsidP="00D91E9A">
            <w:pPr>
              <w:pStyle w:val="a2"/>
              <w:rPr>
                <w:rFonts w:ascii="Malgun Gothic" w:eastAsia="Malgun Gothic" w:hAnsi="Malgun Gothic"/>
              </w:rPr>
            </w:pPr>
            <w:r w:rsidRPr="001B3D92">
              <w:rPr>
                <w:rFonts w:ascii="Malgun Gothic" w:eastAsia="Malgun Gothic" w:hAnsi="Malgun Gothic"/>
              </w:rPr>
              <w:t>예외 흐름</w:t>
            </w:r>
          </w:p>
        </w:tc>
        <w:tc>
          <w:tcPr>
            <w:tcW w:w="930" w:type="dxa"/>
            <w:shd w:val="clear" w:color="auto" w:fill="auto"/>
          </w:tcPr>
          <w:p w14:paraId="19B54D30" w14:textId="77777777" w:rsidR="008B5D46" w:rsidRPr="001B3D92" w:rsidRDefault="008B5D46" w:rsidP="00123F7E">
            <w:pPr>
              <w:pStyle w:val="a2"/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</w:pPr>
            <w:r w:rsidRPr="001B3D92"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  <w:t>E01</w:t>
            </w:r>
          </w:p>
        </w:tc>
        <w:tc>
          <w:tcPr>
            <w:tcW w:w="5872" w:type="dxa"/>
            <w:shd w:val="clear" w:color="auto" w:fill="auto"/>
          </w:tcPr>
          <w:p w14:paraId="6BDAA92A" w14:textId="41D67A36" w:rsidR="00DE10A6" w:rsidRPr="001B3D92" w:rsidRDefault="51F88813" w:rsidP="00DE10A6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 w:rsidRPr="11E7CCAC">
              <w:rPr>
                <w:rStyle w:val="a1"/>
                <w:rFonts w:ascii="Malgun Gothic" w:hAnsi="Malgun Gothic"/>
                <w:color w:val="000000" w:themeColor="text1"/>
              </w:rPr>
              <w:t>회원이</w:t>
            </w:r>
            <w:r w:rsidR="00DE10A6" w:rsidRPr="001B3D92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 선택한 할 일을 완료</w:t>
            </w:r>
            <w:r w:rsidR="00702B12" w:rsidRPr="001B3D92">
              <w:rPr>
                <w:rStyle w:val="a1"/>
                <w:rFonts w:ascii="Malgun Gothic" w:hAnsi="Malgun Gothic" w:hint="eastAsia"/>
                <w:color w:val="000000" w:themeColor="text1"/>
              </w:rPr>
              <w:t>로</w:t>
            </w:r>
            <w:r w:rsidR="00DE10A6" w:rsidRPr="001B3D92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 처리 못한 경우:</w:t>
            </w:r>
          </w:p>
          <w:p w14:paraId="3E98A9DE" w14:textId="03B1B9D7" w:rsidR="00DE10A6" w:rsidRPr="001B3D92" w:rsidRDefault="00DE10A6" w:rsidP="00DE10A6">
            <w:pPr>
              <w:rPr>
                <w:rStyle w:val="a1"/>
                <w:rFonts w:ascii="Malgun Gothic" w:hAnsi="Malgun Gothic"/>
                <w:bCs/>
                <w:color w:val="000000" w:themeColor="text1"/>
              </w:rPr>
            </w:pPr>
            <w:r w:rsidRPr="001B3D92">
              <w:rPr>
                <w:rStyle w:val="a1"/>
                <w:rFonts w:ascii="Malgun Gothic" w:hAnsi="Malgun Gothic"/>
                <w:color w:val="000000" w:themeColor="text1"/>
              </w:rPr>
              <w:t xml:space="preserve">- </w:t>
            </w:r>
            <w:r w:rsidRPr="001B3D92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시스템은 </w:t>
            </w:r>
            <w:r w:rsidR="4AD090D1" w:rsidRPr="7A32644F">
              <w:rPr>
                <w:rStyle w:val="a1"/>
                <w:rFonts w:ascii="Malgun Gothic" w:hAnsi="Malgun Gothic"/>
                <w:color w:val="000000" w:themeColor="text1"/>
              </w:rPr>
              <w:t>회원에게</w:t>
            </w:r>
            <w:r w:rsidRPr="001B3D92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 해당 할 일</w:t>
            </w:r>
            <w:r w:rsidR="00817C28" w:rsidRPr="001B3D92">
              <w:rPr>
                <w:rStyle w:val="a1"/>
                <w:rFonts w:ascii="Malgun Gothic" w:hAnsi="Malgun Gothic" w:hint="eastAsia"/>
                <w:color w:val="000000" w:themeColor="text1"/>
              </w:rPr>
              <w:t>을</w:t>
            </w:r>
            <w:r w:rsidRPr="001B3D92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 완료 처리하는 것에 실패했다는 메</w:t>
            </w:r>
            <w:r w:rsidR="009D7FE7">
              <w:rPr>
                <w:rStyle w:val="a1"/>
                <w:rFonts w:ascii="Malgun Gothic" w:hAnsi="Malgun Gothic" w:hint="eastAsia"/>
                <w:color w:val="000000" w:themeColor="text1"/>
              </w:rPr>
              <w:t>시</w:t>
            </w:r>
            <w:r w:rsidRPr="001B3D92">
              <w:rPr>
                <w:rStyle w:val="a1"/>
                <w:rFonts w:ascii="Malgun Gothic" w:hAnsi="Malgun Gothic" w:hint="eastAsia"/>
                <w:color w:val="000000" w:themeColor="text1"/>
              </w:rPr>
              <w:t>지를 출력한다.</w:t>
            </w:r>
          </w:p>
          <w:p w14:paraId="62D89BA4" w14:textId="11C8BCC7" w:rsidR="008B5D46" w:rsidRPr="001B3D92" w:rsidRDefault="00DE10A6" w:rsidP="00DE10A6">
            <w:pPr>
              <w:pStyle w:val="a2"/>
              <w:jc w:val="both"/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</w:pPr>
            <w:r w:rsidRPr="001B3D92">
              <w:rPr>
                <w:rStyle w:val="a1"/>
                <w:rFonts w:ascii="Malgun Gothic" w:eastAsia="Malgun Gothic" w:hAnsi="Malgun Gothic"/>
                <w:b w:val="0"/>
                <w:bCs/>
                <w:color w:val="000000" w:themeColor="text1"/>
              </w:rPr>
              <w:t xml:space="preserve">- </w:t>
            </w:r>
            <w:r w:rsidRPr="001B3D92">
              <w:rPr>
                <w:rStyle w:val="a1"/>
                <w:rFonts w:ascii="Malgun Gothic" w:eastAsia="Malgun Gothic" w:hAnsi="Malgun Gothic" w:hint="eastAsia"/>
                <w:b w:val="0"/>
                <w:bCs/>
                <w:color w:val="000000" w:themeColor="text1"/>
              </w:rPr>
              <w:t xml:space="preserve">시스템은 </w:t>
            </w:r>
            <w:r w:rsidR="00960486">
              <w:rPr>
                <w:rStyle w:val="a1"/>
                <w:rFonts w:ascii="Malgun Gothic" w:eastAsia="Malgun Gothic" w:hAnsi="Malgun Gothic" w:hint="eastAsia"/>
                <w:b w:val="0"/>
                <w:bCs/>
                <w:color w:val="000000" w:themeColor="text1"/>
              </w:rPr>
              <w:t>회원이</w:t>
            </w:r>
            <w:r w:rsidRPr="001B3D92">
              <w:rPr>
                <w:rStyle w:val="a1"/>
                <w:rFonts w:ascii="Malgun Gothic" w:eastAsia="Malgun Gothic" w:hAnsi="Malgun Gothic" w:hint="eastAsia"/>
                <w:b w:val="0"/>
                <w:bCs/>
                <w:color w:val="000000" w:themeColor="text1"/>
              </w:rPr>
              <w:t xml:space="preserve"> 완료 표시한 할 일을 </w:t>
            </w:r>
            <w:r w:rsidR="006302AA">
              <w:rPr>
                <w:rStyle w:val="a1"/>
                <w:rFonts w:ascii="Malgun Gothic" w:eastAsia="Malgun Gothic" w:hAnsi="Malgun Gothic" w:hint="eastAsia"/>
                <w:b w:val="0"/>
                <w:bCs/>
                <w:color w:val="000000" w:themeColor="text1"/>
              </w:rPr>
              <w:t>미완료 상태로</w:t>
            </w:r>
            <w:r w:rsidRPr="001B3D92">
              <w:rPr>
                <w:rStyle w:val="a1"/>
                <w:rFonts w:ascii="Malgun Gothic" w:eastAsia="Malgun Gothic" w:hAnsi="Malgun Gothic" w:hint="eastAsia"/>
                <w:b w:val="0"/>
                <w:bCs/>
                <w:color w:val="000000" w:themeColor="text1"/>
              </w:rPr>
              <w:t xml:space="preserve"> 놔둔다.</w:t>
            </w:r>
          </w:p>
        </w:tc>
      </w:tr>
      <w:tr w:rsidR="008B5D46" w:rsidRPr="001B3D92" w14:paraId="0D03E741" w14:textId="77777777" w:rsidTr="00D91E9A">
        <w:trPr>
          <w:trHeight w:val="300"/>
        </w:trPr>
        <w:tc>
          <w:tcPr>
            <w:tcW w:w="1514" w:type="dxa"/>
            <w:vMerge/>
          </w:tcPr>
          <w:p w14:paraId="353B3A51" w14:textId="77777777" w:rsidR="008B5D46" w:rsidRPr="001B3D92" w:rsidRDefault="008B5D46" w:rsidP="00D91E9A">
            <w:pPr>
              <w:rPr>
                <w:rFonts w:ascii="Malgun Gothic" w:hAnsi="Malgun Gothic"/>
              </w:rPr>
            </w:pPr>
          </w:p>
        </w:tc>
        <w:tc>
          <w:tcPr>
            <w:tcW w:w="930" w:type="dxa"/>
            <w:shd w:val="clear" w:color="auto" w:fill="auto"/>
          </w:tcPr>
          <w:p w14:paraId="3C38F27E" w14:textId="451F5584" w:rsidR="008B5D46" w:rsidRPr="001B3D92" w:rsidRDefault="008B5D46" w:rsidP="00123F7E">
            <w:pPr>
              <w:jc w:val="center"/>
              <w:rPr>
                <w:rStyle w:val="a1"/>
                <w:rFonts w:ascii="Malgun Gothic" w:hAnsi="Malgun Gothic"/>
                <w:color w:val="000000" w:themeColor="text1"/>
              </w:rPr>
            </w:pPr>
          </w:p>
        </w:tc>
        <w:tc>
          <w:tcPr>
            <w:tcW w:w="5872" w:type="dxa"/>
            <w:shd w:val="clear" w:color="auto" w:fill="auto"/>
          </w:tcPr>
          <w:p w14:paraId="6FBBA709" w14:textId="5837B2FE" w:rsidR="007E4B55" w:rsidRPr="001B3D92" w:rsidRDefault="007E4B55" w:rsidP="00D91E9A">
            <w:pPr>
              <w:rPr>
                <w:rStyle w:val="a1"/>
                <w:rFonts w:ascii="Malgun Gothic" w:hAnsi="Malgun Gothic"/>
                <w:color w:val="000000" w:themeColor="text1"/>
              </w:rPr>
            </w:pPr>
          </w:p>
        </w:tc>
      </w:tr>
      <w:tr w:rsidR="002976BC" w:rsidRPr="001B3D92" w14:paraId="6C4CDAC6" w14:textId="77777777" w:rsidTr="00D91E9A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69CB5A23" w14:textId="77777777" w:rsidR="002976BC" w:rsidRPr="001B3D92" w:rsidRDefault="002976BC" w:rsidP="00D91E9A">
            <w:pPr>
              <w:pStyle w:val="a2"/>
              <w:rPr>
                <w:rFonts w:ascii="Malgun Gothic" w:eastAsia="Malgun Gothic" w:hAnsi="Malgun Gothic"/>
              </w:rPr>
            </w:pPr>
            <w:r w:rsidRPr="001B3D92">
              <w:rPr>
                <w:rFonts w:ascii="Malgun Gothic" w:eastAsia="Malgun Gothic" w:hAnsi="Malgun Gothic"/>
              </w:rPr>
              <w:t>시나리오</w:t>
            </w:r>
          </w:p>
        </w:tc>
        <w:tc>
          <w:tcPr>
            <w:tcW w:w="930" w:type="dxa"/>
          </w:tcPr>
          <w:p w14:paraId="394DF364" w14:textId="77777777" w:rsidR="002976BC" w:rsidRPr="001B3D92" w:rsidRDefault="002976BC" w:rsidP="00D91E9A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 w:rsidRPr="001B3D92">
              <w:rPr>
                <w:rStyle w:val="a1"/>
                <w:rFonts w:ascii="Malgun Gothic" w:hAnsi="Malgun Gothic"/>
                <w:color w:val="000000" w:themeColor="text1"/>
              </w:rPr>
              <w:t>SN001</w:t>
            </w:r>
          </w:p>
        </w:tc>
        <w:tc>
          <w:tcPr>
            <w:tcW w:w="5872" w:type="dxa"/>
          </w:tcPr>
          <w:p w14:paraId="7E7F14C6" w14:textId="3E7D4788" w:rsidR="002976BC" w:rsidRPr="001B3D92" w:rsidRDefault="002976BC" w:rsidP="00D91E9A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 w:rsidRPr="001B3D92">
              <w:rPr>
                <w:rStyle w:val="a1"/>
                <w:rFonts w:ascii="Malgun Gothic" w:hAnsi="Malgun Gothic"/>
                <w:color w:val="000000" w:themeColor="text1"/>
              </w:rPr>
              <w:t>B01→</w:t>
            </w:r>
            <w:r w:rsidRPr="001B3D92">
              <w:rPr>
                <w:rStyle w:val="a1"/>
                <w:rFonts w:ascii="Malgun Gothic" w:hAnsi="Malgun Gothic" w:hint="eastAsia"/>
                <w:color w:val="000000" w:themeColor="text1"/>
              </w:rPr>
              <w:t>B</w:t>
            </w:r>
            <w:r w:rsidRPr="001B3D92">
              <w:rPr>
                <w:rStyle w:val="a1"/>
                <w:rFonts w:ascii="Malgun Gothic" w:hAnsi="Malgun Gothic"/>
                <w:color w:val="000000" w:themeColor="text1"/>
              </w:rPr>
              <w:t>02→B03</w:t>
            </w:r>
          </w:p>
        </w:tc>
      </w:tr>
      <w:tr w:rsidR="002976BC" w:rsidRPr="001B3D92" w14:paraId="445782B8" w14:textId="77777777" w:rsidTr="1C779138">
        <w:trPr>
          <w:trHeight w:val="300"/>
        </w:trPr>
        <w:tc>
          <w:tcPr>
            <w:tcW w:w="1514" w:type="dxa"/>
            <w:vMerge/>
            <w:vAlign w:val="center"/>
          </w:tcPr>
          <w:p w14:paraId="533D6F8A" w14:textId="77777777" w:rsidR="002976BC" w:rsidRPr="001B3D92" w:rsidRDefault="002976BC" w:rsidP="00D91E9A">
            <w:pPr>
              <w:pStyle w:val="a2"/>
              <w:rPr>
                <w:rFonts w:ascii="Malgun Gothic" w:eastAsia="Malgun Gothic" w:hAnsi="Malgun Gothic"/>
              </w:rPr>
            </w:pPr>
          </w:p>
        </w:tc>
        <w:tc>
          <w:tcPr>
            <w:tcW w:w="930" w:type="dxa"/>
          </w:tcPr>
          <w:p w14:paraId="76ECDE44" w14:textId="1649D61E" w:rsidR="002976BC" w:rsidRPr="001B3D92" w:rsidRDefault="002976BC" w:rsidP="00D91E9A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 w:rsidRPr="001B3D92">
              <w:rPr>
                <w:rStyle w:val="a1"/>
                <w:rFonts w:ascii="Malgun Gothic" w:hAnsi="Malgun Gothic"/>
                <w:color w:val="000000" w:themeColor="text1"/>
              </w:rPr>
              <w:t>SN002</w:t>
            </w:r>
          </w:p>
        </w:tc>
        <w:tc>
          <w:tcPr>
            <w:tcW w:w="5872" w:type="dxa"/>
          </w:tcPr>
          <w:p w14:paraId="7817CE6F" w14:textId="32981373" w:rsidR="002976BC" w:rsidRPr="001B3D92" w:rsidRDefault="002976BC" w:rsidP="00D91E9A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 w:rsidRPr="001B3D92">
              <w:rPr>
                <w:rStyle w:val="a1"/>
                <w:rFonts w:ascii="Malgun Gothic" w:hAnsi="Malgun Gothic"/>
                <w:color w:val="000000" w:themeColor="text1"/>
              </w:rPr>
              <w:t>B01→E01</w:t>
            </w:r>
          </w:p>
        </w:tc>
      </w:tr>
    </w:tbl>
    <w:p w14:paraId="06492540" w14:textId="240CA6D5" w:rsidR="008B5D46" w:rsidRPr="001B3D92" w:rsidRDefault="008B5D46" w:rsidP="00AB06DC">
      <w:pPr>
        <w:widowControl/>
        <w:wordWrap/>
        <w:autoSpaceDE/>
        <w:autoSpaceDN/>
        <w:jc w:val="left"/>
        <w:rPr>
          <w:rFonts w:ascii="Malgun Gothic" w:hAnsi="Malgun Gothic"/>
        </w:rPr>
      </w:pPr>
    </w:p>
    <w:p w14:paraId="71C34B49" w14:textId="195A7FFC" w:rsidR="00CE7536" w:rsidRPr="001B3D92" w:rsidRDefault="6F626EC4" w:rsidP="00CE7536">
      <w:pPr>
        <w:pStyle w:val="Heading4"/>
        <w:rPr>
          <w:rFonts w:ascii="Malgun Gothic" w:eastAsia="Malgun Gothic" w:hAnsi="Malgun Gothic"/>
          <w:color w:val="000000"/>
        </w:rPr>
      </w:pPr>
      <w:r w:rsidRPr="5889CFED">
        <w:rPr>
          <w:rStyle w:val="a1"/>
          <w:rFonts w:ascii="Malgun Gothic" w:eastAsia="Malgun Gothic" w:hAnsi="Malgun Gothic"/>
          <w:color w:val="000000" w:themeColor="text1"/>
        </w:rPr>
        <w:t>UC01</w:t>
      </w:r>
      <w:r w:rsidR="002C3F07">
        <w:rPr>
          <w:rStyle w:val="a1"/>
          <w:rFonts w:ascii="Malgun Gothic" w:eastAsia="Malgun Gothic" w:hAnsi="Malgun Gothic"/>
          <w:color w:val="000000" w:themeColor="text1"/>
        </w:rPr>
        <w:t>5</w:t>
      </w:r>
      <w:commentRangeStart w:id="20"/>
      <w:r w:rsidR="00CE7536" w:rsidRPr="001B3D92">
        <w:rPr>
          <w:rStyle w:val="a1"/>
          <w:rFonts w:ascii="Malgun Gothic" w:eastAsia="Malgun Gothic" w:hAnsi="Malgun Gothic"/>
          <w:color w:val="000000" w:themeColor="text1"/>
        </w:rPr>
        <w:t xml:space="preserve">: </w:t>
      </w:r>
      <w:r w:rsidR="00E333D9" w:rsidRPr="001B3D92">
        <w:rPr>
          <w:rStyle w:val="a1"/>
          <w:rFonts w:ascii="Malgun Gothic" w:eastAsia="Malgun Gothic" w:hAnsi="Malgun Gothic" w:hint="eastAsia"/>
          <w:color w:val="000000" w:themeColor="text1"/>
        </w:rPr>
        <w:t xml:space="preserve">할 일 </w:t>
      </w:r>
      <w:r w:rsidR="00CE7536" w:rsidRPr="001B3D92">
        <w:rPr>
          <w:rStyle w:val="a1"/>
          <w:rFonts w:ascii="Malgun Gothic" w:eastAsia="Malgun Gothic" w:hAnsi="Malgun Gothic" w:hint="eastAsia"/>
          <w:color w:val="000000" w:themeColor="text1"/>
        </w:rPr>
        <w:t>완료</w:t>
      </w:r>
      <w:r w:rsidR="00E333D9" w:rsidRPr="001B3D92">
        <w:rPr>
          <w:rStyle w:val="a1"/>
          <w:rFonts w:ascii="Malgun Gothic" w:eastAsia="Malgun Gothic" w:hAnsi="Malgun Gothic" w:hint="eastAsia"/>
          <w:color w:val="000000" w:themeColor="text1"/>
        </w:rPr>
        <w:t>를</w:t>
      </w:r>
      <w:r w:rsidR="00CE7536" w:rsidRPr="001B3D92">
        <w:rPr>
          <w:rStyle w:val="a1"/>
          <w:rFonts w:ascii="Malgun Gothic" w:eastAsia="Malgun Gothic" w:hAnsi="Malgun Gothic" w:hint="eastAsia"/>
          <w:color w:val="000000" w:themeColor="text1"/>
        </w:rPr>
        <w:t xml:space="preserve"> 취소한다.</w:t>
      </w:r>
      <w:commentRangeEnd w:id="20"/>
      <w:r w:rsidR="00CE7536">
        <w:rPr>
          <w:rStyle w:val="CommentReference"/>
        </w:rPr>
        <w:commentReference w:id="20"/>
      </w:r>
    </w:p>
    <w:p w14:paraId="6C2C26F4" w14:textId="77777777" w:rsidR="00CE7536" w:rsidRPr="001B3D92" w:rsidRDefault="00CE7536" w:rsidP="00CE7536">
      <w:pPr>
        <w:rPr>
          <w:rFonts w:ascii="Malgun Gothic" w:hAnsi="Malgun Gothic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CE7536" w:rsidRPr="001B3D92" w14:paraId="547CBE37" w14:textId="77777777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74DF4D28" w14:textId="77777777" w:rsidR="00CE7536" w:rsidRPr="001B3D92" w:rsidRDefault="00CE7536">
            <w:pPr>
              <w:pStyle w:val="a2"/>
              <w:rPr>
                <w:rFonts w:ascii="Malgun Gothic" w:eastAsia="Malgun Gothic" w:hAnsi="Malgun Gothic"/>
              </w:rPr>
            </w:pPr>
            <w:r w:rsidRPr="001B3D92">
              <w:rPr>
                <w:rFonts w:ascii="Malgun Gothic" w:eastAsia="Malgun Gothic" w:hAnsi="Malgun Gothic"/>
              </w:rPr>
              <w:t>설명</w:t>
            </w:r>
          </w:p>
        </w:tc>
        <w:tc>
          <w:tcPr>
            <w:tcW w:w="6802" w:type="dxa"/>
            <w:gridSpan w:val="2"/>
          </w:tcPr>
          <w:p w14:paraId="359FF4BD" w14:textId="0EDBEB4D" w:rsidR="00CE7536" w:rsidRPr="001B3D92" w:rsidRDefault="006302AA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>
              <w:rPr>
                <w:rFonts w:ascii="Malgun Gothic" w:hAnsi="Malgun Gothic" w:hint="eastAsia"/>
              </w:rPr>
              <w:t>회</w:t>
            </w:r>
            <w:r>
              <w:rPr>
                <w:rFonts w:hint="eastAsia"/>
              </w:rPr>
              <w:t>원이</w:t>
            </w:r>
            <w:r w:rsidR="003A20E0" w:rsidRPr="003A20E0">
              <w:rPr>
                <w:rFonts w:ascii="Malgun Gothic" w:hAnsi="Malgun Gothic" w:hint="eastAsia"/>
              </w:rPr>
              <w:t xml:space="preserve"> 목록에서 완료 표시된 할 일을 취소하여 다시 할 일로 전환한다.</w:t>
            </w:r>
          </w:p>
        </w:tc>
      </w:tr>
      <w:tr w:rsidR="00CE7536" w:rsidRPr="001B3D92" w14:paraId="3444DCA0" w14:textId="77777777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509A2FBA" w14:textId="77777777" w:rsidR="00CE7536" w:rsidRPr="001B3D92" w:rsidRDefault="00CE7536">
            <w:pPr>
              <w:pStyle w:val="a2"/>
              <w:rPr>
                <w:rFonts w:ascii="Malgun Gothic" w:eastAsia="Malgun Gothic" w:hAnsi="Malgun Gothic"/>
              </w:rPr>
            </w:pPr>
            <w:r w:rsidRPr="001B3D92">
              <w:rPr>
                <w:rFonts w:ascii="Malgun Gothic" w:eastAsia="Malgun Gothic" w:hAnsi="Malgun Gothic"/>
              </w:rPr>
              <w:t xml:space="preserve">관련 </w:t>
            </w:r>
            <w:proofErr w:type="spellStart"/>
            <w:r w:rsidRPr="001B3D92">
              <w:rPr>
                <w:rFonts w:ascii="Malgun Gothic" w:eastAsia="Malgun Gothic" w:hAnsi="Malgun Gothic"/>
              </w:rPr>
              <w:t>액터</w:t>
            </w:r>
            <w:proofErr w:type="spellEnd"/>
          </w:p>
        </w:tc>
        <w:tc>
          <w:tcPr>
            <w:tcW w:w="6802" w:type="dxa"/>
            <w:gridSpan w:val="2"/>
          </w:tcPr>
          <w:p w14:paraId="4625D40D" w14:textId="0CE6D2E5" w:rsidR="00CE7536" w:rsidRPr="001B3D92" w:rsidRDefault="006302AA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>
              <w:rPr>
                <w:rStyle w:val="a1"/>
                <w:rFonts w:ascii="Malgun Gothic" w:hAnsi="Malgun Gothic" w:hint="eastAsia"/>
                <w:color w:val="000000" w:themeColor="text1"/>
              </w:rPr>
              <w:t>회원</w:t>
            </w:r>
          </w:p>
        </w:tc>
      </w:tr>
      <w:tr w:rsidR="00CE7536" w:rsidRPr="001B3D92" w14:paraId="0193F6BF" w14:textId="77777777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50D0C12A" w14:textId="77777777" w:rsidR="00CE7536" w:rsidRPr="001B3D92" w:rsidRDefault="00CE7536">
            <w:pPr>
              <w:pStyle w:val="a2"/>
              <w:rPr>
                <w:rFonts w:ascii="Malgun Gothic" w:eastAsia="Malgun Gothic" w:hAnsi="Malgun Gothic"/>
              </w:rPr>
            </w:pPr>
            <w:r w:rsidRPr="001B3D92">
              <w:rPr>
                <w:rFonts w:ascii="Malgun Gothic" w:eastAsia="Malgun Gothic" w:hAnsi="Malgun Gothic"/>
              </w:rPr>
              <w:t>사전 조건</w:t>
            </w:r>
          </w:p>
        </w:tc>
        <w:tc>
          <w:tcPr>
            <w:tcW w:w="6802" w:type="dxa"/>
            <w:gridSpan w:val="2"/>
          </w:tcPr>
          <w:p w14:paraId="70A59C27" w14:textId="12D04D9A" w:rsidR="00665E99" w:rsidRDefault="006302AA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>
              <w:rPr>
                <w:rStyle w:val="a1"/>
                <w:rFonts w:ascii="Malgun Gothic" w:hAnsi="Malgun Gothic" w:hint="eastAsia"/>
                <w:color w:val="000000" w:themeColor="text1"/>
              </w:rPr>
              <w:t>회원은</w:t>
            </w:r>
            <w:r w:rsidR="00665E99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 </w:t>
            </w:r>
            <w:r w:rsidR="00665E99">
              <w:rPr>
                <w:rStyle w:val="a1"/>
                <w:rFonts w:ascii="Malgun Gothic" w:hAnsi="Malgun Gothic"/>
                <w:color w:val="000000" w:themeColor="text1"/>
              </w:rPr>
              <w:t>UC002</w:t>
            </w:r>
            <w:r w:rsidR="00665E99">
              <w:rPr>
                <w:rStyle w:val="a1"/>
                <w:rFonts w:ascii="Malgun Gothic" w:hAnsi="Malgun Gothic" w:hint="eastAsia"/>
                <w:color w:val="000000" w:themeColor="text1"/>
              </w:rPr>
              <w:t>를 통해 로그</w:t>
            </w:r>
            <w:r w:rsidR="00B07129">
              <w:rPr>
                <w:rStyle w:val="a1"/>
                <w:rFonts w:ascii="Malgun Gothic" w:hAnsi="Malgun Gothic" w:hint="eastAsia"/>
                <w:color w:val="000000" w:themeColor="text1"/>
              </w:rPr>
              <w:t>인</w:t>
            </w:r>
            <w:r w:rsidR="002F3D76">
              <w:rPr>
                <w:rStyle w:val="a1"/>
                <w:rFonts w:ascii="Malgun Gothic" w:hAnsi="Malgun Gothic" w:hint="eastAsia"/>
                <w:color w:val="000000" w:themeColor="text1"/>
              </w:rPr>
              <w:t>한 상태여야</w:t>
            </w:r>
            <w:r w:rsidR="00B07129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 한다.</w:t>
            </w:r>
          </w:p>
          <w:p w14:paraId="58243F0F" w14:textId="1598AC96" w:rsidR="00CE7536" w:rsidRPr="001B3D92" w:rsidRDefault="00171AA1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>
              <w:rPr>
                <w:rStyle w:val="a1"/>
                <w:rFonts w:ascii="Malgun Gothic" w:hAnsi="Malgun Gothic" w:hint="eastAsia"/>
                <w:color w:val="000000" w:themeColor="text1"/>
              </w:rPr>
              <w:lastRenderedPageBreak/>
              <w:t xml:space="preserve">회원은 </w:t>
            </w:r>
            <w:r w:rsidRPr="001B3D92">
              <w:rPr>
                <w:rStyle w:val="a1"/>
                <w:rFonts w:ascii="Malgun Gothic" w:hAnsi="Malgun Gothic"/>
                <w:color w:val="000000" w:themeColor="text1"/>
              </w:rPr>
              <w:t>UC01</w:t>
            </w:r>
            <w:r>
              <w:rPr>
                <w:rStyle w:val="a1"/>
                <w:rFonts w:ascii="Malgun Gothic" w:hAnsi="Malgun Gothic"/>
                <w:color w:val="000000" w:themeColor="text1"/>
              </w:rPr>
              <w:t>4</w:t>
            </w:r>
            <w:r>
              <w:rPr>
                <w:rStyle w:val="a1"/>
                <w:rFonts w:ascii="Malgun Gothic" w:hAnsi="Malgun Gothic" w:hint="eastAsia"/>
                <w:color w:val="000000" w:themeColor="text1"/>
              </w:rPr>
              <w:t>를</w:t>
            </w:r>
            <w:r w:rsidRPr="001B3D92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 통해</w:t>
            </w:r>
            <w:r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 </w:t>
            </w:r>
            <w:r w:rsidR="00260681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선택한 목록 내에 </w:t>
            </w:r>
            <w:r w:rsidR="00762D14" w:rsidRPr="001B3D92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완료한 할 일이 </w:t>
            </w:r>
            <w:r w:rsidR="002F3D76">
              <w:rPr>
                <w:rStyle w:val="a1"/>
                <w:rFonts w:ascii="Malgun Gothic" w:hAnsi="Malgun Gothic" w:hint="eastAsia"/>
                <w:color w:val="000000" w:themeColor="text1"/>
              </w:rPr>
              <w:t>있는 상태여야</w:t>
            </w:r>
            <w:r w:rsidR="00762D14" w:rsidRPr="001B3D92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 한다.</w:t>
            </w:r>
          </w:p>
        </w:tc>
      </w:tr>
      <w:tr w:rsidR="00CE7536" w:rsidRPr="001B3D92" w14:paraId="7019D58A" w14:textId="77777777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246DBE20" w14:textId="77777777" w:rsidR="00CE7536" w:rsidRPr="001B3D92" w:rsidRDefault="00CE7536">
            <w:pPr>
              <w:pStyle w:val="a2"/>
              <w:rPr>
                <w:rFonts w:ascii="Malgun Gothic" w:eastAsia="Malgun Gothic" w:hAnsi="Malgun Gothic"/>
              </w:rPr>
            </w:pPr>
            <w:r w:rsidRPr="001B3D92">
              <w:rPr>
                <w:rFonts w:ascii="Malgun Gothic" w:eastAsia="Malgun Gothic" w:hAnsi="Malgun Gothic"/>
              </w:rPr>
              <w:lastRenderedPageBreak/>
              <w:t>사후 조건</w:t>
            </w:r>
          </w:p>
        </w:tc>
        <w:tc>
          <w:tcPr>
            <w:tcW w:w="6802" w:type="dxa"/>
            <w:gridSpan w:val="2"/>
          </w:tcPr>
          <w:p w14:paraId="2123A912" w14:textId="39997EA7" w:rsidR="00CE7536" w:rsidRPr="001B3D92" w:rsidRDefault="00064F8E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 w:rsidRPr="001B3D92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시스템은 </w:t>
            </w:r>
            <w:r w:rsidR="00630572">
              <w:rPr>
                <w:rStyle w:val="a1"/>
                <w:rFonts w:ascii="Malgun Gothic" w:hAnsi="Malgun Gothic" w:hint="eastAsia"/>
                <w:color w:val="000000" w:themeColor="text1"/>
              </w:rPr>
              <w:t>회원이</w:t>
            </w:r>
            <w:r w:rsidR="00CE7536" w:rsidRPr="001B3D92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 </w:t>
            </w:r>
            <w:r w:rsidR="008A4A7B" w:rsidRPr="001B3D92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체크박스를 통해 </w:t>
            </w:r>
            <w:r w:rsidR="3698BA5E" w:rsidRPr="4700437B">
              <w:rPr>
                <w:rStyle w:val="a1"/>
                <w:rFonts w:ascii="Malgun Gothic" w:hAnsi="Malgun Gothic"/>
                <w:color w:val="000000" w:themeColor="text1"/>
              </w:rPr>
              <w:t>미완료로</w:t>
            </w:r>
            <w:r w:rsidR="008A4A7B" w:rsidRPr="001B3D92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 </w:t>
            </w:r>
            <w:r w:rsidR="3F29FBCF" w:rsidRPr="0D93FE01">
              <w:rPr>
                <w:rStyle w:val="a1"/>
                <w:rFonts w:ascii="Malgun Gothic" w:hAnsi="Malgun Gothic"/>
                <w:color w:val="000000" w:themeColor="text1"/>
              </w:rPr>
              <w:t xml:space="preserve">표시한 할 일은 </w:t>
            </w:r>
            <w:r w:rsidR="3698BA5E" w:rsidRPr="4700437B">
              <w:rPr>
                <w:rStyle w:val="a1"/>
                <w:rFonts w:ascii="Malgun Gothic" w:hAnsi="Malgun Gothic"/>
                <w:color w:val="000000" w:themeColor="text1"/>
              </w:rPr>
              <w:t xml:space="preserve">회색에서 </w:t>
            </w:r>
            <w:r w:rsidR="3698BA5E" w:rsidRPr="362C1114">
              <w:rPr>
                <w:rStyle w:val="a1"/>
                <w:rFonts w:ascii="Malgun Gothic" w:hAnsi="Malgun Gothic"/>
                <w:color w:val="000000" w:themeColor="text1"/>
              </w:rPr>
              <w:t>흰색으로</w:t>
            </w:r>
            <w:r w:rsidR="3F29FBCF" w:rsidRPr="0D93FE01">
              <w:rPr>
                <w:rStyle w:val="a1"/>
                <w:rFonts w:ascii="Malgun Gothic" w:hAnsi="Malgun Gothic"/>
                <w:color w:val="000000" w:themeColor="text1"/>
              </w:rPr>
              <w:t xml:space="preserve"> 바꾼다</w:t>
            </w:r>
            <w:r w:rsidR="008A4A7B" w:rsidRPr="001B3D92">
              <w:rPr>
                <w:rStyle w:val="a1"/>
                <w:rFonts w:ascii="Malgun Gothic" w:hAnsi="Malgun Gothic" w:hint="eastAsia"/>
                <w:color w:val="000000" w:themeColor="text1"/>
              </w:rPr>
              <w:t>.</w:t>
            </w:r>
          </w:p>
        </w:tc>
      </w:tr>
      <w:tr w:rsidR="00CE7536" w:rsidRPr="001B3D92" w14:paraId="11417B4C" w14:textId="77777777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2A2207F5" w14:textId="77777777" w:rsidR="00CE7536" w:rsidRPr="001B3D92" w:rsidRDefault="00CE7536">
            <w:pPr>
              <w:pStyle w:val="a2"/>
              <w:rPr>
                <w:rFonts w:ascii="Malgun Gothic" w:eastAsia="Malgun Gothic" w:hAnsi="Malgun Gothic"/>
              </w:rPr>
            </w:pPr>
            <w:r w:rsidRPr="001B3D92">
              <w:rPr>
                <w:rFonts w:ascii="Malgun Gothic" w:eastAsia="Malgun Gothic" w:hAnsi="Malgun Gothic"/>
              </w:rPr>
              <w:t>기본 흐름</w:t>
            </w:r>
          </w:p>
        </w:tc>
        <w:tc>
          <w:tcPr>
            <w:tcW w:w="930" w:type="dxa"/>
            <w:shd w:val="clear" w:color="auto" w:fill="auto"/>
          </w:tcPr>
          <w:p w14:paraId="769804C3" w14:textId="77777777" w:rsidR="00CE7536" w:rsidRPr="001B3D92" w:rsidRDefault="00CE7536">
            <w:pPr>
              <w:pStyle w:val="a2"/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</w:pPr>
            <w:r w:rsidRPr="001B3D92"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  <w:t>B01</w:t>
            </w:r>
          </w:p>
        </w:tc>
        <w:tc>
          <w:tcPr>
            <w:tcW w:w="5872" w:type="dxa"/>
            <w:shd w:val="clear" w:color="auto" w:fill="auto"/>
          </w:tcPr>
          <w:p w14:paraId="40FBA6F9" w14:textId="1CDD8D67" w:rsidR="00CE7536" w:rsidRPr="001B3D92" w:rsidRDefault="00CD064D">
            <w:pPr>
              <w:pStyle w:val="a2"/>
              <w:jc w:val="both"/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</w:pPr>
            <w:r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>회원은 완료 취소하고자 하는 할 일의</w:t>
            </w:r>
            <w:r w:rsidR="008A4A7B" w:rsidRPr="001B3D92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 xml:space="preserve"> </w:t>
            </w:r>
            <w:r w:rsidR="00BB12D4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 xml:space="preserve">체크박스를 해제하여 </w:t>
            </w:r>
            <w:r w:rsidR="001F6063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 xml:space="preserve">할 </w:t>
            </w:r>
            <w:r w:rsidR="0080035C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 xml:space="preserve">일 </w:t>
            </w:r>
            <w:r w:rsidR="008A4A7B" w:rsidRPr="001B3D92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>완료를 취소한다.</w:t>
            </w:r>
          </w:p>
        </w:tc>
      </w:tr>
      <w:tr w:rsidR="00CE7536" w:rsidRPr="001B3D92" w14:paraId="66CFBF81" w14:textId="77777777" w:rsidTr="0D93FE01">
        <w:trPr>
          <w:trHeight w:val="300"/>
        </w:trPr>
        <w:tc>
          <w:tcPr>
            <w:tcW w:w="1514" w:type="dxa"/>
            <w:vMerge/>
            <w:vAlign w:val="center"/>
          </w:tcPr>
          <w:p w14:paraId="1823C81C" w14:textId="77777777" w:rsidR="00CE7536" w:rsidRPr="001B3D92" w:rsidRDefault="00CE7536">
            <w:pPr>
              <w:pStyle w:val="a2"/>
              <w:rPr>
                <w:rFonts w:ascii="Malgun Gothic" w:eastAsia="Malgun Gothic" w:hAnsi="Malgun Gothic"/>
              </w:rPr>
            </w:pPr>
          </w:p>
        </w:tc>
        <w:tc>
          <w:tcPr>
            <w:tcW w:w="930" w:type="dxa"/>
            <w:shd w:val="clear" w:color="auto" w:fill="auto"/>
          </w:tcPr>
          <w:p w14:paraId="2FC0A82C" w14:textId="77777777" w:rsidR="00CE7536" w:rsidRPr="001B3D92" w:rsidRDefault="00CE7536">
            <w:pPr>
              <w:pStyle w:val="a2"/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</w:pPr>
            <w:r w:rsidRPr="001B3D92"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  <w:t>B02</w:t>
            </w:r>
          </w:p>
        </w:tc>
        <w:tc>
          <w:tcPr>
            <w:tcW w:w="5872" w:type="dxa"/>
            <w:shd w:val="clear" w:color="auto" w:fill="auto"/>
          </w:tcPr>
          <w:p w14:paraId="0D007D33" w14:textId="7D673CAF" w:rsidR="00CE7536" w:rsidRPr="001B3D92" w:rsidRDefault="008A4A7B">
            <w:pPr>
              <w:pStyle w:val="a2"/>
              <w:jc w:val="both"/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</w:pPr>
            <w:r w:rsidRPr="001B3D92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 xml:space="preserve">시스템은 </w:t>
            </w:r>
            <w:r w:rsidR="00CD064D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>회원이</w:t>
            </w:r>
            <w:r w:rsidRPr="001B3D92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 xml:space="preserve"> 선택한 할 일을 </w:t>
            </w:r>
            <w:r w:rsidR="00AC2225" w:rsidRPr="001B3D92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>미완료된 할 일로 처리한다.</w:t>
            </w:r>
          </w:p>
        </w:tc>
      </w:tr>
      <w:tr w:rsidR="00CE7536" w:rsidRPr="001B3D92" w14:paraId="5AA77422" w14:textId="77777777">
        <w:trPr>
          <w:trHeight w:val="300"/>
        </w:trPr>
        <w:tc>
          <w:tcPr>
            <w:tcW w:w="1514" w:type="dxa"/>
            <w:vMerge/>
          </w:tcPr>
          <w:p w14:paraId="4AF2979F" w14:textId="77777777" w:rsidR="00CE7536" w:rsidRPr="001B3D92" w:rsidRDefault="00CE7536">
            <w:pPr>
              <w:rPr>
                <w:rFonts w:ascii="Malgun Gothic" w:hAnsi="Malgun Gothic"/>
              </w:rPr>
            </w:pPr>
          </w:p>
        </w:tc>
        <w:tc>
          <w:tcPr>
            <w:tcW w:w="930" w:type="dxa"/>
            <w:shd w:val="clear" w:color="auto" w:fill="auto"/>
          </w:tcPr>
          <w:p w14:paraId="57AF8DD8" w14:textId="77777777" w:rsidR="00CE7536" w:rsidRPr="001B3D92" w:rsidRDefault="00CE7536">
            <w:pPr>
              <w:jc w:val="center"/>
              <w:rPr>
                <w:rStyle w:val="a1"/>
                <w:rFonts w:ascii="Malgun Gothic" w:hAnsi="Malgun Gothic"/>
                <w:color w:val="000000" w:themeColor="text1"/>
              </w:rPr>
            </w:pPr>
            <w:r w:rsidRPr="001B3D92">
              <w:rPr>
                <w:rStyle w:val="a1"/>
                <w:rFonts w:ascii="Malgun Gothic" w:hAnsi="Malgun Gothic"/>
                <w:color w:val="000000" w:themeColor="text1"/>
              </w:rPr>
              <w:t>B03</w:t>
            </w:r>
          </w:p>
        </w:tc>
        <w:tc>
          <w:tcPr>
            <w:tcW w:w="5872" w:type="dxa"/>
            <w:shd w:val="clear" w:color="auto" w:fill="auto"/>
          </w:tcPr>
          <w:p w14:paraId="04E18491" w14:textId="36BAB8B3" w:rsidR="00CE7536" w:rsidRPr="001B3D92" w:rsidRDefault="00CE7536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 w:rsidRPr="001B3D92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시스템은 </w:t>
            </w:r>
            <w:r w:rsidR="00CD064D">
              <w:rPr>
                <w:rStyle w:val="a1"/>
                <w:rFonts w:ascii="Malgun Gothic" w:hAnsi="Malgun Gothic" w:hint="eastAsia"/>
                <w:color w:val="000000" w:themeColor="text1"/>
              </w:rPr>
              <w:t>회원이</w:t>
            </w:r>
            <w:r w:rsidR="00AC2225" w:rsidRPr="001B3D92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 선택한 할 일을 흰색 글씨로 변경시킨다.</w:t>
            </w:r>
          </w:p>
        </w:tc>
      </w:tr>
      <w:tr w:rsidR="00CE7536" w:rsidRPr="001B3D92" w14:paraId="32A30A19" w14:textId="77777777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651F24CD" w14:textId="77777777" w:rsidR="00CE7536" w:rsidRPr="001B3D92" w:rsidRDefault="00CE7536">
            <w:pPr>
              <w:pStyle w:val="a2"/>
              <w:rPr>
                <w:rFonts w:ascii="Malgun Gothic" w:eastAsia="Malgun Gothic" w:hAnsi="Malgun Gothic"/>
              </w:rPr>
            </w:pPr>
            <w:r w:rsidRPr="001B3D92">
              <w:rPr>
                <w:rFonts w:ascii="Malgun Gothic" w:eastAsia="Malgun Gothic" w:hAnsi="Malgun Gothic"/>
              </w:rPr>
              <w:t>대안 흐름</w:t>
            </w:r>
          </w:p>
        </w:tc>
        <w:tc>
          <w:tcPr>
            <w:tcW w:w="930" w:type="dxa"/>
            <w:shd w:val="clear" w:color="auto" w:fill="auto"/>
          </w:tcPr>
          <w:p w14:paraId="76D3AE40" w14:textId="2FED4809" w:rsidR="00CE7536" w:rsidRPr="001B3D92" w:rsidRDefault="00CE7536">
            <w:pPr>
              <w:pStyle w:val="a2"/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</w:pPr>
          </w:p>
        </w:tc>
        <w:tc>
          <w:tcPr>
            <w:tcW w:w="5872" w:type="dxa"/>
            <w:shd w:val="clear" w:color="auto" w:fill="auto"/>
          </w:tcPr>
          <w:p w14:paraId="31D0CF07" w14:textId="6A393684" w:rsidR="00CE7536" w:rsidRPr="001B3D92" w:rsidRDefault="00CE7536">
            <w:pPr>
              <w:pStyle w:val="a2"/>
              <w:jc w:val="left"/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</w:pPr>
          </w:p>
        </w:tc>
      </w:tr>
      <w:tr w:rsidR="00CE7536" w:rsidRPr="001B3D92" w14:paraId="5BC6D66E" w14:textId="77777777">
        <w:trPr>
          <w:trHeight w:val="300"/>
        </w:trPr>
        <w:tc>
          <w:tcPr>
            <w:tcW w:w="1514" w:type="dxa"/>
            <w:vMerge/>
          </w:tcPr>
          <w:p w14:paraId="33C730A8" w14:textId="77777777" w:rsidR="00CE7536" w:rsidRPr="001B3D92" w:rsidRDefault="00CE7536">
            <w:pPr>
              <w:rPr>
                <w:rFonts w:ascii="Malgun Gothic" w:hAnsi="Malgun Gothic"/>
              </w:rPr>
            </w:pPr>
          </w:p>
        </w:tc>
        <w:tc>
          <w:tcPr>
            <w:tcW w:w="930" w:type="dxa"/>
            <w:shd w:val="clear" w:color="auto" w:fill="auto"/>
          </w:tcPr>
          <w:p w14:paraId="7BA2731F" w14:textId="10EB023D" w:rsidR="00CE7536" w:rsidRPr="001B3D92" w:rsidRDefault="00CE7536">
            <w:pPr>
              <w:pStyle w:val="a2"/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</w:pPr>
          </w:p>
        </w:tc>
        <w:tc>
          <w:tcPr>
            <w:tcW w:w="5872" w:type="dxa"/>
            <w:shd w:val="clear" w:color="auto" w:fill="auto"/>
          </w:tcPr>
          <w:p w14:paraId="22276127" w14:textId="3CF15231" w:rsidR="00CE7536" w:rsidRPr="001B3D92" w:rsidRDefault="00CE7536">
            <w:pPr>
              <w:pStyle w:val="a2"/>
              <w:jc w:val="left"/>
              <w:rPr>
                <w:rStyle w:val="a1"/>
                <w:rFonts w:ascii="Malgun Gothic" w:eastAsia="Malgun Gothic" w:hAnsi="Malgun Gothic" w:cs="Times New Roman"/>
                <w:b w:val="0"/>
                <w:strike/>
                <w:color w:val="000000" w:themeColor="text1"/>
              </w:rPr>
            </w:pPr>
          </w:p>
        </w:tc>
      </w:tr>
      <w:tr w:rsidR="00CE7536" w:rsidRPr="001B3D92" w14:paraId="59321CFB" w14:textId="77777777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761D1BD0" w14:textId="77777777" w:rsidR="00CE7536" w:rsidRPr="001B3D92" w:rsidRDefault="00CE7536">
            <w:pPr>
              <w:pStyle w:val="a2"/>
              <w:rPr>
                <w:rFonts w:ascii="Malgun Gothic" w:eastAsia="Malgun Gothic" w:hAnsi="Malgun Gothic"/>
              </w:rPr>
            </w:pPr>
            <w:r w:rsidRPr="001B3D92">
              <w:rPr>
                <w:rFonts w:ascii="Malgun Gothic" w:eastAsia="Malgun Gothic" w:hAnsi="Malgun Gothic"/>
              </w:rPr>
              <w:t>예외 흐름</w:t>
            </w:r>
          </w:p>
        </w:tc>
        <w:tc>
          <w:tcPr>
            <w:tcW w:w="930" w:type="dxa"/>
            <w:shd w:val="clear" w:color="auto" w:fill="auto"/>
          </w:tcPr>
          <w:p w14:paraId="55C1034E" w14:textId="77777777" w:rsidR="00CE7536" w:rsidRPr="001B3D92" w:rsidRDefault="00CE7536">
            <w:pPr>
              <w:pStyle w:val="a2"/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</w:pPr>
            <w:r w:rsidRPr="001B3D92"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  <w:t>E01</w:t>
            </w:r>
          </w:p>
        </w:tc>
        <w:tc>
          <w:tcPr>
            <w:tcW w:w="5872" w:type="dxa"/>
            <w:shd w:val="clear" w:color="auto" w:fill="auto"/>
          </w:tcPr>
          <w:p w14:paraId="68A8B434" w14:textId="128D096F" w:rsidR="00CE7536" w:rsidRPr="001B3D92" w:rsidRDefault="00672265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>
              <w:rPr>
                <w:rStyle w:val="a1"/>
                <w:rFonts w:ascii="Malgun Gothic" w:hAnsi="Malgun Gothic" w:hint="eastAsia"/>
                <w:color w:val="000000" w:themeColor="text1"/>
              </w:rPr>
              <w:t>회원이</w:t>
            </w:r>
            <w:r w:rsidR="00CE7536" w:rsidRPr="001B3D92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 </w:t>
            </w:r>
            <w:r w:rsidR="00AC3163" w:rsidRPr="001B3D92">
              <w:rPr>
                <w:rStyle w:val="a1"/>
                <w:rFonts w:ascii="Malgun Gothic" w:hAnsi="Malgun Gothic" w:hint="eastAsia"/>
                <w:color w:val="000000" w:themeColor="text1"/>
              </w:rPr>
              <w:t>선택한 할 일을 미완료</w:t>
            </w:r>
            <w:r w:rsidR="00702B12" w:rsidRPr="001B3D92">
              <w:rPr>
                <w:rStyle w:val="a1"/>
                <w:rFonts w:ascii="Malgun Gothic" w:hAnsi="Malgun Gothic" w:hint="eastAsia"/>
                <w:color w:val="000000" w:themeColor="text1"/>
              </w:rPr>
              <w:t>로 처리 못한 경우:</w:t>
            </w:r>
          </w:p>
          <w:p w14:paraId="2B162C2C" w14:textId="7CA526DB" w:rsidR="00CE7536" w:rsidRPr="001B3D92" w:rsidRDefault="00CE7536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 w:rsidRPr="001B3D92">
              <w:rPr>
                <w:rStyle w:val="a1"/>
                <w:rFonts w:ascii="Malgun Gothic" w:hAnsi="Malgun Gothic"/>
                <w:color w:val="000000" w:themeColor="text1"/>
              </w:rPr>
              <w:t xml:space="preserve">- </w:t>
            </w:r>
            <w:r w:rsidRPr="001B3D92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시스템은 </w:t>
            </w:r>
            <w:r w:rsidR="00672265">
              <w:rPr>
                <w:rStyle w:val="a1"/>
                <w:rFonts w:ascii="Malgun Gothic" w:hAnsi="Malgun Gothic" w:hint="eastAsia"/>
                <w:color w:val="000000" w:themeColor="text1"/>
              </w:rPr>
              <w:t>회원</w:t>
            </w:r>
            <w:r w:rsidRPr="001B3D92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에게 해당 할 일을 </w:t>
            </w:r>
            <w:r w:rsidR="00817C28" w:rsidRPr="001B3D92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미완료 처리하는 것에 </w:t>
            </w:r>
            <w:r w:rsidRPr="001B3D92">
              <w:rPr>
                <w:rStyle w:val="a1"/>
                <w:rFonts w:ascii="Malgun Gothic" w:hAnsi="Malgun Gothic" w:hint="eastAsia"/>
                <w:color w:val="000000" w:themeColor="text1"/>
              </w:rPr>
              <w:t>실패했다는 메</w:t>
            </w:r>
            <w:r w:rsidR="00B24E7A">
              <w:rPr>
                <w:rStyle w:val="a1"/>
                <w:rFonts w:ascii="Malgun Gothic" w:hAnsi="Malgun Gothic" w:hint="eastAsia"/>
                <w:color w:val="000000" w:themeColor="text1"/>
              </w:rPr>
              <w:t>시</w:t>
            </w:r>
            <w:r w:rsidRPr="001B3D92">
              <w:rPr>
                <w:rStyle w:val="a1"/>
                <w:rFonts w:ascii="Malgun Gothic" w:hAnsi="Malgun Gothic" w:hint="eastAsia"/>
                <w:color w:val="000000" w:themeColor="text1"/>
              </w:rPr>
              <w:t>지를 출력한다.</w:t>
            </w:r>
          </w:p>
          <w:p w14:paraId="0CA96270" w14:textId="52012FA1" w:rsidR="00CE7536" w:rsidRPr="001B3D92" w:rsidRDefault="00CE7536">
            <w:pPr>
              <w:pStyle w:val="a2"/>
              <w:jc w:val="both"/>
              <w:rPr>
                <w:rStyle w:val="a1"/>
                <w:rFonts w:ascii="Malgun Gothic" w:eastAsia="Malgun Gothic" w:hAnsi="Malgun Gothic" w:cs="Times New Roman"/>
                <w:b w:val="0"/>
                <w:bCs/>
                <w:color w:val="000000" w:themeColor="text1"/>
              </w:rPr>
            </w:pPr>
            <w:r w:rsidRPr="001B3D92">
              <w:rPr>
                <w:rStyle w:val="a1"/>
                <w:rFonts w:ascii="Malgun Gothic" w:eastAsia="Malgun Gothic" w:hAnsi="Malgun Gothic"/>
                <w:b w:val="0"/>
                <w:bCs/>
                <w:color w:val="000000" w:themeColor="text1"/>
              </w:rPr>
              <w:t xml:space="preserve">- </w:t>
            </w:r>
            <w:r w:rsidRPr="001B3D92">
              <w:rPr>
                <w:rStyle w:val="a1"/>
                <w:rFonts w:ascii="Malgun Gothic" w:eastAsia="Malgun Gothic" w:hAnsi="Malgun Gothic" w:hint="eastAsia"/>
                <w:b w:val="0"/>
                <w:bCs/>
                <w:color w:val="000000" w:themeColor="text1"/>
              </w:rPr>
              <w:t xml:space="preserve">시스템은 </w:t>
            </w:r>
            <w:r w:rsidR="00672265">
              <w:rPr>
                <w:rStyle w:val="a1"/>
                <w:rFonts w:ascii="Malgun Gothic" w:eastAsia="Malgun Gothic" w:hAnsi="Malgun Gothic" w:hint="eastAsia"/>
                <w:b w:val="0"/>
                <w:bCs/>
                <w:color w:val="000000" w:themeColor="text1"/>
              </w:rPr>
              <w:t>회원이</w:t>
            </w:r>
            <w:r w:rsidRPr="001B3D92">
              <w:rPr>
                <w:rStyle w:val="a1"/>
                <w:rFonts w:ascii="Malgun Gothic" w:eastAsia="Malgun Gothic" w:hAnsi="Malgun Gothic" w:hint="eastAsia"/>
                <w:b w:val="0"/>
                <w:bCs/>
                <w:color w:val="000000" w:themeColor="text1"/>
              </w:rPr>
              <w:t xml:space="preserve"> 미완료 표시한 할 일을 그대로 놔둔다.</w:t>
            </w:r>
          </w:p>
        </w:tc>
      </w:tr>
      <w:tr w:rsidR="00CE7536" w:rsidRPr="001B3D92" w14:paraId="3E8FDB91" w14:textId="77777777">
        <w:trPr>
          <w:trHeight w:val="300"/>
        </w:trPr>
        <w:tc>
          <w:tcPr>
            <w:tcW w:w="1514" w:type="dxa"/>
            <w:vMerge/>
          </w:tcPr>
          <w:p w14:paraId="728EAF29" w14:textId="77777777" w:rsidR="00CE7536" w:rsidRPr="001B3D92" w:rsidRDefault="00CE7536">
            <w:pPr>
              <w:rPr>
                <w:rFonts w:ascii="Malgun Gothic" w:hAnsi="Malgun Gothic"/>
              </w:rPr>
            </w:pPr>
          </w:p>
        </w:tc>
        <w:tc>
          <w:tcPr>
            <w:tcW w:w="930" w:type="dxa"/>
            <w:shd w:val="clear" w:color="auto" w:fill="auto"/>
          </w:tcPr>
          <w:p w14:paraId="66E299E6" w14:textId="77777777" w:rsidR="00CE7536" w:rsidRPr="001B3D92" w:rsidRDefault="00CE7536">
            <w:pPr>
              <w:jc w:val="center"/>
              <w:rPr>
                <w:rStyle w:val="a1"/>
                <w:rFonts w:ascii="Malgun Gothic" w:hAnsi="Malgun Gothic"/>
                <w:color w:val="000000" w:themeColor="text1"/>
              </w:rPr>
            </w:pPr>
          </w:p>
        </w:tc>
        <w:tc>
          <w:tcPr>
            <w:tcW w:w="5872" w:type="dxa"/>
            <w:shd w:val="clear" w:color="auto" w:fill="auto"/>
          </w:tcPr>
          <w:p w14:paraId="1E36FCE0" w14:textId="77777777" w:rsidR="00CE7536" w:rsidRPr="001B3D92" w:rsidRDefault="00CE7536">
            <w:pPr>
              <w:rPr>
                <w:rStyle w:val="a1"/>
                <w:rFonts w:ascii="Malgun Gothic" w:hAnsi="Malgun Gothic"/>
                <w:color w:val="000000" w:themeColor="text1"/>
              </w:rPr>
            </w:pPr>
          </w:p>
        </w:tc>
      </w:tr>
      <w:tr w:rsidR="00CE7536" w:rsidRPr="001B3D92" w14:paraId="3CDDD471" w14:textId="77777777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2FE71A60" w14:textId="77777777" w:rsidR="00CE7536" w:rsidRPr="001B3D92" w:rsidRDefault="00CE7536">
            <w:pPr>
              <w:pStyle w:val="a2"/>
              <w:rPr>
                <w:rFonts w:ascii="Malgun Gothic" w:eastAsia="Malgun Gothic" w:hAnsi="Malgun Gothic"/>
              </w:rPr>
            </w:pPr>
            <w:r w:rsidRPr="001B3D92">
              <w:rPr>
                <w:rFonts w:ascii="Malgun Gothic" w:eastAsia="Malgun Gothic" w:hAnsi="Malgun Gothic"/>
              </w:rPr>
              <w:t>시나리오</w:t>
            </w:r>
          </w:p>
        </w:tc>
        <w:tc>
          <w:tcPr>
            <w:tcW w:w="930" w:type="dxa"/>
          </w:tcPr>
          <w:p w14:paraId="4FEBA067" w14:textId="77777777" w:rsidR="00CE7536" w:rsidRPr="001B3D92" w:rsidRDefault="00CE7536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 w:rsidRPr="001B3D92">
              <w:rPr>
                <w:rStyle w:val="a1"/>
                <w:rFonts w:ascii="Malgun Gothic" w:hAnsi="Malgun Gothic"/>
                <w:color w:val="000000" w:themeColor="text1"/>
              </w:rPr>
              <w:t>SN001</w:t>
            </w:r>
          </w:p>
        </w:tc>
        <w:tc>
          <w:tcPr>
            <w:tcW w:w="5872" w:type="dxa"/>
          </w:tcPr>
          <w:p w14:paraId="1D756CDB" w14:textId="44CA4588" w:rsidR="00CE7536" w:rsidRPr="001B3D92" w:rsidRDefault="00CE7536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 w:rsidRPr="001B3D92">
              <w:rPr>
                <w:rStyle w:val="a1"/>
                <w:rFonts w:ascii="Malgun Gothic" w:hAnsi="Malgun Gothic"/>
                <w:color w:val="000000" w:themeColor="text1"/>
              </w:rPr>
              <w:t>B01→</w:t>
            </w:r>
            <w:r w:rsidR="00817C28" w:rsidRPr="001B3D92">
              <w:rPr>
                <w:rStyle w:val="a1"/>
                <w:rFonts w:ascii="Malgun Gothic" w:hAnsi="Malgun Gothic"/>
                <w:color w:val="000000" w:themeColor="text1"/>
              </w:rPr>
              <w:t>B02</w:t>
            </w:r>
            <w:r w:rsidRPr="001B3D92">
              <w:rPr>
                <w:rStyle w:val="a1"/>
                <w:rFonts w:ascii="Malgun Gothic" w:hAnsi="Malgun Gothic"/>
                <w:color w:val="000000" w:themeColor="text1"/>
              </w:rPr>
              <w:t>→B0</w:t>
            </w:r>
            <w:r w:rsidR="00817C28" w:rsidRPr="001B3D92">
              <w:rPr>
                <w:rStyle w:val="a1"/>
                <w:rFonts w:ascii="Malgun Gothic" w:hAnsi="Malgun Gothic"/>
                <w:color w:val="000000" w:themeColor="text1"/>
              </w:rPr>
              <w:t>3</w:t>
            </w:r>
          </w:p>
        </w:tc>
      </w:tr>
      <w:tr w:rsidR="00CE7536" w:rsidRPr="001B3D92" w14:paraId="3C636A9E" w14:textId="77777777" w:rsidTr="0D93FE01">
        <w:trPr>
          <w:trHeight w:val="300"/>
        </w:trPr>
        <w:tc>
          <w:tcPr>
            <w:tcW w:w="1514" w:type="dxa"/>
            <w:vMerge/>
            <w:vAlign w:val="center"/>
          </w:tcPr>
          <w:p w14:paraId="252BC673" w14:textId="77777777" w:rsidR="00CE7536" w:rsidRPr="001B3D92" w:rsidRDefault="00CE7536">
            <w:pPr>
              <w:pStyle w:val="a2"/>
              <w:rPr>
                <w:rFonts w:ascii="Malgun Gothic" w:eastAsia="Malgun Gothic" w:hAnsi="Malgun Gothic"/>
              </w:rPr>
            </w:pPr>
          </w:p>
        </w:tc>
        <w:tc>
          <w:tcPr>
            <w:tcW w:w="930" w:type="dxa"/>
          </w:tcPr>
          <w:p w14:paraId="1B68E3A0" w14:textId="77777777" w:rsidR="00CE7536" w:rsidRPr="001B3D92" w:rsidRDefault="00CE7536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 w:rsidRPr="001B3D92">
              <w:rPr>
                <w:rStyle w:val="a1"/>
                <w:rFonts w:ascii="Malgun Gothic" w:hAnsi="Malgun Gothic"/>
                <w:color w:val="000000" w:themeColor="text1"/>
              </w:rPr>
              <w:t>SN002</w:t>
            </w:r>
          </w:p>
        </w:tc>
        <w:tc>
          <w:tcPr>
            <w:tcW w:w="5872" w:type="dxa"/>
          </w:tcPr>
          <w:p w14:paraId="21F12D4B" w14:textId="71145117" w:rsidR="00CE7536" w:rsidRPr="001B3D92" w:rsidRDefault="00CE7536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 w:rsidRPr="001B3D92">
              <w:rPr>
                <w:rStyle w:val="a1"/>
                <w:rFonts w:ascii="Malgun Gothic" w:hAnsi="Malgun Gothic"/>
                <w:color w:val="000000" w:themeColor="text1"/>
              </w:rPr>
              <w:t>B01→</w:t>
            </w:r>
            <w:r w:rsidR="00817C28" w:rsidRPr="001B3D92">
              <w:rPr>
                <w:rStyle w:val="a1"/>
                <w:rFonts w:ascii="Malgun Gothic" w:hAnsi="Malgun Gothic"/>
                <w:color w:val="000000" w:themeColor="text1"/>
              </w:rPr>
              <w:t>E</w:t>
            </w:r>
            <w:r w:rsidR="00CA38EF" w:rsidRPr="001B3D92">
              <w:rPr>
                <w:rStyle w:val="a1"/>
                <w:rFonts w:ascii="Malgun Gothic" w:hAnsi="Malgun Gothic"/>
                <w:color w:val="000000" w:themeColor="text1"/>
              </w:rPr>
              <w:t>01</w:t>
            </w:r>
          </w:p>
        </w:tc>
      </w:tr>
    </w:tbl>
    <w:p w14:paraId="49E9DF71" w14:textId="7C87F04B" w:rsidR="00CE7536" w:rsidRDefault="00CE7536" w:rsidP="00AB06DC">
      <w:pPr>
        <w:widowControl/>
        <w:wordWrap/>
        <w:autoSpaceDE/>
        <w:autoSpaceDN/>
        <w:jc w:val="left"/>
      </w:pPr>
    </w:p>
    <w:p w14:paraId="42219FD1" w14:textId="29A082F6" w:rsidR="00123F7E" w:rsidRPr="00B41260" w:rsidRDefault="79CFD277" w:rsidP="00123F7E">
      <w:pPr>
        <w:pStyle w:val="Heading4"/>
        <w:rPr>
          <w:rFonts w:ascii="Malgun Gothic" w:eastAsia="Malgun Gothic" w:hAnsi="Malgun Gothic"/>
          <w:color w:val="000000"/>
        </w:rPr>
      </w:pPr>
      <w:r w:rsidRPr="5889CFED">
        <w:rPr>
          <w:rStyle w:val="a1"/>
          <w:rFonts w:ascii="Malgun Gothic" w:eastAsia="Malgun Gothic" w:hAnsi="Malgun Gothic"/>
          <w:color w:val="000000" w:themeColor="text1"/>
        </w:rPr>
        <w:t>UC01</w:t>
      </w:r>
      <w:r w:rsidR="005578E2">
        <w:rPr>
          <w:rStyle w:val="a1"/>
          <w:rFonts w:ascii="Malgun Gothic" w:eastAsia="Malgun Gothic" w:hAnsi="Malgun Gothic"/>
          <w:color w:val="000000" w:themeColor="text1"/>
        </w:rPr>
        <w:t>6</w:t>
      </w:r>
      <w:r w:rsidR="00123F7E" w:rsidRPr="00B41260">
        <w:rPr>
          <w:rStyle w:val="a1"/>
          <w:rFonts w:ascii="Malgun Gothic" w:eastAsia="Malgun Gothic" w:hAnsi="Malgun Gothic"/>
          <w:color w:val="000000" w:themeColor="text1"/>
        </w:rPr>
        <w:t xml:space="preserve">: </w:t>
      </w:r>
      <w:r w:rsidR="00154C6C" w:rsidRPr="00B41260">
        <w:rPr>
          <w:rStyle w:val="a1"/>
          <w:rFonts w:ascii="Malgun Gothic" w:eastAsia="Malgun Gothic" w:hAnsi="Malgun Gothic" w:hint="eastAsia"/>
          <w:color w:val="000000" w:themeColor="text1"/>
        </w:rPr>
        <w:t>완료</w:t>
      </w:r>
      <w:r w:rsidR="00307D69" w:rsidRPr="00B41260">
        <w:rPr>
          <w:rStyle w:val="a1"/>
          <w:rFonts w:ascii="Malgun Gothic" w:eastAsia="Malgun Gothic" w:hAnsi="Malgun Gothic" w:hint="eastAsia"/>
          <w:color w:val="000000" w:themeColor="text1"/>
        </w:rPr>
        <w:t>된 할 일만</w:t>
      </w:r>
      <w:r w:rsidR="00307D69" w:rsidRPr="00B41260">
        <w:rPr>
          <w:rStyle w:val="a1"/>
          <w:rFonts w:ascii="Malgun Gothic" w:eastAsia="Malgun Gothic" w:hAnsi="Malgun Gothic"/>
          <w:color w:val="000000" w:themeColor="text1"/>
        </w:rPr>
        <w:t xml:space="preserve"> </w:t>
      </w:r>
      <w:r w:rsidR="00307D69" w:rsidRPr="00B41260">
        <w:rPr>
          <w:rStyle w:val="a1"/>
          <w:rFonts w:ascii="Malgun Gothic" w:eastAsia="Malgun Gothic" w:hAnsi="Malgun Gothic" w:hint="eastAsia"/>
          <w:color w:val="000000" w:themeColor="text1"/>
        </w:rPr>
        <w:t>조회한다.</w:t>
      </w:r>
    </w:p>
    <w:p w14:paraId="1EFCE4CD" w14:textId="77777777" w:rsidR="00123F7E" w:rsidRPr="00B41260" w:rsidRDefault="00123F7E" w:rsidP="00123F7E">
      <w:pPr>
        <w:rPr>
          <w:rFonts w:ascii="Malgun Gothic" w:hAnsi="Malgun Gothic"/>
        </w:rPr>
      </w:pPr>
    </w:p>
    <w:tbl>
      <w:tblPr>
        <w:tblW w:w="8316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90"/>
        <w:gridCol w:w="5812"/>
      </w:tblGrid>
      <w:tr w:rsidR="00123F7E" w:rsidRPr="00B41260" w14:paraId="508D5A76" w14:textId="77777777" w:rsidTr="7EB743FD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66E25813" w14:textId="77777777" w:rsidR="00123F7E" w:rsidRPr="00B41260" w:rsidRDefault="00123F7E">
            <w:pPr>
              <w:pStyle w:val="a2"/>
              <w:rPr>
                <w:rFonts w:ascii="Malgun Gothic" w:eastAsia="Malgun Gothic" w:hAnsi="Malgun Gothic"/>
              </w:rPr>
            </w:pPr>
            <w:r w:rsidRPr="00B41260">
              <w:rPr>
                <w:rFonts w:ascii="Malgun Gothic" w:eastAsia="Malgun Gothic" w:hAnsi="Malgun Gothic"/>
              </w:rPr>
              <w:t>설명</w:t>
            </w:r>
          </w:p>
        </w:tc>
        <w:tc>
          <w:tcPr>
            <w:tcW w:w="6802" w:type="dxa"/>
            <w:gridSpan w:val="2"/>
          </w:tcPr>
          <w:p w14:paraId="1459B54F" w14:textId="1A7642DB" w:rsidR="00123F7E" w:rsidRPr="00B41260" w:rsidRDefault="00CD064D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>
              <w:rPr>
                <w:rFonts w:ascii="Malgun Gothic" w:hAnsi="Malgun Gothic" w:hint="eastAsia"/>
              </w:rPr>
              <w:t>회</w:t>
            </w:r>
            <w:r>
              <w:rPr>
                <w:rFonts w:hint="eastAsia"/>
              </w:rPr>
              <w:t>원이</w:t>
            </w:r>
            <w:r w:rsidR="0086158E" w:rsidRPr="0086158E">
              <w:rPr>
                <w:rFonts w:ascii="Malgun Gothic" w:hAnsi="Malgun Gothic" w:hint="eastAsia"/>
              </w:rPr>
              <w:t xml:space="preserve"> 목록 내에서 현재까지 완료된 할 일만을 조회한다.</w:t>
            </w:r>
          </w:p>
        </w:tc>
      </w:tr>
      <w:tr w:rsidR="00123F7E" w:rsidRPr="007831FF" w14:paraId="7E91C4D7" w14:textId="77777777" w:rsidTr="7EB743FD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59D434A3" w14:textId="77777777" w:rsidR="00123F7E" w:rsidRPr="00B41260" w:rsidRDefault="00123F7E">
            <w:pPr>
              <w:pStyle w:val="a2"/>
              <w:rPr>
                <w:rFonts w:ascii="Malgun Gothic" w:eastAsia="Malgun Gothic" w:hAnsi="Malgun Gothic"/>
              </w:rPr>
            </w:pPr>
            <w:r w:rsidRPr="00B41260">
              <w:rPr>
                <w:rFonts w:ascii="Malgun Gothic" w:eastAsia="Malgun Gothic" w:hAnsi="Malgun Gothic"/>
              </w:rPr>
              <w:t xml:space="preserve">관련 </w:t>
            </w:r>
            <w:proofErr w:type="spellStart"/>
            <w:r w:rsidRPr="00B41260">
              <w:rPr>
                <w:rFonts w:ascii="Malgun Gothic" w:eastAsia="Malgun Gothic" w:hAnsi="Malgun Gothic"/>
              </w:rPr>
              <w:t>액터</w:t>
            </w:r>
            <w:proofErr w:type="spellEnd"/>
          </w:p>
        </w:tc>
        <w:tc>
          <w:tcPr>
            <w:tcW w:w="6802" w:type="dxa"/>
            <w:gridSpan w:val="2"/>
          </w:tcPr>
          <w:p w14:paraId="3CF42DE7" w14:textId="5F8E7349" w:rsidR="00123F7E" w:rsidRPr="00B41260" w:rsidRDefault="00CD064D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>
              <w:rPr>
                <w:rStyle w:val="a1"/>
                <w:rFonts w:ascii="Malgun Gothic" w:hAnsi="Malgun Gothic" w:hint="eastAsia"/>
                <w:color w:val="000000" w:themeColor="text1"/>
              </w:rPr>
              <w:t>회원</w:t>
            </w:r>
          </w:p>
        </w:tc>
      </w:tr>
      <w:tr w:rsidR="00123F7E" w:rsidRPr="00B41260" w14:paraId="19FE714E" w14:textId="77777777" w:rsidTr="7EB743FD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393968B6" w14:textId="77777777" w:rsidR="00123F7E" w:rsidRPr="00B41260" w:rsidRDefault="00123F7E">
            <w:pPr>
              <w:pStyle w:val="a2"/>
              <w:rPr>
                <w:rFonts w:ascii="Malgun Gothic" w:eastAsia="Malgun Gothic" w:hAnsi="Malgun Gothic"/>
              </w:rPr>
            </w:pPr>
            <w:r w:rsidRPr="00B41260">
              <w:rPr>
                <w:rFonts w:ascii="Malgun Gothic" w:eastAsia="Malgun Gothic" w:hAnsi="Malgun Gothic"/>
              </w:rPr>
              <w:t>사전 조건</w:t>
            </w:r>
          </w:p>
        </w:tc>
        <w:tc>
          <w:tcPr>
            <w:tcW w:w="6802" w:type="dxa"/>
            <w:gridSpan w:val="2"/>
          </w:tcPr>
          <w:p w14:paraId="55A0EF05" w14:textId="1667A49A" w:rsidR="00E46E47" w:rsidRPr="00B41260" w:rsidRDefault="00CD064D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>
              <w:rPr>
                <w:rStyle w:val="a1"/>
                <w:rFonts w:ascii="Malgun Gothic" w:hAnsi="Malgun Gothic" w:hint="eastAsia"/>
                <w:color w:val="000000" w:themeColor="text1"/>
              </w:rPr>
              <w:t>회원은</w:t>
            </w:r>
            <w:r w:rsidR="00123F7E" w:rsidRPr="00B41260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 </w:t>
            </w:r>
            <w:r w:rsidR="00A65CE0" w:rsidRPr="00B41260">
              <w:rPr>
                <w:rStyle w:val="a1"/>
                <w:rFonts w:ascii="Malgun Gothic" w:hAnsi="Malgun Gothic"/>
                <w:color w:val="000000" w:themeColor="text1"/>
              </w:rPr>
              <w:t>UC00</w:t>
            </w:r>
            <w:r w:rsidR="00B62797">
              <w:rPr>
                <w:rStyle w:val="a1"/>
                <w:rFonts w:ascii="Malgun Gothic" w:hAnsi="Malgun Gothic"/>
                <w:color w:val="000000" w:themeColor="text1"/>
              </w:rPr>
              <w:t>2</w:t>
            </w:r>
            <w:r w:rsidR="00A65CE0" w:rsidRPr="00B41260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을 통해 </w:t>
            </w:r>
            <w:r w:rsidR="00123F7E" w:rsidRPr="00B41260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로그인 </w:t>
            </w:r>
            <w:r w:rsidR="002F3D76">
              <w:rPr>
                <w:rStyle w:val="a1"/>
                <w:rFonts w:ascii="Malgun Gothic" w:hAnsi="Malgun Gothic" w:hint="eastAsia"/>
                <w:color w:val="000000" w:themeColor="text1"/>
              </w:rPr>
              <w:t>한 상태여야</w:t>
            </w:r>
            <w:r w:rsidR="00123F7E" w:rsidRPr="00B41260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 한다.</w:t>
            </w:r>
          </w:p>
        </w:tc>
      </w:tr>
      <w:tr w:rsidR="00123F7E" w:rsidRPr="00B41260" w14:paraId="57FC0774" w14:textId="77777777" w:rsidTr="7EB743FD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514D72AF" w14:textId="77777777" w:rsidR="00123F7E" w:rsidRPr="00B41260" w:rsidRDefault="00123F7E">
            <w:pPr>
              <w:pStyle w:val="a2"/>
              <w:rPr>
                <w:rFonts w:ascii="Malgun Gothic" w:eastAsia="Malgun Gothic" w:hAnsi="Malgun Gothic"/>
              </w:rPr>
            </w:pPr>
            <w:r w:rsidRPr="00B41260">
              <w:rPr>
                <w:rFonts w:ascii="Malgun Gothic" w:eastAsia="Malgun Gothic" w:hAnsi="Malgun Gothic"/>
              </w:rPr>
              <w:t>사후 조건</w:t>
            </w:r>
          </w:p>
        </w:tc>
        <w:tc>
          <w:tcPr>
            <w:tcW w:w="6802" w:type="dxa"/>
            <w:gridSpan w:val="2"/>
          </w:tcPr>
          <w:p w14:paraId="23358A01" w14:textId="6E8F8DCB" w:rsidR="00123F7E" w:rsidRPr="00B41260" w:rsidRDefault="00064F8E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 w:rsidRPr="00B41260">
              <w:rPr>
                <w:rStyle w:val="a1"/>
                <w:rFonts w:ascii="Malgun Gothic" w:hAnsi="Malgun Gothic" w:hint="eastAsia"/>
                <w:color w:val="000000" w:themeColor="text1"/>
              </w:rPr>
              <w:t>시스템은</w:t>
            </w:r>
            <w:r w:rsidR="0039478C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 </w:t>
            </w:r>
            <w:r w:rsidR="00672265">
              <w:rPr>
                <w:rStyle w:val="a1"/>
                <w:rFonts w:ascii="Malgun Gothic" w:hAnsi="Malgun Gothic" w:hint="eastAsia"/>
                <w:color w:val="000000" w:themeColor="text1"/>
              </w:rPr>
              <w:t>회원이</w:t>
            </w:r>
            <w:r w:rsidRPr="00B41260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 선택한 목록 내에서 현재까지 </w:t>
            </w:r>
            <w:r w:rsidR="2547CBAB" w:rsidRPr="759CF8B4">
              <w:rPr>
                <w:rStyle w:val="a1"/>
                <w:rFonts w:ascii="Malgun Gothic" w:hAnsi="Malgun Gothic"/>
                <w:color w:val="000000" w:themeColor="text1"/>
              </w:rPr>
              <w:t>완료</w:t>
            </w:r>
            <w:r w:rsidR="0A20150D" w:rsidRPr="759CF8B4">
              <w:rPr>
                <w:rStyle w:val="a1"/>
                <w:rFonts w:ascii="Malgun Gothic" w:hAnsi="Malgun Gothic"/>
                <w:color w:val="000000" w:themeColor="text1"/>
              </w:rPr>
              <w:t>된</w:t>
            </w:r>
            <w:r w:rsidRPr="00B41260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 할 일들을 출력한다.</w:t>
            </w:r>
          </w:p>
        </w:tc>
      </w:tr>
      <w:tr w:rsidR="00E568DE" w:rsidRPr="00B41260" w14:paraId="5FC5B253" w14:textId="77777777" w:rsidTr="7EB743FD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7FB9E729" w14:textId="10CFD8E0" w:rsidR="00E568DE" w:rsidRPr="00B41260" w:rsidRDefault="00E568DE" w:rsidP="00F32E5C">
            <w:pPr>
              <w:pStyle w:val="a2"/>
              <w:rPr>
                <w:rFonts w:ascii="Malgun Gothic" w:eastAsia="Malgun Gothic" w:hAnsi="Malgun Gothic"/>
              </w:rPr>
            </w:pPr>
            <w:r w:rsidRPr="00B41260">
              <w:rPr>
                <w:rFonts w:ascii="Malgun Gothic" w:eastAsia="Malgun Gothic" w:hAnsi="Malgun Gothic"/>
              </w:rPr>
              <w:t>기본 흐름</w:t>
            </w:r>
          </w:p>
        </w:tc>
        <w:tc>
          <w:tcPr>
            <w:tcW w:w="990" w:type="dxa"/>
            <w:shd w:val="clear" w:color="auto" w:fill="auto"/>
          </w:tcPr>
          <w:p w14:paraId="19E608AE" w14:textId="4978707F" w:rsidR="00E568DE" w:rsidRPr="00B41260" w:rsidRDefault="00E568DE">
            <w:pPr>
              <w:pStyle w:val="a2"/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</w:pPr>
            <w:r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  <w:t>B01</w:t>
            </w:r>
          </w:p>
        </w:tc>
        <w:tc>
          <w:tcPr>
            <w:tcW w:w="5812" w:type="dxa"/>
            <w:shd w:val="clear" w:color="auto" w:fill="auto"/>
          </w:tcPr>
          <w:p w14:paraId="28E7CD8F" w14:textId="1C154165" w:rsidR="00E568DE" w:rsidRPr="00B41260" w:rsidRDefault="00CD064D">
            <w:pPr>
              <w:pStyle w:val="a2"/>
              <w:jc w:val="both"/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</w:pPr>
            <w:r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>회원은</w:t>
            </w:r>
            <w:r w:rsidR="00E568DE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 xml:space="preserve"> </w:t>
            </w:r>
            <w:r w:rsidR="00E2404E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 xml:space="preserve">할 </w:t>
            </w:r>
            <w:r w:rsidR="006E2E53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>일 조회</w:t>
            </w:r>
            <w:r w:rsidR="00E800C2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 xml:space="preserve"> 옵션 </w:t>
            </w:r>
            <w:commentRangeStart w:id="21"/>
            <w:r w:rsidR="00E568DE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>설정</w:t>
            </w:r>
            <w:r w:rsidR="00D21C1E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>을 한다</w:t>
            </w:r>
            <w:r w:rsidR="00E568DE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>.</w:t>
            </w:r>
            <w:commentRangeEnd w:id="21"/>
            <w:r w:rsidR="00E568DE">
              <w:rPr>
                <w:rStyle w:val="CommentReference"/>
                <w:rFonts w:ascii="Batang" w:eastAsia="Malgun Gothic" w:hAnsi="Times New Roman" w:cs="Times New Roman"/>
                <w:b w:val="0"/>
              </w:rPr>
              <w:commentReference w:id="21"/>
            </w:r>
          </w:p>
        </w:tc>
      </w:tr>
      <w:tr w:rsidR="00E568DE" w:rsidRPr="00B41260" w14:paraId="6922D06B" w14:textId="77777777" w:rsidTr="7EB743FD">
        <w:trPr>
          <w:trHeight w:val="300"/>
        </w:trPr>
        <w:tc>
          <w:tcPr>
            <w:tcW w:w="1514" w:type="dxa"/>
            <w:vMerge/>
            <w:vAlign w:val="center"/>
          </w:tcPr>
          <w:p w14:paraId="7AB6C4BB" w14:textId="34B34F43" w:rsidR="00E568DE" w:rsidRPr="00B41260" w:rsidRDefault="00E568DE">
            <w:pPr>
              <w:pStyle w:val="a2"/>
              <w:rPr>
                <w:rFonts w:ascii="Malgun Gothic" w:eastAsia="Malgun Gothic" w:hAnsi="Malgun Gothic"/>
              </w:rPr>
            </w:pPr>
          </w:p>
        </w:tc>
        <w:tc>
          <w:tcPr>
            <w:tcW w:w="990" w:type="dxa"/>
            <w:shd w:val="clear" w:color="auto" w:fill="auto"/>
          </w:tcPr>
          <w:p w14:paraId="50A620BC" w14:textId="4CDE6958" w:rsidR="00E568DE" w:rsidRPr="00B41260" w:rsidRDefault="00E568DE">
            <w:pPr>
              <w:pStyle w:val="a2"/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</w:pPr>
            <w:r w:rsidRPr="00B41260"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  <w:t>B0</w:t>
            </w:r>
            <w:r w:rsidR="0030124F"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  <w:t>2</w:t>
            </w:r>
          </w:p>
        </w:tc>
        <w:tc>
          <w:tcPr>
            <w:tcW w:w="5812" w:type="dxa"/>
            <w:shd w:val="clear" w:color="auto" w:fill="auto"/>
          </w:tcPr>
          <w:p w14:paraId="1042AE3B" w14:textId="1E24DA0E" w:rsidR="00E568DE" w:rsidRPr="00B41260" w:rsidRDefault="00CD064D">
            <w:pPr>
              <w:pStyle w:val="a2"/>
              <w:jc w:val="both"/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</w:pPr>
            <w:r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>회원은</w:t>
            </w:r>
            <w:r w:rsidR="00E568DE" w:rsidRPr="00B41260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 xml:space="preserve"> 완료된 할 일 조회 옵션을 선택한다.</w:t>
            </w:r>
          </w:p>
        </w:tc>
      </w:tr>
      <w:tr w:rsidR="00E568DE" w:rsidRPr="00B41260" w14:paraId="36FFB14E" w14:textId="77777777" w:rsidTr="7EB743FD">
        <w:trPr>
          <w:trHeight w:val="300"/>
        </w:trPr>
        <w:tc>
          <w:tcPr>
            <w:tcW w:w="1514" w:type="dxa"/>
            <w:vMerge/>
            <w:vAlign w:val="center"/>
          </w:tcPr>
          <w:p w14:paraId="77A2818B" w14:textId="77777777" w:rsidR="00E568DE" w:rsidRPr="00B41260" w:rsidRDefault="00E568DE">
            <w:pPr>
              <w:pStyle w:val="a2"/>
              <w:rPr>
                <w:rFonts w:ascii="Malgun Gothic" w:eastAsia="Malgun Gothic" w:hAnsi="Malgun Gothic"/>
              </w:rPr>
            </w:pPr>
          </w:p>
        </w:tc>
        <w:tc>
          <w:tcPr>
            <w:tcW w:w="990" w:type="dxa"/>
            <w:shd w:val="clear" w:color="auto" w:fill="auto"/>
          </w:tcPr>
          <w:p w14:paraId="3050A82F" w14:textId="35CC107E" w:rsidR="00E568DE" w:rsidRPr="00B41260" w:rsidRDefault="00E568DE">
            <w:pPr>
              <w:pStyle w:val="a2"/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</w:pPr>
            <w:r w:rsidRPr="00B41260"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  <w:t>B0</w:t>
            </w:r>
            <w:r w:rsidR="0030124F"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  <w:t>3</w:t>
            </w:r>
          </w:p>
        </w:tc>
        <w:tc>
          <w:tcPr>
            <w:tcW w:w="5812" w:type="dxa"/>
            <w:shd w:val="clear" w:color="auto" w:fill="auto"/>
          </w:tcPr>
          <w:p w14:paraId="2150E220" w14:textId="498BAAD6" w:rsidR="00E568DE" w:rsidRPr="00B41260" w:rsidRDefault="00E568DE">
            <w:pPr>
              <w:pStyle w:val="a2"/>
              <w:jc w:val="both"/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</w:pPr>
            <w:r w:rsidRPr="00B41260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>시스템은</w:t>
            </w:r>
            <w:r w:rsidR="0075203B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 xml:space="preserve"> </w:t>
            </w:r>
            <w:r w:rsidRPr="00B41260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>완료한 할 일들</w:t>
            </w:r>
            <w:r w:rsidR="0075203B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>을</w:t>
            </w:r>
            <w:r w:rsidR="00E800C2" w:rsidRPr="00E800C2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 xml:space="preserve"> </w:t>
            </w:r>
            <w:r w:rsidR="00E800C2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>출력한다</w:t>
            </w:r>
            <w:r w:rsidRPr="00B41260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>.</w:t>
            </w:r>
          </w:p>
        </w:tc>
      </w:tr>
      <w:tr w:rsidR="00123F7E" w:rsidRPr="00B41260" w14:paraId="4B37EE79" w14:textId="77777777" w:rsidTr="7EB743FD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7F1E34DA" w14:textId="77777777" w:rsidR="00123F7E" w:rsidRPr="00B41260" w:rsidRDefault="00123F7E">
            <w:pPr>
              <w:pStyle w:val="a2"/>
              <w:rPr>
                <w:rFonts w:ascii="Malgun Gothic" w:eastAsia="Malgun Gothic" w:hAnsi="Malgun Gothic"/>
              </w:rPr>
            </w:pPr>
            <w:r w:rsidRPr="00B41260">
              <w:rPr>
                <w:rFonts w:ascii="Malgun Gothic" w:eastAsia="Malgun Gothic" w:hAnsi="Malgun Gothic"/>
              </w:rPr>
              <w:t>대안 흐름</w:t>
            </w:r>
          </w:p>
        </w:tc>
        <w:tc>
          <w:tcPr>
            <w:tcW w:w="990" w:type="dxa"/>
            <w:shd w:val="clear" w:color="auto" w:fill="auto"/>
          </w:tcPr>
          <w:p w14:paraId="44DE8DAD" w14:textId="54BF82B7" w:rsidR="00123F7E" w:rsidRPr="00B41260" w:rsidRDefault="00191D04">
            <w:pPr>
              <w:pStyle w:val="a2"/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</w:pPr>
            <w:r w:rsidRPr="00B41260"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  <w:t>A01</w:t>
            </w:r>
          </w:p>
        </w:tc>
        <w:tc>
          <w:tcPr>
            <w:tcW w:w="5812" w:type="dxa"/>
            <w:shd w:val="clear" w:color="auto" w:fill="auto"/>
          </w:tcPr>
          <w:p w14:paraId="43369F6E" w14:textId="411B2FF2" w:rsidR="00123F7E" w:rsidRPr="00B41260" w:rsidRDefault="00191D04" w:rsidP="00D17CBD">
            <w:pPr>
              <w:pStyle w:val="a2"/>
              <w:jc w:val="left"/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</w:pPr>
            <w:r w:rsidRPr="00B41260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>사용자가 현재까지 완료한 할 일이 없는 경우:</w:t>
            </w:r>
          </w:p>
          <w:p w14:paraId="28EDF0B4" w14:textId="081CE663" w:rsidR="00191D04" w:rsidRPr="00B41260" w:rsidRDefault="00191D04" w:rsidP="00D17CBD">
            <w:pPr>
              <w:pStyle w:val="a2"/>
              <w:jc w:val="left"/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</w:pPr>
            <w:r w:rsidRPr="00B41260"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  <w:t xml:space="preserve">- </w:t>
            </w:r>
            <w:r w:rsidR="00CA5823" w:rsidRPr="00B41260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>시스템은 아무 할 일도 출력시키지 않는다.</w:t>
            </w:r>
          </w:p>
        </w:tc>
      </w:tr>
      <w:tr w:rsidR="00123F7E" w:rsidRPr="00B41260" w14:paraId="7332A5BA" w14:textId="77777777" w:rsidTr="7EB743FD">
        <w:trPr>
          <w:trHeight w:val="300"/>
        </w:trPr>
        <w:tc>
          <w:tcPr>
            <w:tcW w:w="1514" w:type="dxa"/>
            <w:vMerge/>
          </w:tcPr>
          <w:p w14:paraId="3BC483EE" w14:textId="77777777" w:rsidR="00123F7E" w:rsidRPr="00B41260" w:rsidRDefault="00123F7E">
            <w:pPr>
              <w:rPr>
                <w:rFonts w:ascii="Malgun Gothic" w:hAnsi="Malgun Gothic"/>
              </w:rPr>
            </w:pPr>
          </w:p>
        </w:tc>
        <w:tc>
          <w:tcPr>
            <w:tcW w:w="990" w:type="dxa"/>
            <w:shd w:val="clear" w:color="auto" w:fill="auto"/>
          </w:tcPr>
          <w:p w14:paraId="7D06117B" w14:textId="6702C42F" w:rsidR="00123F7E" w:rsidRPr="00B41260" w:rsidRDefault="00BB100D">
            <w:pPr>
              <w:pStyle w:val="a2"/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</w:pPr>
            <w:r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  <w:t>A02</w:t>
            </w:r>
          </w:p>
        </w:tc>
        <w:tc>
          <w:tcPr>
            <w:tcW w:w="5812" w:type="dxa"/>
            <w:shd w:val="clear" w:color="auto" w:fill="auto"/>
          </w:tcPr>
          <w:p w14:paraId="6CD99B95" w14:textId="24851D55" w:rsidR="00123F7E" w:rsidRPr="00B41260" w:rsidRDefault="00BB100D" w:rsidP="00D17CBD">
            <w:pPr>
              <w:pStyle w:val="a2"/>
              <w:jc w:val="left"/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</w:pPr>
            <w:r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 xml:space="preserve">회원이 </w:t>
            </w:r>
            <w:r w:rsidR="00E800C2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 xml:space="preserve">완료된 </w:t>
            </w:r>
            <w:r w:rsidR="008835EC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 xml:space="preserve">할 일 </w:t>
            </w:r>
            <w:r w:rsidR="00E800C2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>조회를 취소하는 경우</w:t>
            </w:r>
            <w:r w:rsidR="008835EC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>:</w:t>
            </w:r>
            <w:r w:rsidR="008835EC">
              <w:br/>
            </w:r>
            <w:r w:rsidR="008835EC"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  <w:t xml:space="preserve">- </w:t>
            </w:r>
            <w:r w:rsidR="008835EC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 xml:space="preserve">시스템은 </w:t>
            </w:r>
            <w:r w:rsidR="00E800C2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>회원을</w:t>
            </w:r>
            <w:r w:rsidR="0030124F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 xml:space="preserve"> </w:t>
            </w:r>
            <w:r w:rsidR="28793597" w:rsidRPr="2A8A6B3B"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  <w:t>사전</w:t>
            </w:r>
            <w:r w:rsidR="00E800C2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 xml:space="preserve"> </w:t>
            </w:r>
            <w:r w:rsidR="28793597" w:rsidRPr="2A8A6B3B"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  <w:t>조건</w:t>
            </w:r>
            <w:r w:rsidR="0D5D6F76" w:rsidRPr="2A8A6B3B"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  <w:t>으</w:t>
            </w:r>
            <w:r w:rsidR="28793597" w:rsidRPr="2A8A6B3B"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  <w:t>로</w:t>
            </w:r>
            <w:r w:rsidR="00363E22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 xml:space="preserve"> 돌</w:t>
            </w:r>
            <w:r w:rsidR="00E800C2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>려놓는</w:t>
            </w:r>
            <w:r w:rsidR="00363E22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>다.</w:t>
            </w:r>
          </w:p>
        </w:tc>
      </w:tr>
      <w:tr w:rsidR="00123F7E" w:rsidRPr="00B41260" w14:paraId="4AD4E4DC" w14:textId="77777777" w:rsidTr="7EB743FD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790CC17C" w14:textId="77777777" w:rsidR="00123F7E" w:rsidRPr="00B41260" w:rsidRDefault="00123F7E">
            <w:pPr>
              <w:pStyle w:val="a2"/>
              <w:rPr>
                <w:rFonts w:ascii="Malgun Gothic" w:eastAsia="Malgun Gothic" w:hAnsi="Malgun Gothic"/>
              </w:rPr>
            </w:pPr>
            <w:r w:rsidRPr="00B41260">
              <w:rPr>
                <w:rFonts w:ascii="Malgun Gothic" w:eastAsia="Malgun Gothic" w:hAnsi="Malgun Gothic"/>
              </w:rPr>
              <w:t>예외 흐름</w:t>
            </w:r>
          </w:p>
        </w:tc>
        <w:tc>
          <w:tcPr>
            <w:tcW w:w="990" w:type="dxa"/>
            <w:shd w:val="clear" w:color="auto" w:fill="auto"/>
          </w:tcPr>
          <w:p w14:paraId="7967A80E" w14:textId="77777777" w:rsidR="00123F7E" w:rsidRPr="00B41260" w:rsidRDefault="00123F7E" w:rsidP="00724C7D">
            <w:pPr>
              <w:pStyle w:val="a2"/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</w:pPr>
            <w:r w:rsidRPr="00B41260"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  <w:t>E01</w:t>
            </w:r>
          </w:p>
        </w:tc>
        <w:tc>
          <w:tcPr>
            <w:tcW w:w="5812" w:type="dxa"/>
            <w:shd w:val="clear" w:color="auto" w:fill="auto"/>
          </w:tcPr>
          <w:p w14:paraId="71AFC4FB" w14:textId="5F533EB5" w:rsidR="008C1627" w:rsidRPr="00B41260" w:rsidRDefault="008C1627" w:rsidP="008C1627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 w:rsidRPr="00B41260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시스템이 </w:t>
            </w:r>
            <w:r w:rsidR="00756DF7">
              <w:rPr>
                <w:rStyle w:val="a1"/>
                <w:rFonts w:ascii="Malgun Gothic" w:hAnsi="Malgun Gothic" w:hint="eastAsia"/>
                <w:color w:val="000000" w:themeColor="text1"/>
              </w:rPr>
              <w:t>회원의</w:t>
            </w:r>
            <w:r w:rsidRPr="00B41260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 </w:t>
            </w:r>
            <w:r w:rsidR="43A33763" w:rsidRPr="7C717CC1">
              <w:rPr>
                <w:rStyle w:val="a1"/>
                <w:rFonts w:ascii="Malgun Gothic" w:hAnsi="Malgun Gothic"/>
                <w:color w:val="000000" w:themeColor="text1"/>
              </w:rPr>
              <w:t>완</w:t>
            </w:r>
            <w:r w:rsidR="093DEFEE" w:rsidRPr="7C717CC1">
              <w:rPr>
                <w:rStyle w:val="a1"/>
                <w:rFonts w:ascii="Malgun Gothic" w:hAnsi="Malgun Gothic"/>
                <w:color w:val="000000" w:themeColor="text1"/>
              </w:rPr>
              <w:t>료된</w:t>
            </w:r>
            <w:r w:rsidR="00AF5148" w:rsidRPr="00B41260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 </w:t>
            </w:r>
            <w:r w:rsidRPr="00B41260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할 일을 </w:t>
            </w:r>
            <w:r w:rsidR="00AF5148" w:rsidRPr="00B41260">
              <w:rPr>
                <w:rStyle w:val="a1"/>
                <w:rFonts w:ascii="Malgun Gothic" w:hAnsi="Malgun Gothic" w:hint="eastAsia"/>
                <w:color w:val="000000" w:themeColor="text1"/>
              </w:rPr>
              <w:t>불러오는</w:t>
            </w:r>
            <w:r w:rsidRPr="00B41260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 데에 실패한 경우:</w:t>
            </w:r>
          </w:p>
          <w:p w14:paraId="7F24C638" w14:textId="65726570" w:rsidR="008C1627" w:rsidRPr="00B41260" w:rsidRDefault="008C1627" w:rsidP="008C1627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 w:rsidRPr="00B41260">
              <w:rPr>
                <w:rStyle w:val="a1"/>
                <w:rFonts w:ascii="Malgun Gothic" w:hAnsi="Malgun Gothic"/>
                <w:color w:val="000000" w:themeColor="text1"/>
              </w:rPr>
              <w:t xml:space="preserve">- </w:t>
            </w:r>
            <w:r w:rsidRPr="00B41260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시스템은 </w:t>
            </w:r>
            <w:r w:rsidR="00756DF7">
              <w:rPr>
                <w:rStyle w:val="a1"/>
                <w:rFonts w:ascii="Malgun Gothic" w:hAnsi="Malgun Gothic" w:hint="eastAsia"/>
                <w:color w:val="000000" w:themeColor="text1"/>
              </w:rPr>
              <w:t>회원의</w:t>
            </w:r>
            <w:r w:rsidRPr="00B41260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 </w:t>
            </w:r>
            <w:r w:rsidR="63BAA127" w:rsidRPr="2A8A6B3B">
              <w:rPr>
                <w:rStyle w:val="a1"/>
                <w:rFonts w:ascii="Malgun Gothic" w:hAnsi="Malgun Gothic"/>
                <w:color w:val="000000" w:themeColor="text1"/>
              </w:rPr>
              <w:t>완료</w:t>
            </w:r>
            <w:r w:rsidR="2A710DF3" w:rsidRPr="2A8A6B3B">
              <w:rPr>
                <w:rStyle w:val="a1"/>
                <w:rFonts w:ascii="Malgun Gothic" w:hAnsi="Malgun Gothic"/>
                <w:color w:val="000000" w:themeColor="text1"/>
              </w:rPr>
              <w:t>된</w:t>
            </w:r>
            <w:r w:rsidRPr="00B41260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 할 일</w:t>
            </w:r>
            <w:r w:rsidR="00AF5148" w:rsidRPr="00B41260">
              <w:rPr>
                <w:rStyle w:val="a1"/>
                <w:rFonts w:ascii="Malgun Gothic" w:hAnsi="Malgun Gothic" w:hint="eastAsia"/>
                <w:color w:val="000000" w:themeColor="text1"/>
              </w:rPr>
              <w:t>(들)</w:t>
            </w:r>
            <w:r w:rsidRPr="00B41260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을 </w:t>
            </w:r>
            <w:r w:rsidR="00AF5148" w:rsidRPr="00B41260">
              <w:rPr>
                <w:rStyle w:val="a1"/>
                <w:rFonts w:ascii="Malgun Gothic" w:hAnsi="Malgun Gothic" w:hint="eastAsia"/>
                <w:color w:val="000000" w:themeColor="text1"/>
              </w:rPr>
              <w:t>불러오는 것</w:t>
            </w:r>
            <w:r w:rsidRPr="00B41260">
              <w:rPr>
                <w:rStyle w:val="a1"/>
                <w:rFonts w:ascii="Malgun Gothic" w:hAnsi="Malgun Gothic" w:hint="eastAsia"/>
                <w:color w:val="000000" w:themeColor="text1"/>
              </w:rPr>
              <w:t>에 실패</w:t>
            </w:r>
            <w:r w:rsidRPr="00B41260">
              <w:rPr>
                <w:rStyle w:val="a1"/>
                <w:rFonts w:ascii="Malgun Gothic" w:hAnsi="Malgun Gothic" w:hint="eastAsia"/>
                <w:color w:val="000000" w:themeColor="text1"/>
              </w:rPr>
              <w:lastRenderedPageBreak/>
              <w:t>했다는 메세지를 출력한다.</w:t>
            </w:r>
          </w:p>
          <w:p w14:paraId="50F46509" w14:textId="68EBBA70" w:rsidR="00123F7E" w:rsidRPr="00B41260" w:rsidRDefault="008C1627" w:rsidP="008C1627">
            <w:pPr>
              <w:pStyle w:val="a2"/>
              <w:jc w:val="both"/>
              <w:rPr>
                <w:rStyle w:val="a1"/>
                <w:rFonts w:ascii="Malgun Gothic" w:eastAsia="Malgun Gothic" w:hAnsi="Malgun Gothic" w:cs="Times New Roman"/>
                <w:b w:val="0"/>
                <w:bCs/>
                <w:color w:val="000000" w:themeColor="text1"/>
              </w:rPr>
            </w:pPr>
            <w:r w:rsidRPr="00B41260">
              <w:rPr>
                <w:rStyle w:val="a1"/>
                <w:rFonts w:ascii="Malgun Gothic" w:eastAsia="Malgun Gothic" w:hAnsi="Malgun Gothic"/>
                <w:b w:val="0"/>
                <w:bCs/>
                <w:color w:val="000000" w:themeColor="text1"/>
              </w:rPr>
              <w:t xml:space="preserve">- </w:t>
            </w:r>
            <w:r w:rsidRPr="00B41260">
              <w:rPr>
                <w:rStyle w:val="a1"/>
                <w:rFonts w:ascii="Malgun Gothic" w:eastAsia="Malgun Gothic" w:hAnsi="Malgun Gothic" w:hint="eastAsia"/>
                <w:b w:val="0"/>
                <w:bCs/>
                <w:color w:val="000000" w:themeColor="text1"/>
              </w:rPr>
              <w:t xml:space="preserve">시스템은 </w:t>
            </w:r>
            <w:r w:rsidR="00E800C2">
              <w:rPr>
                <w:rStyle w:val="a1"/>
                <w:rFonts w:ascii="Malgun Gothic" w:eastAsia="Malgun Gothic" w:hAnsi="Malgun Gothic" w:hint="eastAsia"/>
                <w:b w:val="0"/>
                <w:bCs/>
                <w:color w:val="000000" w:themeColor="text1"/>
              </w:rPr>
              <w:t xml:space="preserve">회원을 </w:t>
            </w:r>
            <w:r w:rsidR="00B62797">
              <w:rPr>
                <w:rStyle w:val="a1"/>
                <w:rFonts w:ascii="Malgun Gothic" w:eastAsia="Malgun Gothic" w:hAnsi="Malgun Gothic" w:hint="eastAsia"/>
                <w:b w:val="0"/>
                <w:bCs/>
                <w:color w:val="000000" w:themeColor="text1"/>
              </w:rPr>
              <w:t>사전</w:t>
            </w:r>
            <w:r w:rsidR="00E800C2">
              <w:rPr>
                <w:rStyle w:val="a1"/>
                <w:rFonts w:ascii="Malgun Gothic" w:eastAsia="Malgun Gothic" w:hAnsi="Malgun Gothic" w:hint="eastAsia"/>
                <w:b w:val="0"/>
                <w:bCs/>
                <w:color w:val="000000" w:themeColor="text1"/>
              </w:rPr>
              <w:t xml:space="preserve"> </w:t>
            </w:r>
            <w:r w:rsidR="00B62797">
              <w:rPr>
                <w:rStyle w:val="a1"/>
                <w:rFonts w:ascii="Malgun Gothic" w:eastAsia="Malgun Gothic" w:hAnsi="Malgun Gothic" w:hint="eastAsia"/>
                <w:b w:val="0"/>
                <w:bCs/>
                <w:color w:val="000000" w:themeColor="text1"/>
              </w:rPr>
              <w:t>조건</w:t>
            </w:r>
            <w:r w:rsidR="00EC75B4" w:rsidRPr="00B41260">
              <w:rPr>
                <w:rStyle w:val="a1"/>
                <w:rFonts w:ascii="Malgun Gothic" w:eastAsia="Malgun Gothic" w:hAnsi="Malgun Gothic" w:hint="eastAsia"/>
                <w:b w:val="0"/>
                <w:bCs/>
                <w:color w:val="000000" w:themeColor="text1"/>
              </w:rPr>
              <w:t>으로 돌</w:t>
            </w:r>
            <w:r w:rsidR="00E800C2">
              <w:rPr>
                <w:rStyle w:val="a1"/>
                <w:rFonts w:ascii="Malgun Gothic" w:eastAsia="Malgun Gothic" w:hAnsi="Malgun Gothic" w:hint="eastAsia"/>
                <w:b w:val="0"/>
                <w:bCs/>
                <w:color w:val="000000" w:themeColor="text1"/>
              </w:rPr>
              <w:t>려놓는다</w:t>
            </w:r>
            <w:r w:rsidR="00EC75B4" w:rsidRPr="00B41260">
              <w:rPr>
                <w:rStyle w:val="a1"/>
                <w:rFonts w:ascii="Malgun Gothic" w:eastAsia="Malgun Gothic" w:hAnsi="Malgun Gothic" w:hint="eastAsia"/>
                <w:b w:val="0"/>
                <w:bCs/>
                <w:color w:val="000000" w:themeColor="text1"/>
              </w:rPr>
              <w:t>.</w:t>
            </w:r>
          </w:p>
        </w:tc>
      </w:tr>
      <w:tr w:rsidR="00123F7E" w:rsidRPr="00B41260" w14:paraId="154F9087" w14:textId="77777777" w:rsidTr="7EB743FD">
        <w:trPr>
          <w:trHeight w:val="300"/>
        </w:trPr>
        <w:tc>
          <w:tcPr>
            <w:tcW w:w="1514" w:type="dxa"/>
            <w:vMerge/>
          </w:tcPr>
          <w:p w14:paraId="645C968C" w14:textId="77777777" w:rsidR="00123F7E" w:rsidRPr="00B41260" w:rsidRDefault="00123F7E">
            <w:pPr>
              <w:rPr>
                <w:rFonts w:ascii="Malgun Gothic" w:hAnsi="Malgun Gothic"/>
              </w:rPr>
            </w:pPr>
          </w:p>
        </w:tc>
        <w:tc>
          <w:tcPr>
            <w:tcW w:w="990" w:type="dxa"/>
            <w:shd w:val="clear" w:color="auto" w:fill="auto"/>
          </w:tcPr>
          <w:p w14:paraId="4F0875C4" w14:textId="21547115" w:rsidR="00123F7E" w:rsidRPr="00B41260" w:rsidRDefault="00123F7E" w:rsidP="00724C7D">
            <w:pPr>
              <w:jc w:val="center"/>
              <w:rPr>
                <w:rStyle w:val="a1"/>
                <w:rFonts w:ascii="Malgun Gothic" w:hAnsi="Malgun Gothic"/>
                <w:color w:val="000000" w:themeColor="text1"/>
              </w:rPr>
            </w:pPr>
          </w:p>
        </w:tc>
        <w:tc>
          <w:tcPr>
            <w:tcW w:w="5812" w:type="dxa"/>
            <w:shd w:val="clear" w:color="auto" w:fill="auto"/>
          </w:tcPr>
          <w:p w14:paraId="76FE4FFD" w14:textId="3AE15612" w:rsidR="00123F7E" w:rsidRPr="00B41260" w:rsidRDefault="00123F7E" w:rsidP="00B6422D">
            <w:pPr>
              <w:rPr>
                <w:rStyle w:val="a1"/>
                <w:rFonts w:ascii="Malgun Gothic" w:hAnsi="Malgun Gothic"/>
                <w:color w:val="000000" w:themeColor="text1"/>
              </w:rPr>
            </w:pPr>
          </w:p>
        </w:tc>
      </w:tr>
      <w:tr w:rsidR="00B620C1" w:rsidRPr="00B41260" w14:paraId="22693896" w14:textId="77777777" w:rsidTr="7EB743FD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28684903" w14:textId="77777777" w:rsidR="00B620C1" w:rsidRPr="00B41260" w:rsidRDefault="00B620C1">
            <w:pPr>
              <w:pStyle w:val="a2"/>
              <w:rPr>
                <w:rFonts w:ascii="Malgun Gothic" w:eastAsia="Malgun Gothic" w:hAnsi="Malgun Gothic"/>
              </w:rPr>
            </w:pPr>
            <w:r w:rsidRPr="00B41260">
              <w:rPr>
                <w:rFonts w:ascii="Malgun Gothic" w:eastAsia="Malgun Gothic" w:hAnsi="Malgun Gothic"/>
              </w:rPr>
              <w:t>시나리오</w:t>
            </w:r>
          </w:p>
        </w:tc>
        <w:tc>
          <w:tcPr>
            <w:tcW w:w="990" w:type="dxa"/>
          </w:tcPr>
          <w:p w14:paraId="43C5B3E2" w14:textId="77777777" w:rsidR="00B620C1" w:rsidRPr="00B41260" w:rsidRDefault="00B620C1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 w:rsidRPr="00B41260">
              <w:rPr>
                <w:rStyle w:val="a1"/>
                <w:rFonts w:ascii="Malgun Gothic" w:hAnsi="Malgun Gothic"/>
                <w:color w:val="000000" w:themeColor="text1"/>
              </w:rPr>
              <w:t>SN001</w:t>
            </w:r>
          </w:p>
        </w:tc>
        <w:tc>
          <w:tcPr>
            <w:tcW w:w="5812" w:type="dxa"/>
          </w:tcPr>
          <w:p w14:paraId="1292BCFF" w14:textId="59AF9B19" w:rsidR="00B620C1" w:rsidRPr="00B41260" w:rsidRDefault="00B620C1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 w:rsidRPr="00B41260">
              <w:rPr>
                <w:rStyle w:val="a1"/>
                <w:rFonts w:ascii="Malgun Gothic" w:hAnsi="Malgun Gothic"/>
                <w:color w:val="000000" w:themeColor="text1"/>
              </w:rPr>
              <w:t>B01→B02</w:t>
            </w:r>
            <w:r w:rsidR="00115BD2" w:rsidRPr="00B41260">
              <w:rPr>
                <w:rStyle w:val="a1"/>
                <w:rFonts w:ascii="Malgun Gothic" w:hAnsi="Malgun Gothic"/>
                <w:color w:val="000000" w:themeColor="text1"/>
              </w:rPr>
              <w:t>→</w:t>
            </w:r>
            <w:r w:rsidR="00115BD2">
              <w:rPr>
                <w:rStyle w:val="a1"/>
                <w:rFonts w:ascii="Malgun Gothic" w:hAnsi="Malgun Gothic" w:hint="eastAsia"/>
                <w:color w:val="000000" w:themeColor="text1"/>
              </w:rPr>
              <w:t>B</w:t>
            </w:r>
            <w:r w:rsidR="00115BD2">
              <w:rPr>
                <w:rStyle w:val="a1"/>
                <w:rFonts w:ascii="Malgun Gothic" w:hAnsi="Malgun Gothic"/>
                <w:color w:val="000000" w:themeColor="text1"/>
              </w:rPr>
              <w:t>03</w:t>
            </w:r>
          </w:p>
        </w:tc>
      </w:tr>
      <w:tr w:rsidR="00B620C1" w:rsidRPr="00B41260" w14:paraId="71DAEA8C" w14:textId="77777777" w:rsidTr="7EB743FD">
        <w:trPr>
          <w:trHeight w:val="300"/>
        </w:trPr>
        <w:tc>
          <w:tcPr>
            <w:tcW w:w="1514" w:type="dxa"/>
            <w:vMerge/>
            <w:vAlign w:val="center"/>
          </w:tcPr>
          <w:p w14:paraId="39ACA3F1" w14:textId="77777777" w:rsidR="00B620C1" w:rsidRPr="00B41260" w:rsidRDefault="00B620C1">
            <w:pPr>
              <w:pStyle w:val="a2"/>
              <w:rPr>
                <w:rFonts w:ascii="Malgun Gothic" w:eastAsia="Malgun Gothic" w:hAnsi="Malgun Gothic"/>
              </w:rPr>
            </w:pPr>
          </w:p>
        </w:tc>
        <w:tc>
          <w:tcPr>
            <w:tcW w:w="990" w:type="dxa"/>
          </w:tcPr>
          <w:p w14:paraId="2F1A1909" w14:textId="77777777" w:rsidR="00B620C1" w:rsidRPr="00B41260" w:rsidRDefault="00B620C1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 w:rsidRPr="00B41260">
              <w:rPr>
                <w:rStyle w:val="a1"/>
                <w:rFonts w:ascii="Malgun Gothic" w:hAnsi="Malgun Gothic"/>
                <w:color w:val="000000" w:themeColor="text1"/>
              </w:rPr>
              <w:t>SN002</w:t>
            </w:r>
          </w:p>
        </w:tc>
        <w:tc>
          <w:tcPr>
            <w:tcW w:w="5812" w:type="dxa"/>
          </w:tcPr>
          <w:p w14:paraId="173F48DC" w14:textId="3034830D" w:rsidR="00B620C1" w:rsidRPr="00B41260" w:rsidRDefault="008C1627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 w:rsidRPr="00B41260">
              <w:rPr>
                <w:rStyle w:val="a1"/>
                <w:rFonts w:ascii="Malgun Gothic" w:hAnsi="Malgun Gothic"/>
                <w:color w:val="000000" w:themeColor="text1"/>
              </w:rPr>
              <w:t>B01→</w:t>
            </w:r>
            <w:r w:rsidR="00115BD2">
              <w:rPr>
                <w:rStyle w:val="a1"/>
                <w:rFonts w:ascii="Malgun Gothic" w:hAnsi="Malgun Gothic"/>
                <w:color w:val="000000" w:themeColor="text1"/>
              </w:rPr>
              <w:t>B02</w:t>
            </w:r>
            <w:r w:rsidR="00115BD2" w:rsidRPr="00B41260">
              <w:rPr>
                <w:rStyle w:val="a1"/>
                <w:rFonts w:ascii="Malgun Gothic" w:hAnsi="Malgun Gothic"/>
                <w:color w:val="000000" w:themeColor="text1"/>
              </w:rPr>
              <w:t>→</w:t>
            </w:r>
            <w:r w:rsidR="00594863" w:rsidRPr="00B41260">
              <w:rPr>
                <w:rStyle w:val="a1"/>
                <w:rFonts w:ascii="Malgun Gothic" w:hAnsi="Malgun Gothic" w:hint="eastAsia"/>
                <w:color w:val="000000" w:themeColor="text1"/>
              </w:rPr>
              <w:t>A</w:t>
            </w:r>
            <w:r w:rsidR="00594863" w:rsidRPr="00B41260">
              <w:rPr>
                <w:rStyle w:val="a1"/>
                <w:rFonts w:ascii="Malgun Gothic" w:hAnsi="Malgun Gothic"/>
                <w:color w:val="000000" w:themeColor="text1"/>
              </w:rPr>
              <w:t>01</w:t>
            </w:r>
          </w:p>
        </w:tc>
      </w:tr>
      <w:tr w:rsidR="00B620C1" w14:paraId="3D362DC1" w14:textId="77777777" w:rsidTr="7EB743FD">
        <w:trPr>
          <w:trHeight w:val="300"/>
        </w:trPr>
        <w:tc>
          <w:tcPr>
            <w:tcW w:w="1514" w:type="dxa"/>
            <w:vMerge/>
            <w:vAlign w:val="center"/>
          </w:tcPr>
          <w:p w14:paraId="7664F9C3" w14:textId="77777777" w:rsidR="00B620C1" w:rsidRDefault="00B620C1">
            <w:pPr>
              <w:pStyle w:val="a2"/>
            </w:pPr>
          </w:p>
        </w:tc>
        <w:tc>
          <w:tcPr>
            <w:tcW w:w="990" w:type="dxa"/>
          </w:tcPr>
          <w:p w14:paraId="1ACEA641" w14:textId="3173AFF1" w:rsidR="00B620C1" w:rsidRDefault="00594863">
            <w:pPr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7EB743FD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SN003</w:t>
            </w:r>
          </w:p>
        </w:tc>
        <w:tc>
          <w:tcPr>
            <w:tcW w:w="5812" w:type="dxa"/>
          </w:tcPr>
          <w:p w14:paraId="04CCBB32" w14:textId="31FE7337" w:rsidR="00B620C1" w:rsidRDefault="494E3711">
            <w:pPr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1DCFF178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B01→</w:t>
            </w:r>
            <w:r w:rsidR="33CF9ABC" w:rsidRPr="1DCFF178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A02</w:t>
            </w:r>
          </w:p>
        </w:tc>
      </w:tr>
      <w:tr w:rsidR="00115BD2" w14:paraId="333A8A64" w14:textId="77777777" w:rsidTr="7EB743FD">
        <w:trPr>
          <w:trHeight w:val="300"/>
        </w:trPr>
        <w:tc>
          <w:tcPr>
            <w:tcW w:w="1514" w:type="dxa"/>
            <w:vMerge/>
            <w:vAlign w:val="center"/>
          </w:tcPr>
          <w:p w14:paraId="6CBE83C3" w14:textId="77777777" w:rsidR="00115BD2" w:rsidRDefault="00115BD2">
            <w:pPr>
              <w:pStyle w:val="a2"/>
            </w:pPr>
          </w:p>
        </w:tc>
        <w:tc>
          <w:tcPr>
            <w:tcW w:w="990" w:type="dxa"/>
          </w:tcPr>
          <w:p w14:paraId="63D1BCEF" w14:textId="467B6ACB" w:rsidR="00115BD2" w:rsidRPr="7EB743FD" w:rsidRDefault="00115BD2">
            <w:pPr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SN004</w:t>
            </w:r>
          </w:p>
        </w:tc>
        <w:tc>
          <w:tcPr>
            <w:tcW w:w="5812" w:type="dxa"/>
          </w:tcPr>
          <w:p w14:paraId="004A08A6" w14:textId="33539840" w:rsidR="00115BD2" w:rsidRPr="7EB743FD" w:rsidRDefault="00115BD2">
            <w:pPr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B01</w:t>
            </w:r>
            <w:r w:rsidRPr="00B41260">
              <w:rPr>
                <w:rStyle w:val="a1"/>
                <w:rFonts w:ascii="Malgun Gothic" w:hAnsi="Malgun Gothic"/>
                <w:color w:val="000000" w:themeColor="text1"/>
              </w:rPr>
              <w:t>→</w:t>
            </w:r>
            <w:r>
              <w:rPr>
                <w:rStyle w:val="a1"/>
                <w:rFonts w:ascii="Malgun Gothic" w:hAnsi="Malgun Gothic"/>
                <w:color w:val="000000" w:themeColor="text1"/>
              </w:rPr>
              <w:t>B02</w:t>
            </w:r>
            <w:r w:rsidRPr="00B41260">
              <w:rPr>
                <w:rStyle w:val="a1"/>
                <w:rFonts w:ascii="Malgun Gothic" w:hAnsi="Malgun Gothic"/>
                <w:color w:val="000000" w:themeColor="text1"/>
              </w:rPr>
              <w:t>→</w:t>
            </w:r>
            <w:r>
              <w:rPr>
                <w:rStyle w:val="a1"/>
                <w:rFonts w:ascii="Malgun Gothic" w:hAnsi="Malgun Gothic"/>
                <w:color w:val="000000" w:themeColor="text1"/>
              </w:rPr>
              <w:t>E01</w:t>
            </w:r>
          </w:p>
        </w:tc>
      </w:tr>
    </w:tbl>
    <w:p w14:paraId="09F9EAE0" w14:textId="2CD508AF" w:rsidR="000645EE" w:rsidRDefault="000645EE" w:rsidP="00AB06DC">
      <w:pPr>
        <w:widowControl/>
        <w:wordWrap/>
        <w:autoSpaceDE/>
        <w:autoSpaceDN/>
        <w:jc w:val="left"/>
      </w:pPr>
    </w:p>
    <w:p w14:paraId="5E9896D1" w14:textId="23CE035B" w:rsidR="008B5D46" w:rsidRPr="008B5D46" w:rsidRDefault="37B04FEC" w:rsidP="008B5D46">
      <w:pPr>
        <w:pStyle w:val="Heading4"/>
        <w:rPr>
          <w:rStyle w:val="a1"/>
          <w:color w:val="000000"/>
        </w:rPr>
      </w:pPr>
      <w:r w:rsidRPr="2F8AF1C7">
        <w:rPr>
          <w:rStyle w:val="a1"/>
          <w:color w:val="000000" w:themeColor="text1"/>
        </w:rPr>
        <w:t>UC01</w:t>
      </w:r>
      <w:r w:rsidR="00031E20">
        <w:rPr>
          <w:rStyle w:val="a1"/>
          <w:color w:val="000000" w:themeColor="text1"/>
        </w:rPr>
        <w:t>7</w:t>
      </w:r>
      <w:r w:rsidR="008B5D46" w:rsidRPr="2F8AF1C7">
        <w:rPr>
          <w:rStyle w:val="a1"/>
          <w:color w:val="000000" w:themeColor="text1"/>
        </w:rPr>
        <w:t xml:space="preserve">: 마감일에 따라 </w:t>
      </w:r>
      <w:r w:rsidR="00FF51F1">
        <w:rPr>
          <w:rStyle w:val="a1"/>
          <w:rFonts w:hint="eastAsia"/>
          <w:color w:val="000000" w:themeColor="text1"/>
        </w:rPr>
        <w:t>할 일</w:t>
      </w:r>
      <w:r w:rsidR="008B5D46" w:rsidRPr="2F8AF1C7">
        <w:rPr>
          <w:rStyle w:val="a1"/>
          <w:color w:val="000000" w:themeColor="text1"/>
        </w:rPr>
        <w:t>을 정렬한다.</w:t>
      </w:r>
    </w:p>
    <w:p w14:paraId="768ADF76" w14:textId="77777777" w:rsidR="008B5D46" w:rsidRPr="008B5D46" w:rsidRDefault="008B5D46" w:rsidP="008B5D46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8B5D46" w14:paraId="0201D466" w14:textId="77777777" w:rsidTr="4FB4F5DF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48ABAFBF" w14:textId="77777777" w:rsidR="008B5D46" w:rsidRDefault="008B5D46" w:rsidP="00D91E9A">
            <w:pPr>
              <w:pStyle w:val="a2"/>
            </w:pPr>
            <w:r>
              <w:t>설명</w:t>
            </w:r>
          </w:p>
        </w:tc>
        <w:tc>
          <w:tcPr>
            <w:tcW w:w="6802" w:type="dxa"/>
            <w:gridSpan w:val="2"/>
          </w:tcPr>
          <w:p w14:paraId="7D821237" w14:textId="358DB40A" w:rsidR="008B5D46" w:rsidRDefault="0034477D" w:rsidP="00D91E9A">
            <w:r>
              <w:rPr>
                <w:rFonts w:asciiTheme="minorEastAsia" w:eastAsiaTheme="minorEastAsia" w:hAnsiTheme="minorEastAsia" w:cstheme="minorEastAsia" w:hint="eastAsia"/>
              </w:rPr>
              <w:t xml:space="preserve">회원 </w:t>
            </w:r>
            <w:r w:rsidR="023473DA" w:rsidRPr="023473DA">
              <w:rPr>
                <w:rFonts w:asciiTheme="minorEastAsia" w:eastAsiaTheme="minorEastAsia" w:hAnsiTheme="minorEastAsia" w:cstheme="minorEastAsia"/>
              </w:rPr>
              <w:t xml:space="preserve">사용자가 </w:t>
            </w:r>
            <w:r w:rsidR="00FF51F1">
              <w:rPr>
                <w:rFonts w:asciiTheme="minorEastAsia" w:eastAsiaTheme="minorEastAsia" w:hAnsiTheme="minorEastAsia" w:cstheme="minorEastAsia" w:hint="eastAsia"/>
              </w:rPr>
              <w:t>할 일</w:t>
            </w:r>
            <w:r w:rsidR="023473DA" w:rsidRPr="023473DA">
              <w:rPr>
                <w:rFonts w:asciiTheme="minorEastAsia" w:eastAsiaTheme="minorEastAsia" w:hAnsiTheme="minorEastAsia" w:cstheme="minorEastAsia"/>
              </w:rPr>
              <w:t>을 마감일에 따라 정렬한다.</w:t>
            </w:r>
          </w:p>
        </w:tc>
      </w:tr>
      <w:tr w:rsidR="008B5D46" w14:paraId="6D7BD85A" w14:textId="77777777" w:rsidTr="4FB4F5DF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1B3E0FD2" w14:textId="77777777" w:rsidR="008B5D46" w:rsidRDefault="008B5D46" w:rsidP="00D91E9A">
            <w:pPr>
              <w:pStyle w:val="a2"/>
            </w:pPr>
            <w:r>
              <w:t xml:space="preserve">관련 </w:t>
            </w:r>
            <w:proofErr w:type="spellStart"/>
            <w:r>
              <w:t>액터</w:t>
            </w:r>
            <w:proofErr w:type="spellEnd"/>
          </w:p>
        </w:tc>
        <w:tc>
          <w:tcPr>
            <w:tcW w:w="6802" w:type="dxa"/>
            <w:gridSpan w:val="2"/>
          </w:tcPr>
          <w:p w14:paraId="36F198B3" w14:textId="6625D428" w:rsidR="008B5D46" w:rsidRDefault="6D9DB176" w:rsidP="5B9BCF04">
            <w:pPr>
              <w:spacing w:line="259" w:lineRule="auto"/>
              <w:rPr>
                <w:rStyle w:val="a1"/>
                <w:rFonts w:ascii="Malgun Gothic" w:hAnsi="Malgun Gothic"/>
                <w:color w:val="auto"/>
              </w:rPr>
            </w:pPr>
            <w:r w:rsidRPr="5B9BCF04">
              <w:rPr>
                <w:rStyle w:val="a1"/>
                <w:rFonts w:ascii="Malgun Gothic" w:hAnsi="Malgun Gothic"/>
                <w:color w:val="auto"/>
              </w:rPr>
              <w:t>회원</w:t>
            </w:r>
          </w:p>
        </w:tc>
      </w:tr>
      <w:tr w:rsidR="008B5D46" w14:paraId="289AB1F2" w14:textId="77777777" w:rsidTr="4FB4F5DF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4327DFEB" w14:textId="77777777" w:rsidR="008B5D46" w:rsidRDefault="008B5D46" w:rsidP="00D91E9A">
            <w:pPr>
              <w:pStyle w:val="a2"/>
            </w:pPr>
            <w:r>
              <w:t>사전 조건</w:t>
            </w:r>
          </w:p>
        </w:tc>
        <w:tc>
          <w:tcPr>
            <w:tcW w:w="6802" w:type="dxa"/>
            <w:gridSpan w:val="2"/>
          </w:tcPr>
          <w:p w14:paraId="64991DA9" w14:textId="1E4C9369" w:rsidR="008B5D46" w:rsidRDefault="023473DA" w:rsidP="023473DA">
            <w:pPr>
              <w:spacing w:line="259" w:lineRule="auto"/>
              <w:rPr>
                <w:rStyle w:val="a1"/>
                <w:color w:val="auto"/>
              </w:rPr>
            </w:pPr>
            <w:r w:rsidRPr="023473DA">
              <w:rPr>
                <w:rStyle w:val="a1"/>
                <w:color w:val="auto"/>
              </w:rPr>
              <w:t>사용자는</w:t>
            </w:r>
            <w:r w:rsidRPr="023473DA">
              <w:rPr>
                <w:rStyle w:val="a1"/>
                <w:color w:val="auto"/>
              </w:rPr>
              <w:t xml:space="preserve"> </w:t>
            </w:r>
            <w:r w:rsidR="1A50559A" w:rsidRPr="49786CB4">
              <w:rPr>
                <w:rStyle w:val="a1"/>
                <w:color w:val="auto"/>
              </w:rPr>
              <w:t>UC002</w:t>
            </w:r>
            <w:r w:rsidR="1A50559A" w:rsidRPr="49786CB4">
              <w:rPr>
                <w:rStyle w:val="a1"/>
                <w:color w:val="auto"/>
              </w:rPr>
              <w:t>를</w:t>
            </w:r>
            <w:r w:rsidR="1A50559A" w:rsidRPr="49786CB4">
              <w:rPr>
                <w:rStyle w:val="a1"/>
                <w:color w:val="auto"/>
              </w:rPr>
              <w:t xml:space="preserve"> </w:t>
            </w:r>
            <w:r w:rsidR="1A50559A" w:rsidRPr="49786CB4">
              <w:rPr>
                <w:rStyle w:val="a1"/>
                <w:color w:val="auto"/>
              </w:rPr>
              <w:t>통해</w:t>
            </w:r>
            <w:r w:rsidR="1A50559A" w:rsidRPr="49786CB4">
              <w:rPr>
                <w:rStyle w:val="a1"/>
                <w:color w:val="auto"/>
              </w:rPr>
              <w:t xml:space="preserve"> </w:t>
            </w:r>
            <w:r w:rsidRPr="023473DA">
              <w:rPr>
                <w:rStyle w:val="a1"/>
                <w:color w:val="auto"/>
              </w:rPr>
              <w:t>로그인을</w:t>
            </w:r>
            <w:r w:rsidRPr="023473DA">
              <w:rPr>
                <w:rStyle w:val="a1"/>
                <w:color w:val="auto"/>
              </w:rPr>
              <w:t xml:space="preserve"> </w:t>
            </w:r>
            <w:r w:rsidRPr="023473DA">
              <w:rPr>
                <w:rStyle w:val="a1"/>
                <w:color w:val="auto"/>
              </w:rPr>
              <w:t>해야</w:t>
            </w:r>
            <w:r w:rsidRPr="023473DA">
              <w:rPr>
                <w:rStyle w:val="a1"/>
                <w:color w:val="auto"/>
              </w:rPr>
              <w:t xml:space="preserve"> </w:t>
            </w:r>
            <w:r w:rsidRPr="023473DA">
              <w:rPr>
                <w:rStyle w:val="a1"/>
                <w:color w:val="auto"/>
              </w:rPr>
              <w:t>한다</w:t>
            </w:r>
            <w:r w:rsidRPr="023473DA">
              <w:rPr>
                <w:rStyle w:val="a1"/>
                <w:color w:val="auto"/>
              </w:rPr>
              <w:t>.</w:t>
            </w:r>
          </w:p>
          <w:p w14:paraId="752D472A" w14:textId="1E4C9369" w:rsidR="008B5D46" w:rsidRDefault="234B47CC" w:rsidP="023473DA">
            <w:pPr>
              <w:spacing w:line="259" w:lineRule="auto"/>
              <w:rPr>
                <w:rStyle w:val="a1"/>
                <w:color w:val="auto"/>
              </w:rPr>
            </w:pPr>
            <w:r w:rsidRPr="49786CB4">
              <w:rPr>
                <w:rStyle w:val="a1"/>
                <w:color w:val="auto"/>
              </w:rPr>
              <w:t>UC008</w:t>
            </w:r>
            <w:r w:rsidRPr="49786CB4">
              <w:rPr>
                <w:rStyle w:val="a1"/>
                <w:color w:val="auto"/>
              </w:rPr>
              <w:t>을</w:t>
            </w:r>
            <w:r w:rsidRPr="49786CB4">
              <w:rPr>
                <w:rStyle w:val="a1"/>
                <w:color w:val="auto"/>
              </w:rPr>
              <w:t xml:space="preserve"> </w:t>
            </w:r>
            <w:r w:rsidRPr="49786CB4">
              <w:rPr>
                <w:rStyle w:val="a1"/>
                <w:color w:val="auto"/>
              </w:rPr>
              <w:t>통해</w:t>
            </w:r>
            <w:r w:rsidRPr="49786CB4">
              <w:rPr>
                <w:rStyle w:val="a1"/>
                <w:color w:val="auto"/>
              </w:rPr>
              <w:t xml:space="preserve"> </w:t>
            </w:r>
            <w:r w:rsidR="023473DA" w:rsidRPr="023473DA">
              <w:rPr>
                <w:rStyle w:val="a1"/>
                <w:color w:val="auto"/>
              </w:rPr>
              <w:t>할</w:t>
            </w:r>
            <w:r w:rsidR="023473DA" w:rsidRPr="023473DA">
              <w:rPr>
                <w:rStyle w:val="a1"/>
                <w:color w:val="auto"/>
              </w:rPr>
              <w:t xml:space="preserve"> </w:t>
            </w:r>
            <w:r w:rsidR="023473DA" w:rsidRPr="023473DA">
              <w:rPr>
                <w:rStyle w:val="a1"/>
                <w:color w:val="auto"/>
              </w:rPr>
              <w:t>일에</w:t>
            </w:r>
            <w:r w:rsidR="023473DA" w:rsidRPr="023473DA">
              <w:rPr>
                <w:rStyle w:val="a1"/>
                <w:color w:val="auto"/>
              </w:rPr>
              <w:t xml:space="preserve"> </w:t>
            </w:r>
            <w:r w:rsidR="023473DA" w:rsidRPr="023473DA">
              <w:rPr>
                <w:rStyle w:val="a1"/>
                <w:color w:val="auto"/>
              </w:rPr>
              <w:t>마감일이</w:t>
            </w:r>
            <w:r w:rsidR="023473DA" w:rsidRPr="023473DA">
              <w:rPr>
                <w:rStyle w:val="a1"/>
                <w:color w:val="auto"/>
              </w:rPr>
              <w:t xml:space="preserve"> </w:t>
            </w:r>
            <w:r w:rsidR="03516DBC" w:rsidRPr="49786CB4">
              <w:rPr>
                <w:rStyle w:val="a1"/>
                <w:color w:val="auto"/>
              </w:rPr>
              <w:t>설정</w:t>
            </w:r>
            <w:r w:rsidR="023473DA" w:rsidRPr="023473DA">
              <w:rPr>
                <w:rStyle w:val="a1"/>
                <w:color w:val="auto"/>
              </w:rPr>
              <w:t xml:space="preserve"> </w:t>
            </w:r>
            <w:r w:rsidR="023473DA" w:rsidRPr="023473DA">
              <w:rPr>
                <w:rStyle w:val="a1"/>
                <w:color w:val="auto"/>
              </w:rPr>
              <w:t>되어있어야</w:t>
            </w:r>
            <w:r w:rsidR="023473DA" w:rsidRPr="023473DA">
              <w:rPr>
                <w:rStyle w:val="a1"/>
                <w:color w:val="auto"/>
              </w:rPr>
              <w:t xml:space="preserve"> </w:t>
            </w:r>
            <w:r w:rsidR="023473DA" w:rsidRPr="023473DA">
              <w:rPr>
                <w:rStyle w:val="a1"/>
                <w:color w:val="auto"/>
              </w:rPr>
              <w:t>한다</w:t>
            </w:r>
            <w:r w:rsidR="023473DA" w:rsidRPr="023473DA">
              <w:rPr>
                <w:rStyle w:val="a1"/>
                <w:color w:val="auto"/>
              </w:rPr>
              <w:t>.</w:t>
            </w:r>
          </w:p>
          <w:p w14:paraId="6BC61183" w14:textId="3E1167A0" w:rsidR="00A66FA0" w:rsidRDefault="689E59D9" w:rsidP="023473DA">
            <w:pPr>
              <w:spacing w:line="259" w:lineRule="auto"/>
              <w:rPr>
                <w:rStyle w:val="a1"/>
                <w:rFonts w:ascii="Malgun Gothic" w:hAnsi="Malgun Gothic"/>
                <w:color w:val="000000" w:themeColor="text1"/>
              </w:rPr>
            </w:pPr>
            <w:r w:rsidRPr="3E8CB2AF">
              <w:rPr>
                <w:rStyle w:val="a1"/>
                <w:rFonts w:ascii="Malgun Gothic" w:hAnsi="Malgun Gothic"/>
                <w:color w:val="000000" w:themeColor="text1"/>
              </w:rPr>
              <w:t>회원은 UC007을 통해 할 일</w:t>
            </w:r>
            <w:r w:rsidR="007E3CD9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을 볼 수 </w:t>
            </w:r>
            <w:r w:rsidRPr="3E8CB2AF">
              <w:rPr>
                <w:rStyle w:val="a1"/>
                <w:rFonts w:ascii="Malgun Gothic" w:hAnsi="Malgun Gothic"/>
                <w:color w:val="000000" w:themeColor="text1"/>
              </w:rPr>
              <w:t>있는 상태여야 한다.</w:t>
            </w:r>
          </w:p>
        </w:tc>
      </w:tr>
      <w:tr w:rsidR="008B5D46" w14:paraId="6EDB1347" w14:textId="77777777" w:rsidTr="4FB4F5DF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51A9655C" w14:textId="77777777" w:rsidR="008B5D46" w:rsidRDefault="008B5D46" w:rsidP="00D91E9A">
            <w:pPr>
              <w:pStyle w:val="a2"/>
            </w:pPr>
            <w:r>
              <w:t>사후 조건</w:t>
            </w:r>
          </w:p>
        </w:tc>
        <w:tc>
          <w:tcPr>
            <w:tcW w:w="6802" w:type="dxa"/>
            <w:gridSpan w:val="2"/>
          </w:tcPr>
          <w:p w14:paraId="6AA24918" w14:textId="21BCE493" w:rsidR="008B5D46" w:rsidRDefault="023473DA" w:rsidP="00D91E9A">
            <w:pPr>
              <w:rPr>
                <w:rStyle w:val="a1"/>
                <w:color w:val="auto"/>
              </w:rPr>
            </w:pPr>
            <w:r w:rsidRPr="023473DA">
              <w:rPr>
                <w:rStyle w:val="a1"/>
                <w:color w:val="auto"/>
              </w:rPr>
              <w:t>사용자가</w:t>
            </w:r>
            <w:r w:rsidRPr="023473DA">
              <w:rPr>
                <w:rStyle w:val="a1"/>
                <w:color w:val="auto"/>
              </w:rPr>
              <w:t xml:space="preserve"> </w:t>
            </w:r>
            <w:r w:rsidRPr="023473DA">
              <w:rPr>
                <w:rStyle w:val="a1"/>
                <w:color w:val="auto"/>
              </w:rPr>
              <w:t>설정한</w:t>
            </w:r>
            <w:r w:rsidRPr="023473DA">
              <w:rPr>
                <w:rStyle w:val="a1"/>
                <w:color w:val="auto"/>
              </w:rPr>
              <w:t xml:space="preserve"> </w:t>
            </w:r>
            <w:r w:rsidRPr="023473DA">
              <w:rPr>
                <w:rStyle w:val="a1"/>
                <w:color w:val="auto"/>
              </w:rPr>
              <w:t>마감일에</w:t>
            </w:r>
            <w:r w:rsidRPr="023473DA">
              <w:rPr>
                <w:rStyle w:val="a1"/>
                <w:color w:val="auto"/>
              </w:rPr>
              <w:t xml:space="preserve"> </w:t>
            </w:r>
            <w:r w:rsidRPr="023473DA">
              <w:rPr>
                <w:rStyle w:val="a1"/>
                <w:color w:val="auto"/>
              </w:rPr>
              <w:t>따라</w:t>
            </w:r>
            <w:r w:rsidRPr="023473DA">
              <w:rPr>
                <w:rStyle w:val="a1"/>
                <w:color w:val="auto"/>
              </w:rPr>
              <w:t xml:space="preserve"> </w:t>
            </w:r>
            <w:r w:rsidR="006C330F">
              <w:rPr>
                <w:rStyle w:val="a1"/>
                <w:rFonts w:hint="eastAsia"/>
                <w:color w:val="auto"/>
              </w:rPr>
              <w:t>목록</w:t>
            </w:r>
            <w:r w:rsidR="006C330F">
              <w:rPr>
                <w:rStyle w:val="a1"/>
                <w:rFonts w:hint="eastAsia"/>
                <w:color w:val="auto"/>
              </w:rPr>
              <w:t xml:space="preserve"> </w:t>
            </w:r>
            <w:r w:rsidR="006C330F">
              <w:rPr>
                <w:rStyle w:val="a1"/>
                <w:rFonts w:hint="eastAsia"/>
                <w:color w:val="auto"/>
              </w:rPr>
              <w:t>내의</w:t>
            </w:r>
            <w:r w:rsidR="006C330F">
              <w:rPr>
                <w:rStyle w:val="a1"/>
                <w:rFonts w:hint="eastAsia"/>
                <w:color w:val="auto"/>
              </w:rPr>
              <w:t xml:space="preserve"> </w:t>
            </w:r>
            <w:r w:rsidRPr="023473DA">
              <w:rPr>
                <w:rStyle w:val="a1"/>
                <w:color w:val="auto"/>
              </w:rPr>
              <w:t>할</w:t>
            </w:r>
            <w:r w:rsidRPr="023473DA">
              <w:rPr>
                <w:rStyle w:val="a1"/>
                <w:color w:val="auto"/>
              </w:rPr>
              <w:t xml:space="preserve"> </w:t>
            </w:r>
            <w:r w:rsidRPr="023473DA">
              <w:rPr>
                <w:rStyle w:val="a1"/>
                <w:color w:val="auto"/>
              </w:rPr>
              <w:t>일</w:t>
            </w:r>
            <w:r w:rsidR="006C330F">
              <w:rPr>
                <w:rStyle w:val="a1"/>
                <w:rFonts w:hint="eastAsia"/>
                <w:color w:val="auto"/>
              </w:rPr>
              <w:t>(</w:t>
            </w:r>
            <w:r w:rsidR="006C330F">
              <w:rPr>
                <w:rStyle w:val="a1"/>
                <w:rFonts w:hint="eastAsia"/>
                <w:color w:val="auto"/>
              </w:rPr>
              <w:t>들</w:t>
            </w:r>
            <w:r w:rsidR="006C330F">
              <w:rPr>
                <w:rStyle w:val="a1"/>
                <w:rFonts w:hint="eastAsia"/>
                <w:color w:val="auto"/>
              </w:rPr>
              <w:t>)</w:t>
            </w:r>
            <w:r w:rsidRPr="023473DA">
              <w:rPr>
                <w:rStyle w:val="a1"/>
                <w:color w:val="auto"/>
              </w:rPr>
              <w:t>이</w:t>
            </w:r>
            <w:r w:rsidRPr="023473DA">
              <w:rPr>
                <w:rStyle w:val="a1"/>
                <w:color w:val="auto"/>
              </w:rPr>
              <w:t xml:space="preserve"> </w:t>
            </w:r>
            <w:r w:rsidRPr="023473DA">
              <w:rPr>
                <w:rStyle w:val="a1"/>
                <w:color w:val="auto"/>
              </w:rPr>
              <w:t>정렬되어야</w:t>
            </w:r>
            <w:r w:rsidRPr="023473DA">
              <w:rPr>
                <w:rStyle w:val="a1"/>
                <w:color w:val="auto"/>
              </w:rPr>
              <w:t xml:space="preserve"> </w:t>
            </w:r>
            <w:r w:rsidRPr="023473DA">
              <w:rPr>
                <w:rStyle w:val="a1"/>
                <w:color w:val="auto"/>
              </w:rPr>
              <w:t>한다</w:t>
            </w:r>
            <w:r w:rsidRPr="023473DA">
              <w:rPr>
                <w:rStyle w:val="a1"/>
                <w:color w:val="auto"/>
              </w:rPr>
              <w:t>.</w:t>
            </w:r>
          </w:p>
        </w:tc>
      </w:tr>
      <w:tr w:rsidR="00D424EC" w14:paraId="7E9C558E" w14:textId="77777777" w:rsidTr="4FB4F5DF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28732573" w14:textId="4D51C3B5" w:rsidR="414C816B" w:rsidRDefault="414C816B" w:rsidP="1C6A624D">
            <w:pPr>
              <w:pStyle w:val="a2"/>
            </w:pPr>
            <w:r>
              <w:t>기본 흐름</w:t>
            </w:r>
          </w:p>
        </w:tc>
        <w:tc>
          <w:tcPr>
            <w:tcW w:w="930" w:type="dxa"/>
            <w:shd w:val="clear" w:color="auto" w:fill="auto"/>
            <w:vAlign w:val="center"/>
          </w:tcPr>
          <w:p w14:paraId="5DA21E5C" w14:textId="2CBBC2C4" w:rsidR="00D424EC" w:rsidRDefault="155DA44C" w:rsidP="023473DA">
            <w:pPr>
              <w:jc w:val="center"/>
              <w:rPr>
                <w:rStyle w:val="a1"/>
                <w:color w:val="auto"/>
              </w:rPr>
            </w:pPr>
            <w:r w:rsidRPr="6CCA74B6">
              <w:rPr>
                <w:rStyle w:val="a1"/>
                <w:color w:val="auto"/>
              </w:rPr>
              <w:t>B0</w:t>
            </w:r>
            <w:r w:rsidR="0A96E167" w:rsidRPr="6CCA74B6">
              <w:rPr>
                <w:rStyle w:val="a1"/>
                <w:color w:val="auto"/>
              </w:rPr>
              <w:t>1</w:t>
            </w:r>
          </w:p>
        </w:tc>
        <w:tc>
          <w:tcPr>
            <w:tcW w:w="5872" w:type="dxa"/>
            <w:shd w:val="clear" w:color="auto" w:fill="auto"/>
          </w:tcPr>
          <w:p w14:paraId="2F738AB0" w14:textId="0462AC6C" w:rsidR="00D424EC" w:rsidRDefault="4FB4F5DF" w:rsidP="00D91E9A">
            <w:pPr>
              <w:rPr>
                <w:rStyle w:val="a1"/>
                <w:color w:val="auto"/>
              </w:rPr>
            </w:pPr>
            <w:r w:rsidRPr="4FB4F5DF">
              <w:rPr>
                <w:rStyle w:val="a1"/>
                <w:color w:val="auto"/>
              </w:rPr>
              <w:t>사용자는</w:t>
            </w:r>
            <w:r w:rsidRPr="4FB4F5DF">
              <w:rPr>
                <w:rStyle w:val="a1"/>
                <w:color w:val="auto"/>
              </w:rPr>
              <w:t xml:space="preserve"> </w:t>
            </w:r>
            <w:r w:rsidRPr="6CA11E1A">
              <w:rPr>
                <w:rStyle w:val="a1"/>
                <w:color w:val="auto"/>
              </w:rPr>
              <w:t>할</w:t>
            </w:r>
            <w:r w:rsidRPr="6CA11E1A">
              <w:rPr>
                <w:rStyle w:val="a1"/>
                <w:color w:val="auto"/>
              </w:rPr>
              <w:t xml:space="preserve"> </w:t>
            </w:r>
            <w:r w:rsidRPr="6CA11E1A">
              <w:rPr>
                <w:rStyle w:val="a1"/>
                <w:color w:val="auto"/>
              </w:rPr>
              <w:t>일</w:t>
            </w:r>
            <w:r w:rsidRPr="6CA11E1A">
              <w:rPr>
                <w:rStyle w:val="a1"/>
                <w:color w:val="auto"/>
              </w:rPr>
              <w:t xml:space="preserve"> </w:t>
            </w:r>
            <w:r w:rsidRPr="4FB4F5DF">
              <w:rPr>
                <w:rStyle w:val="a1"/>
                <w:color w:val="auto"/>
              </w:rPr>
              <w:t>목록의</w:t>
            </w:r>
            <w:r w:rsidRPr="4FB4F5DF">
              <w:rPr>
                <w:rStyle w:val="a1"/>
                <w:color w:val="auto"/>
              </w:rPr>
              <w:t xml:space="preserve"> </w:t>
            </w:r>
            <w:r w:rsidRPr="4FB4F5DF">
              <w:rPr>
                <w:rStyle w:val="a1"/>
                <w:color w:val="auto"/>
              </w:rPr>
              <w:t>정렬</w:t>
            </w:r>
            <w:r w:rsidRPr="4FB4F5DF">
              <w:rPr>
                <w:rStyle w:val="a1"/>
                <w:color w:val="auto"/>
              </w:rPr>
              <w:t xml:space="preserve"> </w:t>
            </w:r>
            <w:r w:rsidRPr="4FB4F5DF">
              <w:rPr>
                <w:rStyle w:val="a1"/>
                <w:color w:val="auto"/>
              </w:rPr>
              <w:t>방식을</w:t>
            </w:r>
            <w:r w:rsidRPr="4FB4F5DF">
              <w:rPr>
                <w:rStyle w:val="a1"/>
                <w:color w:val="auto"/>
              </w:rPr>
              <w:t xml:space="preserve"> </w:t>
            </w:r>
            <w:r w:rsidRPr="4FB4F5DF">
              <w:rPr>
                <w:rStyle w:val="a1"/>
                <w:color w:val="auto"/>
              </w:rPr>
              <w:t>마감일로</w:t>
            </w:r>
            <w:r w:rsidRPr="4FB4F5DF">
              <w:rPr>
                <w:rStyle w:val="a1"/>
                <w:color w:val="auto"/>
              </w:rPr>
              <w:t xml:space="preserve"> </w:t>
            </w:r>
            <w:r w:rsidRPr="4FB4F5DF">
              <w:rPr>
                <w:rStyle w:val="a1"/>
                <w:color w:val="auto"/>
              </w:rPr>
              <w:t>설정한다</w:t>
            </w:r>
            <w:r w:rsidRPr="4FB4F5DF">
              <w:rPr>
                <w:rStyle w:val="a1"/>
                <w:color w:val="auto"/>
              </w:rPr>
              <w:t>.</w:t>
            </w:r>
          </w:p>
        </w:tc>
      </w:tr>
      <w:tr w:rsidR="00D424EC" w14:paraId="3136274C" w14:textId="77777777" w:rsidTr="4FB4F5DF">
        <w:trPr>
          <w:trHeight w:val="300"/>
        </w:trPr>
        <w:tc>
          <w:tcPr>
            <w:tcW w:w="1514" w:type="dxa"/>
            <w:vMerge/>
            <w:vAlign w:val="center"/>
          </w:tcPr>
          <w:p w14:paraId="7D0716D7" w14:textId="193FDDBB" w:rsidR="00D424EC" w:rsidRDefault="00D424EC" w:rsidP="023473DA">
            <w:pPr>
              <w:pStyle w:val="a2"/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4504050F" w14:textId="5BCDFFD5" w:rsidR="00D424EC" w:rsidRDefault="155DA44C" w:rsidP="023473DA">
            <w:pPr>
              <w:jc w:val="center"/>
              <w:rPr>
                <w:rStyle w:val="a1"/>
                <w:color w:val="auto"/>
              </w:rPr>
            </w:pPr>
            <w:r w:rsidRPr="6CCA74B6">
              <w:rPr>
                <w:rStyle w:val="a1"/>
                <w:color w:val="auto"/>
              </w:rPr>
              <w:t>B0</w:t>
            </w:r>
            <w:r w:rsidR="7DF15947" w:rsidRPr="6CCA74B6">
              <w:rPr>
                <w:rStyle w:val="a1"/>
                <w:color w:val="auto"/>
              </w:rPr>
              <w:t>2</w:t>
            </w:r>
          </w:p>
        </w:tc>
        <w:tc>
          <w:tcPr>
            <w:tcW w:w="5872" w:type="dxa"/>
            <w:shd w:val="clear" w:color="auto" w:fill="auto"/>
          </w:tcPr>
          <w:p w14:paraId="55363F39" w14:textId="01EBABA1" w:rsidR="00D424EC" w:rsidRDefault="00D424EC" w:rsidP="023473DA">
            <w:pPr>
              <w:rPr>
                <w:rStyle w:val="a1"/>
                <w:color w:val="auto"/>
              </w:rPr>
            </w:pPr>
            <w:r w:rsidRPr="49786CB4">
              <w:rPr>
                <w:rStyle w:val="a1"/>
                <w:color w:val="auto"/>
              </w:rPr>
              <w:t>시스템은</w:t>
            </w:r>
            <w:r w:rsidRPr="023473DA">
              <w:rPr>
                <w:rStyle w:val="a1"/>
                <w:color w:val="auto"/>
              </w:rPr>
              <w:t xml:space="preserve"> </w:t>
            </w:r>
            <w:r w:rsidRPr="023473DA">
              <w:rPr>
                <w:rStyle w:val="a1"/>
                <w:color w:val="auto"/>
              </w:rPr>
              <w:t>할</w:t>
            </w:r>
            <w:r w:rsidRPr="023473DA">
              <w:rPr>
                <w:rStyle w:val="a1"/>
                <w:color w:val="auto"/>
              </w:rPr>
              <w:t xml:space="preserve"> </w:t>
            </w:r>
            <w:r w:rsidRPr="023473DA">
              <w:rPr>
                <w:rStyle w:val="a1"/>
                <w:color w:val="auto"/>
              </w:rPr>
              <w:t>일</w:t>
            </w:r>
            <w:r w:rsidRPr="023473DA">
              <w:rPr>
                <w:rStyle w:val="a1"/>
                <w:color w:val="auto"/>
              </w:rPr>
              <w:t xml:space="preserve"> </w:t>
            </w:r>
            <w:r w:rsidRPr="023473DA">
              <w:rPr>
                <w:rStyle w:val="a1"/>
                <w:color w:val="auto"/>
              </w:rPr>
              <w:t>목록을</w:t>
            </w:r>
            <w:r w:rsidRPr="023473DA">
              <w:rPr>
                <w:rStyle w:val="a1"/>
                <w:color w:val="auto"/>
              </w:rPr>
              <w:t xml:space="preserve"> </w:t>
            </w:r>
            <w:r w:rsidRPr="023473DA">
              <w:rPr>
                <w:rStyle w:val="a1"/>
                <w:color w:val="auto"/>
              </w:rPr>
              <w:t>마감일에</w:t>
            </w:r>
            <w:r w:rsidRPr="023473DA">
              <w:rPr>
                <w:rStyle w:val="a1"/>
                <w:color w:val="auto"/>
              </w:rPr>
              <w:t xml:space="preserve"> </w:t>
            </w:r>
            <w:r w:rsidRPr="023473DA">
              <w:rPr>
                <w:rStyle w:val="a1"/>
                <w:color w:val="auto"/>
              </w:rPr>
              <w:t>따라</w:t>
            </w:r>
            <w:r w:rsidRPr="023473DA">
              <w:rPr>
                <w:rStyle w:val="a1"/>
                <w:color w:val="auto"/>
              </w:rPr>
              <w:t xml:space="preserve"> </w:t>
            </w:r>
            <w:r w:rsidRPr="023473DA">
              <w:rPr>
                <w:rStyle w:val="a1"/>
                <w:color w:val="auto"/>
              </w:rPr>
              <w:t>정렬한다</w:t>
            </w:r>
            <w:r w:rsidRPr="023473DA">
              <w:rPr>
                <w:rStyle w:val="a1"/>
                <w:color w:val="auto"/>
              </w:rPr>
              <w:t>.</w:t>
            </w:r>
          </w:p>
        </w:tc>
      </w:tr>
      <w:tr w:rsidR="008B5D46" w14:paraId="3368E36E" w14:textId="77777777" w:rsidTr="4FB4F5DF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4E8B1DB3" w14:textId="77777777" w:rsidR="008B5D46" w:rsidRDefault="008B5D46" w:rsidP="00D91E9A">
            <w:pPr>
              <w:pStyle w:val="a2"/>
            </w:pPr>
            <w:r>
              <w:t>대안 흐름</w:t>
            </w:r>
          </w:p>
        </w:tc>
        <w:tc>
          <w:tcPr>
            <w:tcW w:w="930" w:type="dxa"/>
            <w:shd w:val="clear" w:color="auto" w:fill="auto"/>
          </w:tcPr>
          <w:p w14:paraId="49FF3245" w14:textId="77777777" w:rsidR="008B5D46" w:rsidRDefault="008B5D46" w:rsidP="00D91E9A">
            <w:pPr>
              <w:pStyle w:val="a2"/>
              <w:rPr>
                <w:rStyle w:val="a1"/>
                <w:rFonts w:ascii="Batang" w:eastAsia="Malgun Gothic" w:hAnsi="Times New Roman" w:cs="Times New Roman"/>
                <w:b w:val="0"/>
                <w:color w:val="auto"/>
              </w:rPr>
            </w:pPr>
          </w:p>
        </w:tc>
        <w:tc>
          <w:tcPr>
            <w:tcW w:w="5872" w:type="dxa"/>
            <w:shd w:val="clear" w:color="auto" w:fill="auto"/>
          </w:tcPr>
          <w:p w14:paraId="5E385D87" w14:textId="77777777" w:rsidR="008B5D46" w:rsidRDefault="008B5D46" w:rsidP="49786CB4">
            <w:pPr>
              <w:pStyle w:val="a2"/>
              <w:jc w:val="left"/>
              <w:rPr>
                <w:rStyle w:val="a1"/>
                <w:rFonts w:ascii="Batang" w:eastAsia="Malgun Gothic" w:hAnsi="Times New Roman" w:cs="Times New Roman"/>
                <w:b w:val="0"/>
                <w:color w:val="auto"/>
              </w:rPr>
            </w:pPr>
          </w:p>
        </w:tc>
      </w:tr>
      <w:tr w:rsidR="008B5D46" w14:paraId="11F5A3AA" w14:textId="77777777" w:rsidTr="4FB4F5DF">
        <w:trPr>
          <w:trHeight w:val="300"/>
        </w:trPr>
        <w:tc>
          <w:tcPr>
            <w:tcW w:w="1514" w:type="dxa"/>
            <w:vMerge/>
          </w:tcPr>
          <w:p w14:paraId="59E9AF34" w14:textId="77777777" w:rsidR="008B5D46" w:rsidRDefault="008B5D46" w:rsidP="00D91E9A"/>
        </w:tc>
        <w:tc>
          <w:tcPr>
            <w:tcW w:w="930" w:type="dxa"/>
            <w:shd w:val="clear" w:color="auto" w:fill="auto"/>
          </w:tcPr>
          <w:p w14:paraId="74F3393A" w14:textId="77777777" w:rsidR="008B5D46" w:rsidRDefault="008B5D46" w:rsidP="00D91E9A">
            <w:pPr>
              <w:pStyle w:val="a2"/>
              <w:rPr>
                <w:rStyle w:val="a1"/>
                <w:rFonts w:ascii="Batang" w:eastAsia="Malgun Gothic" w:hAnsi="Times New Roman" w:cs="Times New Roman"/>
                <w:b w:val="0"/>
                <w:color w:val="auto"/>
              </w:rPr>
            </w:pPr>
          </w:p>
        </w:tc>
        <w:tc>
          <w:tcPr>
            <w:tcW w:w="5872" w:type="dxa"/>
            <w:shd w:val="clear" w:color="auto" w:fill="auto"/>
          </w:tcPr>
          <w:p w14:paraId="31E75005" w14:textId="77777777" w:rsidR="008B5D46" w:rsidRDefault="008B5D46" w:rsidP="00D91E9A">
            <w:pPr>
              <w:pStyle w:val="a2"/>
              <w:rPr>
                <w:rStyle w:val="a1"/>
                <w:rFonts w:ascii="Batang" w:eastAsia="Malgun Gothic" w:hAnsi="Times New Roman" w:cs="Times New Roman"/>
                <w:b w:val="0"/>
                <w:color w:val="auto"/>
              </w:rPr>
            </w:pPr>
          </w:p>
        </w:tc>
      </w:tr>
      <w:tr w:rsidR="008B5D46" w14:paraId="3E9C7D05" w14:textId="77777777" w:rsidTr="4FB4F5DF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17946E0D" w14:textId="77777777" w:rsidR="008B5D46" w:rsidRDefault="008B5D46" w:rsidP="00D91E9A">
            <w:pPr>
              <w:pStyle w:val="a2"/>
            </w:pPr>
            <w:r>
              <w:t>예외 흐름</w:t>
            </w:r>
          </w:p>
        </w:tc>
        <w:tc>
          <w:tcPr>
            <w:tcW w:w="930" w:type="dxa"/>
            <w:shd w:val="clear" w:color="auto" w:fill="auto"/>
          </w:tcPr>
          <w:p w14:paraId="344EB287" w14:textId="77777777" w:rsidR="008B5D46" w:rsidRDefault="008B5D46" w:rsidP="00D91E9A">
            <w:pPr>
              <w:pStyle w:val="a2"/>
              <w:rPr>
                <w:rStyle w:val="a1"/>
                <w:rFonts w:ascii="Batang" w:eastAsia="Malgun Gothic" w:hAnsi="Times New Roman" w:cs="Times New Roman"/>
                <w:b w:val="0"/>
                <w:color w:val="auto"/>
              </w:rPr>
            </w:pPr>
            <w:r w:rsidRPr="023473DA">
              <w:rPr>
                <w:rStyle w:val="a1"/>
                <w:rFonts w:ascii="Batang" w:eastAsia="Malgun Gothic" w:hAnsi="Times New Roman" w:cs="Times New Roman"/>
                <w:b w:val="0"/>
                <w:color w:val="auto"/>
              </w:rPr>
              <w:t>E01</w:t>
            </w:r>
          </w:p>
        </w:tc>
        <w:tc>
          <w:tcPr>
            <w:tcW w:w="5872" w:type="dxa"/>
            <w:shd w:val="clear" w:color="auto" w:fill="auto"/>
          </w:tcPr>
          <w:p w14:paraId="7DE2AF53" w14:textId="539992F9" w:rsidR="008B5D46" w:rsidRDefault="023473DA" w:rsidP="023473DA">
            <w:pPr>
              <w:pStyle w:val="a2"/>
              <w:jc w:val="both"/>
              <w:rPr>
                <w:rStyle w:val="a1"/>
                <w:rFonts w:ascii="Batang" w:eastAsia="Malgun Gothic" w:hAnsi="Times New Roman" w:cs="Times New Roman"/>
                <w:b w:val="0"/>
                <w:color w:val="auto"/>
              </w:rPr>
            </w:pPr>
            <w:r w:rsidRPr="023473DA">
              <w:rPr>
                <w:rStyle w:val="a1"/>
                <w:rFonts w:ascii="Batang" w:eastAsia="Malgun Gothic" w:hAnsi="Times New Roman" w:cs="Times New Roman"/>
                <w:b w:val="0"/>
                <w:color w:val="auto"/>
              </w:rPr>
              <w:t>할</w:t>
            </w:r>
            <w:r w:rsidRPr="023473DA">
              <w:rPr>
                <w:rStyle w:val="a1"/>
                <w:rFonts w:ascii="Batang" w:eastAsia="Malgun Gothic" w:hAnsi="Times New Roman" w:cs="Times New Roman"/>
                <w:b w:val="0"/>
                <w:color w:val="auto"/>
              </w:rPr>
              <w:t xml:space="preserve"> </w:t>
            </w:r>
            <w:r w:rsidRPr="023473DA">
              <w:rPr>
                <w:rStyle w:val="a1"/>
                <w:rFonts w:ascii="Batang" w:eastAsia="Malgun Gothic" w:hAnsi="Times New Roman" w:cs="Times New Roman"/>
                <w:b w:val="0"/>
                <w:color w:val="auto"/>
              </w:rPr>
              <w:t>일에</w:t>
            </w:r>
            <w:r w:rsidRPr="023473DA">
              <w:rPr>
                <w:rStyle w:val="a1"/>
                <w:rFonts w:ascii="Batang" w:eastAsia="Malgun Gothic" w:hAnsi="Times New Roman" w:cs="Times New Roman"/>
                <w:b w:val="0"/>
                <w:color w:val="auto"/>
              </w:rPr>
              <w:t xml:space="preserve"> </w:t>
            </w:r>
            <w:r w:rsidRPr="023473DA">
              <w:rPr>
                <w:rStyle w:val="a1"/>
                <w:rFonts w:ascii="Batang" w:eastAsia="Malgun Gothic" w:hAnsi="Times New Roman" w:cs="Times New Roman"/>
                <w:b w:val="0"/>
                <w:color w:val="auto"/>
              </w:rPr>
              <w:t>마감일이</w:t>
            </w:r>
            <w:r w:rsidRPr="023473DA">
              <w:rPr>
                <w:rStyle w:val="a1"/>
                <w:rFonts w:ascii="Batang" w:eastAsia="Malgun Gothic" w:hAnsi="Times New Roman" w:cs="Times New Roman"/>
                <w:b w:val="0"/>
                <w:color w:val="auto"/>
              </w:rPr>
              <w:t xml:space="preserve"> </w:t>
            </w:r>
            <w:r w:rsidRPr="023473DA">
              <w:rPr>
                <w:rStyle w:val="a1"/>
                <w:rFonts w:ascii="Batang" w:eastAsia="Malgun Gothic" w:hAnsi="Times New Roman" w:cs="Times New Roman"/>
                <w:b w:val="0"/>
                <w:color w:val="auto"/>
              </w:rPr>
              <w:t>등록되어</w:t>
            </w:r>
            <w:r w:rsidRPr="023473DA">
              <w:rPr>
                <w:rStyle w:val="a1"/>
                <w:rFonts w:ascii="Batang" w:eastAsia="Malgun Gothic" w:hAnsi="Times New Roman" w:cs="Times New Roman"/>
                <w:b w:val="0"/>
                <w:color w:val="auto"/>
              </w:rPr>
              <w:t xml:space="preserve"> </w:t>
            </w:r>
            <w:r w:rsidRPr="023473DA">
              <w:rPr>
                <w:rStyle w:val="a1"/>
                <w:rFonts w:ascii="Batang" w:eastAsia="Malgun Gothic" w:hAnsi="Times New Roman" w:cs="Times New Roman"/>
                <w:b w:val="0"/>
                <w:color w:val="auto"/>
              </w:rPr>
              <w:t>있지</w:t>
            </w:r>
            <w:r w:rsidRPr="023473DA">
              <w:rPr>
                <w:rStyle w:val="a1"/>
                <w:rFonts w:ascii="Batang" w:eastAsia="Malgun Gothic" w:hAnsi="Times New Roman" w:cs="Times New Roman"/>
                <w:b w:val="0"/>
                <w:color w:val="auto"/>
              </w:rPr>
              <w:t xml:space="preserve"> </w:t>
            </w:r>
            <w:r w:rsidRPr="023473DA">
              <w:rPr>
                <w:rStyle w:val="a1"/>
                <w:rFonts w:ascii="Batang" w:eastAsia="Malgun Gothic" w:hAnsi="Times New Roman" w:cs="Times New Roman"/>
                <w:b w:val="0"/>
                <w:color w:val="auto"/>
              </w:rPr>
              <w:t>않은</w:t>
            </w:r>
            <w:r w:rsidRPr="023473DA">
              <w:rPr>
                <w:rStyle w:val="a1"/>
                <w:rFonts w:ascii="Batang" w:eastAsia="Malgun Gothic" w:hAnsi="Times New Roman" w:cs="Times New Roman"/>
                <w:b w:val="0"/>
                <w:color w:val="auto"/>
              </w:rPr>
              <w:t xml:space="preserve"> </w:t>
            </w:r>
            <w:r w:rsidRPr="023473DA">
              <w:rPr>
                <w:rStyle w:val="a1"/>
                <w:rFonts w:ascii="Batang" w:eastAsia="Malgun Gothic" w:hAnsi="Times New Roman" w:cs="Times New Roman"/>
                <w:b w:val="0"/>
                <w:color w:val="auto"/>
              </w:rPr>
              <w:t>경우</w:t>
            </w:r>
          </w:p>
          <w:p w14:paraId="57E31B55" w14:textId="5417BBFC" w:rsidR="008B5D46" w:rsidRDefault="023473DA" w:rsidP="00D91E9A">
            <w:pPr>
              <w:pStyle w:val="a2"/>
              <w:jc w:val="both"/>
              <w:rPr>
                <w:rStyle w:val="a1"/>
                <w:rFonts w:ascii="Batang" w:eastAsia="Malgun Gothic" w:hAnsi="Times New Roman" w:cs="Times New Roman"/>
                <w:b w:val="0"/>
                <w:color w:val="auto"/>
              </w:rPr>
            </w:pPr>
            <w:r w:rsidRPr="00D76D4E">
              <w:rPr>
                <w:rStyle w:val="a1"/>
                <w:rFonts w:ascii="Batang" w:eastAsia="Malgun Gothic" w:hAnsi="Times New Roman" w:cs="Times New Roman"/>
                <w:b w:val="0"/>
                <w:color w:val="auto"/>
              </w:rPr>
              <w:t xml:space="preserve">- </w:t>
            </w:r>
            <w:r w:rsidRPr="00D76D4E">
              <w:rPr>
                <w:rStyle w:val="a1"/>
                <w:rFonts w:ascii="Batang" w:eastAsia="Malgun Gothic" w:hAnsi="Times New Roman" w:cs="Times New Roman"/>
                <w:b w:val="0"/>
                <w:color w:val="auto"/>
              </w:rPr>
              <w:t>시스템은</w:t>
            </w:r>
            <w:r w:rsidRPr="00D76D4E">
              <w:rPr>
                <w:rStyle w:val="a1"/>
                <w:rFonts w:ascii="Batang" w:eastAsia="Malgun Gothic" w:hAnsi="Times New Roman" w:cs="Times New Roman"/>
                <w:b w:val="0"/>
                <w:color w:val="auto"/>
              </w:rPr>
              <w:t xml:space="preserve"> </w:t>
            </w:r>
            <w:r w:rsidRPr="00D76D4E">
              <w:rPr>
                <w:rStyle w:val="a1"/>
                <w:rFonts w:ascii="Batang" w:eastAsia="Malgun Gothic" w:hAnsi="Times New Roman" w:cs="Times New Roman"/>
                <w:b w:val="0"/>
                <w:color w:val="auto"/>
              </w:rPr>
              <w:t>마감일이</w:t>
            </w:r>
            <w:r w:rsidRPr="00D76D4E">
              <w:rPr>
                <w:rStyle w:val="a1"/>
                <w:rFonts w:ascii="Batang" w:eastAsia="Malgun Gothic" w:hAnsi="Times New Roman" w:cs="Times New Roman"/>
                <w:b w:val="0"/>
                <w:color w:val="auto"/>
              </w:rPr>
              <w:t xml:space="preserve"> </w:t>
            </w:r>
            <w:r w:rsidRPr="00D76D4E">
              <w:rPr>
                <w:rStyle w:val="a1"/>
                <w:rFonts w:ascii="Batang" w:eastAsia="Malgun Gothic" w:hAnsi="Times New Roman" w:cs="Times New Roman"/>
                <w:b w:val="0"/>
                <w:color w:val="auto"/>
              </w:rPr>
              <w:t>등록되어</w:t>
            </w:r>
            <w:r w:rsidRPr="00D76D4E">
              <w:rPr>
                <w:rStyle w:val="a1"/>
                <w:rFonts w:ascii="Batang" w:eastAsia="Malgun Gothic" w:hAnsi="Times New Roman" w:cs="Times New Roman"/>
                <w:b w:val="0"/>
                <w:color w:val="auto"/>
              </w:rPr>
              <w:t xml:space="preserve"> </w:t>
            </w:r>
            <w:r w:rsidRPr="00D76D4E">
              <w:rPr>
                <w:rStyle w:val="a1"/>
                <w:rFonts w:ascii="Batang" w:eastAsia="Malgun Gothic" w:hAnsi="Times New Roman" w:cs="Times New Roman"/>
                <w:b w:val="0"/>
                <w:color w:val="auto"/>
              </w:rPr>
              <w:t>있지</w:t>
            </w:r>
            <w:r w:rsidRPr="00D76D4E">
              <w:rPr>
                <w:rStyle w:val="a1"/>
                <w:rFonts w:ascii="Batang" w:eastAsia="Malgun Gothic" w:hAnsi="Times New Roman" w:cs="Times New Roman"/>
                <w:b w:val="0"/>
                <w:color w:val="auto"/>
              </w:rPr>
              <w:t xml:space="preserve"> </w:t>
            </w:r>
            <w:r w:rsidRPr="00D76D4E">
              <w:rPr>
                <w:rStyle w:val="a1"/>
                <w:rFonts w:ascii="Batang" w:eastAsia="Malgun Gothic" w:hAnsi="Times New Roman" w:cs="Times New Roman"/>
                <w:b w:val="0"/>
                <w:color w:val="auto"/>
              </w:rPr>
              <w:t>않은</w:t>
            </w:r>
            <w:r w:rsidRPr="00D76D4E">
              <w:rPr>
                <w:rStyle w:val="a1"/>
                <w:rFonts w:ascii="Batang" w:eastAsia="Malgun Gothic" w:hAnsi="Times New Roman" w:cs="Times New Roman"/>
                <w:b w:val="0"/>
                <w:color w:val="auto"/>
              </w:rPr>
              <w:t xml:space="preserve"> </w:t>
            </w:r>
            <w:r w:rsidRPr="00D76D4E">
              <w:rPr>
                <w:rStyle w:val="a1"/>
                <w:rFonts w:ascii="Batang" w:eastAsia="Malgun Gothic" w:hAnsi="Times New Roman" w:cs="Times New Roman"/>
                <w:b w:val="0"/>
                <w:color w:val="auto"/>
              </w:rPr>
              <w:t>할</w:t>
            </w:r>
            <w:r w:rsidRPr="00D76D4E">
              <w:rPr>
                <w:rStyle w:val="a1"/>
                <w:rFonts w:ascii="Batang" w:eastAsia="Malgun Gothic" w:hAnsi="Times New Roman" w:cs="Times New Roman"/>
                <w:b w:val="0"/>
                <w:color w:val="auto"/>
              </w:rPr>
              <w:t xml:space="preserve"> </w:t>
            </w:r>
            <w:r w:rsidR="4F2EEBA3" w:rsidRPr="00D76D4E">
              <w:rPr>
                <w:rStyle w:val="a1"/>
                <w:rFonts w:ascii="Batang" w:eastAsia="Malgun Gothic" w:hAnsi="Times New Roman" w:cs="Times New Roman"/>
                <w:b w:val="0"/>
                <w:color w:val="auto"/>
              </w:rPr>
              <w:t>일은</w:t>
            </w:r>
            <w:r w:rsidR="4F2EEBA3" w:rsidRPr="00D76D4E">
              <w:rPr>
                <w:rStyle w:val="a1"/>
                <w:rFonts w:ascii="Batang" w:eastAsia="Malgun Gothic" w:hAnsi="Times New Roman" w:cs="Times New Roman"/>
                <w:b w:val="0"/>
                <w:color w:val="auto"/>
              </w:rPr>
              <w:t xml:space="preserve"> </w:t>
            </w:r>
            <w:r w:rsidR="4F2EEBA3" w:rsidRPr="00D76D4E">
              <w:rPr>
                <w:rStyle w:val="a1"/>
                <w:rFonts w:ascii="Batang" w:eastAsia="Malgun Gothic" w:hAnsi="Times New Roman" w:cs="Times New Roman"/>
                <w:b w:val="0"/>
                <w:color w:val="auto"/>
              </w:rPr>
              <w:t>생성순으로</w:t>
            </w:r>
            <w:r w:rsidR="00320DF1" w:rsidRPr="00D76D4E">
              <w:rPr>
                <w:rStyle w:val="a1"/>
                <w:rFonts w:ascii="Batang" w:eastAsia="Malgun Gothic" w:hAnsi="Times New Roman" w:cs="Times New Roman" w:hint="eastAsia"/>
                <w:b w:val="0"/>
                <w:color w:val="auto"/>
              </w:rPr>
              <w:t xml:space="preserve"> </w:t>
            </w:r>
            <w:r w:rsidRPr="00D76D4E">
              <w:rPr>
                <w:rStyle w:val="a1"/>
                <w:rFonts w:ascii="Batang" w:eastAsia="Malgun Gothic" w:hAnsi="Times New Roman" w:cs="Times New Roman"/>
                <w:b w:val="0"/>
                <w:color w:val="auto"/>
              </w:rPr>
              <w:t>최하단에</w:t>
            </w:r>
            <w:r w:rsidRPr="00D76D4E">
              <w:rPr>
                <w:rStyle w:val="a1"/>
                <w:rFonts w:ascii="Batang" w:eastAsia="Malgun Gothic" w:hAnsi="Times New Roman" w:cs="Times New Roman"/>
                <w:b w:val="0"/>
                <w:color w:val="auto"/>
              </w:rPr>
              <w:t xml:space="preserve"> </w:t>
            </w:r>
            <w:r w:rsidRPr="00D76D4E">
              <w:rPr>
                <w:rStyle w:val="a1"/>
                <w:rFonts w:ascii="Batang" w:eastAsia="Malgun Gothic" w:hAnsi="Times New Roman" w:cs="Times New Roman"/>
                <w:b w:val="0"/>
                <w:color w:val="auto"/>
              </w:rPr>
              <w:t>위치한다</w:t>
            </w:r>
            <w:r w:rsidRPr="00D76D4E">
              <w:rPr>
                <w:rStyle w:val="a1"/>
                <w:rFonts w:ascii="Batang" w:eastAsia="Malgun Gothic" w:hAnsi="Times New Roman" w:cs="Times New Roman"/>
                <w:b w:val="0"/>
                <w:color w:val="auto"/>
              </w:rPr>
              <w:t>.</w:t>
            </w:r>
          </w:p>
        </w:tc>
      </w:tr>
      <w:tr w:rsidR="008B5D46" w14:paraId="0B5605AE" w14:textId="77777777" w:rsidTr="4FB4F5DF">
        <w:trPr>
          <w:trHeight w:val="300"/>
        </w:trPr>
        <w:tc>
          <w:tcPr>
            <w:tcW w:w="1514" w:type="dxa"/>
            <w:vMerge/>
          </w:tcPr>
          <w:p w14:paraId="14750D4C" w14:textId="77777777" w:rsidR="008B5D46" w:rsidRDefault="008B5D46" w:rsidP="00D91E9A"/>
        </w:tc>
        <w:tc>
          <w:tcPr>
            <w:tcW w:w="930" w:type="dxa"/>
            <w:shd w:val="clear" w:color="auto" w:fill="auto"/>
          </w:tcPr>
          <w:p w14:paraId="698BE656" w14:textId="2CC4CD06" w:rsidR="008B5D46" w:rsidRDefault="008B5D46" w:rsidP="5B9BCF04">
            <w:pPr>
              <w:pStyle w:val="a2"/>
              <w:rPr>
                <w:rStyle w:val="a1"/>
                <w:rFonts w:ascii="Batang" w:eastAsia="Malgun Gothic" w:hAnsi="Times New Roman" w:cs="Times New Roman"/>
                <w:b w:val="0"/>
                <w:color w:val="auto"/>
              </w:rPr>
            </w:pPr>
          </w:p>
        </w:tc>
        <w:tc>
          <w:tcPr>
            <w:tcW w:w="5872" w:type="dxa"/>
            <w:shd w:val="clear" w:color="auto" w:fill="auto"/>
          </w:tcPr>
          <w:p w14:paraId="37106741" w14:textId="3B84A913" w:rsidR="008B5D46" w:rsidRDefault="008B5D46" w:rsidP="00D91E9A">
            <w:pPr>
              <w:rPr>
                <w:rStyle w:val="a1"/>
                <w:color w:val="auto"/>
              </w:rPr>
            </w:pPr>
          </w:p>
        </w:tc>
      </w:tr>
      <w:tr w:rsidR="0060018B" w14:paraId="020D2846" w14:textId="77777777" w:rsidTr="4FB4F5DF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7E24883F" w14:textId="77777777" w:rsidR="0060018B" w:rsidRDefault="0060018B" w:rsidP="00D91E9A">
            <w:pPr>
              <w:pStyle w:val="a2"/>
            </w:pPr>
            <w:r>
              <w:t>시나리오</w:t>
            </w:r>
          </w:p>
        </w:tc>
        <w:tc>
          <w:tcPr>
            <w:tcW w:w="930" w:type="dxa"/>
          </w:tcPr>
          <w:p w14:paraId="5A8BE740" w14:textId="77777777" w:rsidR="0060018B" w:rsidRDefault="0060018B" w:rsidP="00D91E9A">
            <w:pPr>
              <w:rPr>
                <w:rStyle w:val="a1"/>
                <w:color w:val="auto"/>
              </w:rPr>
            </w:pPr>
            <w:r w:rsidRPr="023473DA">
              <w:rPr>
                <w:rStyle w:val="a1"/>
                <w:color w:val="auto"/>
              </w:rPr>
              <w:t>SN001</w:t>
            </w:r>
          </w:p>
        </w:tc>
        <w:tc>
          <w:tcPr>
            <w:tcW w:w="5872" w:type="dxa"/>
          </w:tcPr>
          <w:p w14:paraId="44336096" w14:textId="17F646D4" w:rsidR="0060018B" w:rsidRDefault="0060018B" w:rsidP="00D91E9A">
            <w:pPr>
              <w:rPr>
                <w:rStyle w:val="a1"/>
                <w:color w:val="auto"/>
              </w:rPr>
            </w:pPr>
            <w:r w:rsidRPr="023473DA">
              <w:rPr>
                <w:rStyle w:val="a1"/>
                <w:color w:val="auto"/>
              </w:rPr>
              <w:t>B01</w:t>
            </w:r>
            <w:r w:rsidRPr="023473DA">
              <w:rPr>
                <w:rStyle w:val="a1"/>
                <w:color w:val="auto"/>
              </w:rPr>
              <w:t>→</w:t>
            </w:r>
            <w:r w:rsidRPr="023473DA">
              <w:rPr>
                <w:rStyle w:val="a1"/>
                <w:color w:val="auto"/>
              </w:rPr>
              <w:t>B02</w:t>
            </w:r>
          </w:p>
        </w:tc>
      </w:tr>
      <w:tr w:rsidR="0060018B" w14:paraId="5362E2AD" w14:textId="77777777" w:rsidTr="4FB4F5DF">
        <w:trPr>
          <w:trHeight w:val="300"/>
        </w:trPr>
        <w:tc>
          <w:tcPr>
            <w:tcW w:w="1514" w:type="dxa"/>
            <w:vMerge/>
            <w:vAlign w:val="center"/>
          </w:tcPr>
          <w:p w14:paraId="06846E4F" w14:textId="2030BEEC" w:rsidR="0060018B" w:rsidRDefault="0060018B" w:rsidP="023473DA">
            <w:pPr>
              <w:pStyle w:val="a2"/>
            </w:pPr>
          </w:p>
        </w:tc>
        <w:tc>
          <w:tcPr>
            <w:tcW w:w="930" w:type="dxa"/>
          </w:tcPr>
          <w:p w14:paraId="1EA34A0F" w14:textId="7ADD4A4C" w:rsidR="0060018B" w:rsidRDefault="0060018B" w:rsidP="023473DA">
            <w:pPr>
              <w:rPr>
                <w:rStyle w:val="a1"/>
                <w:color w:val="auto"/>
              </w:rPr>
            </w:pPr>
            <w:r w:rsidRPr="023473DA">
              <w:rPr>
                <w:rStyle w:val="a1"/>
                <w:color w:val="auto"/>
              </w:rPr>
              <w:t>SN002</w:t>
            </w:r>
          </w:p>
        </w:tc>
        <w:tc>
          <w:tcPr>
            <w:tcW w:w="5872" w:type="dxa"/>
          </w:tcPr>
          <w:p w14:paraId="2530FD2F" w14:textId="32A4488F" w:rsidR="0060018B" w:rsidRDefault="0060018B" w:rsidP="023473DA">
            <w:pPr>
              <w:rPr>
                <w:rStyle w:val="a1"/>
                <w:color w:val="auto"/>
              </w:rPr>
            </w:pPr>
            <w:r w:rsidRPr="023473DA">
              <w:rPr>
                <w:rStyle w:val="a1"/>
                <w:color w:val="auto"/>
              </w:rPr>
              <w:t>B01</w:t>
            </w:r>
            <w:r w:rsidRPr="023473DA">
              <w:rPr>
                <w:rStyle w:val="a1"/>
                <w:color w:val="auto"/>
              </w:rPr>
              <w:t>→</w:t>
            </w:r>
            <w:r w:rsidRPr="023473DA">
              <w:rPr>
                <w:rStyle w:val="a1"/>
                <w:color w:val="auto"/>
              </w:rPr>
              <w:t>E01</w:t>
            </w:r>
            <w:r w:rsidRPr="023473DA">
              <w:rPr>
                <w:rStyle w:val="a1"/>
                <w:color w:val="auto"/>
              </w:rPr>
              <w:t>→</w:t>
            </w:r>
            <w:r w:rsidR="0F50AF8A" w:rsidRPr="2C26C87C">
              <w:rPr>
                <w:rStyle w:val="a1"/>
                <w:color w:val="auto"/>
              </w:rPr>
              <w:t>B0</w:t>
            </w:r>
            <w:r w:rsidR="5DDBFBA1" w:rsidRPr="2C26C87C">
              <w:rPr>
                <w:rStyle w:val="a1"/>
                <w:color w:val="auto"/>
              </w:rPr>
              <w:t>2</w:t>
            </w:r>
          </w:p>
        </w:tc>
      </w:tr>
    </w:tbl>
    <w:p w14:paraId="3F9A17F3" w14:textId="5B3421B4" w:rsidR="008B5D46" w:rsidRDefault="008B5D46" w:rsidP="00AB06DC">
      <w:pPr>
        <w:widowControl/>
        <w:wordWrap/>
        <w:autoSpaceDE/>
        <w:autoSpaceDN/>
        <w:jc w:val="left"/>
      </w:pPr>
    </w:p>
    <w:p w14:paraId="34EEC272" w14:textId="5256456F" w:rsidR="008B5D46" w:rsidRPr="008B5D46" w:rsidRDefault="39C5A572" w:rsidP="008B5D46">
      <w:pPr>
        <w:pStyle w:val="Heading4"/>
        <w:rPr>
          <w:rStyle w:val="a1"/>
          <w:color w:val="auto"/>
        </w:rPr>
      </w:pPr>
      <w:r w:rsidRPr="023473DA">
        <w:rPr>
          <w:rStyle w:val="a1"/>
          <w:color w:val="auto"/>
        </w:rPr>
        <w:t>UC01</w:t>
      </w:r>
      <w:r w:rsidR="00031E20">
        <w:rPr>
          <w:rStyle w:val="a1"/>
          <w:color w:val="auto"/>
        </w:rPr>
        <w:t>8</w:t>
      </w:r>
      <w:r w:rsidR="008B5D46" w:rsidRPr="023473DA">
        <w:rPr>
          <w:rStyle w:val="a1"/>
          <w:color w:val="auto"/>
        </w:rPr>
        <w:t xml:space="preserve">: 우선순위에 따라 </w:t>
      </w:r>
      <w:r w:rsidR="13B4A670" w:rsidRPr="023473DA">
        <w:rPr>
          <w:rStyle w:val="a1"/>
          <w:color w:val="auto"/>
        </w:rPr>
        <w:t>할 일</w:t>
      </w:r>
      <w:r w:rsidR="7386FA1F" w:rsidRPr="023473DA">
        <w:rPr>
          <w:rStyle w:val="a1"/>
          <w:color w:val="auto"/>
        </w:rPr>
        <w:t>을</w:t>
      </w:r>
      <w:r w:rsidR="008B5D46" w:rsidRPr="023473DA">
        <w:rPr>
          <w:rStyle w:val="a1"/>
          <w:color w:val="auto"/>
        </w:rPr>
        <w:t xml:space="preserve"> 정렬한다.</w:t>
      </w:r>
    </w:p>
    <w:p w14:paraId="1A26619F" w14:textId="77777777" w:rsidR="008B5D46" w:rsidRDefault="008B5D46" w:rsidP="008B5D46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8B5D46" w14:paraId="53998485" w14:textId="77777777" w:rsidTr="4FB4F5DF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4D7BC7D5" w14:textId="77777777" w:rsidR="008B5D46" w:rsidRDefault="008B5D46" w:rsidP="00D91E9A">
            <w:pPr>
              <w:pStyle w:val="a2"/>
            </w:pPr>
            <w:r>
              <w:t>설명</w:t>
            </w:r>
          </w:p>
        </w:tc>
        <w:tc>
          <w:tcPr>
            <w:tcW w:w="6802" w:type="dxa"/>
            <w:gridSpan w:val="2"/>
          </w:tcPr>
          <w:p w14:paraId="20AE23A0" w14:textId="07E0F503" w:rsidR="008B5D46" w:rsidRPr="00CD23CE" w:rsidRDefault="009A22E8" w:rsidP="00D91E9A">
            <w:pPr>
              <w:rPr>
                <w:rFonts w:ascii="Malgun Gothic" w:hAnsi="Malgun Gothic"/>
              </w:rPr>
            </w:pPr>
            <w:r>
              <w:rPr>
                <w:rFonts w:ascii="Malgun Gothic" w:hAnsi="Malgun Gothic" w:hint="eastAsia"/>
              </w:rPr>
              <w:t>회</w:t>
            </w:r>
            <w:r>
              <w:rPr>
                <w:rFonts w:hint="eastAsia"/>
              </w:rPr>
              <w:t>원</w:t>
            </w:r>
            <w:r>
              <w:rPr>
                <w:rFonts w:hint="eastAsia"/>
              </w:rPr>
              <w:t xml:space="preserve"> </w:t>
            </w:r>
            <w:r w:rsidR="023473DA" w:rsidRPr="00CD23CE">
              <w:rPr>
                <w:rFonts w:ascii="Malgun Gothic" w:hAnsi="Malgun Gothic"/>
              </w:rPr>
              <w:t xml:space="preserve">사용자가 정한 우선순위에 따라 </w:t>
            </w:r>
            <w:r w:rsidR="1C4344E9" w:rsidRPr="00CD23CE">
              <w:rPr>
                <w:rFonts w:ascii="Malgun Gothic" w:hAnsi="Malgun Gothic"/>
              </w:rPr>
              <w:t>할 일</w:t>
            </w:r>
            <w:r w:rsidR="0DBEF790" w:rsidRPr="00CD23CE">
              <w:rPr>
                <w:rFonts w:ascii="Malgun Gothic" w:hAnsi="Malgun Gothic"/>
              </w:rPr>
              <w:t>을</w:t>
            </w:r>
            <w:r w:rsidR="023473DA" w:rsidRPr="00CD23CE">
              <w:rPr>
                <w:rFonts w:ascii="Malgun Gothic" w:hAnsi="Malgun Gothic"/>
              </w:rPr>
              <w:t xml:space="preserve"> 정렬한다.</w:t>
            </w:r>
          </w:p>
        </w:tc>
      </w:tr>
      <w:tr w:rsidR="008B5D46" w14:paraId="6EAFF8FC" w14:textId="77777777" w:rsidTr="4FB4F5DF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437DC286" w14:textId="77777777" w:rsidR="008B5D46" w:rsidRDefault="008B5D46" w:rsidP="00D91E9A">
            <w:pPr>
              <w:pStyle w:val="a2"/>
            </w:pPr>
            <w:r>
              <w:t xml:space="preserve">관련 </w:t>
            </w:r>
            <w:proofErr w:type="spellStart"/>
            <w:r>
              <w:t>액터</w:t>
            </w:r>
            <w:proofErr w:type="spellEnd"/>
          </w:p>
        </w:tc>
        <w:tc>
          <w:tcPr>
            <w:tcW w:w="6802" w:type="dxa"/>
            <w:gridSpan w:val="2"/>
          </w:tcPr>
          <w:p w14:paraId="4A9C7136" w14:textId="205AEDE3" w:rsidR="008B5D46" w:rsidRPr="00CD23CE" w:rsidRDefault="49DEC67D" w:rsidP="5B9BCF04">
            <w:pPr>
              <w:spacing w:line="259" w:lineRule="auto"/>
              <w:rPr>
                <w:rStyle w:val="a1"/>
                <w:rFonts w:ascii="Malgun Gothic" w:hAnsi="Malgun Gothic"/>
                <w:color w:val="auto"/>
              </w:rPr>
            </w:pPr>
            <w:r w:rsidRPr="5B9BCF04">
              <w:rPr>
                <w:rStyle w:val="a1"/>
                <w:rFonts w:ascii="Malgun Gothic" w:hAnsi="Malgun Gothic"/>
                <w:color w:val="auto"/>
              </w:rPr>
              <w:t>회원</w:t>
            </w:r>
          </w:p>
        </w:tc>
      </w:tr>
      <w:tr w:rsidR="008B5D46" w14:paraId="44179D07" w14:textId="77777777" w:rsidTr="4FB4F5DF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6FEFC99D" w14:textId="77777777" w:rsidR="008B5D46" w:rsidRDefault="008B5D46" w:rsidP="00D91E9A">
            <w:pPr>
              <w:pStyle w:val="a2"/>
            </w:pPr>
            <w:r>
              <w:t>사전 조건</w:t>
            </w:r>
          </w:p>
        </w:tc>
        <w:tc>
          <w:tcPr>
            <w:tcW w:w="6802" w:type="dxa"/>
            <w:gridSpan w:val="2"/>
          </w:tcPr>
          <w:p w14:paraId="5A750FC4" w14:textId="556F4E2F" w:rsidR="008B5D46" w:rsidRPr="00CD23CE" w:rsidRDefault="25DDB98A" w:rsidP="49786CB4">
            <w:pPr>
              <w:spacing w:line="259" w:lineRule="auto"/>
              <w:rPr>
                <w:rStyle w:val="a1"/>
                <w:rFonts w:ascii="Malgun Gothic" w:hAnsi="Malgun Gothic"/>
                <w:color w:val="auto"/>
              </w:rPr>
            </w:pPr>
            <w:r w:rsidRPr="00CD23CE">
              <w:rPr>
                <w:rStyle w:val="a1"/>
                <w:rFonts w:ascii="Malgun Gothic" w:hAnsi="Malgun Gothic"/>
                <w:color w:val="auto"/>
              </w:rPr>
              <w:t>사용자는 UC002를 통해 로그인을 해야 한다.</w:t>
            </w:r>
          </w:p>
          <w:p w14:paraId="4F94871E" w14:textId="209A68E8" w:rsidR="008B5D46" w:rsidRPr="00CD23CE" w:rsidRDefault="25DDB98A" w:rsidP="5CEF5346">
            <w:pPr>
              <w:spacing w:line="259" w:lineRule="auto"/>
              <w:rPr>
                <w:rStyle w:val="a1"/>
                <w:rFonts w:ascii="Malgun Gothic" w:hAnsi="Malgun Gothic"/>
                <w:color w:val="auto"/>
              </w:rPr>
            </w:pPr>
            <w:r w:rsidRPr="00CD23CE">
              <w:rPr>
                <w:rStyle w:val="a1"/>
                <w:rFonts w:ascii="Malgun Gothic" w:hAnsi="Malgun Gothic"/>
                <w:color w:val="auto"/>
              </w:rPr>
              <w:t>UC00</w:t>
            </w:r>
            <w:r w:rsidR="43AC0727" w:rsidRPr="00CD23CE">
              <w:rPr>
                <w:rStyle w:val="a1"/>
                <w:rFonts w:ascii="Malgun Gothic" w:hAnsi="Malgun Gothic"/>
                <w:color w:val="auto"/>
              </w:rPr>
              <w:t>9</w:t>
            </w:r>
            <w:r w:rsidRPr="00CD23CE">
              <w:rPr>
                <w:rStyle w:val="a1"/>
                <w:rFonts w:ascii="Malgun Gothic" w:hAnsi="Malgun Gothic"/>
                <w:color w:val="auto"/>
              </w:rPr>
              <w:t xml:space="preserve">을 통해 </w:t>
            </w:r>
            <w:r w:rsidR="023473DA" w:rsidRPr="00CD23CE">
              <w:rPr>
                <w:rStyle w:val="a1"/>
                <w:rFonts w:ascii="Malgun Gothic" w:hAnsi="Malgun Gothic"/>
                <w:color w:val="auto"/>
              </w:rPr>
              <w:t xml:space="preserve">할 일에 </w:t>
            </w:r>
            <w:r w:rsidRPr="00CD23CE">
              <w:rPr>
                <w:rStyle w:val="a1"/>
                <w:rFonts w:ascii="Malgun Gothic" w:hAnsi="Malgun Gothic"/>
                <w:color w:val="auto"/>
              </w:rPr>
              <w:t>마감일이 설정</w:t>
            </w:r>
            <w:r w:rsidR="023473DA" w:rsidRPr="00CD23CE">
              <w:rPr>
                <w:rStyle w:val="a1"/>
                <w:rFonts w:ascii="Malgun Gothic" w:hAnsi="Malgun Gothic"/>
                <w:color w:val="auto"/>
              </w:rPr>
              <w:t xml:space="preserve"> 되어있어야 한다.</w:t>
            </w:r>
          </w:p>
          <w:p w14:paraId="5D1685CB" w14:textId="644289FA" w:rsidR="008B5D46" w:rsidRPr="00CD23CE" w:rsidRDefault="09B76633" w:rsidP="023473DA">
            <w:pPr>
              <w:spacing w:line="259" w:lineRule="auto"/>
              <w:rPr>
                <w:rStyle w:val="a1"/>
                <w:rFonts w:ascii="Malgun Gothic" w:hAnsi="Malgun Gothic"/>
                <w:color w:val="000000" w:themeColor="text1"/>
              </w:rPr>
            </w:pPr>
            <w:r w:rsidRPr="2CB70F4E">
              <w:rPr>
                <w:rStyle w:val="a1"/>
                <w:rFonts w:ascii="Malgun Gothic" w:hAnsi="Malgun Gothic"/>
                <w:color w:val="000000" w:themeColor="text1"/>
              </w:rPr>
              <w:t>회원은 UC007을 통해 할 일</w:t>
            </w:r>
            <w:r w:rsidR="007E3CD9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을 볼 수 있는 </w:t>
            </w:r>
            <w:r w:rsidRPr="2CB70F4E">
              <w:rPr>
                <w:rStyle w:val="a1"/>
                <w:rFonts w:ascii="Malgun Gothic" w:hAnsi="Malgun Gothic"/>
                <w:color w:val="000000" w:themeColor="text1"/>
              </w:rPr>
              <w:t>상태여야 한다.</w:t>
            </w:r>
          </w:p>
        </w:tc>
      </w:tr>
      <w:tr w:rsidR="008B5D46" w14:paraId="598D4DF7" w14:textId="77777777" w:rsidTr="4FB4F5DF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58EFFF0A" w14:textId="77777777" w:rsidR="008B5D46" w:rsidRDefault="008B5D46" w:rsidP="00D91E9A">
            <w:pPr>
              <w:pStyle w:val="a2"/>
            </w:pPr>
            <w:r>
              <w:lastRenderedPageBreak/>
              <w:t>사후 조건</w:t>
            </w:r>
          </w:p>
        </w:tc>
        <w:tc>
          <w:tcPr>
            <w:tcW w:w="6802" w:type="dxa"/>
            <w:gridSpan w:val="2"/>
          </w:tcPr>
          <w:p w14:paraId="0A18193F" w14:textId="55EE424E" w:rsidR="008B5D46" w:rsidRPr="00CD23CE" w:rsidRDefault="023473DA" w:rsidP="00D91E9A">
            <w:pPr>
              <w:rPr>
                <w:rStyle w:val="a1"/>
                <w:rFonts w:ascii="Malgun Gothic" w:hAnsi="Malgun Gothic"/>
                <w:color w:val="auto"/>
              </w:rPr>
            </w:pPr>
            <w:r w:rsidRPr="00CD23CE">
              <w:rPr>
                <w:rStyle w:val="a1"/>
                <w:rFonts w:ascii="Malgun Gothic" w:hAnsi="Malgun Gothic"/>
                <w:color w:val="auto"/>
              </w:rPr>
              <w:t xml:space="preserve">사용자가 설정한 우선순위에 따라 할 </w:t>
            </w:r>
            <w:r w:rsidR="2DD945EB" w:rsidRPr="00CD23CE">
              <w:rPr>
                <w:rStyle w:val="a1"/>
                <w:rFonts w:ascii="Malgun Gothic" w:hAnsi="Malgun Gothic"/>
                <w:color w:val="auto"/>
              </w:rPr>
              <w:t>일이</w:t>
            </w:r>
            <w:r w:rsidRPr="00CD23CE">
              <w:rPr>
                <w:rStyle w:val="a1"/>
                <w:rFonts w:ascii="Malgun Gothic" w:hAnsi="Malgun Gothic"/>
                <w:color w:val="auto"/>
              </w:rPr>
              <w:t xml:space="preserve"> 정렬되어야 한다.</w:t>
            </w:r>
          </w:p>
        </w:tc>
      </w:tr>
      <w:tr w:rsidR="008B5D46" w14:paraId="4F0301AF" w14:textId="77777777" w:rsidTr="4FB4F5DF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63701A21" w14:textId="28842E11" w:rsidR="7BBFABE3" w:rsidRDefault="7BBFABE3" w:rsidP="2229DBAE">
            <w:pPr>
              <w:pStyle w:val="a2"/>
            </w:pPr>
            <w:r>
              <w:t>기본 흐름</w:t>
            </w:r>
          </w:p>
        </w:tc>
        <w:tc>
          <w:tcPr>
            <w:tcW w:w="930" w:type="dxa"/>
            <w:shd w:val="clear" w:color="auto" w:fill="auto"/>
          </w:tcPr>
          <w:p w14:paraId="1DAB8DDE" w14:textId="4C40A435" w:rsidR="023473DA" w:rsidRPr="00CD23CE" w:rsidRDefault="45703EA7" w:rsidP="023473DA">
            <w:pPr>
              <w:jc w:val="center"/>
              <w:rPr>
                <w:rStyle w:val="a1"/>
                <w:rFonts w:ascii="Malgun Gothic" w:hAnsi="Malgun Gothic"/>
                <w:color w:val="auto"/>
              </w:rPr>
            </w:pPr>
            <w:r w:rsidRPr="5B22FDC7">
              <w:rPr>
                <w:rStyle w:val="a1"/>
                <w:rFonts w:ascii="Malgun Gothic" w:hAnsi="Malgun Gothic"/>
                <w:color w:val="auto"/>
              </w:rPr>
              <w:t>B0</w:t>
            </w:r>
            <w:r w:rsidR="0A012EAE" w:rsidRPr="5B22FDC7">
              <w:rPr>
                <w:rStyle w:val="a1"/>
                <w:rFonts w:ascii="Malgun Gothic" w:hAnsi="Malgun Gothic"/>
                <w:color w:val="auto"/>
              </w:rPr>
              <w:t>1</w:t>
            </w:r>
          </w:p>
        </w:tc>
        <w:tc>
          <w:tcPr>
            <w:tcW w:w="5872" w:type="dxa"/>
            <w:shd w:val="clear" w:color="auto" w:fill="auto"/>
          </w:tcPr>
          <w:p w14:paraId="74E71F08" w14:textId="187735E0" w:rsidR="023473DA" w:rsidRPr="00CD23CE" w:rsidRDefault="4FB4F5DF" w:rsidP="023473DA">
            <w:pPr>
              <w:rPr>
                <w:rStyle w:val="a1"/>
                <w:color w:val="auto"/>
              </w:rPr>
            </w:pPr>
            <w:r w:rsidRPr="4FB4F5DF">
              <w:rPr>
                <w:rStyle w:val="a1"/>
                <w:color w:val="auto"/>
              </w:rPr>
              <w:t>사용자는</w:t>
            </w:r>
            <w:r w:rsidRPr="4FB4F5DF">
              <w:rPr>
                <w:rStyle w:val="a1"/>
                <w:color w:val="auto"/>
              </w:rPr>
              <w:t xml:space="preserve"> </w:t>
            </w:r>
            <w:r w:rsidRPr="6CA11E1A">
              <w:rPr>
                <w:rStyle w:val="a1"/>
                <w:color w:val="auto"/>
              </w:rPr>
              <w:t>할</w:t>
            </w:r>
            <w:r w:rsidRPr="6CA11E1A">
              <w:rPr>
                <w:rStyle w:val="a1"/>
                <w:color w:val="auto"/>
              </w:rPr>
              <w:t xml:space="preserve"> </w:t>
            </w:r>
            <w:r w:rsidRPr="6CA11E1A">
              <w:rPr>
                <w:rStyle w:val="a1"/>
                <w:color w:val="auto"/>
              </w:rPr>
              <w:t>일</w:t>
            </w:r>
            <w:r w:rsidRPr="6CA11E1A">
              <w:rPr>
                <w:rStyle w:val="a1"/>
                <w:color w:val="auto"/>
              </w:rPr>
              <w:t xml:space="preserve"> </w:t>
            </w:r>
            <w:r w:rsidRPr="4FB4F5DF">
              <w:rPr>
                <w:rStyle w:val="a1"/>
                <w:color w:val="auto"/>
              </w:rPr>
              <w:t>목록의</w:t>
            </w:r>
            <w:r w:rsidRPr="4FB4F5DF">
              <w:rPr>
                <w:rStyle w:val="a1"/>
                <w:color w:val="auto"/>
              </w:rPr>
              <w:t xml:space="preserve"> </w:t>
            </w:r>
            <w:r w:rsidRPr="4FB4F5DF">
              <w:rPr>
                <w:rStyle w:val="a1"/>
                <w:color w:val="auto"/>
              </w:rPr>
              <w:t>정렬</w:t>
            </w:r>
            <w:r w:rsidRPr="4FB4F5DF">
              <w:rPr>
                <w:rStyle w:val="a1"/>
                <w:color w:val="auto"/>
              </w:rPr>
              <w:t xml:space="preserve"> </w:t>
            </w:r>
            <w:r w:rsidRPr="4FB4F5DF">
              <w:rPr>
                <w:rStyle w:val="a1"/>
                <w:color w:val="auto"/>
              </w:rPr>
              <w:t>방식을</w:t>
            </w:r>
            <w:r w:rsidRPr="4FB4F5DF">
              <w:rPr>
                <w:rStyle w:val="a1"/>
                <w:color w:val="auto"/>
              </w:rPr>
              <w:t xml:space="preserve"> </w:t>
            </w:r>
            <w:r w:rsidRPr="4FB4F5DF">
              <w:rPr>
                <w:rStyle w:val="a1"/>
                <w:color w:val="auto"/>
              </w:rPr>
              <w:t>우선순위로</w:t>
            </w:r>
            <w:r w:rsidRPr="4FB4F5DF">
              <w:rPr>
                <w:rStyle w:val="a1"/>
                <w:color w:val="auto"/>
              </w:rPr>
              <w:t xml:space="preserve"> </w:t>
            </w:r>
            <w:r w:rsidRPr="4FB4F5DF">
              <w:rPr>
                <w:rStyle w:val="a1"/>
                <w:color w:val="auto"/>
              </w:rPr>
              <w:t>설정한다</w:t>
            </w:r>
            <w:r w:rsidRPr="4FB4F5DF">
              <w:rPr>
                <w:rStyle w:val="a1"/>
                <w:color w:val="auto"/>
              </w:rPr>
              <w:t>.</w:t>
            </w:r>
          </w:p>
        </w:tc>
      </w:tr>
      <w:tr w:rsidR="023473DA" w14:paraId="3760365D" w14:textId="77777777" w:rsidTr="4FB4F5DF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5074945C" w14:textId="7292F02B" w:rsidR="023473DA" w:rsidRDefault="023473DA" w:rsidP="023473DA">
            <w:pPr>
              <w:pStyle w:val="a2"/>
            </w:pPr>
          </w:p>
        </w:tc>
        <w:tc>
          <w:tcPr>
            <w:tcW w:w="930" w:type="dxa"/>
            <w:shd w:val="clear" w:color="auto" w:fill="auto"/>
          </w:tcPr>
          <w:p w14:paraId="5DB9129C" w14:textId="56AA647B" w:rsidR="023473DA" w:rsidRPr="00CD23CE" w:rsidRDefault="45703EA7" w:rsidP="023473DA">
            <w:pPr>
              <w:jc w:val="center"/>
              <w:rPr>
                <w:rStyle w:val="a1"/>
                <w:rFonts w:ascii="Malgun Gothic" w:hAnsi="Malgun Gothic"/>
                <w:color w:val="auto"/>
              </w:rPr>
            </w:pPr>
            <w:r w:rsidRPr="5B22FDC7">
              <w:rPr>
                <w:rStyle w:val="a1"/>
                <w:rFonts w:ascii="Malgun Gothic" w:hAnsi="Malgun Gothic"/>
                <w:color w:val="auto"/>
              </w:rPr>
              <w:t>B0</w:t>
            </w:r>
            <w:r w:rsidR="6668F95E" w:rsidRPr="5B22FDC7">
              <w:rPr>
                <w:rStyle w:val="a1"/>
                <w:rFonts w:ascii="Malgun Gothic" w:hAnsi="Malgun Gothic"/>
                <w:color w:val="auto"/>
              </w:rPr>
              <w:t>2</w:t>
            </w:r>
          </w:p>
        </w:tc>
        <w:tc>
          <w:tcPr>
            <w:tcW w:w="5872" w:type="dxa"/>
            <w:shd w:val="clear" w:color="auto" w:fill="auto"/>
          </w:tcPr>
          <w:p w14:paraId="060EE5DA" w14:textId="5B6DA037" w:rsidR="023473DA" w:rsidRPr="00CD23CE" w:rsidRDefault="023473DA" w:rsidP="023473DA">
            <w:pPr>
              <w:rPr>
                <w:rStyle w:val="a1"/>
                <w:rFonts w:ascii="Malgun Gothic" w:hAnsi="Malgun Gothic"/>
                <w:color w:val="auto"/>
              </w:rPr>
            </w:pPr>
            <w:r w:rsidRPr="00CD23CE">
              <w:rPr>
                <w:rStyle w:val="a1"/>
                <w:rFonts w:ascii="Malgun Gothic" w:hAnsi="Malgun Gothic"/>
                <w:color w:val="auto"/>
              </w:rPr>
              <w:t>시스</w:t>
            </w:r>
            <w:r w:rsidR="00ED7CEA">
              <w:rPr>
                <w:rStyle w:val="a1"/>
                <w:rFonts w:ascii="Malgun Gothic" w:hAnsi="Malgun Gothic" w:hint="eastAsia"/>
                <w:color w:val="auto"/>
              </w:rPr>
              <w:t xml:space="preserve">템은 </w:t>
            </w:r>
            <w:r w:rsidR="008A7E7A">
              <w:rPr>
                <w:rStyle w:val="a1"/>
                <w:rFonts w:ascii="Malgun Gothic" w:hAnsi="Malgun Gothic" w:hint="eastAsia"/>
                <w:color w:val="auto"/>
              </w:rPr>
              <w:t>목록 내의 할 일을</w:t>
            </w:r>
            <w:r w:rsidRPr="00CD23CE">
              <w:rPr>
                <w:rStyle w:val="a1"/>
                <w:rFonts w:ascii="Malgun Gothic" w:hAnsi="Malgun Gothic"/>
                <w:color w:val="auto"/>
              </w:rPr>
              <w:t xml:space="preserve"> 우선순위에 따라 정렬한다.</w:t>
            </w:r>
          </w:p>
        </w:tc>
      </w:tr>
      <w:tr w:rsidR="008B5D46" w14:paraId="25B75462" w14:textId="77777777" w:rsidTr="4FB4F5DF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416478CE" w14:textId="77777777" w:rsidR="008B5D46" w:rsidRDefault="008B5D46" w:rsidP="00D91E9A">
            <w:pPr>
              <w:pStyle w:val="a2"/>
            </w:pPr>
            <w:r>
              <w:t>대안 흐름</w:t>
            </w:r>
          </w:p>
        </w:tc>
        <w:tc>
          <w:tcPr>
            <w:tcW w:w="930" w:type="dxa"/>
            <w:shd w:val="clear" w:color="auto" w:fill="auto"/>
          </w:tcPr>
          <w:p w14:paraId="467B55B2" w14:textId="77777777" w:rsidR="008B5D46" w:rsidRPr="00CD23CE" w:rsidRDefault="008B5D46" w:rsidP="00D91E9A">
            <w:pPr>
              <w:pStyle w:val="a2"/>
              <w:rPr>
                <w:rStyle w:val="a1"/>
                <w:rFonts w:ascii="Malgun Gothic" w:eastAsia="Malgun Gothic" w:hAnsi="Malgun Gothic" w:cs="Times New Roman"/>
                <w:b w:val="0"/>
                <w:color w:val="auto"/>
              </w:rPr>
            </w:pPr>
          </w:p>
        </w:tc>
        <w:tc>
          <w:tcPr>
            <w:tcW w:w="5872" w:type="dxa"/>
            <w:shd w:val="clear" w:color="auto" w:fill="auto"/>
          </w:tcPr>
          <w:p w14:paraId="049365DC" w14:textId="77777777" w:rsidR="008B5D46" w:rsidRPr="00CD23CE" w:rsidRDefault="008B5D46" w:rsidP="00D91E9A">
            <w:pPr>
              <w:pStyle w:val="a2"/>
              <w:rPr>
                <w:rStyle w:val="a1"/>
                <w:rFonts w:ascii="Malgun Gothic" w:eastAsia="Malgun Gothic" w:hAnsi="Malgun Gothic" w:cs="Times New Roman"/>
                <w:b w:val="0"/>
                <w:color w:val="auto"/>
              </w:rPr>
            </w:pPr>
          </w:p>
        </w:tc>
      </w:tr>
      <w:tr w:rsidR="008B5D46" w14:paraId="3BB9C37D" w14:textId="77777777" w:rsidTr="4FB4F5DF">
        <w:trPr>
          <w:trHeight w:val="300"/>
        </w:trPr>
        <w:tc>
          <w:tcPr>
            <w:tcW w:w="1514" w:type="dxa"/>
            <w:vMerge/>
          </w:tcPr>
          <w:p w14:paraId="052CF491" w14:textId="77777777" w:rsidR="008B5D46" w:rsidRDefault="008B5D46" w:rsidP="00D91E9A"/>
        </w:tc>
        <w:tc>
          <w:tcPr>
            <w:tcW w:w="930" w:type="dxa"/>
            <w:shd w:val="clear" w:color="auto" w:fill="auto"/>
          </w:tcPr>
          <w:p w14:paraId="28AF24A9" w14:textId="77777777" w:rsidR="008B5D46" w:rsidRPr="00CD23CE" w:rsidRDefault="008B5D46" w:rsidP="00D91E9A">
            <w:pPr>
              <w:pStyle w:val="a2"/>
              <w:rPr>
                <w:rStyle w:val="a1"/>
                <w:rFonts w:ascii="Malgun Gothic" w:eastAsia="Malgun Gothic" w:hAnsi="Malgun Gothic" w:cs="Times New Roman"/>
                <w:b w:val="0"/>
                <w:color w:val="auto"/>
              </w:rPr>
            </w:pPr>
          </w:p>
        </w:tc>
        <w:tc>
          <w:tcPr>
            <w:tcW w:w="5872" w:type="dxa"/>
            <w:shd w:val="clear" w:color="auto" w:fill="auto"/>
          </w:tcPr>
          <w:p w14:paraId="621E33E5" w14:textId="77777777" w:rsidR="008B5D46" w:rsidRPr="00CD23CE" w:rsidRDefault="008B5D46" w:rsidP="00D91E9A">
            <w:pPr>
              <w:pStyle w:val="a2"/>
              <w:rPr>
                <w:rStyle w:val="a1"/>
                <w:rFonts w:ascii="Malgun Gothic" w:eastAsia="Malgun Gothic" w:hAnsi="Malgun Gothic" w:cs="Times New Roman"/>
                <w:b w:val="0"/>
                <w:color w:val="auto"/>
              </w:rPr>
            </w:pPr>
          </w:p>
        </w:tc>
      </w:tr>
      <w:tr w:rsidR="008B5D46" w14:paraId="75868B9C" w14:textId="77777777" w:rsidTr="4FB4F5DF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608D7072" w14:textId="77777777" w:rsidR="008B5D46" w:rsidRDefault="008B5D46" w:rsidP="00D91E9A">
            <w:pPr>
              <w:pStyle w:val="a2"/>
            </w:pPr>
            <w:r>
              <w:t>예외 흐름</w:t>
            </w:r>
          </w:p>
        </w:tc>
        <w:tc>
          <w:tcPr>
            <w:tcW w:w="930" w:type="dxa"/>
            <w:shd w:val="clear" w:color="auto" w:fill="auto"/>
          </w:tcPr>
          <w:p w14:paraId="2D7298BB" w14:textId="77777777" w:rsidR="023473DA" w:rsidRPr="00CD23CE" w:rsidRDefault="023473DA" w:rsidP="023473DA">
            <w:pPr>
              <w:pStyle w:val="a2"/>
              <w:rPr>
                <w:rStyle w:val="a1"/>
                <w:rFonts w:ascii="Malgun Gothic" w:eastAsia="Malgun Gothic" w:hAnsi="Malgun Gothic" w:cs="Times New Roman"/>
                <w:b w:val="0"/>
                <w:color w:val="auto"/>
              </w:rPr>
            </w:pPr>
            <w:r w:rsidRPr="00CD23CE">
              <w:rPr>
                <w:rStyle w:val="a1"/>
                <w:rFonts w:ascii="Malgun Gothic" w:eastAsia="Malgun Gothic" w:hAnsi="Malgun Gothic" w:cs="Times New Roman"/>
                <w:b w:val="0"/>
                <w:color w:val="auto"/>
              </w:rPr>
              <w:t>E01</w:t>
            </w:r>
          </w:p>
        </w:tc>
        <w:tc>
          <w:tcPr>
            <w:tcW w:w="5872" w:type="dxa"/>
            <w:shd w:val="clear" w:color="auto" w:fill="auto"/>
          </w:tcPr>
          <w:p w14:paraId="1EA1102A" w14:textId="703F4B2A" w:rsidR="023473DA" w:rsidRPr="00CD23CE" w:rsidRDefault="023473DA" w:rsidP="023473DA">
            <w:pPr>
              <w:pStyle w:val="a2"/>
              <w:jc w:val="both"/>
              <w:rPr>
                <w:rStyle w:val="a1"/>
                <w:rFonts w:ascii="Malgun Gothic" w:eastAsia="Malgun Gothic" w:hAnsi="Malgun Gothic" w:cs="Times New Roman"/>
                <w:b w:val="0"/>
                <w:color w:val="auto"/>
              </w:rPr>
            </w:pPr>
            <w:r w:rsidRPr="00CD23CE">
              <w:rPr>
                <w:rStyle w:val="a1"/>
                <w:rFonts w:ascii="Malgun Gothic" w:eastAsia="Malgun Gothic" w:hAnsi="Malgun Gothic" w:cs="Times New Roman"/>
                <w:b w:val="0"/>
                <w:color w:val="auto"/>
              </w:rPr>
              <w:t>할 일에 우선순위가 등록되어 있지 않은 경우</w:t>
            </w:r>
          </w:p>
          <w:p w14:paraId="10FB7777" w14:textId="228A2296" w:rsidR="023473DA" w:rsidRPr="00CD23CE" w:rsidRDefault="023473DA" w:rsidP="023473DA">
            <w:pPr>
              <w:pStyle w:val="a2"/>
              <w:jc w:val="both"/>
              <w:rPr>
                <w:rStyle w:val="a1"/>
                <w:rFonts w:ascii="Malgun Gothic" w:eastAsia="Malgun Gothic" w:hAnsi="Malgun Gothic" w:cs="Times New Roman"/>
                <w:b w:val="0"/>
                <w:color w:val="auto"/>
              </w:rPr>
            </w:pPr>
            <w:r w:rsidRPr="00CD23CE">
              <w:rPr>
                <w:rStyle w:val="a1"/>
                <w:rFonts w:ascii="Malgun Gothic" w:eastAsia="Malgun Gothic" w:hAnsi="Malgun Gothic" w:cs="Times New Roman"/>
                <w:b w:val="0"/>
                <w:color w:val="auto"/>
              </w:rPr>
              <w:t xml:space="preserve">- 시스템은 </w:t>
            </w:r>
            <w:r w:rsidR="009A22E8">
              <w:rPr>
                <w:rStyle w:val="a1"/>
                <w:rFonts w:ascii="Malgun Gothic" w:eastAsia="Malgun Gothic" w:hAnsi="Malgun Gothic" w:cs="Times New Roman" w:hint="eastAsia"/>
                <w:b w:val="0"/>
                <w:color w:val="auto"/>
              </w:rPr>
              <w:t>우선순위가</w:t>
            </w:r>
            <w:r w:rsidRPr="00CD23CE">
              <w:rPr>
                <w:rStyle w:val="a1"/>
                <w:rFonts w:ascii="Malgun Gothic" w:eastAsia="Malgun Gothic" w:hAnsi="Malgun Gothic" w:cs="Times New Roman"/>
                <w:b w:val="0"/>
                <w:color w:val="auto"/>
              </w:rPr>
              <w:t xml:space="preserve"> 등록되어 있지 않은 할 </w:t>
            </w:r>
            <w:r w:rsidR="00594D44" w:rsidRPr="00CD23CE">
              <w:rPr>
                <w:rStyle w:val="a1"/>
                <w:rFonts w:ascii="Malgun Gothic" w:eastAsia="Malgun Gothic" w:hAnsi="Malgun Gothic" w:cs="Times New Roman"/>
                <w:b w:val="0"/>
                <w:color w:val="auto"/>
              </w:rPr>
              <w:t>일은 생성순으로</w:t>
            </w:r>
            <w:r w:rsidR="00CD23CE" w:rsidRPr="00CD23CE">
              <w:rPr>
                <w:rStyle w:val="a1"/>
                <w:rFonts w:ascii="Malgun Gothic" w:eastAsia="Malgun Gothic" w:hAnsi="Malgun Gothic" w:cs="Times New Roman" w:hint="eastAsia"/>
                <w:b w:val="0"/>
                <w:color w:val="auto"/>
              </w:rPr>
              <w:t xml:space="preserve"> </w:t>
            </w:r>
            <w:r w:rsidRPr="00CD23CE">
              <w:rPr>
                <w:rStyle w:val="a1"/>
                <w:rFonts w:ascii="Malgun Gothic" w:eastAsia="Malgun Gothic" w:hAnsi="Malgun Gothic" w:cs="Times New Roman"/>
                <w:b w:val="0"/>
                <w:color w:val="auto"/>
              </w:rPr>
              <w:t xml:space="preserve">최하단에 위치한다. </w:t>
            </w:r>
          </w:p>
        </w:tc>
      </w:tr>
      <w:tr w:rsidR="008B5D46" w14:paraId="0D70F123" w14:textId="77777777" w:rsidTr="4FB4F5DF">
        <w:trPr>
          <w:trHeight w:val="300"/>
        </w:trPr>
        <w:tc>
          <w:tcPr>
            <w:tcW w:w="1514" w:type="dxa"/>
            <w:vMerge/>
          </w:tcPr>
          <w:p w14:paraId="45A6CF04" w14:textId="77777777" w:rsidR="008B5D46" w:rsidRDefault="008B5D46" w:rsidP="00D91E9A"/>
        </w:tc>
        <w:tc>
          <w:tcPr>
            <w:tcW w:w="930" w:type="dxa"/>
            <w:shd w:val="clear" w:color="auto" w:fill="auto"/>
          </w:tcPr>
          <w:p w14:paraId="2B60A34C" w14:textId="77777777" w:rsidR="008B5D46" w:rsidRPr="00CD23CE" w:rsidRDefault="008B5D46" w:rsidP="00D91E9A">
            <w:pPr>
              <w:rPr>
                <w:rStyle w:val="a1"/>
                <w:rFonts w:ascii="Malgun Gothic" w:hAnsi="Malgun Gothic"/>
                <w:color w:val="auto"/>
              </w:rPr>
            </w:pPr>
          </w:p>
        </w:tc>
        <w:tc>
          <w:tcPr>
            <w:tcW w:w="5872" w:type="dxa"/>
            <w:shd w:val="clear" w:color="auto" w:fill="auto"/>
          </w:tcPr>
          <w:p w14:paraId="35656218" w14:textId="77777777" w:rsidR="008B5D46" w:rsidRPr="00CD23CE" w:rsidRDefault="008B5D46" w:rsidP="00D91E9A">
            <w:pPr>
              <w:rPr>
                <w:rStyle w:val="a1"/>
                <w:rFonts w:ascii="Malgun Gothic" w:hAnsi="Malgun Gothic"/>
                <w:color w:val="auto"/>
              </w:rPr>
            </w:pPr>
            <w:r w:rsidRPr="00CD23CE">
              <w:rPr>
                <w:rStyle w:val="a1"/>
                <w:rFonts w:ascii="Malgun Gothic" w:hAnsi="Malgun Gothic"/>
                <w:color w:val="auto"/>
              </w:rPr>
              <w:t>..</w:t>
            </w:r>
          </w:p>
        </w:tc>
      </w:tr>
      <w:tr w:rsidR="0060018B" w14:paraId="5D192F64" w14:textId="77777777" w:rsidTr="4FB4F5DF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40DF8AF4" w14:textId="77777777" w:rsidR="0060018B" w:rsidRDefault="0060018B" w:rsidP="00D91E9A">
            <w:pPr>
              <w:pStyle w:val="a2"/>
            </w:pPr>
            <w:r>
              <w:t>시나리오</w:t>
            </w:r>
          </w:p>
        </w:tc>
        <w:tc>
          <w:tcPr>
            <w:tcW w:w="930" w:type="dxa"/>
          </w:tcPr>
          <w:p w14:paraId="27D4EB17" w14:textId="77777777" w:rsidR="0060018B" w:rsidRPr="00CD23CE" w:rsidRDefault="0060018B" w:rsidP="023473DA">
            <w:pPr>
              <w:rPr>
                <w:rStyle w:val="a1"/>
                <w:rFonts w:ascii="Malgun Gothic" w:hAnsi="Malgun Gothic"/>
                <w:color w:val="auto"/>
              </w:rPr>
            </w:pPr>
            <w:r w:rsidRPr="00CD23CE">
              <w:rPr>
                <w:rStyle w:val="a1"/>
                <w:rFonts w:ascii="Malgun Gothic" w:hAnsi="Malgun Gothic"/>
                <w:color w:val="auto"/>
              </w:rPr>
              <w:t>SN001</w:t>
            </w:r>
          </w:p>
        </w:tc>
        <w:tc>
          <w:tcPr>
            <w:tcW w:w="5872" w:type="dxa"/>
          </w:tcPr>
          <w:p w14:paraId="390DEA6F" w14:textId="4146A198" w:rsidR="0060018B" w:rsidRPr="00CD23CE" w:rsidRDefault="0060018B" w:rsidP="023473DA">
            <w:pPr>
              <w:rPr>
                <w:rStyle w:val="a1"/>
                <w:rFonts w:ascii="Malgun Gothic" w:hAnsi="Malgun Gothic"/>
                <w:color w:val="auto"/>
              </w:rPr>
            </w:pPr>
            <w:r w:rsidRPr="00CD23CE">
              <w:rPr>
                <w:rStyle w:val="a1"/>
                <w:rFonts w:ascii="Malgun Gothic" w:hAnsi="Malgun Gothic"/>
                <w:color w:val="auto"/>
              </w:rPr>
              <w:t>B01→B02</w:t>
            </w:r>
          </w:p>
        </w:tc>
      </w:tr>
      <w:tr w:rsidR="0060018B" w14:paraId="7AA373AB" w14:textId="77777777" w:rsidTr="4FB4F5DF">
        <w:trPr>
          <w:trHeight w:val="300"/>
        </w:trPr>
        <w:tc>
          <w:tcPr>
            <w:tcW w:w="1514" w:type="dxa"/>
            <w:vMerge/>
            <w:vAlign w:val="center"/>
          </w:tcPr>
          <w:p w14:paraId="65A01BF0" w14:textId="7E99ECC3" w:rsidR="0060018B" w:rsidRDefault="0060018B" w:rsidP="023473DA">
            <w:pPr>
              <w:pStyle w:val="a2"/>
            </w:pPr>
          </w:p>
        </w:tc>
        <w:tc>
          <w:tcPr>
            <w:tcW w:w="930" w:type="dxa"/>
          </w:tcPr>
          <w:p w14:paraId="1FA0B25A" w14:textId="7ADD4A4C" w:rsidR="0060018B" w:rsidRPr="00CD23CE" w:rsidRDefault="0060018B" w:rsidP="023473DA">
            <w:pPr>
              <w:rPr>
                <w:rStyle w:val="a1"/>
                <w:rFonts w:ascii="Malgun Gothic" w:hAnsi="Malgun Gothic"/>
                <w:color w:val="auto"/>
              </w:rPr>
            </w:pPr>
            <w:r w:rsidRPr="00CD23CE">
              <w:rPr>
                <w:rStyle w:val="a1"/>
                <w:rFonts w:ascii="Malgun Gothic" w:hAnsi="Malgun Gothic"/>
                <w:color w:val="auto"/>
              </w:rPr>
              <w:t>SN002</w:t>
            </w:r>
          </w:p>
        </w:tc>
        <w:tc>
          <w:tcPr>
            <w:tcW w:w="5872" w:type="dxa"/>
          </w:tcPr>
          <w:p w14:paraId="73881D38" w14:textId="1C34F0E5" w:rsidR="0060018B" w:rsidRPr="00CD23CE" w:rsidRDefault="0060018B" w:rsidP="023473DA">
            <w:pPr>
              <w:rPr>
                <w:rStyle w:val="a1"/>
                <w:rFonts w:ascii="Malgun Gothic" w:hAnsi="Malgun Gothic"/>
                <w:color w:val="auto"/>
              </w:rPr>
            </w:pPr>
            <w:r w:rsidRPr="00CD23CE">
              <w:rPr>
                <w:rStyle w:val="a1"/>
                <w:rFonts w:ascii="Malgun Gothic" w:hAnsi="Malgun Gothic"/>
                <w:color w:val="auto"/>
              </w:rPr>
              <w:t>B01→E01→</w:t>
            </w:r>
            <w:r w:rsidR="5DE25130" w:rsidRPr="729A5FA0">
              <w:rPr>
                <w:rStyle w:val="a1"/>
                <w:rFonts w:ascii="Malgun Gothic" w:hAnsi="Malgun Gothic"/>
                <w:color w:val="auto"/>
              </w:rPr>
              <w:t>B0</w:t>
            </w:r>
            <w:r w:rsidR="380E6D4F" w:rsidRPr="729A5FA0">
              <w:rPr>
                <w:rStyle w:val="a1"/>
                <w:rFonts w:ascii="Malgun Gothic" w:hAnsi="Malgun Gothic"/>
                <w:color w:val="auto"/>
              </w:rPr>
              <w:t>2</w:t>
            </w:r>
          </w:p>
        </w:tc>
      </w:tr>
    </w:tbl>
    <w:p w14:paraId="2A3BF1A3" w14:textId="30454895" w:rsidR="00AB06DC" w:rsidRDefault="00AB06DC" w:rsidP="008B5D46"/>
    <w:p w14:paraId="0543C2AD" w14:textId="520F4C4A" w:rsidR="007E70C2" w:rsidRPr="009F37D6" w:rsidRDefault="00AB06DC" w:rsidP="00554FA8">
      <w:pPr>
        <w:widowControl/>
        <w:wordWrap/>
        <w:autoSpaceDE/>
        <w:autoSpaceDN/>
        <w:jc w:val="left"/>
        <w:rPr>
          <w:rFonts w:hint="eastAsia"/>
        </w:rPr>
      </w:pPr>
      <w:r>
        <w:br w:type="page"/>
      </w:r>
    </w:p>
    <w:p w14:paraId="13902424" w14:textId="77777777" w:rsidR="007E70C2" w:rsidRDefault="005A219F" w:rsidP="007E70C2">
      <w:pPr>
        <w:pStyle w:val="Heading2"/>
      </w:pPr>
      <w:bookmarkStart w:id="22" w:name="_Toc131956570"/>
      <w:r>
        <w:rPr>
          <w:rFonts w:hint="eastAsia"/>
        </w:rPr>
        <w:lastRenderedPageBreak/>
        <w:t xml:space="preserve">사용자 </w:t>
      </w:r>
      <w:r w:rsidR="007E70C2">
        <w:rPr>
          <w:rFonts w:hint="eastAsia"/>
        </w:rPr>
        <w:t>인터페이스 요구사항</w:t>
      </w:r>
      <w:bookmarkEnd w:id="22"/>
    </w:p>
    <w:p w14:paraId="1BC742E3" w14:textId="77777777" w:rsidR="003C1E0F" w:rsidRDefault="005A219F" w:rsidP="005A219F">
      <w:pPr>
        <w:pStyle w:val="Heading3"/>
        <w:tabs>
          <w:tab w:val="num" w:pos="200"/>
        </w:tabs>
        <w:ind w:left="567"/>
      </w:pPr>
      <w:bookmarkStart w:id="23" w:name="_Toc131956571"/>
      <w:r>
        <w:rPr>
          <w:rFonts w:hint="eastAsia"/>
        </w:rPr>
        <w:t>화면 목록</w:t>
      </w:r>
      <w:bookmarkEnd w:id="23"/>
    </w:p>
    <w:p w14:paraId="465DAEB8" w14:textId="77777777" w:rsidR="003C1E0F" w:rsidRDefault="003C1E0F" w:rsidP="003C1E0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5A219F" w:rsidRPr="00BA2195" w14:paraId="33BF66CD" w14:textId="77777777" w:rsidTr="00123551">
        <w:tc>
          <w:tcPr>
            <w:tcW w:w="8524" w:type="dxa"/>
          </w:tcPr>
          <w:p w14:paraId="1304A1C9" w14:textId="77777777" w:rsidR="005A219F" w:rsidRPr="00BA2195" w:rsidRDefault="005A219F" w:rsidP="00123551">
            <w:r>
              <w:rPr>
                <w:rStyle w:val="a1"/>
                <w:rFonts w:hint="eastAsia"/>
              </w:rPr>
              <w:t>사용자</w:t>
            </w:r>
            <w:r>
              <w:rPr>
                <w:rStyle w:val="a1"/>
                <w:rFonts w:hint="eastAsia"/>
              </w:rPr>
              <w:t xml:space="preserve"> </w:t>
            </w:r>
            <w:r>
              <w:rPr>
                <w:rStyle w:val="a1"/>
                <w:rFonts w:hint="eastAsia"/>
              </w:rPr>
              <w:t>인터페이스에</w:t>
            </w:r>
            <w:r>
              <w:rPr>
                <w:rStyle w:val="a1"/>
                <w:rFonts w:hint="eastAsia"/>
              </w:rPr>
              <w:t xml:space="preserve"> </w:t>
            </w:r>
            <w:r>
              <w:rPr>
                <w:rStyle w:val="a1"/>
                <w:rFonts w:hint="eastAsia"/>
              </w:rPr>
              <w:t>대한</w:t>
            </w:r>
            <w:r>
              <w:rPr>
                <w:rStyle w:val="a1"/>
                <w:rFonts w:hint="eastAsia"/>
              </w:rPr>
              <w:t xml:space="preserve"> </w:t>
            </w:r>
            <w:r>
              <w:rPr>
                <w:rStyle w:val="a1"/>
                <w:rFonts w:hint="eastAsia"/>
              </w:rPr>
              <w:t>분석</w:t>
            </w:r>
            <w:r>
              <w:rPr>
                <w:rStyle w:val="a1"/>
                <w:rFonts w:hint="eastAsia"/>
              </w:rPr>
              <w:t xml:space="preserve"> </w:t>
            </w:r>
            <w:r>
              <w:rPr>
                <w:rStyle w:val="a1"/>
                <w:rFonts w:hint="eastAsia"/>
              </w:rPr>
              <w:t>내용을</w:t>
            </w:r>
            <w:r>
              <w:rPr>
                <w:rStyle w:val="a1"/>
                <w:rFonts w:hint="eastAsia"/>
              </w:rPr>
              <w:t xml:space="preserve"> </w:t>
            </w:r>
            <w:r>
              <w:rPr>
                <w:rStyle w:val="a1"/>
                <w:rFonts w:hint="eastAsia"/>
              </w:rPr>
              <w:t>기술한다</w:t>
            </w:r>
            <w:r>
              <w:rPr>
                <w:rStyle w:val="a1"/>
                <w:rFonts w:hint="eastAsia"/>
              </w:rPr>
              <w:t>.</w:t>
            </w:r>
          </w:p>
        </w:tc>
      </w:tr>
    </w:tbl>
    <w:p w14:paraId="50D78496" w14:textId="77777777" w:rsidR="005A219F" w:rsidRPr="005A219F" w:rsidRDefault="005A219F" w:rsidP="003C1E0F"/>
    <w:tbl>
      <w:tblPr>
        <w:tblW w:w="8485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1"/>
        <w:gridCol w:w="1383"/>
        <w:gridCol w:w="1556"/>
        <w:gridCol w:w="4705"/>
      </w:tblGrid>
      <w:tr w:rsidR="005A219F" w:rsidRPr="00D54A11" w14:paraId="6C0706ED" w14:textId="77777777" w:rsidTr="004E3B39">
        <w:trPr>
          <w:trHeight w:val="727"/>
        </w:trPr>
        <w:tc>
          <w:tcPr>
            <w:tcW w:w="810" w:type="dxa"/>
            <w:shd w:val="clear" w:color="auto" w:fill="CCCCCC"/>
            <w:vAlign w:val="center"/>
          </w:tcPr>
          <w:p w14:paraId="77065E95" w14:textId="77777777" w:rsidR="005A219F" w:rsidRPr="00D54A11" w:rsidRDefault="005A219F" w:rsidP="00123551">
            <w:pPr>
              <w:pStyle w:val="a2"/>
            </w:pPr>
            <w:r w:rsidRPr="00D54A11">
              <w:rPr>
                <w:rFonts w:hint="eastAsia"/>
              </w:rPr>
              <w:t>ID</w:t>
            </w:r>
          </w:p>
        </w:tc>
        <w:tc>
          <w:tcPr>
            <w:tcW w:w="1388" w:type="dxa"/>
            <w:shd w:val="clear" w:color="auto" w:fill="CCCCCC"/>
            <w:vAlign w:val="center"/>
          </w:tcPr>
          <w:p w14:paraId="4A677024" w14:textId="77777777" w:rsidR="005A219F" w:rsidRPr="00D54A11" w:rsidRDefault="005A219F" w:rsidP="00123551">
            <w:pPr>
              <w:pStyle w:val="a2"/>
            </w:pPr>
            <w:r>
              <w:rPr>
                <w:rFonts w:hint="eastAsia"/>
              </w:rPr>
              <w:t>화면 명</w:t>
            </w:r>
          </w:p>
        </w:tc>
        <w:tc>
          <w:tcPr>
            <w:tcW w:w="1560" w:type="dxa"/>
            <w:shd w:val="clear" w:color="auto" w:fill="CCCCCC"/>
            <w:vAlign w:val="center"/>
          </w:tcPr>
          <w:p w14:paraId="7D45F236" w14:textId="77777777" w:rsidR="005A219F" w:rsidRDefault="005A219F" w:rsidP="00123551">
            <w:pPr>
              <w:pStyle w:val="a2"/>
            </w:pPr>
            <w:r>
              <w:rPr>
                <w:rFonts w:hint="eastAsia"/>
              </w:rPr>
              <w:t xml:space="preserve">관련 </w:t>
            </w:r>
          </w:p>
          <w:p w14:paraId="7F69F959" w14:textId="77777777" w:rsidR="005A219F" w:rsidRPr="00D54A11" w:rsidRDefault="005A219F" w:rsidP="00123551">
            <w:pPr>
              <w:pStyle w:val="a2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ID</w:t>
            </w:r>
          </w:p>
        </w:tc>
        <w:tc>
          <w:tcPr>
            <w:tcW w:w="4727" w:type="dxa"/>
            <w:shd w:val="clear" w:color="auto" w:fill="CCCCCC"/>
            <w:vAlign w:val="center"/>
          </w:tcPr>
          <w:p w14:paraId="1F8FD5BA" w14:textId="77777777" w:rsidR="005A219F" w:rsidRPr="00D54A11" w:rsidRDefault="005A219F" w:rsidP="00123551">
            <w:pPr>
              <w:pStyle w:val="a2"/>
            </w:pPr>
            <w:r>
              <w:rPr>
                <w:rFonts w:hint="eastAsia"/>
              </w:rPr>
              <w:t>설명</w:t>
            </w:r>
          </w:p>
        </w:tc>
      </w:tr>
      <w:tr w:rsidR="005A219F" w:rsidRPr="00D54A11" w14:paraId="6EB57313" w14:textId="77777777" w:rsidTr="004E3B39">
        <w:trPr>
          <w:trHeight w:val="356"/>
        </w:trPr>
        <w:tc>
          <w:tcPr>
            <w:tcW w:w="810" w:type="dxa"/>
          </w:tcPr>
          <w:p w14:paraId="64A1A170" w14:textId="77777777" w:rsidR="005A219F" w:rsidRPr="007E70C2" w:rsidRDefault="005A219F" w:rsidP="00123551">
            <w:pPr>
              <w:jc w:val="center"/>
              <w:rPr>
                <w:rStyle w:val="a1"/>
              </w:rPr>
            </w:pPr>
            <w:r>
              <w:rPr>
                <w:rStyle w:val="a1"/>
                <w:rFonts w:hint="eastAsia"/>
              </w:rPr>
              <w:t>SC001</w:t>
            </w:r>
          </w:p>
        </w:tc>
        <w:tc>
          <w:tcPr>
            <w:tcW w:w="1388" w:type="dxa"/>
          </w:tcPr>
          <w:p w14:paraId="27BB42E5" w14:textId="77777777" w:rsidR="005A219F" w:rsidRDefault="005A219F" w:rsidP="00123551">
            <w:pPr>
              <w:jc w:val="center"/>
              <w:rPr>
                <w:rStyle w:val="a1"/>
              </w:rPr>
            </w:pPr>
            <w:r>
              <w:rPr>
                <w:rStyle w:val="a1"/>
                <w:rFonts w:hint="eastAsia"/>
              </w:rPr>
              <w:t>공인인증서</w:t>
            </w:r>
          </w:p>
          <w:p w14:paraId="560212AC" w14:textId="77777777" w:rsidR="005A219F" w:rsidRPr="007E70C2" w:rsidRDefault="005A219F" w:rsidP="00123551">
            <w:pPr>
              <w:jc w:val="center"/>
              <w:rPr>
                <w:rStyle w:val="a1"/>
              </w:rPr>
            </w:pPr>
            <w:r>
              <w:rPr>
                <w:rStyle w:val="a1"/>
                <w:rFonts w:hint="eastAsia"/>
              </w:rPr>
              <w:t>로그인</w:t>
            </w:r>
          </w:p>
        </w:tc>
        <w:tc>
          <w:tcPr>
            <w:tcW w:w="1560" w:type="dxa"/>
          </w:tcPr>
          <w:p w14:paraId="28933544" w14:textId="77777777" w:rsidR="005A219F" w:rsidRPr="007E70C2" w:rsidRDefault="005A219F" w:rsidP="005A219F">
            <w:pPr>
              <w:jc w:val="center"/>
              <w:rPr>
                <w:rStyle w:val="a1"/>
              </w:rPr>
            </w:pPr>
            <w:r>
              <w:rPr>
                <w:rStyle w:val="a1"/>
                <w:rFonts w:hint="eastAsia"/>
              </w:rPr>
              <w:t>UC001</w:t>
            </w:r>
          </w:p>
        </w:tc>
        <w:tc>
          <w:tcPr>
            <w:tcW w:w="4727" w:type="dxa"/>
          </w:tcPr>
          <w:p w14:paraId="326F30F2" w14:textId="77777777" w:rsidR="005A219F" w:rsidRPr="007E70C2" w:rsidRDefault="005A219F" w:rsidP="005A219F">
            <w:pPr>
              <w:jc w:val="left"/>
              <w:rPr>
                <w:rStyle w:val="a1"/>
              </w:rPr>
            </w:pPr>
            <w:r>
              <w:rPr>
                <w:rStyle w:val="a1"/>
                <w:rFonts w:hint="eastAsia"/>
              </w:rPr>
              <w:t>공인인증서</w:t>
            </w:r>
            <w:r>
              <w:rPr>
                <w:rStyle w:val="a1"/>
                <w:rFonts w:hint="eastAsia"/>
              </w:rPr>
              <w:t xml:space="preserve"> </w:t>
            </w:r>
            <w:r>
              <w:rPr>
                <w:rStyle w:val="a1"/>
                <w:rFonts w:hint="eastAsia"/>
              </w:rPr>
              <w:t>비밀번호를</w:t>
            </w:r>
            <w:r>
              <w:rPr>
                <w:rStyle w:val="a1"/>
                <w:rFonts w:hint="eastAsia"/>
              </w:rPr>
              <w:t xml:space="preserve"> </w:t>
            </w:r>
            <w:r>
              <w:rPr>
                <w:rStyle w:val="a1"/>
                <w:rFonts w:hint="eastAsia"/>
              </w:rPr>
              <w:t>입력</w:t>
            </w:r>
            <w:r>
              <w:rPr>
                <w:rStyle w:val="a1"/>
                <w:rFonts w:hint="eastAsia"/>
              </w:rPr>
              <w:t xml:space="preserve"> </w:t>
            </w:r>
            <w:r>
              <w:rPr>
                <w:rStyle w:val="a1"/>
                <w:rFonts w:hint="eastAsia"/>
              </w:rPr>
              <w:t>받아</w:t>
            </w:r>
            <w:r>
              <w:rPr>
                <w:rStyle w:val="a1"/>
                <w:rFonts w:hint="eastAsia"/>
              </w:rPr>
              <w:t xml:space="preserve"> </w:t>
            </w:r>
            <w:r>
              <w:rPr>
                <w:rStyle w:val="a1"/>
                <w:rFonts w:hint="eastAsia"/>
              </w:rPr>
              <w:t>스마트</w:t>
            </w:r>
            <w:r>
              <w:rPr>
                <w:rStyle w:val="a1"/>
                <w:rFonts w:hint="eastAsia"/>
              </w:rPr>
              <w:t xml:space="preserve"> </w:t>
            </w:r>
            <w:r>
              <w:rPr>
                <w:rStyle w:val="a1"/>
                <w:rFonts w:hint="eastAsia"/>
              </w:rPr>
              <w:t>뱅킹</w:t>
            </w:r>
            <w:r>
              <w:rPr>
                <w:rStyle w:val="a1"/>
                <w:rFonts w:hint="eastAsia"/>
              </w:rPr>
              <w:t xml:space="preserve"> </w:t>
            </w:r>
            <w:r>
              <w:rPr>
                <w:rStyle w:val="a1"/>
                <w:rFonts w:hint="eastAsia"/>
              </w:rPr>
              <w:t>프로그램을</w:t>
            </w:r>
            <w:r>
              <w:rPr>
                <w:rStyle w:val="a1"/>
                <w:rFonts w:hint="eastAsia"/>
              </w:rPr>
              <w:t xml:space="preserve"> </w:t>
            </w:r>
            <w:r>
              <w:rPr>
                <w:rStyle w:val="a1"/>
                <w:rFonts w:hint="eastAsia"/>
              </w:rPr>
              <w:t>실행한다</w:t>
            </w:r>
            <w:r>
              <w:rPr>
                <w:rStyle w:val="a1"/>
                <w:rFonts w:hint="eastAsia"/>
              </w:rPr>
              <w:t>.</w:t>
            </w:r>
          </w:p>
        </w:tc>
      </w:tr>
      <w:tr w:rsidR="005A219F" w:rsidRPr="00D54A11" w14:paraId="62214222" w14:textId="77777777" w:rsidTr="004E3B39">
        <w:trPr>
          <w:trHeight w:val="356"/>
        </w:trPr>
        <w:tc>
          <w:tcPr>
            <w:tcW w:w="810" w:type="dxa"/>
          </w:tcPr>
          <w:p w14:paraId="420CA4D3" w14:textId="1B7A38C4" w:rsidR="005A219F" w:rsidRPr="004E3B39" w:rsidRDefault="004E3B39" w:rsidP="00123551">
            <w:pPr>
              <w:jc w:val="center"/>
              <w:rPr>
                <w:rFonts w:ascii="Dotum" w:eastAsia="Dotum" w:hAnsi="Dotum"/>
                <w:lang w:val="en-CA"/>
              </w:rPr>
            </w:pPr>
            <w:r>
              <w:rPr>
                <w:rFonts w:ascii="Dotum" w:eastAsia="Dotum" w:hAnsi="Dotum"/>
                <w:lang w:val="en-CA"/>
              </w:rPr>
              <w:t>SC01</w:t>
            </w:r>
          </w:p>
        </w:tc>
        <w:tc>
          <w:tcPr>
            <w:tcW w:w="1388" w:type="dxa"/>
          </w:tcPr>
          <w:p w14:paraId="7A1C157B" w14:textId="120CBD2B" w:rsidR="005A219F" w:rsidRPr="00D54A11" w:rsidRDefault="004E3B39" w:rsidP="00123551">
            <w:pPr>
              <w:jc w:val="center"/>
              <w:rPr>
                <w:rFonts w:ascii="Dotum" w:eastAsia="Dotum" w:hAnsi="Dotum"/>
              </w:rPr>
            </w:pPr>
            <w:r>
              <w:rPr>
                <w:rFonts w:ascii="Dotum" w:eastAsia="Dotum" w:hAnsi="Dotum" w:hint="eastAsia"/>
              </w:rPr>
              <w:t>로그인 화면</w:t>
            </w:r>
          </w:p>
        </w:tc>
        <w:tc>
          <w:tcPr>
            <w:tcW w:w="1560" w:type="dxa"/>
          </w:tcPr>
          <w:p w14:paraId="2270FFEE" w14:textId="01C775B2" w:rsidR="005A219F" w:rsidRPr="005A219F" w:rsidRDefault="005A219F" w:rsidP="005A219F">
            <w:pPr>
              <w:jc w:val="center"/>
              <w:rPr>
                <w:rStyle w:val="a1"/>
              </w:rPr>
            </w:pPr>
          </w:p>
        </w:tc>
        <w:tc>
          <w:tcPr>
            <w:tcW w:w="4727" w:type="dxa"/>
          </w:tcPr>
          <w:p w14:paraId="641704D5" w14:textId="77777777" w:rsidR="005A219F" w:rsidRPr="00D54A11" w:rsidRDefault="005A219F" w:rsidP="005A219F">
            <w:pPr>
              <w:jc w:val="left"/>
              <w:rPr>
                <w:rFonts w:ascii="Dotum" w:eastAsia="Dotum" w:hAnsi="Dotum"/>
              </w:rPr>
            </w:pPr>
          </w:p>
        </w:tc>
      </w:tr>
      <w:tr w:rsidR="005A219F" w:rsidRPr="00D54A11" w14:paraId="5FBF0795" w14:textId="77777777" w:rsidTr="004E3B39">
        <w:trPr>
          <w:trHeight w:val="356"/>
        </w:trPr>
        <w:tc>
          <w:tcPr>
            <w:tcW w:w="810" w:type="dxa"/>
          </w:tcPr>
          <w:p w14:paraId="30F2FBA1" w14:textId="3B1805E8" w:rsidR="005A219F" w:rsidRPr="004A42AB" w:rsidRDefault="004A42AB" w:rsidP="00123551">
            <w:pPr>
              <w:jc w:val="center"/>
              <w:rPr>
                <w:rFonts w:ascii="Dotum" w:eastAsia="Dotum" w:hAnsi="Dotum"/>
                <w:lang w:val="en-CA"/>
              </w:rPr>
            </w:pPr>
            <w:r>
              <w:rPr>
                <w:rFonts w:ascii="Dotum" w:eastAsia="Dotum" w:hAnsi="Dotum"/>
                <w:lang w:val="en-CA"/>
              </w:rPr>
              <w:t>SC02</w:t>
            </w:r>
          </w:p>
        </w:tc>
        <w:tc>
          <w:tcPr>
            <w:tcW w:w="1388" w:type="dxa"/>
          </w:tcPr>
          <w:p w14:paraId="74AC0AD4" w14:textId="245E1214" w:rsidR="005A219F" w:rsidRPr="00487C06" w:rsidRDefault="00487C06" w:rsidP="00123551">
            <w:pPr>
              <w:jc w:val="center"/>
              <w:rPr>
                <w:rFonts w:ascii="Dotum" w:eastAsia="Dotum" w:hAnsi="Dotum"/>
                <w:lang w:val="en-CA"/>
              </w:rPr>
            </w:pPr>
            <w:proofErr w:type="spellStart"/>
            <w:r>
              <w:rPr>
                <w:rFonts w:ascii="Dotum" w:eastAsia="Dotum" w:hAnsi="Dotum" w:hint="eastAsia"/>
              </w:rPr>
              <w:t>콜백</w:t>
            </w:r>
            <w:proofErr w:type="spellEnd"/>
            <w:r>
              <w:rPr>
                <w:rFonts w:ascii="Dotum" w:eastAsia="Dotum" w:hAnsi="Dotum" w:hint="eastAsia"/>
              </w:rPr>
              <w:t xml:space="preserve"> 화면</w:t>
            </w:r>
          </w:p>
        </w:tc>
        <w:tc>
          <w:tcPr>
            <w:tcW w:w="1560" w:type="dxa"/>
          </w:tcPr>
          <w:p w14:paraId="072861D4" w14:textId="77777777" w:rsidR="005A219F" w:rsidRPr="005A219F" w:rsidRDefault="005A219F" w:rsidP="005A219F">
            <w:pPr>
              <w:jc w:val="center"/>
              <w:rPr>
                <w:rStyle w:val="a1"/>
              </w:rPr>
            </w:pPr>
          </w:p>
        </w:tc>
        <w:tc>
          <w:tcPr>
            <w:tcW w:w="4727" w:type="dxa"/>
          </w:tcPr>
          <w:p w14:paraId="333DAA67" w14:textId="6EC93E2F" w:rsidR="005A219F" w:rsidRPr="00D54A11" w:rsidRDefault="00487C06" w:rsidP="005A219F">
            <w:pPr>
              <w:jc w:val="left"/>
              <w:rPr>
                <w:rFonts w:ascii="Dotum" w:eastAsia="Dotum" w:hAnsi="Dotum"/>
              </w:rPr>
            </w:pPr>
            <w:r>
              <w:rPr>
                <w:rFonts w:ascii="Dotum" w:eastAsia="Dotum" w:hAnsi="Dotum"/>
              </w:rPr>
              <w:t>TBD</w:t>
            </w:r>
          </w:p>
        </w:tc>
      </w:tr>
      <w:tr w:rsidR="005A219F" w:rsidRPr="00D54A11" w14:paraId="5AC70AB0" w14:textId="77777777" w:rsidTr="004E3B39">
        <w:trPr>
          <w:trHeight w:val="356"/>
        </w:trPr>
        <w:tc>
          <w:tcPr>
            <w:tcW w:w="810" w:type="dxa"/>
          </w:tcPr>
          <w:p w14:paraId="3E92DAFC" w14:textId="502D44CB" w:rsidR="005A219F" w:rsidRPr="007E3CD9" w:rsidRDefault="007E3CD9" w:rsidP="00123551">
            <w:pPr>
              <w:jc w:val="center"/>
              <w:rPr>
                <w:rFonts w:ascii="Dotum" w:eastAsia="Dotum" w:hAnsi="Dotum"/>
                <w:lang w:val="en-CA"/>
              </w:rPr>
            </w:pPr>
            <w:r>
              <w:rPr>
                <w:rFonts w:ascii="Dotum" w:eastAsia="Dotum" w:hAnsi="Dotum"/>
                <w:lang w:val="en-CA"/>
              </w:rPr>
              <w:t>SC03</w:t>
            </w:r>
          </w:p>
        </w:tc>
        <w:tc>
          <w:tcPr>
            <w:tcW w:w="1388" w:type="dxa"/>
          </w:tcPr>
          <w:p w14:paraId="22E7D90E" w14:textId="776B5245" w:rsidR="005A219F" w:rsidRPr="00D54A11" w:rsidRDefault="00487C06" w:rsidP="00123551">
            <w:pPr>
              <w:jc w:val="center"/>
              <w:rPr>
                <w:rFonts w:ascii="Dotum" w:eastAsia="Dotum" w:hAnsi="Dotum"/>
              </w:rPr>
            </w:pPr>
            <w:r>
              <w:rPr>
                <w:rFonts w:ascii="Dotum" w:eastAsia="Dotum" w:hAnsi="Dotum" w:hint="eastAsia"/>
              </w:rPr>
              <w:t>메인 화면</w:t>
            </w:r>
          </w:p>
        </w:tc>
        <w:tc>
          <w:tcPr>
            <w:tcW w:w="1560" w:type="dxa"/>
          </w:tcPr>
          <w:p w14:paraId="337EA9F4" w14:textId="77777777" w:rsidR="005A219F" w:rsidRPr="005A219F" w:rsidRDefault="005A219F" w:rsidP="005A219F">
            <w:pPr>
              <w:jc w:val="center"/>
              <w:rPr>
                <w:rStyle w:val="a1"/>
              </w:rPr>
            </w:pPr>
          </w:p>
        </w:tc>
        <w:tc>
          <w:tcPr>
            <w:tcW w:w="4727" w:type="dxa"/>
          </w:tcPr>
          <w:p w14:paraId="1D4AD481" w14:textId="77777777" w:rsidR="005A219F" w:rsidRPr="00D54A11" w:rsidRDefault="005A219F" w:rsidP="005A219F">
            <w:pPr>
              <w:jc w:val="left"/>
              <w:rPr>
                <w:rFonts w:ascii="Dotum" w:eastAsia="Dotum" w:hAnsi="Dotum"/>
              </w:rPr>
            </w:pPr>
          </w:p>
        </w:tc>
      </w:tr>
      <w:tr w:rsidR="005A219F" w:rsidRPr="00D54A11" w14:paraId="56104559" w14:textId="77777777" w:rsidTr="004E3B39">
        <w:trPr>
          <w:trHeight w:val="356"/>
        </w:trPr>
        <w:tc>
          <w:tcPr>
            <w:tcW w:w="810" w:type="dxa"/>
          </w:tcPr>
          <w:p w14:paraId="20F1FA20" w14:textId="77777777" w:rsidR="005A219F" w:rsidRPr="00D54A11" w:rsidRDefault="005A219F" w:rsidP="00123551">
            <w:pPr>
              <w:jc w:val="center"/>
              <w:rPr>
                <w:rFonts w:ascii="Dotum" w:eastAsia="Dotum" w:hAnsi="Dotum"/>
              </w:rPr>
            </w:pPr>
          </w:p>
        </w:tc>
        <w:tc>
          <w:tcPr>
            <w:tcW w:w="1388" w:type="dxa"/>
          </w:tcPr>
          <w:p w14:paraId="7E155E96" w14:textId="77777777" w:rsidR="005A219F" w:rsidRPr="00D54A11" w:rsidRDefault="005A219F" w:rsidP="00123551">
            <w:pPr>
              <w:jc w:val="center"/>
              <w:rPr>
                <w:rFonts w:ascii="Dotum" w:eastAsia="Dotum" w:hAnsi="Dotum"/>
              </w:rPr>
            </w:pPr>
          </w:p>
        </w:tc>
        <w:tc>
          <w:tcPr>
            <w:tcW w:w="1560" w:type="dxa"/>
          </w:tcPr>
          <w:p w14:paraId="14DA8CD7" w14:textId="77777777" w:rsidR="005A219F" w:rsidRPr="005A219F" w:rsidRDefault="005A219F" w:rsidP="005A219F">
            <w:pPr>
              <w:jc w:val="center"/>
              <w:rPr>
                <w:rStyle w:val="a1"/>
              </w:rPr>
            </w:pPr>
          </w:p>
        </w:tc>
        <w:tc>
          <w:tcPr>
            <w:tcW w:w="4727" w:type="dxa"/>
          </w:tcPr>
          <w:p w14:paraId="1F59E0C2" w14:textId="77777777" w:rsidR="005A219F" w:rsidRPr="00D54A11" w:rsidRDefault="005A219F" w:rsidP="005A219F">
            <w:pPr>
              <w:jc w:val="left"/>
              <w:rPr>
                <w:rFonts w:ascii="Dotum" w:eastAsia="Dotum" w:hAnsi="Dotum"/>
              </w:rPr>
            </w:pPr>
          </w:p>
        </w:tc>
      </w:tr>
      <w:tr w:rsidR="005A219F" w:rsidRPr="00D54A11" w14:paraId="2565C9B2" w14:textId="77777777" w:rsidTr="004E3B39">
        <w:trPr>
          <w:trHeight w:val="356"/>
        </w:trPr>
        <w:tc>
          <w:tcPr>
            <w:tcW w:w="810" w:type="dxa"/>
          </w:tcPr>
          <w:p w14:paraId="49413D20" w14:textId="77777777" w:rsidR="005A219F" w:rsidRPr="00D54A11" w:rsidRDefault="005A219F" w:rsidP="00123551">
            <w:pPr>
              <w:jc w:val="center"/>
              <w:rPr>
                <w:rFonts w:ascii="Dotum" w:eastAsia="Dotum" w:hAnsi="Dotum"/>
              </w:rPr>
            </w:pPr>
          </w:p>
        </w:tc>
        <w:tc>
          <w:tcPr>
            <w:tcW w:w="1388" w:type="dxa"/>
          </w:tcPr>
          <w:p w14:paraId="66D2CDA3" w14:textId="77777777" w:rsidR="005A219F" w:rsidRPr="00D54A11" w:rsidRDefault="005A219F" w:rsidP="00123551">
            <w:pPr>
              <w:jc w:val="center"/>
              <w:rPr>
                <w:rFonts w:ascii="Dotum" w:eastAsia="Dotum" w:hAnsi="Dotum"/>
              </w:rPr>
            </w:pPr>
          </w:p>
        </w:tc>
        <w:tc>
          <w:tcPr>
            <w:tcW w:w="1560" w:type="dxa"/>
          </w:tcPr>
          <w:p w14:paraId="4027DE53" w14:textId="77777777" w:rsidR="005A219F" w:rsidRPr="005A219F" w:rsidRDefault="005A219F" w:rsidP="005A219F">
            <w:pPr>
              <w:jc w:val="center"/>
              <w:rPr>
                <w:rStyle w:val="a1"/>
              </w:rPr>
            </w:pPr>
          </w:p>
        </w:tc>
        <w:tc>
          <w:tcPr>
            <w:tcW w:w="4727" w:type="dxa"/>
          </w:tcPr>
          <w:p w14:paraId="5488F682" w14:textId="77777777" w:rsidR="005A219F" w:rsidRPr="00D54A11" w:rsidRDefault="005A219F" w:rsidP="005A219F">
            <w:pPr>
              <w:jc w:val="left"/>
              <w:rPr>
                <w:rFonts w:ascii="Dotum" w:eastAsia="Dotum" w:hAnsi="Dotum"/>
              </w:rPr>
            </w:pPr>
          </w:p>
        </w:tc>
      </w:tr>
      <w:tr w:rsidR="005A219F" w:rsidRPr="00D54A11" w14:paraId="1B34257E" w14:textId="77777777" w:rsidTr="004E3B39">
        <w:trPr>
          <w:trHeight w:val="372"/>
        </w:trPr>
        <w:tc>
          <w:tcPr>
            <w:tcW w:w="810" w:type="dxa"/>
          </w:tcPr>
          <w:p w14:paraId="4CF77DCA" w14:textId="77777777" w:rsidR="005A219F" w:rsidRPr="00D54A11" w:rsidRDefault="005A219F" w:rsidP="00123551">
            <w:pPr>
              <w:jc w:val="center"/>
              <w:rPr>
                <w:rFonts w:ascii="Dotum" w:eastAsia="Dotum" w:hAnsi="Dotum"/>
              </w:rPr>
            </w:pPr>
          </w:p>
        </w:tc>
        <w:tc>
          <w:tcPr>
            <w:tcW w:w="1388" w:type="dxa"/>
          </w:tcPr>
          <w:p w14:paraId="4DA19D34" w14:textId="77777777" w:rsidR="005A219F" w:rsidRPr="00D54A11" w:rsidRDefault="005A219F" w:rsidP="00123551">
            <w:pPr>
              <w:jc w:val="center"/>
              <w:rPr>
                <w:rFonts w:ascii="Dotum" w:eastAsia="Dotum" w:hAnsi="Dotum"/>
              </w:rPr>
            </w:pPr>
          </w:p>
        </w:tc>
        <w:tc>
          <w:tcPr>
            <w:tcW w:w="1560" w:type="dxa"/>
          </w:tcPr>
          <w:p w14:paraId="4C18A02B" w14:textId="77777777" w:rsidR="005A219F" w:rsidRPr="005A219F" w:rsidRDefault="005A219F" w:rsidP="005A219F">
            <w:pPr>
              <w:jc w:val="center"/>
              <w:rPr>
                <w:rStyle w:val="a1"/>
              </w:rPr>
            </w:pPr>
          </w:p>
        </w:tc>
        <w:tc>
          <w:tcPr>
            <w:tcW w:w="4727" w:type="dxa"/>
          </w:tcPr>
          <w:p w14:paraId="67C56803" w14:textId="77777777" w:rsidR="005A219F" w:rsidRPr="00D54A11" w:rsidRDefault="005A219F" w:rsidP="005A219F">
            <w:pPr>
              <w:jc w:val="left"/>
              <w:rPr>
                <w:rFonts w:ascii="Dotum" w:eastAsia="Dotum" w:hAnsi="Dotum"/>
              </w:rPr>
            </w:pPr>
          </w:p>
        </w:tc>
      </w:tr>
    </w:tbl>
    <w:p w14:paraId="3A8F038D" w14:textId="77777777" w:rsidR="005A219F" w:rsidRDefault="005A219F" w:rsidP="003C1E0F"/>
    <w:p w14:paraId="1B881B95" w14:textId="77777777" w:rsidR="005A219F" w:rsidRDefault="005A219F" w:rsidP="003C1E0F">
      <w:r>
        <w:br w:type="page"/>
      </w:r>
    </w:p>
    <w:p w14:paraId="4F96D10F" w14:textId="77777777" w:rsidR="005A219F" w:rsidRDefault="005A219F" w:rsidP="005A219F">
      <w:pPr>
        <w:pStyle w:val="Heading3"/>
        <w:tabs>
          <w:tab w:val="num" w:pos="200"/>
        </w:tabs>
        <w:ind w:left="567"/>
      </w:pPr>
      <w:bookmarkStart w:id="24" w:name="_Toc131956572"/>
      <w:r>
        <w:rPr>
          <w:rFonts w:hint="eastAsia"/>
        </w:rPr>
        <w:lastRenderedPageBreak/>
        <w:t>화면 기술</w:t>
      </w:r>
      <w:bookmarkEnd w:id="24"/>
    </w:p>
    <w:p w14:paraId="67DF138C" w14:textId="77777777" w:rsidR="005A219F" w:rsidRDefault="005A219F" w:rsidP="003C1E0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5"/>
        <w:gridCol w:w="2279"/>
        <w:gridCol w:w="1412"/>
        <w:gridCol w:w="3120"/>
      </w:tblGrid>
      <w:tr w:rsidR="005A219F" w:rsidRPr="00D54A11" w14:paraId="4B03159B" w14:textId="77777777" w:rsidTr="00123551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14:paraId="73FDDFA9" w14:textId="77777777" w:rsidR="005A219F" w:rsidRPr="00D54A11" w:rsidRDefault="005A219F" w:rsidP="00123551">
            <w:pPr>
              <w:pStyle w:val="a2"/>
            </w:pPr>
            <w:r>
              <w:rPr>
                <w:rFonts w:hint="eastAsia"/>
              </w:rPr>
              <w:t xml:space="preserve">화면 </w:t>
            </w:r>
            <w:r>
              <w:t>ID</w:t>
            </w:r>
          </w:p>
        </w:tc>
        <w:tc>
          <w:tcPr>
            <w:tcW w:w="2286" w:type="dxa"/>
          </w:tcPr>
          <w:p w14:paraId="6D7A559F" w14:textId="77777777" w:rsidR="005A219F" w:rsidRPr="007E70C2" w:rsidRDefault="005A219F" w:rsidP="00123551">
            <w:pPr>
              <w:rPr>
                <w:rStyle w:val="a1"/>
              </w:rPr>
            </w:pPr>
            <w:r>
              <w:rPr>
                <w:rStyle w:val="a1"/>
                <w:rFonts w:hint="eastAsia"/>
              </w:rPr>
              <w:t>SC001</w:t>
            </w:r>
          </w:p>
        </w:tc>
        <w:tc>
          <w:tcPr>
            <w:tcW w:w="1420" w:type="dxa"/>
            <w:shd w:val="clear" w:color="auto" w:fill="BFBFBF"/>
          </w:tcPr>
          <w:p w14:paraId="09339F17" w14:textId="77777777" w:rsidR="005A219F" w:rsidRPr="005A219F" w:rsidRDefault="005A219F" w:rsidP="005A219F">
            <w:pPr>
              <w:pStyle w:val="a2"/>
            </w:pPr>
            <w:r>
              <w:rPr>
                <w:rFonts w:hint="eastAsia"/>
              </w:rPr>
              <w:t>화면 명</w:t>
            </w:r>
          </w:p>
        </w:tc>
        <w:tc>
          <w:tcPr>
            <w:tcW w:w="3155" w:type="dxa"/>
          </w:tcPr>
          <w:p w14:paraId="1C6ADF3E" w14:textId="77777777" w:rsidR="005A219F" w:rsidRPr="007E70C2" w:rsidRDefault="005A219F" w:rsidP="00123551">
            <w:pPr>
              <w:rPr>
                <w:rStyle w:val="a1"/>
              </w:rPr>
            </w:pPr>
            <w:r>
              <w:rPr>
                <w:rStyle w:val="a1"/>
                <w:rFonts w:hint="eastAsia"/>
              </w:rPr>
              <w:t>공인인증서</w:t>
            </w:r>
            <w:r>
              <w:rPr>
                <w:rStyle w:val="a1"/>
                <w:rFonts w:hint="eastAsia"/>
              </w:rPr>
              <w:t xml:space="preserve"> </w:t>
            </w:r>
            <w:r>
              <w:rPr>
                <w:rStyle w:val="a1"/>
                <w:rFonts w:hint="eastAsia"/>
              </w:rPr>
              <w:t>로그인</w:t>
            </w:r>
          </w:p>
        </w:tc>
      </w:tr>
      <w:tr w:rsidR="003C1E0F" w:rsidRPr="00D54A11" w14:paraId="03FE685D" w14:textId="77777777" w:rsidTr="005A219F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14:paraId="5060AB1B" w14:textId="77777777" w:rsidR="003C1E0F" w:rsidRPr="00D54A11" w:rsidRDefault="005A219F" w:rsidP="00123551">
            <w:pPr>
              <w:pStyle w:val="a2"/>
            </w:pPr>
            <w:r>
              <w:rPr>
                <w:rFonts w:hint="eastAsia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14:paraId="279115CF" w14:textId="77777777" w:rsidR="003C1E0F" w:rsidRPr="007E70C2" w:rsidRDefault="00AF5C53" w:rsidP="005A219F">
            <w:pPr>
              <w:jc w:val="center"/>
              <w:rPr>
                <w:rStyle w:val="a1"/>
              </w:rPr>
            </w:pPr>
            <w:r w:rsidRPr="005A219F">
              <w:rPr>
                <w:noProof/>
                <w:color w:val="C00000"/>
              </w:rPr>
              <w:drawing>
                <wp:inline distT="0" distB="0" distL="0" distR="0" wp14:anchorId="6E0277E9" wp14:editId="6FBF0AA5">
                  <wp:extent cx="2334895" cy="4017645"/>
                  <wp:effectExtent l="0" t="0" r="0" b="0"/>
                  <wp:docPr id="3" name="Pictur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5"/>
                          <pic:cNvPicPr>
                            <a:picLocks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4895" cy="4017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1E0F" w:rsidRPr="00D54A11" w14:paraId="28913FD4" w14:textId="77777777" w:rsidTr="005A219F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14:paraId="51F67A2C" w14:textId="77777777" w:rsidR="003C1E0F" w:rsidRPr="00D54A11" w:rsidRDefault="005A219F" w:rsidP="00123551">
            <w:pPr>
              <w:pStyle w:val="a2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6862" w:type="dxa"/>
            <w:gridSpan w:val="3"/>
          </w:tcPr>
          <w:p w14:paraId="77B9C146" w14:textId="77777777" w:rsidR="00865E89" w:rsidRDefault="00865E89" w:rsidP="00865E89">
            <w:pPr>
              <w:numPr>
                <w:ilvl w:val="0"/>
                <w:numId w:val="23"/>
              </w:numPr>
              <w:ind w:left="282" w:hanging="142"/>
              <w:rPr>
                <w:rStyle w:val="a1"/>
              </w:rPr>
            </w:pPr>
            <w:r>
              <w:rPr>
                <w:rStyle w:val="a1"/>
              </w:rPr>
              <w:t>…</w:t>
            </w:r>
            <w:r>
              <w:rPr>
                <w:rStyle w:val="a1"/>
                <w:rFonts w:hint="eastAsia"/>
              </w:rPr>
              <w:t xml:space="preserve"> </w:t>
            </w:r>
          </w:p>
          <w:p w14:paraId="2C388BB9" w14:textId="77777777" w:rsidR="00865E89" w:rsidRDefault="00865E89" w:rsidP="00865E89">
            <w:pPr>
              <w:numPr>
                <w:ilvl w:val="0"/>
                <w:numId w:val="23"/>
              </w:numPr>
              <w:ind w:left="282" w:hanging="142"/>
              <w:rPr>
                <w:rStyle w:val="a1"/>
              </w:rPr>
            </w:pPr>
            <w:r>
              <w:rPr>
                <w:rStyle w:val="a1"/>
                <w:rFonts w:hint="eastAsia"/>
              </w:rPr>
              <w:t>공인인증서</w:t>
            </w:r>
            <w:r>
              <w:rPr>
                <w:rStyle w:val="a1"/>
                <w:rFonts w:hint="eastAsia"/>
              </w:rPr>
              <w:t xml:space="preserve"> </w:t>
            </w:r>
            <w:r>
              <w:rPr>
                <w:rStyle w:val="a1"/>
                <w:rFonts w:hint="eastAsia"/>
              </w:rPr>
              <w:t>암호</w:t>
            </w:r>
            <w:r>
              <w:rPr>
                <w:rStyle w:val="a1"/>
                <w:rFonts w:hint="eastAsia"/>
              </w:rPr>
              <w:t xml:space="preserve"> </w:t>
            </w:r>
            <w:r>
              <w:rPr>
                <w:rStyle w:val="a1"/>
                <w:rFonts w:hint="eastAsia"/>
              </w:rPr>
              <w:t>입력</w:t>
            </w:r>
            <w:r>
              <w:rPr>
                <w:rStyle w:val="a1"/>
                <w:rFonts w:hint="eastAsia"/>
              </w:rPr>
              <w:t xml:space="preserve"> </w:t>
            </w:r>
            <w:r>
              <w:rPr>
                <w:rStyle w:val="a1"/>
                <w:rFonts w:hint="eastAsia"/>
              </w:rPr>
              <w:t>시</w:t>
            </w:r>
            <w:r>
              <w:rPr>
                <w:rStyle w:val="a1"/>
                <w:rFonts w:hint="eastAsia"/>
              </w:rPr>
              <w:t xml:space="preserve">, </w:t>
            </w:r>
            <w:r>
              <w:rPr>
                <w:rStyle w:val="a1"/>
                <w:rFonts w:hint="eastAsia"/>
              </w:rPr>
              <w:t>화면</w:t>
            </w:r>
            <w:r>
              <w:rPr>
                <w:rStyle w:val="a1"/>
                <w:rFonts w:hint="eastAsia"/>
              </w:rPr>
              <w:t xml:space="preserve"> </w:t>
            </w:r>
            <w:r>
              <w:rPr>
                <w:rStyle w:val="a1"/>
                <w:rFonts w:hint="eastAsia"/>
              </w:rPr>
              <w:t>하단에</w:t>
            </w:r>
            <w:r>
              <w:rPr>
                <w:rStyle w:val="a1"/>
                <w:rFonts w:hint="eastAsia"/>
              </w:rPr>
              <w:t xml:space="preserve"> </w:t>
            </w:r>
            <w:r>
              <w:rPr>
                <w:rStyle w:val="a1"/>
                <w:rFonts w:hint="eastAsia"/>
              </w:rPr>
              <w:t>키보드</w:t>
            </w:r>
            <w:r>
              <w:rPr>
                <w:rStyle w:val="a1"/>
                <w:rFonts w:hint="eastAsia"/>
              </w:rPr>
              <w:t xml:space="preserve"> </w:t>
            </w:r>
            <w:r>
              <w:rPr>
                <w:rStyle w:val="a1"/>
                <w:rFonts w:hint="eastAsia"/>
              </w:rPr>
              <w:t>창이</w:t>
            </w:r>
            <w:r>
              <w:rPr>
                <w:rStyle w:val="a1"/>
                <w:rFonts w:hint="eastAsia"/>
              </w:rPr>
              <w:t xml:space="preserve"> </w:t>
            </w:r>
            <w:r>
              <w:rPr>
                <w:rStyle w:val="a1"/>
                <w:rFonts w:hint="eastAsia"/>
              </w:rPr>
              <w:t>출력된다</w:t>
            </w:r>
            <w:r>
              <w:rPr>
                <w:rStyle w:val="a1"/>
                <w:rFonts w:hint="eastAsia"/>
              </w:rPr>
              <w:t>.</w:t>
            </w:r>
          </w:p>
          <w:p w14:paraId="10550443" w14:textId="77777777" w:rsidR="00865E89" w:rsidRPr="007E70C2" w:rsidRDefault="00865E89" w:rsidP="00865E89">
            <w:pPr>
              <w:numPr>
                <w:ilvl w:val="0"/>
                <w:numId w:val="23"/>
              </w:numPr>
              <w:ind w:left="282" w:hanging="142"/>
              <w:rPr>
                <w:rStyle w:val="a1"/>
              </w:rPr>
            </w:pPr>
            <w:r>
              <w:rPr>
                <w:rStyle w:val="a1"/>
              </w:rPr>
              <w:t>…</w:t>
            </w:r>
          </w:p>
        </w:tc>
      </w:tr>
    </w:tbl>
    <w:p w14:paraId="674A7869" w14:textId="77777777" w:rsidR="003C1E0F" w:rsidRPr="003C1E0F" w:rsidRDefault="003C1E0F" w:rsidP="003C1E0F"/>
    <w:p w14:paraId="2EFA5087" w14:textId="77777777" w:rsidR="004221DF" w:rsidRDefault="004221DF" w:rsidP="004221DF">
      <w:r>
        <w:br w:type="page"/>
      </w:r>
      <w:bookmarkStart w:id="25" w:name="_Toc287096159"/>
    </w:p>
    <w:p w14:paraId="53F01299" w14:textId="77777777" w:rsidR="000578B6" w:rsidRDefault="000578B6" w:rsidP="00775DB5">
      <w:pPr>
        <w:pStyle w:val="Heading1"/>
      </w:pPr>
      <w:bookmarkStart w:id="26" w:name="_Toc287096163"/>
      <w:bookmarkStart w:id="27" w:name="_Toc131956573"/>
      <w:bookmarkEnd w:id="25"/>
      <w:proofErr w:type="spellStart"/>
      <w:r>
        <w:rPr>
          <w:rFonts w:hint="eastAsia"/>
        </w:rPr>
        <w:lastRenderedPageBreak/>
        <w:t>비기능</w:t>
      </w:r>
      <w:proofErr w:type="spellEnd"/>
      <w:r>
        <w:rPr>
          <w:rFonts w:hint="eastAsia"/>
        </w:rPr>
        <w:t xml:space="preserve"> 요구사항</w:t>
      </w:r>
      <w:bookmarkEnd w:id="26"/>
      <w:bookmarkEnd w:id="27"/>
    </w:p>
    <w:p w14:paraId="3C066354" w14:textId="77777777" w:rsidR="000578B6" w:rsidRDefault="000578B6" w:rsidP="000578B6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0572A8" w:rsidRPr="00BA2195" w14:paraId="70381289" w14:textId="77777777" w:rsidTr="00BA2195">
        <w:tc>
          <w:tcPr>
            <w:tcW w:w="8524" w:type="dxa"/>
          </w:tcPr>
          <w:p w14:paraId="5C1D6EFF" w14:textId="77777777" w:rsidR="000572A8" w:rsidRPr="00BA2195" w:rsidRDefault="000572A8" w:rsidP="000578B6">
            <w:r w:rsidRPr="00BA2195">
              <w:rPr>
                <w:rStyle w:val="a1"/>
                <w:rFonts w:hint="eastAsia"/>
              </w:rPr>
              <w:t>시스템의</w:t>
            </w:r>
            <w:r w:rsidRPr="00BA2195">
              <w:rPr>
                <w:rStyle w:val="a1"/>
                <w:rFonts w:hint="eastAsia"/>
              </w:rPr>
              <w:t xml:space="preserve"> </w:t>
            </w:r>
            <w:r w:rsidRPr="00BA2195">
              <w:rPr>
                <w:rStyle w:val="a1"/>
                <w:rFonts w:hint="eastAsia"/>
              </w:rPr>
              <w:t>성능</w:t>
            </w:r>
            <w:r w:rsidRPr="00BA2195">
              <w:rPr>
                <w:rStyle w:val="a1"/>
                <w:rFonts w:hint="eastAsia"/>
              </w:rPr>
              <w:t xml:space="preserve">, </w:t>
            </w:r>
            <w:r w:rsidRPr="00BA2195">
              <w:rPr>
                <w:rStyle w:val="a1"/>
                <w:rFonts w:hint="eastAsia"/>
              </w:rPr>
              <w:t>보안</w:t>
            </w:r>
            <w:r w:rsidRPr="00BA2195">
              <w:rPr>
                <w:rStyle w:val="a1"/>
                <w:rFonts w:hint="eastAsia"/>
              </w:rPr>
              <w:t xml:space="preserve"> </w:t>
            </w:r>
            <w:r w:rsidRPr="00BA2195">
              <w:rPr>
                <w:rStyle w:val="a1"/>
                <w:rFonts w:hint="eastAsia"/>
              </w:rPr>
              <w:t>등의</w:t>
            </w:r>
            <w:r w:rsidRPr="00BA2195">
              <w:rPr>
                <w:rStyle w:val="a1"/>
                <w:rFonts w:hint="eastAsia"/>
              </w:rPr>
              <w:t xml:space="preserve"> </w:t>
            </w:r>
            <w:r w:rsidRPr="00BA2195">
              <w:rPr>
                <w:rStyle w:val="a1"/>
                <w:rFonts w:hint="eastAsia"/>
              </w:rPr>
              <w:t>기능</w:t>
            </w:r>
            <w:r w:rsidRPr="00BA2195">
              <w:rPr>
                <w:rStyle w:val="a1"/>
                <w:rFonts w:hint="eastAsia"/>
              </w:rPr>
              <w:t xml:space="preserve"> </w:t>
            </w:r>
            <w:r w:rsidRPr="00BA2195">
              <w:rPr>
                <w:rStyle w:val="a1"/>
                <w:rFonts w:hint="eastAsia"/>
              </w:rPr>
              <w:t>외의</w:t>
            </w:r>
            <w:r w:rsidRPr="00BA2195">
              <w:rPr>
                <w:rStyle w:val="a1"/>
                <w:rFonts w:hint="eastAsia"/>
              </w:rPr>
              <w:t xml:space="preserve"> </w:t>
            </w:r>
            <w:r w:rsidRPr="00BA2195">
              <w:rPr>
                <w:rStyle w:val="a1"/>
                <w:rFonts w:hint="eastAsia"/>
              </w:rPr>
              <w:t>요구되는</w:t>
            </w:r>
            <w:r w:rsidRPr="00BA2195">
              <w:rPr>
                <w:rStyle w:val="a1"/>
                <w:rFonts w:hint="eastAsia"/>
              </w:rPr>
              <w:t xml:space="preserve"> </w:t>
            </w:r>
            <w:r w:rsidRPr="00BA2195">
              <w:rPr>
                <w:rStyle w:val="a1"/>
                <w:rFonts w:hint="eastAsia"/>
              </w:rPr>
              <w:t>사항을</w:t>
            </w:r>
            <w:r w:rsidRPr="00BA2195">
              <w:rPr>
                <w:rStyle w:val="a1"/>
                <w:rFonts w:hint="eastAsia"/>
              </w:rPr>
              <w:t xml:space="preserve"> </w:t>
            </w:r>
            <w:r w:rsidRPr="00BA2195">
              <w:rPr>
                <w:rStyle w:val="a1"/>
                <w:rFonts w:hint="eastAsia"/>
              </w:rPr>
              <w:t>기술한다</w:t>
            </w:r>
            <w:r w:rsidRPr="00BA2195">
              <w:rPr>
                <w:rStyle w:val="a1"/>
                <w:rFonts w:hint="eastAsia"/>
              </w:rPr>
              <w:t>.</w:t>
            </w:r>
          </w:p>
        </w:tc>
      </w:tr>
    </w:tbl>
    <w:p w14:paraId="322C132C" w14:textId="77777777" w:rsidR="000572A8" w:rsidRDefault="000572A8" w:rsidP="000578B6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5"/>
        <w:gridCol w:w="5921"/>
      </w:tblGrid>
      <w:tr w:rsidR="000578B6" w:rsidRPr="00D54A11" w14:paraId="5E5A8A99" w14:textId="77777777" w:rsidTr="00D54A11">
        <w:tc>
          <w:tcPr>
            <w:tcW w:w="2450" w:type="dxa"/>
            <w:shd w:val="clear" w:color="auto" w:fill="CCCCCC"/>
          </w:tcPr>
          <w:p w14:paraId="5FE84D22" w14:textId="77777777" w:rsidR="000578B6" w:rsidRPr="00D54A11" w:rsidRDefault="000578B6" w:rsidP="005A4497">
            <w:pPr>
              <w:pStyle w:val="a2"/>
            </w:pPr>
            <w:r w:rsidRPr="00D54A11">
              <w:rPr>
                <w:rFonts w:hint="eastAsia"/>
              </w:rPr>
              <w:t>요구항목</w:t>
            </w:r>
          </w:p>
        </w:tc>
        <w:tc>
          <w:tcPr>
            <w:tcW w:w="6074" w:type="dxa"/>
            <w:shd w:val="clear" w:color="auto" w:fill="CCCCCC"/>
          </w:tcPr>
          <w:p w14:paraId="6DE3FC7F" w14:textId="77777777" w:rsidR="000578B6" w:rsidRPr="00D54A11" w:rsidRDefault="000578B6" w:rsidP="005A4497">
            <w:pPr>
              <w:pStyle w:val="a2"/>
            </w:pPr>
            <w:r w:rsidRPr="00D54A11">
              <w:rPr>
                <w:rFonts w:hint="eastAsia"/>
              </w:rPr>
              <w:t>설명</w:t>
            </w:r>
          </w:p>
        </w:tc>
      </w:tr>
      <w:tr w:rsidR="000578B6" w:rsidRPr="00D54A11" w14:paraId="0B10C8D5" w14:textId="77777777" w:rsidTr="00D54A11">
        <w:tc>
          <w:tcPr>
            <w:tcW w:w="2450" w:type="dxa"/>
          </w:tcPr>
          <w:p w14:paraId="5283F02A" w14:textId="77777777" w:rsidR="000578B6" w:rsidRPr="00D54A11" w:rsidRDefault="000578B6" w:rsidP="00D54A11">
            <w:pPr>
              <w:jc w:val="center"/>
              <w:rPr>
                <w:rFonts w:ascii="Dotum" w:eastAsia="Dotum" w:hAnsi="Dotum"/>
              </w:rPr>
            </w:pPr>
          </w:p>
        </w:tc>
        <w:tc>
          <w:tcPr>
            <w:tcW w:w="6074" w:type="dxa"/>
          </w:tcPr>
          <w:p w14:paraId="2AA15A45" w14:textId="77777777" w:rsidR="000578B6" w:rsidRPr="00BA2195" w:rsidRDefault="000578B6" w:rsidP="00342162"/>
        </w:tc>
      </w:tr>
      <w:tr w:rsidR="000578B6" w:rsidRPr="00D54A11" w14:paraId="2841E392" w14:textId="77777777" w:rsidTr="00D54A11">
        <w:tc>
          <w:tcPr>
            <w:tcW w:w="2450" w:type="dxa"/>
          </w:tcPr>
          <w:p w14:paraId="1DF55CF6" w14:textId="77777777" w:rsidR="000578B6" w:rsidRPr="00D54A11" w:rsidRDefault="000578B6" w:rsidP="00D54A11">
            <w:pPr>
              <w:jc w:val="center"/>
              <w:rPr>
                <w:rFonts w:ascii="Dotum" w:eastAsia="Dotum" w:hAnsi="Dotum"/>
              </w:rPr>
            </w:pPr>
          </w:p>
        </w:tc>
        <w:tc>
          <w:tcPr>
            <w:tcW w:w="6074" w:type="dxa"/>
          </w:tcPr>
          <w:p w14:paraId="68FC0B14" w14:textId="77777777" w:rsidR="000578B6" w:rsidRPr="00BA2195" w:rsidRDefault="000578B6" w:rsidP="00342162"/>
        </w:tc>
      </w:tr>
      <w:tr w:rsidR="000578B6" w:rsidRPr="00D54A11" w14:paraId="6B287B27" w14:textId="77777777" w:rsidTr="00D54A11">
        <w:tc>
          <w:tcPr>
            <w:tcW w:w="2450" w:type="dxa"/>
          </w:tcPr>
          <w:p w14:paraId="02C421B3" w14:textId="77777777" w:rsidR="000578B6" w:rsidRPr="00D54A11" w:rsidRDefault="000578B6" w:rsidP="00D54A11">
            <w:pPr>
              <w:jc w:val="center"/>
              <w:rPr>
                <w:rFonts w:ascii="Dotum" w:eastAsia="Dotum" w:hAnsi="Dotum"/>
              </w:rPr>
            </w:pPr>
          </w:p>
        </w:tc>
        <w:tc>
          <w:tcPr>
            <w:tcW w:w="6074" w:type="dxa"/>
          </w:tcPr>
          <w:p w14:paraId="394D7258" w14:textId="77777777" w:rsidR="000578B6" w:rsidRPr="00BA2195" w:rsidRDefault="000578B6" w:rsidP="00342162"/>
        </w:tc>
      </w:tr>
      <w:tr w:rsidR="000578B6" w:rsidRPr="00D54A11" w14:paraId="31B8C6D2" w14:textId="77777777" w:rsidTr="00D54A11">
        <w:tc>
          <w:tcPr>
            <w:tcW w:w="2450" w:type="dxa"/>
          </w:tcPr>
          <w:p w14:paraId="0B096834" w14:textId="77777777" w:rsidR="000578B6" w:rsidRPr="00D54A11" w:rsidRDefault="000578B6" w:rsidP="00D54A11">
            <w:pPr>
              <w:jc w:val="center"/>
              <w:rPr>
                <w:rFonts w:ascii="Dotum" w:eastAsia="Dotum" w:hAnsi="Dotum"/>
              </w:rPr>
            </w:pPr>
          </w:p>
        </w:tc>
        <w:tc>
          <w:tcPr>
            <w:tcW w:w="6074" w:type="dxa"/>
          </w:tcPr>
          <w:p w14:paraId="02EF4F10" w14:textId="77777777" w:rsidR="000578B6" w:rsidRPr="00BA2195" w:rsidRDefault="000578B6" w:rsidP="00342162"/>
        </w:tc>
      </w:tr>
      <w:tr w:rsidR="000578B6" w:rsidRPr="00D54A11" w14:paraId="1A10A28B" w14:textId="77777777" w:rsidTr="00D54A11">
        <w:tc>
          <w:tcPr>
            <w:tcW w:w="2450" w:type="dxa"/>
          </w:tcPr>
          <w:p w14:paraId="18B02E00" w14:textId="77777777" w:rsidR="000578B6" w:rsidRPr="00D54A11" w:rsidRDefault="000578B6" w:rsidP="00D54A11">
            <w:pPr>
              <w:jc w:val="center"/>
              <w:rPr>
                <w:rFonts w:ascii="Dotum" w:eastAsia="Dotum" w:hAnsi="Dotum"/>
              </w:rPr>
            </w:pPr>
          </w:p>
        </w:tc>
        <w:tc>
          <w:tcPr>
            <w:tcW w:w="6074" w:type="dxa"/>
          </w:tcPr>
          <w:p w14:paraId="39E179F6" w14:textId="77777777" w:rsidR="000578B6" w:rsidRPr="00BA2195" w:rsidRDefault="000578B6" w:rsidP="00342162"/>
        </w:tc>
      </w:tr>
      <w:tr w:rsidR="000578B6" w:rsidRPr="00D54A11" w14:paraId="2144967B" w14:textId="77777777" w:rsidTr="00D54A11">
        <w:tc>
          <w:tcPr>
            <w:tcW w:w="2450" w:type="dxa"/>
          </w:tcPr>
          <w:p w14:paraId="0B386F9D" w14:textId="77777777" w:rsidR="000578B6" w:rsidRPr="00D54A11" w:rsidRDefault="000578B6" w:rsidP="00D54A11">
            <w:pPr>
              <w:jc w:val="center"/>
              <w:rPr>
                <w:rFonts w:ascii="Dotum" w:eastAsia="Dotum" w:hAnsi="Dotum"/>
              </w:rPr>
            </w:pPr>
          </w:p>
        </w:tc>
        <w:tc>
          <w:tcPr>
            <w:tcW w:w="6074" w:type="dxa"/>
          </w:tcPr>
          <w:p w14:paraId="0F1E8798" w14:textId="77777777" w:rsidR="000578B6" w:rsidRPr="00BA2195" w:rsidRDefault="000578B6" w:rsidP="00342162"/>
        </w:tc>
      </w:tr>
      <w:tr w:rsidR="000578B6" w:rsidRPr="00D54A11" w14:paraId="7173157E" w14:textId="77777777" w:rsidTr="00D54A11">
        <w:tc>
          <w:tcPr>
            <w:tcW w:w="2450" w:type="dxa"/>
          </w:tcPr>
          <w:p w14:paraId="5F4DB25E" w14:textId="77777777" w:rsidR="000578B6" w:rsidRPr="00D54A11" w:rsidRDefault="000578B6" w:rsidP="00D54A11">
            <w:pPr>
              <w:jc w:val="center"/>
              <w:rPr>
                <w:rFonts w:ascii="Dotum" w:eastAsia="Dotum" w:hAnsi="Dotum"/>
              </w:rPr>
            </w:pPr>
          </w:p>
        </w:tc>
        <w:tc>
          <w:tcPr>
            <w:tcW w:w="6074" w:type="dxa"/>
          </w:tcPr>
          <w:p w14:paraId="42C09724" w14:textId="77777777" w:rsidR="000578B6" w:rsidRPr="00BA2195" w:rsidRDefault="000578B6" w:rsidP="00342162"/>
        </w:tc>
      </w:tr>
      <w:tr w:rsidR="000578B6" w:rsidRPr="00D54A11" w14:paraId="17C9B91A" w14:textId="77777777" w:rsidTr="00D54A11">
        <w:tc>
          <w:tcPr>
            <w:tcW w:w="2450" w:type="dxa"/>
          </w:tcPr>
          <w:p w14:paraId="670C85AC" w14:textId="77777777" w:rsidR="000578B6" w:rsidRPr="00D54A11" w:rsidRDefault="000578B6" w:rsidP="00D54A11">
            <w:pPr>
              <w:jc w:val="center"/>
              <w:rPr>
                <w:rFonts w:ascii="Dotum" w:eastAsia="Dotum" w:hAnsi="Dotum"/>
              </w:rPr>
            </w:pPr>
          </w:p>
        </w:tc>
        <w:tc>
          <w:tcPr>
            <w:tcW w:w="6074" w:type="dxa"/>
          </w:tcPr>
          <w:p w14:paraId="6670FDE9" w14:textId="77777777" w:rsidR="000578B6" w:rsidRPr="00BA2195" w:rsidRDefault="000578B6" w:rsidP="00342162"/>
        </w:tc>
      </w:tr>
      <w:tr w:rsidR="000578B6" w:rsidRPr="00D54A11" w14:paraId="290F0E74" w14:textId="77777777" w:rsidTr="00D54A11">
        <w:tc>
          <w:tcPr>
            <w:tcW w:w="2450" w:type="dxa"/>
          </w:tcPr>
          <w:p w14:paraId="30CECBAD" w14:textId="77777777" w:rsidR="000578B6" w:rsidRPr="00D54A11" w:rsidRDefault="000578B6" w:rsidP="00D54A11">
            <w:pPr>
              <w:jc w:val="center"/>
              <w:rPr>
                <w:rFonts w:ascii="Dotum" w:eastAsia="Dotum" w:hAnsi="Dotum"/>
              </w:rPr>
            </w:pPr>
          </w:p>
        </w:tc>
        <w:tc>
          <w:tcPr>
            <w:tcW w:w="6074" w:type="dxa"/>
          </w:tcPr>
          <w:p w14:paraId="08686C4A" w14:textId="77777777" w:rsidR="000578B6" w:rsidRPr="00BA2195" w:rsidRDefault="000578B6" w:rsidP="00342162"/>
        </w:tc>
      </w:tr>
    </w:tbl>
    <w:p w14:paraId="41AA3B20" w14:textId="77777777" w:rsidR="000578B6" w:rsidRPr="000578B6" w:rsidRDefault="000578B6" w:rsidP="000578B6"/>
    <w:p w14:paraId="49443E65" w14:textId="79F2194A" w:rsidR="008F03CD" w:rsidRDefault="008F03CD">
      <w:pPr>
        <w:widowControl/>
        <w:wordWrap/>
        <w:autoSpaceDE/>
        <w:autoSpaceDN/>
        <w:jc w:val="left"/>
      </w:pPr>
      <w:r>
        <w:br w:type="page"/>
      </w:r>
    </w:p>
    <w:p w14:paraId="5629A82B" w14:textId="38D294BD" w:rsidR="008F03CD" w:rsidRDefault="00527C10" w:rsidP="008F03CD">
      <w:pPr>
        <w:pStyle w:val="Heading1"/>
      </w:pPr>
      <w:bookmarkStart w:id="28" w:name="_Toc131956574"/>
      <w:r>
        <w:rPr>
          <w:rFonts w:hint="eastAsia"/>
        </w:rPr>
        <w:lastRenderedPageBreak/>
        <w:t xml:space="preserve">용어 </w:t>
      </w:r>
      <w:r w:rsidR="007F13E1">
        <w:rPr>
          <w:rFonts w:hint="eastAsia"/>
        </w:rPr>
        <w:t>정</w:t>
      </w:r>
      <w:r w:rsidR="003E0355">
        <w:rPr>
          <w:rFonts w:hint="eastAsia"/>
        </w:rPr>
        <w:t>의</w:t>
      </w:r>
      <w:bookmarkEnd w:id="28"/>
    </w:p>
    <w:p w14:paraId="79AC8657" w14:textId="77777777" w:rsidR="004F432F" w:rsidRPr="004F432F" w:rsidRDefault="004F432F" w:rsidP="004F432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7"/>
        <w:gridCol w:w="5103"/>
        <w:gridCol w:w="1836"/>
      </w:tblGrid>
      <w:tr w:rsidR="004F432F" w:rsidRPr="00D54A11" w14:paraId="4987CD8A" w14:textId="6F9FB51F" w:rsidTr="00780CD3">
        <w:tc>
          <w:tcPr>
            <w:tcW w:w="1377" w:type="dxa"/>
            <w:shd w:val="clear" w:color="auto" w:fill="CCCCCC"/>
          </w:tcPr>
          <w:p w14:paraId="6A0BE971" w14:textId="22B3342D" w:rsidR="004F432F" w:rsidRPr="00D54A11" w:rsidRDefault="004F432F" w:rsidP="0029615D">
            <w:pPr>
              <w:pStyle w:val="a2"/>
            </w:pPr>
            <w:r>
              <w:rPr>
                <w:rFonts w:hint="eastAsia"/>
              </w:rPr>
              <w:t>용어</w:t>
            </w:r>
          </w:p>
        </w:tc>
        <w:tc>
          <w:tcPr>
            <w:tcW w:w="5103" w:type="dxa"/>
            <w:shd w:val="clear" w:color="auto" w:fill="CCCCCC"/>
          </w:tcPr>
          <w:p w14:paraId="6607850A" w14:textId="080BB0A2" w:rsidR="004F432F" w:rsidRPr="00D54A11" w:rsidRDefault="004F432F" w:rsidP="0029615D">
            <w:pPr>
              <w:pStyle w:val="a2"/>
            </w:pPr>
            <w:r>
              <w:rPr>
                <w:rFonts w:hint="eastAsia"/>
              </w:rPr>
              <w:t>정의</w:t>
            </w:r>
          </w:p>
        </w:tc>
        <w:tc>
          <w:tcPr>
            <w:tcW w:w="1836" w:type="dxa"/>
            <w:shd w:val="clear" w:color="auto" w:fill="CCCCCC"/>
          </w:tcPr>
          <w:p w14:paraId="5CF45B73" w14:textId="4FAF8B24" w:rsidR="004F432F" w:rsidRPr="00D54A11" w:rsidRDefault="004F432F" w:rsidP="0029615D">
            <w:pPr>
              <w:pStyle w:val="a2"/>
            </w:pPr>
            <w:r>
              <w:rPr>
                <w:rFonts w:hint="eastAsia"/>
              </w:rPr>
              <w:t>비고</w:t>
            </w:r>
          </w:p>
        </w:tc>
      </w:tr>
      <w:tr w:rsidR="004F432F" w:rsidRPr="00BA2195" w14:paraId="783FB6EE" w14:textId="3A43261E" w:rsidTr="00780CD3">
        <w:tc>
          <w:tcPr>
            <w:tcW w:w="1377" w:type="dxa"/>
          </w:tcPr>
          <w:p w14:paraId="79E4F91A" w14:textId="40FD3032" w:rsidR="004F432F" w:rsidRPr="00D54A11" w:rsidRDefault="002F3CF2" w:rsidP="0029615D">
            <w:pPr>
              <w:jc w:val="center"/>
              <w:rPr>
                <w:rFonts w:ascii="Dotum" w:eastAsia="Dotum" w:hAnsi="Dotum"/>
              </w:rPr>
            </w:pPr>
            <w:r>
              <w:rPr>
                <w:rFonts w:ascii="Dotum" w:eastAsia="Dotum" w:hAnsi="Dotum" w:hint="eastAsia"/>
              </w:rPr>
              <w:t>C</w:t>
            </w:r>
            <w:r>
              <w:rPr>
                <w:rFonts w:ascii="Dotum" w:eastAsia="Dotum" w:hAnsi="Dotum"/>
              </w:rPr>
              <w:t>heck Box</w:t>
            </w:r>
          </w:p>
        </w:tc>
        <w:tc>
          <w:tcPr>
            <w:tcW w:w="5103" w:type="dxa"/>
          </w:tcPr>
          <w:p w14:paraId="60354FB5" w14:textId="5C1CDE12" w:rsidR="004F432F" w:rsidRPr="00BA2195" w:rsidRDefault="00A001F3" w:rsidP="0029615D">
            <w:r>
              <w:rPr>
                <w:rFonts w:hint="eastAsia"/>
              </w:rPr>
              <w:t>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프로젝트</w:t>
            </w:r>
            <w:r w:rsidR="00FB5D5D">
              <w:rPr>
                <w:rFonts w:hint="eastAsia"/>
              </w:rPr>
              <w:t>의</w:t>
            </w:r>
            <w:r w:rsidR="00FB5D5D">
              <w:rPr>
                <w:rFonts w:hint="eastAsia"/>
              </w:rPr>
              <w:t xml:space="preserve"> </w:t>
            </w:r>
            <w:r w:rsidR="00FB5D5D">
              <w:rPr>
                <w:rFonts w:hint="eastAsia"/>
              </w:rPr>
              <w:t>이름</w:t>
            </w:r>
            <w:r w:rsidR="00FB5D5D">
              <w:rPr>
                <w:rFonts w:hint="eastAsia"/>
              </w:rPr>
              <w:t>.</w:t>
            </w:r>
          </w:p>
        </w:tc>
        <w:tc>
          <w:tcPr>
            <w:tcW w:w="1836" w:type="dxa"/>
          </w:tcPr>
          <w:p w14:paraId="3D1A2B9C" w14:textId="4FFF2D2C" w:rsidR="004F432F" w:rsidRPr="00BA2195" w:rsidRDefault="00367A3A" w:rsidP="0029615D">
            <w:r>
              <w:rPr>
                <w:rFonts w:hint="eastAsia"/>
              </w:rPr>
              <w:t>체크박스와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상이</w:t>
            </w:r>
            <w:r w:rsidR="00DD673B">
              <w:rPr>
                <w:rFonts w:hint="eastAsia"/>
              </w:rPr>
              <w:t>.</w:t>
            </w:r>
            <w:r w:rsidR="00DD673B">
              <w:t xml:space="preserve"> </w:t>
            </w:r>
            <w:r w:rsidR="00DD673B">
              <w:rPr>
                <w:rFonts w:hint="eastAsia"/>
              </w:rPr>
              <w:t>하단</w:t>
            </w:r>
            <w:r w:rsidR="00DD673B">
              <w:rPr>
                <w:rFonts w:hint="eastAsia"/>
              </w:rPr>
              <w:t xml:space="preserve"> </w:t>
            </w:r>
            <w:r w:rsidR="00DD673B">
              <w:rPr>
                <w:rFonts w:hint="eastAsia"/>
              </w:rPr>
              <w:t>체크박스</w:t>
            </w:r>
            <w:r w:rsidR="00DD673B">
              <w:rPr>
                <w:rFonts w:hint="eastAsia"/>
              </w:rPr>
              <w:t xml:space="preserve"> </w:t>
            </w:r>
            <w:r w:rsidR="00DD673B">
              <w:rPr>
                <w:rFonts w:hint="eastAsia"/>
              </w:rPr>
              <w:t>용어</w:t>
            </w:r>
            <w:r w:rsidR="00DD673B">
              <w:rPr>
                <w:rFonts w:hint="eastAsia"/>
              </w:rPr>
              <w:t xml:space="preserve"> </w:t>
            </w:r>
            <w:r w:rsidR="00DD673B">
              <w:rPr>
                <w:rFonts w:hint="eastAsia"/>
              </w:rPr>
              <w:t>참고</w:t>
            </w:r>
            <w:r w:rsidR="00DD673B">
              <w:rPr>
                <w:rFonts w:hint="eastAsia"/>
              </w:rPr>
              <w:t xml:space="preserve"> </w:t>
            </w:r>
            <w:r w:rsidR="00DD673B">
              <w:rPr>
                <w:rFonts w:hint="eastAsia"/>
              </w:rPr>
              <w:t>바람</w:t>
            </w:r>
            <w:r w:rsidR="00DD673B">
              <w:rPr>
                <w:rFonts w:hint="eastAsia"/>
              </w:rPr>
              <w:t>.</w:t>
            </w:r>
          </w:p>
        </w:tc>
      </w:tr>
      <w:tr w:rsidR="004F432F" w:rsidRPr="00BA2195" w14:paraId="16AD968E" w14:textId="161B0279" w:rsidTr="00780CD3">
        <w:tc>
          <w:tcPr>
            <w:tcW w:w="1377" w:type="dxa"/>
          </w:tcPr>
          <w:p w14:paraId="3F59C30B" w14:textId="01D6D06C" w:rsidR="004F432F" w:rsidRPr="00D54A11" w:rsidRDefault="002F3CF2" w:rsidP="0029615D">
            <w:pPr>
              <w:jc w:val="center"/>
              <w:rPr>
                <w:rFonts w:ascii="Dotum" w:eastAsia="Dotum" w:hAnsi="Dotum"/>
              </w:rPr>
            </w:pPr>
            <w:r>
              <w:rPr>
                <w:rFonts w:ascii="Dotum" w:eastAsia="Dotum" w:hAnsi="Dotum" w:hint="eastAsia"/>
              </w:rPr>
              <w:t>할 일</w:t>
            </w:r>
          </w:p>
        </w:tc>
        <w:tc>
          <w:tcPr>
            <w:tcW w:w="5103" w:type="dxa"/>
          </w:tcPr>
          <w:p w14:paraId="719C5D20" w14:textId="14CF12AD" w:rsidR="004F432F" w:rsidRPr="00BA2195" w:rsidRDefault="00367A3A" w:rsidP="0029615D">
            <w:r>
              <w:t>Check Box</w:t>
            </w:r>
            <w:r w:rsidR="00FD7D2A">
              <w:t xml:space="preserve"> </w:t>
            </w:r>
            <w:r w:rsidR="00FD7D2A">
              <w:rPr>
                <w:rFonts w:hint="eastAsia"/>
              </w:rPr>
              <w:t>내에서</w:t>
            </w:r>
            <w:r w:rsidR="00FD7D2A">
              <w:rPr>
                <w:rFonts w:hint="eastAsia"/>
              </w:rPr>
              <w:t xml:space="preserve"> </w:t>
            </w:r>
            <w:r w:rsidR="00FD7D2A">
              <w:rPr>
                <w:rFonts w:hint="eastAsia"/>
              </w:rPr>
              <w:t>사용자가</w:t>
            </w:r>
            <w:r w:rsidR="00FD7D2A">
              <w:rPr>
                <w:rFonts w:hint="eastAsia"/>
              </w:rPr>
              <w:t xml:space="preserve"> </w:t>
            </w:r>
            <w:r w:rsidR="00FD7D2A">
              <w:rPr>
                <w:rFonts w:hint="eastAsia"/>
              </w:rPr>
              <w:t>다루는</w:t>
            </w:r>
            <w:r w:rsidR="00FD7D2A">
              <w:rPr>
                <w:rFonts w:hint="eastAsia"/>
              </w:rPr>
              <w:t xml:space="preserve"> </w:t>
            </w:r>
            <w:r w:rsidR="006E0F8C">
              <w:rPr>
                <w:rFonts w:hint="eastAsia"/>
              </w:rPr>
              <w:t>작업들</w:t>
            </w:r>
            <w:r w:rsidR="005D5EB5">
              <w:rPr>
                <w:rFonts w:hint="eastAsia"/>
              </w:rPr>
              <w:t>의</w:t>
            </w:r>
            <w:r w:rsidR="005D5EB5">
              <w:rPr>
                <w:rFonts w:hint="eastAsia"/>
              </w:rPr>
              <w:t xml:space="preserve"> </w:t>
            </w:r>
            <w:r w:rsidR="00F81D15">
              <w:rPr>
                <w:rFonts w:hint="eastAsia"/>
              </w:rPr>
              <w:t>객체</w:t>
            </w:r>
            <w:r w:rsidR="00780CD3">
              <w:rPr>
                <w:rFonts w:hint="eastAsia"/>
              </w:rPr>
              <w:t>.</w:t>
            </w:r>
          </w:p>
        </w:tc>
        <w:tc>
          <w:tcPr>
            <w:tcW w:w="1836" w:type="dxa"/>
          </w:tcPr>
          <w:p w14:paraId="253AA8FC" w14:textId="77777777" w:rsidR="004F432F" w:rsidRPr="00BA2195" w:rsidRDefault="004F432F" w:rsidP="0029615D"/>
        </w:tc>
      </w:tr>
      <w:tr w:rsidR="004F432F" w:rsidRPr="00BA2195" w14:paraId="26FACC30" w14:textId="218495EA" w:rsidTr="00780CD3">
        <w:tc>
          <w:tcPr>
            <w:tcW w:w="1377" w:type="dxa"/>
          </w:tcPr>
          <w:p w14:paraId="1C7577DE" w14:textId="034A003F" w:rsidR="004F432F" w:rsidRPr="00D54A11" w:rsidRDefault="009D3761" w:rsidP="0029615D">
            <w:pPr>
              <w:jc w:val="center"/>
              <w:rPr>
                <w:rFonts w:ascii="Dotum" w:eastAsia="Dotum" w:hAnsi="Dotum"/>
              </w:rPr>
            </w:pPr>
            <w:r>
              <w:rPr>
                <w:rFonts w:ascii="Dotum" w:eastAsia="Dotum" w:hAnsi="Dotum" w:hint="eastAsia"/>
              </w:rPr>
              <w:t>목록</w:t>
            </w:r>
          </w:p>
        </w:tc>
        <w:tc>
          <w:tcPr>
            <w:tcW w:w="5103" w:type="dxa"/>
          </w:tcPr>
          <w:p w14:paraId="61842E8D" w14:textId="13959DBF" w:rsidR="004F432F" w:rsidRPr="00BA2195" w:rsidRDefault="00F763FD" w:rsidP="0029615D"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일들이</w:t>
            </w:r>
            <w:r>
              <w:rPr>
                <w:rFonts w:hint="eastAsia"/>
              </w:rPr>
              <w:t xml:space="preserve"> </w:t>
            </w:r>
            <w:r w:rsidR="00F060C4">
              <w:rPr>
                <w:rFonts w:hint="eastAsia"/>
              </w:rPr>
              <w:t>담겨져</w:t>
            </w:r>
            <w:r w:rsidR="00F060C4">
              <w:rPr>
                <w:rFonts w:hint="eastAsia"/>
              </w:rPr>
              <w:t xml:space="preserve"> </w:t>
            </w:r>
            <w:r w:rsidR="00F060C4">
              <w:rPr>
                <w:rFonts w:hint="eastAsia"/>
              </w:rPr>
              <w:t>있는</w:t>
            </w:r>
            <w:r w:rsidR="00F060C4">
              <w:rPr>
                <w:rFonts w:hint="eastAsia"/>
              </w:rPr>
              <w:t xml:space="preserve"> </w:t>
            </w:r>
            <w:r w:rsidR="00780CD3">
              <w:rPr>
                <w:rFonts w:hint="eastAsia"/>
              </w:rPr>
              <w:t>폴더의</w:t>
            </w:r>
            <w:r w:rsidR="00780CD3">
              <w:rPr>
                <w:rFonts w:hint="eastAsia"/>
              </w:rPr>
              <w:t xml:space="preserve"> </w:t>
            </w:r>
            <w:r w:rsidR="00780CD3">
              <w:rPr>
                <w:rFonts w:hint="eastAsia"/>
              </w:rPr>
              <w:t>개념으로</w:t>
            </w:r>
            <w:r w:rsidR="00780CD3">
              <w:rPr>
                <w:rFonts w:hint="eastAsia"/>
              </w:rPr>
              <w:t>,</w:t>
            </w:r>
            <w:r w:rsidR="00780CD3">
              <w:t xml:space="preserve"> </w:t>
            </w:r>
            <w:r w:rsidR="00780CD3">
              <w:rPr>
                <w:rFonts w:hint="eastAsia"/>
              </w:rPr>
              <w:t>할</w:t>
            </w:r>
            <w:r w:rsidR="00780CD3">
              <w:rPr>
                <w:rFonts w:hint="eastAsia"/>
              </w:rPr>
              <w:t xml:space="preserve"> </w:t>
            </w:r>
            <w:r w:rsidR="00780CD3">
              <w:rPr>
                <w:rFonts w:hint="eastAsia"/>
              </w:rPr>
              <w:t>일들을</w:t>
            </w:r>
            <w:r w:rsidR="00780CD3">
              <w:rPr>
                <w:rFonts w:hint="eastAsia"/>
              </w:rPr>
              <w:t xml:space="preserve"> </w:t>
            </w:r>
            <w:proofErr w:type="spellStart"/>
            <w:r w:rsidR="00780CD3">
              <w:rPr>
                <w:rFonts w:hint="eastAsia"/>
              </w:rPr>
              <w:t>카테고리화시킬</w:t>
            </w:r>
            <w:proofErr w:type="spellEnd"/>
            <w:r w:rsidR="00780CD3">
              <w:rPr>
                <w:rFonts w:hint="eastAsia"/>
              </w:rPr>
              <w:t xml:space="preserve"> </w:t>
            </w:r>
            <w:r w:rsidR="00780CD3">
              <w:rPr>
                <w:rFonts w:hint="eastAsia"/>
              </w:rPr>
              <w:t>수</w:t>
            </w:r>
            <w:r w:rsidR="00780CD3">
              <w:rPr>
                <w:rFonts w:hint="eastAsia"/>
              </w:rPr>
              <w:t xml:space="preserve"> </w:t>
            </w:r>
            <w:r w:rsidR="00780CD3">
              <w:rPr>
                <w:rFonts w:hint="eastAsia"/>
              </w:rPr>
              <w:t>있는</w:t>
            </w:r>
            <w:r w:rsidR="00780CD3">
              <w:rPr>
                <w:rFonts w:hint="eastAsia"/>
              </w:rPr>
              <w:t xml:space="preserve"> </w:t>
            </w:r>
            <w:r w:rsidR="00780CD3">
              <w:rPr>
                <w:rFonts w:hint="eastAsia"/>
              </w:rPr>
              <w:t>객체</w:t>
            </w:r>
            <w:r w:rsidR="00780CD3">
              <w:rPr>
                <w:rFonts w:hint="eastAsia"/>
              </w:rPr>
              <w:t>.</w:t>
            </w:r>
          </w:p>
        </w:tc>
        <w:tc>
          <w:tcPr>
            <w:tcW w:w="1836" w:type="dxa"/>
          </w:tcPr>
          <w:p w14:paraId="7677F225" w14:textId="77777777" w:rsidR="004F432F" w:rsidRPr="00BA2195" w:rsidRDefault="004F432F" w:rsidP="0029615D"/>
        </w:tc>
      </w:tr>
      <w:tr w:rsidR="004F432F" w:rsidRPr="00BA2195" w14:paraId="4D809A63" w14:textId="7465693B" w:rsidTr="00780CD3">
        <w:tc>
          <w:tcPr>
            <w:tcW w:w="1377" w:type="dxa"/>
          </w:tcPr>
          <w:p w14:paraId="7E7815AA" w14:textId="7B58BBBC" w:rsidR="004F432F" w:rsidRPr="00D54A11" w:rsidRDefault="00780CD3" w:rsidP="0029615D">
            <w:pPr>
              <w:jc w:val="center"/>
              <w:rPr>
                <w:rFonts w:ascii="Dotum" w:eastAsia="Dotum" w:hAnsi="Dotum"/>
              </w:rPr>
            </w:pPr>
            <w:r>
              <w:rPr>
                <w:rFonts w:ascii="Dotum" w:eastAsia="Dotum" w:hAnsi="Dotum" w:hint="eastAsia"/>
              </w:rPr>
              <w:t>초기화면</w:t>
            </w:r>
          </w:p>
        </w:tc>
        <w:tc>
          <w:tcPr>
            <w:tcW w:w="5103" w:type="dxa"/>
          </w:tcPr>
          <w:p w14:paraId="5FE41EDB" w14:textId="07E98455" w:rsidR="004F432F" w:rsidRPr="00BA2195" w:rsidRDefault="00D623BC" w:rsidP="0029615D">
            <w:r>
              <w:rPr>
                <w:rFonts w:hint="eastAsia"/>
              </w:rPr>
              <w:t>비회원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</w:t>
            </w:r>
            <w:r w:rsidR="0043457D">
              <w:rPr>
                <w:rFonts w:hint="eastAsia"/>
              </w:rPr>
              <w:t>가</w:t>
            </w:r>
            <w:r w:rsidR="0043457D">
              <w:rPr>
                <w:rFonts w:hint="eastAsia"/>
              </w:rPr>
              <w:t xml:space="preserve"> </w:t>
            </w:r>
            <w:r w:rsidR="0043457D">
              <w:t>Check Box</w:t>
            </w:r>
            <w:r w:rsidR="0043457D">
              <w:rPr>
                <w:rFonts w:hint="eastAsia"/>
              </w:rPr>
              <w:t>에</w:t>
            </w:r>
            <w:r w:rsidR="0043457D">
              <w:rPr>
                <w:rFonts w:hint="eastAsia"/>
              </w:rPr>
              <w:t xml:space="preserve"> </w:t>
            </w:r>
            <w:r w:rsidR="0043457D">
              <w:rPr>
                <w:rFonts w:hint="eastAsia"/>
              </w:rPr>
              <w:t>들어갈</w:t>
            </w:r>
            <w:r w:rsidR="0043457D">
              <w:rPr>
                <w:rFonts w:hint="eastAsia"/>
              </w:rPr>
              <w:t xml:space="preserve"> </w:t>
            </w:r>
            <w:r w:rsidR="0043457D">
              <w:rPr>
                <w:rFonts w:hint="eastAsia"/>
              </w:rPr>
              <w:t>경우</w:t>
            </w:r>
            <w:r w:rsidR="0043457D">
              <w:rPr>
                <w:rFonts w:hint="eastAsia"/>
              </w:rPr>
              <w:t xml:space="preserve"> </w:t>
            </w:r>
            <w:r w:rsidR="0043457D">
              <w:rPr>
                <w:rFonts w:hint="eastAsia"/>
              </w:rPr>
              <w:t>접근하게</w:t>
            </w:r>
            <w:r w:rsidR="0043457D">
              <w:rPr>
                <w:rFonts w:hint="eastAsia"/>
              </w:rPr>
              <w:t xml:space="preserve"> </w:t>
            </w:r>
            <w:r w:rsidR="0043457D">
              <w:rPr>
                <w:rFonts w:hint="eastAsia"/>
              </w:rPr>
              <w:t>되는</w:t>
            </w:r>
            <w:r w:rsidR="0043457D">
              <w:rPr>
                <w:rFonts w:hint="eastAsia"/>
              </w:rPr>
              <w:t xml:space="preserve"> </w:t>
            </w:r>
            <w:r w:rsidR="0043457D">
              <w:rPr>
                <w:rFonts w:hint="eastAsia"/>
              </w:rPr>
              <w:t>페이지의</w:t>
            </w:r>
            <w:r w:rsidR="0043457D">
              <w:rPr>
                <w:rFonts w:hint="eastAsia"/>
              </w:rPr>
              <w:t xml:space="preserve"> </w:t>
            </w:r>
            <w:r w:rsidR="0043457D">
              <w:rPr>
                <w:rFonts w:hint="eastAsia"/>
              </w:rPr>
              <w:t>명칭</w:t>
            </w:r>
            <w:r w:rsidR="0043457D">
              <w:rPr>
                <w:rFonts w:hint="eastAsia"/>
              </w:rPr>
              <w:t>.</w:t>
            </w:r>
            <w:r w:rsidR="0043457D">
              <w:t xml:space="preserve"> </w:t>
            </w:r>
            <w:r w:rsidR="0043457D">
              <w:rPr>
                <w:rFonts w:hint="eastAsia"/>
              </w:rPr>
              <w:t>초기화면에는</w:t>
            </w:r>
            <w:r w:rsidR="0043457D">
              <w:rPr>
                <w:rFonts w:hint="eastAsia"/>
              </w:rPr>
              <w:t xml:space="preserve"> </w:t>
            </w:r>
            <w:r w:rsidR="6C8EECE1" w:rsidRPr="7D819CE8">
              <w:rPr>
                <w:rFonts w:asciiTheme="minorEastAsia" w:eastAsiaTheme="minorEastAsia" w:hAnsiTheme="minorEastAsia" w:cstheme="minorEastAsia"/>
              </w:rPr>
              <w:t>회</w:t>
            </w:r>
            <w:r w:rsidR="738C1379" w:rsidRPr="7D819CE8">
              <w:rPr>
                <w:rFonts w:asciiTheme="minorEastAsia" w:eastAsiaTheme="minorEastAsia" w:hAnsiTheme="minorEastAsia" w:cstheme="minorEastAsia"/>
              </w:rPr>
              <w:t>원가입</w:t>
            </w:r>
            <w:r w:rsidR="738C1379">
              <w:t xml:space="preserve">, </w:t>
            </w:r>
            <w:r w:rsidR="009B3631">
              <w:rPr>
                <w:rFonts w:hint="eastAsia"/>
              </w:rPr>
              <w:t>로그인하기</w:t>
            </w:r>
            <w:r w:rsidR="0029615D">
              <w:rPr>
                <w:rFonts w:hint="eastAsia"/>
              </w:rPr>
              <w:t xml:space="preserve"> </w:t>
            </w:r>
            <w:r w:rsidR="009B3631">
              <w:rPr>
                <w:rFonts w:hint="eastAsia"/>
              </w:rPr>
              <w:t>이외의</w:t>
            </w:r>
            <w:r w:rsidR="009B3631">
              <w:rPr>
                <w:rFonts w:hint="eastAsia"/>
              </w:rPr>
              <w:t xml:space="preserve"> </w:t>
            </w:r>
            <w:r w:rsidR="009B3631">
              <w:rPr>
                <w:rFonts w:hint="eastAsia"/>
              </w:rPr>
              <w:t>기능은</w:t>
            </w:r>
            <w:r w:rsidR="009B3631">
              <w:rPr>
                <w:rFonts w:hint="eastAsia"/>
              </w:rPr>
              <w:t xml:space="preserve"> </w:t>
            </w:r>
            <w:r w:rsidR="009B3631">
              <w:rPr>
                <w:rFonts w:hint="eastAsia"/>
              </w:rPr>
              <w:t>없음</w:t>
            </w:r>
            <w:r w:rsidR="009B3631">
              <w:rPr>
                <w:rFonts w:hint="eastAsia"/>
              </w:rPr>
              <w:t>.</w:t>
            </w:r>
          </w:p>
        </w:tc>
        <w:tc>
          <w:tcPr>
            <w:tcW w:w="1836" w:type="dxa"/>
          </w:tcPr>
          <w:p w14:paraId="7183040D" w14:textId="77777777" w:rsidR="004F432F" w:rsidRPr="00BA2195" w:rsidRDefault="004F432F" w:rsidP="0029615D"/>
        </w:tc>
      </w:tr>
      <w:tr w:rsidR="004F432F" w:rsidRPr="00BA2195" w14:paraId="761F5AEC" w14:textId="64873A82" w:rsidTr="00780CD3">
        <w:tc>
          <w:tcPr>
            <w:tcW w:w="1377" w:type="dxa"/>
          </w:tcPr>
          <w:p w14:paraId="59AFB835" w14:textId="067A0173" w:rsidR="004F432F" w:rsidRPr="00D54A11" w:rsidRDefault="009B3631" w:rsidP="0029615D">
            <w:pPr>
              <w:jc w:val="center"/>
              <w:rPr>
                <w:rFonts w:ascii="Dotum" w:eastAsia="Dotum" w:hAnsi="Dotum"/>
              </w:rPr>
            </w:pPr>
            <w:proofErr w:type="spellStart"/>
            <w:r>
              <w:rPr>
                <w:rFonts w:ascii="Dotum" w:eastAsia="Dotum" w:hAnsi="Dotum" w:hint="eastAsia"/>
              </w:rPr>
              <w:t>메인화면</w:t>
            </w:r>
            <w:proofErr w:type="spellEnd"/>
          </w:p>
        </w:tc>
        <w:tc>
          <w:tcPr>
            <w:tcW w:w="5103" w:type="dxa"/>
          </w:tcPr>
          <w:p w14:paraId="453AA6D7" w14:textId="04D2349F" w:rsidR="004F432F" w:rsidRPr="00BA2195" w:rsidRDefault="009B3631" w:rsidP="0029615D">
            <w:r>
              <w:rPr>
                <w:rFonts w:hint="eastAsia"/>
              </w:rPr>
              <w:t>회원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초기화면에서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로그인을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접근하게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되는</w:t>
            </w:r>
            <w:r>
              <w:rPr>
                <w:rFonts w:hint="eastAsia"/>
              </w:rPr>
              <w:t xml:space="preserve"> </w:t>
            </w:r>
            <w:r>
              <w:t>Check Box</w:t>
            </w:r>
            <w:r>
              <w:rPr>
                <w:rFonts w:hint="eastAsia"/>
              </w:rPr>
              <w:t xml:space="preserve"> </w:t>
            </w:r>
            <w:r w:rsidR="000B0E6E">
              <w:rPr>
                <w:rFonts w:hint="eastAsia"/>
              </w:rPr>
              <w:t>화면</w:t>
            </w:r>
            <w:r w:rsidR="000B0E6E">
              <w:rPr>
                <w:rFonts w:hint="eastAsia"/>
              </w:rPr>
              <w:t>.</w:t>
            </w:r>
            <w:r w:rsidR="000B0E6E">
              <w:t xml:space="preserve"> </w:t>
            </w:r>
            <w:proofErr w:type="spellStart"/>
            <w:r w:rsidR="000B0E6E">
              <w:rPr>
                <w:rFonts w:hint="eastAsia"/>
              </w:rPr>
              <w:t>메인화면은</w:t>
            </w:r>
            <w:proofErr w:type="spellEnd"/>
            <w:r w:rsidR="000B0E6E">
              <w:rPr>
                <w:rFonts w:hint="eastAsia"/>
              </w:rPr>
              <w:t xml:space="preserve"> </w:t>
            </w:r>
            <w:r w:rsidR="00D90668">
              <w:rPr>
                <w:rFonts w:hint="eastAsia"/>
              </w:rPr>
              <w:t>목록들에</w:t>
            </w:r>
            <w:r w:rsidR="00D90668">
              <w:rPr>
                <w:rFonts w:hint="eastAsia"/>
              </w:rPr>
              <w:t xml:space="preserve"> </w:t>
            </w:r>
            <w:r w:rsidR="00D90668">
              <w:rPr>
                <w:rFonts w:hint="eastAsia"/>
              </w:rPr>
              <w:t>접근할</w:t>
            </w:r>
            <w:r w:rsidR="00D90668">
              <w:rPr>
                <w:rFonts w:hint="eastAsia"/>
              </w:rPr>
              <w:t xml:space="preserve"> </w:t>
            </w:r>
            <w:r w:rsidR="00D90668">
              <w:rPr>
                <w:rFonts w:hint="eastAsia"/>
              </w:rPr>
              <w:t>수</w:t>
            </w:r>
            <w:r w:rsidR="00D90668">
              <w:rPr>
                <w:rFonts w:hint="eastAsia"/>
              </w:rPr>
              <w:t xml:space="preserve"> </w:t>
            </w:r>
            <w:r w:rsidR="00D90668">
              <w:rPr>
                <w:rFonts w:hint="eastAsia"/>
              </w:rPr>
              <w:t>있도록</w:t>
            </w:r>
            <w:r w:rsidR="00D90668">
              <w:rPr>
                <w:rFonts w:hint="eastAsia"/>
              </w:rPr>
              <w:t xml:space="preserve"> </w:t>
            </w:r>
            <w:r w:rsidR="00D90668">
              <w:rPr>
                <w:rFonts w:hint="eastAsia"/>
              </w:rPr>
              <w:t>되어있음</w:t>
            </w:r>
            <w:r w:rsidR="00D90668">
              <w:rPr>
                <w:rFonts w:hint="eastAsia"/>
              </w:rPr>
              <w:t>.</w:t>
            </w:r>
          </w:p>
        </w:tc>
        <w:tc>
          <w:tcPr>
            <w:tcW w:w="1836" w:type="dxa"/>
          </w:tcPr>
          <w:p w14:paraId="32DC78C0" w14:textId="77777777" w:rsidR="004F432F" w:rsidRPr="00BA2195" w:rsidRDefault="004F432F" w:rsidP="0029615D"/>
        </w:tc>
      </w:tr>
      <w:tr w:rsidR="00E07EF2" w:rsidRPr="00BA2195" w14:paraId="5610652E" w14:textId="77777777" w:rsidTr="00780CD3">
        <w:tc>
          <w:tcPr>
            <w:tcW w:w="1377" w:type="dxa"/>
          </w:tcPr>
          <w:p w14:paraId="0C398AC5" w14:textId="1C02D97B" w:rsidR="00E07EF2" w:rsidRDefault="009C672C" w:rsidP="0029615D">
            <w:pPr>
              <w:jc w:val="center"/>
              <w:rPr>
                <w:rFonts w:ascii="Dotum" w:eastAsia="Dotum" w:hAnsi="Dotum"/>
              </w:rPr>
            </w:pPr>
            <w:r>
              <w:rPr>
                <w:rFonts w:ascii="Dotum" w:eastAsia="Dotum" w:hAnsi="Dotum" w:hint="eastAsia"/>
              </w:rPr>
              <w:t>할 일 화면</w:t>
            </w:r>
          </w:p>
        </w:tc>
        <w:tc>
          <w:tcPr>
            <w:tcW w:w="5103" w:type="dxa"/>
          </w:tcPr>
          <w:p w14:paraId="168D5B45" w14:textId="02C0783D" w:rsidR="00E07EF2" w:rsidRDefault="00BC421D" w:rsidP="0029615D">
            <w:r>
              <w:rPr>
                <w:rFonts w:hint="eastAsia"/>
              </w:rPr>
              <w:t>회원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메인화면에서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특정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눌러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일들이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나열되는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</w:t>
            </w:r>
            <w:r>
              <w:rPr>
                <w:rFonts w:hint="eastAsia"/>
              </w:rPr>
              <w:t>.</w:t>
            </w:r>
          </w:p>
        </w:tc>
        <w:tc>
          <w:tcPr>
            <w:tcW w:w="1836" w:type="dxa"/>
          </w:tcPr>
          <w:p w14:paraId="47F32648" w14:textId="77777777" w:rsidR="00E07EF2" w:rsidRPr="00BA2195" w:rsidRDefault="00E07EF2" w:rsidP="0029615D"/>
        </w:tc>
      </w:tr>
      <w:tr w:rsidR="004F432F" w:rsidRPr="00BA2195" w14:paraId="373F0D9D" w14:textId="4E5D76C9" w:rsidTr="00780CD3">
        <w:tc>
          <w:tcPr>
            <w:tcW w:w="1377" w:type="dxa"/>
          </w:tcPr>
          <w:p w14:paraId="2BF00141" w14:textId="534A7505" w:rsidR="004F432F" w:rsidRPr="00D54A11" w:rsidRDefault="00D90668" w:rsidP="0029615D">
            <w:pPr>
              <w:jc w:val="center"/>
              <w:rPr>
                <w:rFonts w:ascii="Dotum" w:eastAsia="Dotum" w:hAnsi="Dotum"/>
              </w:rPr>
            </w:pPr>
            <w:r>
              <w:rPr>
                <w:rFonts w:ascii="Dotum" w:eastAsia="Dotum" w:hAnsi="Dotum" w:hint="eastAsia"/>
              </w:rPr>
              <w:t>체크박스</w:t>
            </w:r>
          </w:p>
        </w:tc>
        <w:tc>
          <w:tcPr>
            <w:tcW w:w="5103" w:type="dxa"/>
          </w:tcPr>
          <w:p w14:paraId="316CD549" w14:textId="0B724719" w:rsidR="004F432F" w:rsidRPr="00BA2195" w:rsidRDefault="004C2578" w:rsidP="0029615D"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완료</w:t>
            </w:r>
            <w:r w:rsidR="00196BEF">
              <w:rPr>
                <w:rFonts w:hint="eastAsia"/>
              </w:rPr>
              <w:t>/</w:t>
            </w:r>
            <w:r w:rsidR="00196BEF">
              <w:rPr>
                <w:rFonts w:hint="eastAsia"/>
              </w:rPr>
              <w:t>미완료되었는지</w:t>
            </w:r>
            <w:r w:rsidR="00196BEF">
              <w:rPr>
                <w:rFonts w:hint="eastAsia"/>
              </w:rPr>
              <w:t xml:space="preserve"> </w:t>
            </w:r>
            <w:r w:rsidR="00196BEF">
              <w:rPr>
                <w:rFonts w:hint="eastAsia"/>
              </w:rPr>
              <w:t>확인할</w:t>
            </w:r>
            <w:r w:rsidR="00196BEF">
              <w:rPr>
                <w:rFonts w:hint="eastAsia"/>
              </w:rPr>
              <w:t xml:space="preserve"> </w:t>
            </w:r>
            <w:r w:rsidR="00196BEF">
              <w:rPr>
                <w:rFonts w:hint="eastAsia"/>
              </w:rPr>
              <w:t>수</w:t>
            </w:r>
            <w:r w:rsidR="00196BEF">
              <w:rPr>
                <w:rFonts w:hint="eastAsia"/>
              </w:rPr>
              <w:t xml:space="preserve"> </w:t>
            </w:r>
            <w:r w:rsidR="00196BEF">
              <w:rPr>
                <w:rFonts w:hint="eastAsia"/>
              </w:rPr>
              <w:t>있는</w:t>
            </w:r>
            <w:r w:rsidR="00196BEF">
              <w:rPr>
                <w:rFonts w:hint="eastAsia"/>
              </w:rPr>
              <w:t xml:space="preserve"> </w:t>
            </w:r>
            <w:r w:rsidR="0002354A">
              <w:rPr>
                <w:rFonts w:hint="eastAsia"/>
              </w:rPr>
              <w:t>시각적</w:t>
            </w:r>
            <w:r w:rsidR="00D352FA">
              <w:rPr>
                <w:rFonts w:hint="eastAsia"/>
              </w:rPr>
              <w:t xml:space="preserve"> </w:t>
            </w:r>
            <w:r w:rsidR="00D352FA">
              <w:rPr>
                <w:rFonts w:hint="eastAsia"/>
              </w:rPr>
              <w:t>위젯</w:t>
            </w:r>
            <w:r w:rsidR="00D352FA">
              <w:rPr>
                <w:rFonts w:hint="eastAsia"/>
              </w:rPr>
              <w:t>.</w:t>
            </w:r>
            <w:r w:rsidR="00D352FA">
              <w:t xml:space="preserve"> </w:t>
            </w:r>
            <w:r w:rsidR="00327215">
              <w:t>Check</w:t>
            </w:r>
            <w:r w:rsidR="00327215">
              <w:rPr>
                <w:rFonts w:hint="eastAsia"/>
              </w:rPr>
              <w:t xml:space="preserve"> </w:t>
            </w:r>
            <w:r w:rsidR="00327215">
              <w:t>Box</w:t>
            </w:r>
            <w:r w:rsidR="00327215">
              <w:rPr>
                <w:rFonts w:hint="eastAsia"/>
              </w:rPr>
              <w:t>와는</w:t>
            </w:r>
            <w:r w:rsidR="00327215">
              <w:rPr>
                <w:rFonts w:hint="eastAsia"/>
              </w:rPr>
              <w:t xml:space="preserve"> </w:t>
            </w:r>
            <w:r w:rsidR="007E0815">
              <w:rPr>
                <w:rFonts w:hint="eastAsia"/>
              </w:rPr>
              <w:t>다른</w:t>
            </w:r>
            <w:r w:rsidR="007E0815">
              <w:rPr>
                <w:rFonts w:hint="eastAsia"/>
              </w:rPr>
              <w:t xml:space="preserve"> </w:t>
            </w:r>
            <w:r w:rsidR="007E0815">
              <w:rPr>
                <w:rFonts w:hint="eastAsia"/>
              </w:rPr>
              <w:t>용어</w:t>
            </w:r>
            <w:r w:rsidR="007E0815">
              <w:rPr>
                <w:rFonts w:hint="eastAsia"/>
              </w:rPr>
              <w:t>.</w:t>
            </w:r>
          </w:p>
        </w:tc>
        <w:tc>
          <w:tcPr>
            <w:tcW w:w="1836" w:type="dxa"/>
          </w:tcPr>
          <w:p w14:paraId="72A2D5A8" w14:textId="48730203" w:rsidR="004F432F" w:rsidRPr="00BA2195" w:rsidRDefault="00D352FA" w:rsidP="0029615D">
            <w:r>
              <w:t>Check</w:t>
            </w:r>
            <w:r>
              <w:rPr>
                <w:rFonts w:hint="eastAsia"/>
              </w:rPr>
              <w:t xml:space="preserve"> </w:t>
            </w:r>
            <w:r>
              <w:t>Box</w:t>
            </w:r>
            <w:r>
              <w:rPr>
                <w:rFonts w:hint="eastAsia"/>
              </w:rPr>
              <w:t>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상이</w:t>
            </w:r>
          </w:p>
        </w:tc>
      </w:tr>
      <w:tr w:rsidR="004F432F" w:rsidRPr="00BA2195" w14:paraId="33C493E6" w14:textId="7DCC0A77" w:rsidTr="00780CD3">
        <w:tc>
          <w:tcPr>
            <w:tcW w:w="1377" w:type="dxa"/>
          </w:tcPr>
          <w:p w14:paraId="08FA0D71" w14:textId="607CC816" w:rsidR="004F432F" w:rsidRPr="00B074A9" w:rsidRDefault="00BF2A4E" w:rsidP="0029615D">
            <w:pPr>
              <w:jc w:val="center"/>
              <w:rPr>
                <w:rFonts w:ascii="Dotum" w:eastAsia="Dotum" w:hAnsi="Dotum"/>
                <w:lang w:val="en-CA"/>
              </w:rPr>
            </w:pPr>
            <w:proofErr w:type="spellStart"/>
            <w:r>
              <w:rPr>
                <w:rFonts w:ascii="Dotum" w:eastAsia="Dotum" w:hAnsi="Dotum" w:hint="eastAsia"/>
              </w:rPr>
              <w:t>새로고</w:t>
            </w:r>
            <w:r w:rsidR="00B074A9">
              <w:rPr>
                <w:rFonts w:ascii="Dotum" w:eastAsia="Dotum" w:hAnsi="Dotum" w:hint="eastAsia"/>
              </w:rPr>
              <w:t>침</w:t>
            </w:r>
            <w:proofErr w:type="spellEnd"/>
          </w:p>
        </w:tc>
        <w:tc>
          <w:tcPr>
            <w:tcW w:w="5103" w:type="dxa"/>
          </w:tcPr>
          <w:p w14:paraId="7BE24D83" w14:textId="1140D5B2" w:rsidR="004F432F" w:rsidRPr="00B074A9" w:rsidRDefault="00B074A9" w:rsidP="0029615D">
            <w:pPr>
              <w:rPr>
                <w:lang w:val="en-CA"/>
              </w:rPr>
            </w:pPr>
            <w:r>
              <w:rPr>
                <w:rFonts w:hint="eastAsia"/>
              </w:rPr>
              <w:t>가장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변경사항을</w:t>
            </w:r>
            <w:r>
              <w:rPr>
                <w:rFonts w:hint="eastAsia"/>
              </w:rPr>
              <w:t xml:space="preserve"> </w:t>
            </w:r>
            <w:r w:rsidR="00B564AE">
              <w:rPr>
                <w:rFonts w:hint="eastAsia"/>
              </w:rPr>
              <w:t>화면에</w:t>
            </w:r>
            <w:r w:rsidR="00B564A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반영하는</w:t>
            </w:r>
            <w:r>
              <w:rPr>
                <w:rFonts w:hint="eastAsia"/>
              </w:rPr>
              <w:t xml:space="preserve"> </w:t>
            </w:r>
            <w:r w:rsidR="00B71938">
              <w:rPr>
                <w:rFonts w:hint="eastAsia"/>
              </w:rPr>
              <w:t>것을</w:t>
            </w:r>
            <w:r w:rsidR="00B71938">
              <w:rPr>
                <w:rFonts w:hint="eastAsia"/>
              </w:rPr>
              <w:t xml:space="preserve"> </w:t>
            </w:r>
            <w:r w:rsidR="00B71938">
              <w:rPr>
                <w:rFonts w:hint="eastAsia"/>
              </w:rPr>
              <w:t>의미함</w:t>
            </w:r>
            <w:r w:rsidR="00B71938">
              <w:rPr>
                <w:rFonts w:hint="eastAsia"/>
              </w:rPr>
              <w:t>.</w:t>
            </w:r>
          </w:p>
        </w:tc>
        <w:tc>
          <w:tcPr>
            <w:tcW w:w="1836" w:type="dxa"/>
          </w:tcPr>
          <w:p w14:paraId="17BA7A0F" w14:textId="3870EDE6" w:rsidR="004F432F" w:rsidRPr="00B71938" w:rsidRDefault="00B71938" w:rsidP="0029615D">
            <w:pPr>
              <w:rPr>
                <w:lang w:val="en-CA"/>
              </w:rPr>
            </w:pPr>
            <w:r>
              <w:t>F5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새로고침</w:t>
            </w:r>
            <w:proofErr w:type="spellEnd"/>
            <w:r>
              <w:rPr>
                <w:rFonts w:hint="eastAsia"/>
              </w:rPr>
              <w:t>(</w:t>
            </w:r>
            <w:r>
              <w:t>refresh)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아님에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유의</w:t>
            </w:r>
            <w:r>
              <w:rPr>
                <w:rFonts w:hint="eastAsia"/>
              </w:rPr>
              <w:t>.</w:t>
            </w:r>
          </w:p>
        </w:tc>
      </w:tr>
      <w:tr w:rsidR="004F432F" w:rsidRPr="00BA2195" w14:paraId="4A1D70CD" w14:textId="6E9913A5" w:rsidTr="00780CD3">
        <w:tc>
          <w:tcPr>
            <w:tcW w:w="1377" w:type="dxa"/>
          </w:tcPr>
          <w:p w14:paraId="176ABB65" w14:textId="77777777" w:rsidR="004F432F" w:rsidRPr="00D54A11" w:rsidRDefault="004F432F" w:rsidP="0029615D">
            <w:pPr>
              <w:jc w:val="center"/>
              <w:rPr>
                <w:rFonts w:ascii="Dotum" w:eastAsia="Dotum" w:hAnsi="Dotum"/>
              </w:rPr>
            </w:pPr>
          </w:p>
        </w:tc>
        <w:tc>
          <w:tcPr>
            <w:tcW w:w="5103" w:type="dxa"/>
          </w:tcPr>
          <w:p w14:paraId="74A3C730" w14:textId="77777777" w:rsidR="004F432F" w:rsidRPr="00BA2195" w:rsidRDefault="004F432F" w:rsidP="0029615D"/>
        </w:tc>
        <w:tc>
          <w:tcPr>
            <w:tcW w:w="1836" w:type="dxa"/>
          </w:tcPr>
          <w:p w14:paraId="01938BB8" w14:textId="77777777" w:rsidR="004F432F" w:rsidRPr="00BA2195" w:rsidRDefault="004F432F" w:rsidP="0029615D"/>
        </w:tc>
      </w:tr>
      <w:tr w:rsidR="004F432F" w:rsidRPr="00BA2195" w14:paraId="2279B4A9" w14:textId="007824BA" w:rsidTr="00780CD3">
        <w:tc>
          <w:tcPr>
            <w:tcW w:w="1377" w:type="dxa"/>
          </w:tcPr>
          <w:p w14:paraId="667D45C2" w14:textId="77777777" w:rsidR="004F432F" w:rsidRPr="00D54A11" w:rsidRDefault="004F432F" w:rsidP="0029615D">
            <w:pPr>
              <w:jc w:val="center"/>
              <w:rPr>
                <w:rFonts w:ascii="Dotum" w:eastAsia="Dotum" w:hAnsi="Dotum"/>
              </w:rPr>
            </w:pPr>
          </w:p>
        </w:tc>
        <w:tc>
          <w:tcPr>
            <w:tcW w:w="5103" w:type="dxa"/>
          </w:tcPr>
          <w:p w14:paraId="6EEA02C8" w14:textId="77777777" w:rsidR="004F432F" w:rsidRPr="00BA2195" w:rsidRDefault="004F432F" w:rsidP="0029615D"/>
        </w:tc>
        <w:tc>
          <w:tcPr>
            <w:tcW w:w="1836" w:type="dxa"/>
          </w:tcPr>
          <w:p w14:paraId="1C25B1C3" w14:textId="77777777" w:rsidR="004F432F" w:rsidRPr="00BA2195" w:rsidRDefault="004F432F" w:rsidP="0029615D"/>
        </w:tc>
      </w:tr>
    </w:tbl>
    <w:p w14:paraId="3988AF59" w14:textId="77777777" w:rsidR="00031B35" w:rsidRDefault="00031B35" w:rsidP="003E0355"/>
    <w:p w14:paraId="5B952F1E" w14:textId="69A2F5F2" w:rsidR="001F4059" w:rsidRDefault="001F4059" w:rsidP="00DD673B"/>
    <w:p w14:paraId="57C11681" w14:textId="77777777" w:rsidR="005347D6" w:rsidRPr="000578B6" w:rsidRDefault="005347D6"/>
    <w:sectPr w:rsidR="005347D6" w:rsidRPr="000578B6" w:rsidSect="007E70C2">
      <w:headerReference w:type="first" r:id="rId22"/>
      <w:footerReference w:type="first" r:id="rId23"/>
      <w:type w:val="continuous"/>
      <w:pgSz w:w="11906" w:h="16838"/>
      <w:pgMar w:top="1985" w:right="1701" w:bottom="1701" w:left="1701" w:header="851" w:footer="992" w:gutter="0"/>
      <w:pgNumType w:fmt="numberInDash" w:start="0"/>
      <w:cols w:space="425"/>
      <w:titlePg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게스트 사용자" w:date="2023-06-02T04:16:00Z" w:initials="게사">
    <w:p w14:paraId="2244028C" w14:textId="37AB94B5" w:rsidR="4D056C8F" w:rsidRDefault="4D056C8F">
      <w:pPr>
        <w:pStyle w:val="CommentText"/>
      </w:pPr>
      <w:r>
        <w:t xml:space="preserve">08 </w:t>
      </w:r>
      <w:r>
        <w:t>유스케이스에</w:t>
      </w:r>
      <w:r>
        <w:t xml:space="preserve"> "</w:t>
      </w:r>
      <w:r>
        <w:t>버튼</w:t>
      </w:r>
      <w:r>
        <w:t>"</w:t>
      </w:r>
      <w:r>
        <w:t>하나</w:t>
      </w:r>
      <w:r>
        <w:t xml:space="preserve"> </w:t>
      </w:r>
      <w:r>
        <w:t>있음</w:t>
      </w:r>
      <w:r>
        <w:rPr>
          <w:rStyle w:val="CommentReference"/>
        </w:rPr>
        <w:annotationRef/>
      </w:r>
    </w:p>
  </w:comment>
  <w:comment w:id="19" w:author="김우석" w:date="2023-04-07T22:54:00Z" w:initials="김">
    <w:p w14:paraId="1F38CF30" w14:textId="60CF35D5" w:rsidR="00AA0D2F" w:rsidRDefault="00AA0D2F">
      <w:pPr>
        <w:jc w:val="left"/>
      </w:pPr>
      <w:r>
        <w:rPr>
          <w:rStyle w:val="CommentReference"/>
        </w:rPr>
        <w:annotationRef/>
      </w:r>
      <w:r>
        <w:rPr>
          <w:rFonts w:hint="eastAsia"/>
        </w:rPr>
        <w:t>버튼명</w:t>
      </w:r>
      <w:r>
        <w:t xml:space="preserve"> </w:t>
      </w:r>
      <w:r>
        <w:rPr>
          <w:rFonts w:hint="eastAsia"/>
        </w:rPr>
        <w:t>명시할</w:t>
      </w:r>
      <w:r>
        <w:t xml:space="preserve"> </w:t>
      </w:r>
      <w:r>
        <w:rPr>
          <w:rFonts w:hint="eastAsia"/>
        </w:rPr>
        <w:t>건지</w:t>
      </w:r>
      <w:r>
        <w:t xml:space="preserve">, </w:t>
      </w:r>
      <w:r>
        <w:rPr>
          <w:rFonts w:hint="eastAsia"/>
        </w:rPr>
        <w:t>통칭하는</w:t>
      </w:r>
      <w:r>
        <w:t xml:space="preserve"> </w:t>
      </w:r>
      <w:r>
        <w:rPr>
          <w:rFonts w:hint="eastAsia"/>
        </w:rPr>
        <w:t>이름으로</w:t>
      </w:r>
      <w:r>
        <w:t xml:space="preserve"> </w:t>
      </w:r>
      <w:r>
        <w:rPr>
          <w:rFonts w:hint="eastAsia"/>
        </w:rPr>
        <w:t>할지</w:t>
      </w:r>
    </w:p>
  </w:comment>
  <w:comment w:id="20" w:author="김우석" w:date="2023-04-06T20:39:00Z" w:initials="김">
    <w:p w14:paraId="42FDD0B7" w14:textId="61B5ACDB" w:rsidR="00CE7536" w:rsidRDefault="00CE7536" w:rsidP="00CE7536">
      <w:pPr>
        <w:jc w:val="left"/>
      </w:pPr>
      <w:r>
        <w:rPr>
          <w:rStyle w:val="CommentReference"/>
        </w:rPr>
        <w:annotationRef/>
      </w:r>
      <w:r>
        <w:rPr>
          <w:rFonts w:hint="eastAsia"/>
        </w:rPr>
        <w:t>완료</w:t>
      </w:r>
      <w:r>
        <w:t xml:space="preserve"> </w:t>
      </w:r>
      <w:r>
        <w:rPr>
          <w:rFonts w:hint="eastAsia"/>
        </w:rPr>
        <w:t>취소</w:t>
      </w:r>
      <w:r>
        <w:rPr>
          <w:rFonts w:hint="eastAsia"/>
        </w:rPr>
        <w:t xml:space="preserve"> </w:t>
      </w:r>
      <w:r>
        <w:rPr>
          <w:rFonts w:hint="eastAsia"/>
        </w:rPr>
        <w:t>시나리오</w:t>
      </w:r>
    </w:p>
    <w:p w14:paraId="1E3CC47D" w14:textId="77777777" w:rsidR="00CE7536" w:rsidRDefault="00CE7536" w:rsidP="00CE7536">
      <w:pPr>
        <w:jc w:val="left"/>
      </w:pPr>
      <w:r>
        <w:rPr>
          <w:rFonts w:hint="eastAsia"/>
        </w:rPr>
        <w:t xml:space="preserve">1. </w:t>
      </w:r>
      <w:r>
        <w:rPr>
          <w:rFonts w:hint="eastAsia"/>
        </w:rPr>
        <w:t>완료</w:t>
      </w:r>
      <w:r>
        <w:rPr>
          <w:rFonts w:hint="eastAsia"/>
        </w:rPr>
        <w:t xml:space="preserve"> </w:t>
      </w:r>
      <w:r>
        <w:rPr>
          <w:rFonts w:hint="eastAsia"/>
        </w:rPr>
        <w:t>목록에서</w:t>
      </w:r>
      <w:r>
        <w:rPr>
          <w:rFonts w:hint="eastAsia"/>
        </w:rPr>
        <w:t xml:space="preserve"> </w:t>
      </w:r>
      <w:r>
        <w:rPr>
          <w:rFonts w:hint="eastAsia"/>
        </w:rPr>
        <w:t>완료</w:t>
      </w:r>
      <w:r>
        <w:rPr>
          <w:rFonts w:hint="eastAsia"/>
        </w:rPr>
        <w:t xml:space="preserve"> </w:t>
      </w:r>
      <w:r>
        <w:rPr>
          <w:rFonts w:hint="eastAsia"/>
        </w:rPr>
        <w:t>취소</w:t>
      </w:r>
    </w:p>
    <w:p w14:paraId="1C4AB83E" w14:textId="77777777" w:rsidR="00CE7536" w:rsidRDefault="00CE7536" w:rsidP="00CE7536">
      <w:pPr>
        <w:jc w:val="left"/>
      </w:pPr>
      <w:r>
        <w:rPr>
          <w:rFonts w:hint="eastAsia"/>
        </w:rPr>
        <w:t xml:space="preserve">2. </w:t>
      </w:r>
      <w:r>
        <w:rPr>
          <w:rFonts w:hint="eastAsia"/>
        </w:rPr>
        <w:t>일반</w:t>
      </w:r>
      <w:r>
        <w:rPr>
          <w:rFonts w:hint="eastAsia"/>
        </w:rPr>
        <w:t xml:space="preserve"> </w:t>
      </w:r>
      <w:r>
        <w:rPr>
          <w:rFonts w:hint="eastAsia"/>
        </w:rPr>
        <w:t>목록에서</w:t>
      </w:r>
      <w:r>
        <w:rPr>
          <w:rFonts w:hint="eastAsia"/>
        </w:rPr>
        <w:t xml:space="preserve"> </w:t>
      </w:r>
      <w:r>
        <w:rPr>
          <w:rFonts w:hint="eastAsia"/>
        </w:rPr>
        <w:t>완료</w:t>
      </w:r>
      <w:r>
        <w:rPr>
          <w:rFonts w:hint="eastAsia"/>
        </w:rPr>
        <w:t xml:space="preserve"> </w:t>
      </w:r>
      <w:r>
        <w:rPr>
          <w:rFonts w:hint="eastAsia"/>
        </w:rPr>
        <w:t>취소</w:t>
      </w:r>
    </w:p>
    <w:p w14:paraId="798AEB47" w14:textId="77777777" w:rsidR="00CE7536" w:rsidRDefault="00CE7536" w:rsidP="00CE7536">
      <w:pPr>
        <w:jc w:val="left"/>
      </w:pPr>
    </w:p>
    <w:p w14:paraId="6170EAF1" w14:textId="77777777" w:rsidR="00CE7536" w:rsidRDefault="00CE7536" w:rsidP="00CE7536">
      <w:pPr>
        <w:jc w:val="left"/>
      </w:pPr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분리할지</w:t>
      </w:r>
      <w:r>
        <w:rPr>
          <w:rFonts w:hint="eastAsia"/>
        </w:rPr>
        <w:t xml:space="preserve">, </w:t>
      </w:r>
      <w:r>
        <w:rPr>
          <w:rFonts w:hint="eastAsia"/>
        </w:rPr>
        <w:t>대안흐름으로</w:t>
      </w:r>
      <w:r>
        <w:rPr>
          <w:rFonts w:hint="eastAsia"/>
        </w:rPr>
        <w:t xml:space="preserve"> </w:t>
      </w:r>
      <w:r>
        <w:rPr>
          <w:rFonts w:hint="eastAsia"/>
        </w:rPr>
        <w:t>합칠지</w:t>
      </w:r>
    </w:p>
  </w:comment>
  <w:comment w:id="21" w:author="김우석" w:date="2023-04-08T03:22:00Z" w:initials="김">
    <w:p w14:paraId="4B776343" w14:textId="77777777" w:rsidR="00E568DE" w:rsidRDefault="00E568DE" w:rsidP="00C47D7F">
      <w:pPr>
        <w:jc w:val="left"/>
      </w:pPr>
      <w:r>
        <w:rPr>
          <w:rStyle w:val="CommentReference"/>
        </w:rPr>
        <w:annotationRef/>
      </w:r>
      <w:r>
        <w:rPr>
          <w:rFonts w:hint="eastAsia"/>
        </w:rPr>
        <w:t>슬라이드</w:t>
      </w:r>
      <w:r>
        <w:t xml:space="preserve"> 49</w:t>
      </w:r>
      <w:r>
        <w:rPr>
          <w:rFonts w:hint="eastAsia"/>
        </w:rPr>
        <w:t>쪽</w:t>
      </w:r>
      <w:r>
        <w:t xml:space="preserve"> </w:t>
      </w:r>
      <w:r>
        <w:rPr>
          <w:rFonts w:hint="eastAsia"/>
        </w:rPr>
        <w:t>참고</w:t>
      </w:r>
      <w:r>
        <w:t xml:space="preserve"> </w:t>
      </w:r>
      <w:r>
        <w:rPr>
          <w:rFonts w:hint="eastAsia"/>
        </w:rPr>
        <w:t>바람</w:t>
      </w:r>
      <w:r>
        <w:rPr>
          <w:rFonts w:hint="eastAsia"/>
        </w:rP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244028C" w15:done="1"/>
  <w15:commentEx w15:paraId="1F38CF30" w15:done="1"/>
  <w15:commentEx w15:paraId="6170EAF1" w15:done="1"/>
  <w15:commentEx w15:paraId="4B776343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4F95E266" w16cex:dateUtc="2023-06-01T19:16:00Z"/>
  <w16cex:commentExtensible w16cex:durableId="27DB1DA8" w16cex:dateUtc="2023-04-07T13:54:00Z"/>
  <w16cex:commentExtensible w16cex:durableId="27D9AC90" w16cex:dateUtc="2023-04-06T11:39:00Z"/>
  <w16cex:commentExtensible w16cex:durableId="27DB5C6F" w16cex:dateUtc="2023-04-07T18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244028C" w16cid:durableId="4F95E266"/>
  <w16cid:commentId w16cid:paraId="1F38CF30" w16cid:durableId="27DB1DA8"/>
  <w16cid:commentId w16cid:paraId="6170EAF1" w16cid:durableId="27D9AC90"/>
  <w16cid:commentId w16cid:paraId="4B776343" w16cid:durableId="27DB5C6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506B0" w14:textId="77777777" w:rsidR="00B85F22" w:rsidRDefault="00B85F22">
      <w:r>
        <w:separator/>
      </w:r>
    </w:p>
    <w:p w14:paraId="7C9E4F7F" w14:textId="77777777" w:rsidR="00B85F22" w:rsidRDefault="00B85F22"/>
    <w:p w14:paraId="605CB8DD" w14:textId="77777777" w:rsidR="00B85F22" w:rsidRDefault="00B85F22"/>
    <w:p w14:paraId="602CEEB1" w14:textId="77777777" w:rsidR="00B85F22" w:rsidRDefault="00B85F22"/>
  </w:endnote>
  <w:endnote w:type="continuationSeparator" w:id="0">
    <w:p w14:paraId="16C45964" w14:textId="77777777" w:rsidR="00B85F22" w:rsidRDefault="00B85F22">
      <w:r>
        <w:continuationSeparator/>
      </w:r>
    </w:p>
    <w:p w14:paraId="05A61EF5" w14:textId="77777777" w:rsidR="00B85F22" w:rsidRDefault="00B85F22"/>
    <w:p w14:paraId="50FE575F" w14:textId="77777777" w:rsidR="00B85F22" w:rsidRDefault="00B85F22"/>
    <w:p w14:paraId="486AC475" w14:textId="77777777" w:rsidR="00B85F22" w:rsidRDefault="00B85F22"/>
  </w:endnote>
  <w:endnote w:type="continuationNotice" w:id="1">
    <w:p w14:paraId="62D2B8A8" w14:textId="77777777" w:rsidR="00B85F22" w:rsidRDefault="00B85F2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HeadLine-Medium">
    <w:altName w:val="Malgun Gothic"/>
    <w:panose1 w:val="020B0604020202020204"/>
    <w:charset w:val="81"/>
    <w:family w:val="roman"/>
    <w:pitch w:val="variable"/>
    <w:sig w:usb0="00000000" w:usb1="09D77CF9" w:usb2="00000010" w:usb3="00000000" w:csb0="00080000" w:csb1="00000000"/>
  </w:font>
  <w:font w:name="HYGothic-Extra">
    <w:altName w:val="Malgun Gothic"/>
    <w:panose1 w:val="020B0604020202020204"/>
    <w:charset w:val="81"/>
    <w:family w:val="roman"/>
    <w:pitch w:val="variable"/>
    <w:sig w:usb0="00000000" w:usb1="29D77CF9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7B233" w14:textId="77777777" w:rsidR="0003407A" w:rsidRDefault="0003407A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14:paraId="709C39D2" w14:textId="77777777" w:rsidR="0003407A" w:rsidRDefault="0003407A"/>
  <w:p w14:paraId="346331B0" w14:textId="77777777" w:rsidR="0003407A" w:rsidRDefault="0003407A"/>
  <w:p w14:paraId="5C760547" w14:textId="77777777" w:rsidR="0003407A" w:rsidRDefault="0003407A"/>
  <w:p w14:paraId="36B5548D" w14:textId="77777777" w:rsidR="0003407A" w:rsidRDefault="0003407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59170" w14:textId="77777777" w:rsidR="0003407A" w:rsidRDefault="0003407A" w:rsidP="000572A8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 w:rsidR="00044BE6">
      <w:rPr>
        <w:noProof/>
      </w:rPr>
      <w:t>- 1 -</w:t>
    </w:r>
    <w:r>
      <w:fldChar w:fldCharType="end"/>
    </w:r>
  </w:p>
  <w:p w14:paraId="793914C8" w14:textId="77777777" w:rsidR="0003407A" w:rsidRDefault="00AF5C53" w:rsidP="000572A8">
    <w:pPr>
      <w:tabs>
        <w:tab w:val="right" w:pos="8504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13750CA" wp14:editId="022320FD">
              <wp:simplePos x="0" y="0"/>
              <wp:positionH relativeFrom="column">
                <wp:posOffset>0</wp:posOffset>
              </wp:positionH>
              <wp:positionV relativeFrom="paragraph">
                <wp:posOffset>-139700</wp:posOffset>
              </wp:positionV>
              <wp:extent cx="5372100" cy="71120"/>
              <wp:effectExtent l="0" t="0" r="0" b="0"/>
              <wp:wrapNone/>
              <wp:docPr id="364184336" name="Rectangle 3641843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arto="http://schemas.microsoft.com/office/word/2006/arto" xmlns:pic="http://schemas.openxmlformats.org/drawingml/2006/picture" xmlns:a14="http://schemas.microsoft.com/office/drawing/2010/main" xmlns:a="http://schemas.openxmlformats.org/drawingml/2006/main">
          <w:pict w14:anchorId="202EED78">
            <v:rect id="Rectangle 364184336" style="position:absolute;margin-left:0;margin-top:-11pt;width:423pt;height:5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903" stroked="f" strokecolor="blue" w14:anchorId="298F04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">
              <v:path arrowok="t"/>
            </v:rect>
          </w:pict>
        </mc:Fallback>
      </mc:AlternateContent>
    </w:r>
    <w:r>
      <w:rPr>
        <w:rFonts w:hint="eastAsia"/>
        <w:noProof/>
      </w:rPr>
      <w:drawing>
        <wp:inline distT="0" distB="0" distL="0" distR="0" wp14:anchorId="18B547F4" wp14:editId="7D961E67">
          <wp:extent cx="2062480" cy="233680"/>
          <wp:effectExtent l="0" t="0" r="0" b="0"/>
          <wp:docPr id="908103221" name="Picture 90810322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2480" cy="233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3407A">
      <w:tab/>
    </w:r>
    <w:r w:rsidR="0003407A">
      <w:rPr>
        <w:rFonts w:hint="eastAsia"/>
      </w:rPr>
      <w:t>고객사</w:t>
    </w:r>
    <w:r w:rsidR="0003407A">
      <w:rPr>
        <w:rFonts w:hint="eastAsia"/>
      </w:rPr>
      <w:t xml:space="preserve"> Logo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23473DA" w14:paraId="3C8573B3" w14:textId="77777777" w:rsidTr="023473DA">
      <w:trPr>
        <w:trHeight w:val="300"/>
      </w:trPr>
      <w:tc>
        <w:tcPr>
          <w:tcW w:w="2830" w:type="dxa"/>
        </w:tcPr>
        <w:p w14:paraId="11611D6B" w14:textId="20792E1B" w:rsidR="023473DA" w:rsidRDefault="023473DA" w:rsidP="023473DA">
          <w:pPr>
            <w:pStyle w:val="Header"/>
            <w:ind w:left="-115"/>
            <w:jc w:val="left"/>
          </w:pPr>
        </w:p>
      </w:tc>
      <w:tc>
        <w:tcPr>
          <w:tcW w:w="2830" w:type="dxa"/>
        </w:tcPr>
        <w:p w14:paraId="162E1252" w14:textId="08DB0901" w:rsidR="023473DA" w:rsidRDefault="023473DA" w:rsidP="023473DA">
          <w:pPr>
            <w:pStyle w:val="Header"/>
            <w:jc w:val="center"/>
          </w:pPr>
        </w:p>
      </w:tc>
      <w:tc>
        <w:tcPr>
          <w:tcW w:w="2830" w:type="dxa"/>
        </w:tcPr>
        <w:p w14:paraId="767C4F85" w14:textId="4905B107" w:rsidR="023473DA" w:rsidRDefault="023473DA" w:rsidP="023473DA">
          <w:pPr>
            <w:pStyle w:val="Header"/>
            <w:ind w:right="-115"/>
            <w:jc w:val="right"/>
          </w:pPr>
        </w:p>
      </w:tc>
    </w:tr>
  </w:tbl>
  <w:p w14:paraId="31AC2886" w14:textId="5472B1BD" w:rsidR="00D177A2" w:rsidRDefault="00D177A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23473DA" w14:paraId="2F4E5AA4" w14:textId="77777777" w:rsidTr="023473DA">
      <w:trPr>
        <w:trHeight w:val="300"/>
      </w:trPr>
      <w:tc>
        <w:tcPr>
          <w:tcW w:w="2830" w:type="dxa"/>
        </w:tcPr>
        <w:p w14:paraId="49A754E6" w14:textId="650F1308" w:rsidR="023473DA" w:rsidRDefault="023473DA" w:rsidP="023473DA">
          <w:pPr>
            <w:pStyle w:val="Header"/>
            <w:ind w:left="-115"/>
            <w:jc w:val="left"/>
          </w:pPr>
        </w:p>
      </w:tc>
      <w:tc>
        <w:tcPr>
          <w:tcW w:w="2830" w:type="dxa"/>
        </w:tcPr>
        <w:p w14:paraId="0A52A763" w14:textId="0E0498B5" w:rsidR="023473DA" w:rsidRDefault="023473DA" w:rsidP="023473DA">
          <w:pPr>
            <w:pStyle w:val="Header"/>
            <w:jc w:val="center"/>
          </w:pPr>
        </w:p>
      </w:tc>
      <w:tc>
        <w:tcPr>
          <w:tcW w:w="2830" w:type="dxa"/>
        </w:tcPr>
        <w:p w14:paraId="0179CB55" w14:textId="22B5F70D" w:rsidR="023473DA" w:rsidRDefault="023473DA" w:rsidP="023473DA">
          <w:pPr>
            <w:pStyle w:val="Header"/>
            <w:ind w:right="-115"/>
            <w:jc w:val="right"/>
          </w:pPr>
        </w:p>
      </w:tc>
    </w:tr>
  </w:tbl>
  <w:p w14:paraId="75002146" w14:textId="5B982EB4" w:rsidR="00D177A2" w:rsidRDefault="00D177A2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23473DA" w14:paraId="4D7F8B7E" w14:textId="77777777" w:rsidTr="023473DA">
      <w:trPr>
        <w:trHeight w:val="300"/>
      </w:trPr>
      <w:tc>
        <w:tcPr>
          <w:tcW w:w="2830" w:type="dxa"/>
        </w:tcPr>
        <w:p w14:paraId="3FB90D4E" w14:textId="34D5358C" w:rsidR="023473DA" w:rsidRDefault="023473DA" w:rsidP="023473DA">
          <w:pPr>
            <w:pStyle w:val="Header"/>
            <w:ind w:left="-115"/>
            <w:jc w:val="left"/>
          </w:pPr>
        </w:p>
      </w:tc>
      <w:tc>
        <w:tcPr>
          <w:tcW w:w="2830" w:type="dxa"/>
        </w:tcPr>
        <w:p w14:paraId="6B2C18EB" w14:textId="52464F27" w:rsidR="023473DA" w:rsidRDefault="023473DA" w:rsidP="023473DA">
          <w:pPr>
            <w:pStyle w:val="Header"/>
            <w:jc w:val="center"/>
          </w:pPr>
        </w:p>
      </w:tc>
      <w:tc>
        <w:tcPr>
          <w:tcW w:w="2830" w:type="dxa"/>
        </w:tcPr>
        <w:p w14:paraId="5003709D" w14:textId="13BE5D20" w:rsidR="023473DA" w:rsidRDefault="023473DA" w:rsidP="023473DA">
          <w:pPr>
            <w:pStyle w:val="Header"/>
            <w:ind w:right="-115"/>
            <w:jc w:val="right"/>
          </w:pPr>
        </w:p>
      </w:tc>
    </w:tr>
  </w:tbl>
  <w:p w14:paraId="50CD7782" w14:textId="1C8D75A0" w:rsidR="00D177A2" w:rsidRDefault="00D177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CB06F" w14:textId="77777777" w:rsidR="00B85F22" w:rsidRDefault="00B85F22">
      <w:r>
        <w:separator/>
      </w:r>
    </w:p>
    <w:p w14:paraId="1B598D22" w14:textId="77777777" w:rsidR="00B85F22" w:rsidRDefault="00B85F22"/>
    <w:p w14:paraId="55882006" w14:textId="77777777" w:rsidR="00B85F22" w:rsidRDefault="00B85F22"/>
    <w:p w14:paraId="62417BBE" w14:textId="77777777" w:rsidR="00B85F22" w:rsidRDefault="00B85F22"/>
  </w:footnote>
  <w:footnote w:type="continuationSeparator" w:id="0">
    <w:p w14:paraId="5D8CAD58" w14:textId="77777777" w:rsidR="00B85F22" w:rsidRDefault="00B85F22">
      <w:r>
        <w:continuationSeparator/>
      </w:r>
    </w:p>
    <w:p w14:paraId="78E2EEB8" w14:textId="77777777" w:rsidR="00B85F22" w:rsidRDefault="00B85F22"/>
    <w:p w14:paraId="34ECFC4F" w14:textId="77777777" w:rsidR="00B85F22" w:rsidRDefault="00B85F22"/>
    <w:p w14:paraId="02983918" w14:textId="77777777" w:rsidR="00B85F22" w:rsidRDefault="00B85F22"/>
  </w:footnote>
  <w:footnote w:type="continuationNotice" w:id="1">
    <w:p w14:paraId="505CF042" w14:textId="77777777" w:rsidR="00B85F22" w:rsidRDefault="00B85F2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82"/>
      <w:gridCol w:w="2565"/>
      <w:gridCol w:w="1658"/>
      <w:gridCol w:w="2545"/>
    </w:tblGrid>
    <w:tr w:rsidR="0003407A" w:rsidRPr="00D54A11" w14:paraId="5F90CD94" w14:textId="77777777" w:rsidTr="00AC6F6C">
      <w:trPr>
        <w:trHeight w:val="339"/>
      </w:trPr>
      <w:tc>
        <w:tcPr>
          <w:tcW w:w="1620" w:type="dxa"/>
          <w:shd w:val="clear" w:color="auto" w:fill="E6E6E6"/>
          <w:vAlign w:val="center"/>
        </w:tcPr>
        <w:p w14:paraId="6BA7A0FD" w14:textId="77777777" w:rsidR="0003407A" w:rsidRPr="00D54A11" w:rsidRDefault="0003407A" w:rsidP="00D54A11">
          <w:pPr>
            <w:jc w:val="center"/>
            <w:rPr>
              <w:rFonts w:ascii="Dotum" w:eastAsia="Dotum" w:hAnsi="Dotum"/>
            </w:rPr>
          </w:pPr>
          <w:r w:rsidRPr="00D54A11">
            <w:rPr>
              <w:rFonts w:ascii="Dotum" w:eastAsia="Dotum" w:hAnsi="Dotum" w:hint="eastAsia"/>
            </w:rPr>
            <w:t>프로젝트 명</w:t>
          </w:r>
        </w:p>
      </w:tc>
      <w:tc>
        <w:tcPr>
          <w:tcW w:w="2622" w:type="dxa"/>
          <w:vAlign w:val="center"/>
        </w:tcPr>
        <w:p w14:paraId="18D8058B" w14:textId="5419376A" w:rsidR="0003407A" w:rsidRPr="00D54A11" w:rsidRDefault="00C57CF5" w:rsidP="00D54A11">
          <w:pPr>
            <w:jc w:val="center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C</w:t>
          </w:r>
          <w:r>
            <w:rPr>
              <w:rFonts w:ascii="Dotum" w:eastAsia="Dotum" w:hAnsi="Dotum"/>
            </w:rPr>
            <w:t>heck Box</w:t>
          </w:r>
        </w:p>
      </w:tc>
      <w:tc>
        <w:tcPr>
          <w:tcW w:w="1698" w:type="dxa"/>
          <w:shd w:val="clear" w:color="auto" w:fill="E6E6E6"/>
          <w:vAlign w:val="center"/>
        </w:tcPr>
        <w:p w14:paraId="3259743F" w14:textId="77777777" w:rsidR="0003407A" w:rsidRPr="00D54A11" w:rsidRDefault="0003407A" w:rsidP="00D54A11">
          <w:pPr>
            <w:jc w:val="center"/>
            <w:rPr>
              <w:rFonts w:ascii="Dotum" w:eastAsia="Dotum" w:hAnsi="Dotum"/>
            </w:rPr>
          </w:pPr>
          <w:r w:rsidRPr="00D54A11">
            <w:rPr>
              <w:rFonts w:ascii="Dotum" w:eastAsia="Dotum" w:hAnsi="Dotum" w:hint="eastAsia"/>
            </w:rPr>
            <w:t>프로젝트 기간</w:t>
          </w:r>
        </w:p>
      </w:tc>
      <w:tc>
        <w:tcPr>
          <w:tcW w:w="2585" w:type="dxa"/>
          <w:vAlign w:val="center"/>
        </w:tcPr>
        <w:p w14:paraId="2CCD6B0E" w14:textId="7B7C8042" w:rsidR="00C57CF5" w:rsidRPr="00D54A11" w:rsidRDefault="00C57CF5" w:rsidP="00D54A11">
          <w:pPr>
            <w:jc w:val="center"/>
            <w:rPr>
              <w:rFonts w:ascii="Dotum" w:eastAsia="Dotum" w:hAnsi="Dotum"/>
            </w:rPr>
          </w:pPr>
          <w:r>
            <w:rPr>
              <w:rFonts w:ascii="Dotum" w:eastAsia="Dotum" w:hAnsi="Dotum"/>
            </w:rPr>
            <w:t xml:space="preserve">2023.04.05 ~ </w:t>
          </w:r>
        </w:p>
      </w:tc>
    </w:tr>
    <w:tr w:rsidR="0003407A" w:rsidRPr="00D54A11" w14:paraId="258330D8" w14:textId="77777777" w:rsidTr="00AC6F6C">
      <w:trPr>
        <w:trHeight w:val="340"/>
      </w:trPr>
      <w:tc>
        <w:tcPr>
          <w:tcW w:w="1620" w:type="dxa"/>
          <w:shd w:val="clear" w:color="auto" w:fill="E6E6E6"/>
          <w:vAlign w:val="center"/>
        </w:tcPr>
        <w:p w14:paraId="512B8A45" w14:textId="77777777" w:rsidR="0003407A" w:rsidRPr="00D54A11" w:rsidRDefault="0003407A" w:rsidP="00D54A11">
          <w:pPr>
            <w:jc w:val="center"/>
            <w:rPr>
              <w:rFonts w:ascii="Dotum" w:eastAsia="Dotum" w:hAnsi="Dotum"/>
            </w:rPr>
          </w:pPr>
          <w:r w:rsidRPr="00D54A11">
            <w:rPr>
              <w:rFonts w:ascii="Dotum" w:eastAsia="Dotum" w:hAnsi="Dotum" w:hint="eastAsia"/>
            </w:rPr>
            <w:t>문 서 명</w:t>
          </w:r>
        </w:p>
      </w:tc>
      <w:tc>
        <w:tcPr>
          <w:tcW w:w="2622" w:type="dxa"/>
          <w:vAlign w:val="center"/>
        </w:tcPr>
        <w:p w14:paraId="0E645B4D" w14:textId="5C4389E3" w:rsidR="0003407A" w:rsidRPr="00D54A11" w:rsidRDefault="00C57CF5" w:rsidP="00D54A11">
          <w:pPr>
            <w:jc w:val="center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요구사항 명세서</w:t>
          </w:r>
        </w:p>
      </w:tc>
      <w:tc>
        <w:tcPr>
          <w:tcW w:w="1698" w:type="dxa"/>
          <w:shd w:val="clear" w:color="auto" w:fill="E6E6E6"/>
          <w:vAlign w:val="center"/>
        </w:tcPr>
        <w:p w14:paraId="3B0F5178" w14:textId="77777777" w:rsidR="0003407A" w:rsidRPr="00D54A11" w:rsidRDefault="0003407A" w:rsidP="000572A8">
          <w:pPr>
            <w:jc w:val="center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버</w:t>
          </w:r>
          <w:r w:rsidRPr="00D54A11">
            <w:rPr>
              <w:rFonts w:ascii="Dotum" w:eastAsia="Dotum" w:hAnsi="Dotum" w:hint="eastAsia"/>
            </w:rPr>
            <w:t>전</w:t>
          </w:r>
        </w:p>
      </w:tc>
      <w:tc>
        <w:tcPr>
          <w:tcW w:w="2585" w:type="dxa"/>
          <w:vAlign w:val="center"/>
        </w:tcPr>
        <w:p w14:paraId="55B540C9" w14:textId="453A5A10" w:rsidR="0003407A" w:rsidRPr="00D54A11" w:rsidRDefault="00C57CF5" w:rsidP="00D54A11">
          <w:pPr>
            <w:jc w:val="center"/>
            <w:rPr>
              <w:rFonts w:ascii="Dotum" w:eastAsia="Dotum" w:hAnsi="Dotum"/>
            </w:rPr>
          </w:pPr>
          <w:r>
            <w:rPr>
              <w:rFonts w:ascii="Dotum" w:eastAsia="Dotum" w:hAnsi="Dotum"/>
            </w:rPr>
            <w:t>1.0</w:t>
          </w:r>
        </w:p>
      </w:tc>
    </w:tr>
  </w:tbl>
  <w:p w14:paraId="34F58F6F" w14:textId="77777777" w:rsidR="0003407A" w:rsidRPr="00EF53CF" w:rsidRDefault="00AF5C53" w:rsidP="00A358BA">
    <w:r>
      <w:rPr>
        <w:rFonts w:ascii="HYHeadLine-Medium" w:eastAsia="HYHeadLine-Medium"/>
        <w:noProof/>
        <w:szCs w:val="20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471FA70" wp14:editId="63A161F1">
              <wp:simplePos x="0" y="0"/>
              <wp:positionH relativeFrom="column">
                <wp:posOffset>-26670</wp:posOffset>
              </wp:positionH>
              <wp:positionV relativeFrom="paragraph">
                <wp:posOffset>113030</wp:posOffset>
              </wp:positionV>
              <wp:extent cx="5441315" cy="106045"/>
              <wp:effectExtent l="0" t="0" r="0" b="0"/>
              <wp:wrapNone/>
              <wp:docPr id="673692056" name="Rectangle 6736920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arto="http://schemas.microsoft.com/office/word/2006/arto" xmlns:a14="http://schemas.microsoft.com/office/drawing/2010/main" xmlns:a="http://schemas.openxmlformats.org/drawingml/2006/main">
          <w:pict w14:anchorId="78C60114">
            <v:rect id="Rectangle 673692056" style="position:absolute;margin-left:-2.1pt;margin-top:8.9pt;width:428.45pt;height:8.3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903" stroked="f" strokecolor="blue" w14:anchorId="7BC83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">
              <v:path arrowok="t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23473DA" w14:paraId="4EFBE60A" w14:textId="77777777" w:rsidTr="023473DA">
      <w:trPr>
        <w:trHeight w:val="300"/>
      </w:trPr>
      <w:tc>
        <w:tcPr>
          <w:tcW w:w="2830" w:type="dxa"/>
        </w:tcPr>
        <w:p w14:paraId="291B0955" w14:textId="7E2B7C33" w:rsidR="023473DA" w:rsidRDefault="023473DA" w:rsidP="023473DA">
          <w:pPr>
            <w:pStyle w:val="Header"/>
            <w:ind w:left="-115"/>
            <w:jc w:val="left"/>
          </w:pPr>
        </w:p>
      </w:tc>
      <w:tc>
        <w:tcPr>
          <w:tcW w:w="2830" w:type="dxa"/>
        </w:tcPr>
        <w:p w14:paraId="24749CE3" w14:textId="23C0FB5A" w:rsidR="023473DA" w:rsidRDefault="023473DA" w:rsidP="023473DA">
          <w:pPr>
            <w:pStyle w:val="Header"/>
            <w:jc w:val="center"/>
          </w:pPr>
        </w:p>
      </w:tc>
      <w:tc>
        <w:tcPr>
          <w:tcW w:w="2830" w:type="dxa"/>
        </w:tcPr>
        <w:p w14:paraId="3B21173F" w14:textId="3EE1BE05" w:rsidR="023473DA" w:rsidRDefault="023473DA" w:rsidP="023473DA">
          <w:pPr>
            <w:pStyle w:val="Header"/>
            <w:ind w:right="-115"/>
            <w:jc w:val="right"/>
          </w:pPr>
        </w:p>
      </w:tc>
    </w:tr>
  </w:tbl>
  <w:p w14:paraId="1EBF5316" w14:textId="7D9D8390" w:rsidR="00D177A2" w:rsidRDefault="00D177A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23473DA" w14:paraId="49BA3BC3" w14:textId="77777777" w:rsidTr="023473DA">
      <w:trPr>
        <w:trHeight w:val="300"/>
      </w:trPr>
      <w:tc>
        <w:tcPr>
          <w:tcW w:w="2830" w:type="dxa"/>
        </w:tcPr>
        <w:p w14:paraId="55A87FC1" w14:textId="5AC6E28D" w:rsidR="023473DA" w:rsidRDefault="023473DA" w:rsidP="023473DA">
          <w:pPr>
            <w:pStyle w:val="Header"/>
            <w:ind w:left="-115"/>
            <w:jc w:val="left"/>
          </w:pPr>
        </w:p>
      </w:tc>
      <w:tc>
        <w:tcPr>
          <w:tcW w:w="2830" w:type="dxa"/>
        </w:tcPr>
        <w:p w14:paraId="37B82B09" w14:textId="7070935E" w:rsidR="023473DA" w:rsidRDefault="023473DA" w:rsidP="023473DA">
          <w:pPr>
            <w:pStyle w:val="Header"/>
            <w:jc w:val="center"/>
          </w:pPr>
        </w:p>
      </w:tc>
      <w:tc>
        <w:tcPr>
          <w:tcW w:w="2830" w:type="dxa"/>
        </w:tcPr>
        <w:p w14:paraId="47D3A912" w14:textId="73C72817" w:rsidR="023473DA" w:rsidRDefault="023473DA" w:rsidP="023473DA">
          <w:pPr>
            <w:pStyle w:val="Header"/>
            <w:ind w:right="-115"/>
            <w:jc w:val="right"/>
          </w:pPr>
        </w:p>
      </w:tc>
    </w:tr>
  </w:tbl>
  <w:p w14:paraId="6209D6A9" w14:textId="6B625A99" w:rsidR="00D177A2" w:rsidRDefault="00D177A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23473DA" w14:paraId="50CA627A" w14:textId="77777777" w:rsidTr="023473DA">
      <w:trPr>
        <w:trHeight w:val="300"/>
      </w:trPr>
      <w:tc>
        <w:tcPr>
          <w:tcW w:w="2830" w:type="dxa"/>
        </w:tcPr>
        <w:p w14:paraId="0C79BAD6" w14:textId="47246D37" w:rsidR="023473DA" w:rsidRDefault="023473DA" w:rsidP="023473DA">
          <w:pPr>
            <w:pStyle w:val="Header"/>
            <w:ind w:left="-115"/>
            <w:jc w:val="left"/>
          </w:pPr>
        </w:p>
      </w:tc>
      <w:tc>
        <w:tcPr>
          <w:tcW w:w="2830" w:type="dxa"/>
        </w:tcPr>
        <w:p w14:paraId="1C639FA9" w14:textId="0A5C9633" w:rsidR="023473DA" w:rsidRDefault="023473DA" w:rsidP="023473DA">
          <w:pPr>
            <w:pStyle w:val="Header"/>
            <w:jc w:val="center"/>
          </w:pPr>
        </w:p>
      </w:tc>
      <w:tc>
        <w:tcPr>
          <w:tcW w:w="2830" w:type="dxa"/>
        </w:tcPr>
        <w:p w14:paraId="273A3A6D" w14:textId="00A3DC0B" w:rsidR="023473DA" w:rsidRDefault="023473DA" w:rsidP="023473DA">
          <w:pPr>
            <w:pStyle w:val="Header"/>
            <w:ind w:right="-115"/>
            <w:jc w:val="right"/>
          </w:pPr>
        </w:p>
      </w:tc>
    </w:tr>
  </w:tbl>
  <w:p w14:paraId="4144B734" w14:textId="2781A47E" w:rsidR="00D177A2" w:rsidRDefault="00D177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80F18"/>
    <w:multiLevelType w:val="hybridMultilevel"/>
    <w:tmpl w:val="1BFE275C"/>
    <w:lvl w:ilvl="0" w:tplc="26201E06">
      <w:start w:val="2"/>
      <w:numFmt w:val="bullet"/>
      <w:lvlText w:val="-"/>
      <w:lvlJc w:val="left"/>
      <w:pPr>
        <w:ind w:left="800" w:hanging="360"/>
      </w:pPr>
      <w:rPr>
        <w:rFonts w:ascii="Batang" w:eastAsia="Batang" w:hAnsi="Batang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F36AC31"/>
    <w:multiLevelType w:val="hybridMultilevel"/>
    <w:tmpl w:val="C5B07BD6"/>
    <w:lvl w:ilvl="0" w:tplc="2F66AFE0">
      <w:start w:val="1"/>
      <w:numFmt w:val="bullet"/>
      <w:lvlText w:val="-"/>
      <w:lvlJc w:val="left"/>
      <w:pPr>
        <w:ind w:left="800" w:hanging="400"/>
      </w:pPr>
      <w:rPr>
        <w:rFonts w:ascii="Malgun Gothic" w:hAnsi="Malgun Gothic" w:hint="default"/>
      </w:rPr>
    </w:lvl>
    <w:lvl w:ilvl="1" w:tplc="AE08DC26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27B82110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ABC2DFB4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A09035CE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8F0073D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C5F24DF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4C1C5AC0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143CC5F4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64E6693"/>
    <w:multiLevelType w:val="hybridMultilevel"/>
    <w:tmpl w:val="3286B4C4"/>
    <w:lvl w:ilvl="0" w:tplc="FC3AE5FA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Dotum" w:eastAsia="Dotum" w:hAnsi="Dotum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66D1596"/>
    <w:multiLevelType w:val="hybridMultilevel"/>
    <w:tmpl w:val="429CCC8E"/>
    <w:lvl w:ilvl="0" w:tplc="818AFA8A">
      <w:start w:val="1"/>
      <w:numFmt w:val="decimal"/>
      <w:lvlText w:val="1.%1."/>
      <w:lvlJc w:val="center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B39029D"/>
    <w:multiLevelType w:val="hybridMultilevel"/>
    <w:tmpl w:val="F3D6E83A"/>
    <w:lvl w:ilvl="0" w:tplc="B95213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Gulim" w:hAnsi="Gulim" w:hint="default"/>
      </w:rPr>
    </w:lvl>
    <w:lvl w:ilvl="1" w:tplc="690C80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Gulim" w:hAnsi="Gulim" w:hint="default"/>
      </w:rPr>
    </w:lvl>
    <w:lvl w:ilvl="2" w:tplc="43E626C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Gulim" w:hAnsi="Gulim" w:hint="default"/>
      </w:rPr>
    </w:lvl>
    <w:lvl w:ilvl="3" w:tplc="678E27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Gulim" w:hAnsi="Gulim" w:hint="default"/>
      </w:rPr>
    </w:lvl>
    <w:lvl w:ilvl="4" w:tplc="37563BF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Gulim" w:hAnsi="Gulim" w:hint="default"/>
      </w:rPr>
    </w:lvl>
    <w:lvl w:ilvl="5" w:tplc="4E9AECA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Gulim" w:hAnsi="Gulim" w:hint="default"/>
      </w:rPr>
    </w:lvl>
    <w:lvl w:ilvl="6" w:tplc="F774D1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Gulim" w:hAnsi="Gulim" w:hint="default"/>
      </w:rPr>
    </w:lvl>
    <w:lvl w:ilvl="7" w:tplc="1D0CC48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Gulim" w:hAnsi="Gulim" w:hint="default"/>
      </w:rPr>
    </w:lvl>
    <w:lvl w:ilvl="8" w:tplc="CC94E4F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Gulim" w:hAnsi="Gulim" w:hint="default"/>
      </w:rPr>
    </w:lvl>
  </w:abstractNum>
  <w:abstractNum w:abstractNumId="5" w15:restartNumberingAfterBreak="0">
    <w:nsid w:val="1E0A2F0F"/>
    <w:multiLevelType w:val="hybridMultilevel"/>
    <w:tmpl w:val="FA0C6022"/>
    <w:lvl w:ilvl="0" w:tplc="E49CC4A2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Dotum" w:eastAsia="Dotum" w:hAnsi="Dotum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2D2141F"/>
    <w:multiLevelType w:val="multilevel"/>
    <w:tmpl w:val="13CCC52A"/>
    <w:lvl w:ilvl="0">
      <w:start w:val="1"/>
      <w:numFmt w:val="decimal"/>
      <w:lvlText w:val="%1."/>
      <w:lvlJc w:val="left"/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rPr>
        <w:rFonts w:ascii="HYHeadLine-Medium" w:eastAsia="HYHeadLine-Mediu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rPr>
        <w:rFonts w:ascii="HYHeadLine-Medium" w:eastAsia="HYHeadLine-Mediu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rPr>
        <w:rFonts w:ascii="HYHeadLine-Medium" w:eastAsia="HYHeadLine-Mediu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rPr>
        <w:rFonts w:ascii="HYHeadLine-Medium" w:eastAsia="HYHeadLine-Mediu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abstractNum w:abstractNumId="7" w15:restartNumberingAfterBreak="0">
    <w:nsid w:val="259F05D3"/>
    <w:multiLevelType w:val="hybridMultilevel"/>
    <w:tmpl w:val="43FECF92"/>
    <w:lvl w:ilvl="0" w:tplc="D046BC6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Gulim" w:hAnsi="Gulim" w:hint="default"/>
      </w:rPr>
    </w:lvl>
    <w:lvl w:ilvl="1" w:tplc="EA3EE59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Gulim" w:hAnsi="Gulim" w:hint="default"/>
      </w:rPr>
    </w:lvl>
    <w:lvl w:ilvl="2" w:tplc="09F8CD4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Gulim" w:hAnsi="Gulim" w:hint="default"/>
      </w:rPr>
    </w:lvl>
    <w:lvl w:ilvl="3" w:tplc="A7A4D44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Gulim" w:hAnsi="Gulim" w:hint="default"/>
      </w:rPr>
    </w:lvl>
    <w:lvl w:ilvl="4" w:tplc="657E22B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Gulim" w:hAnsi="Gulim" w:hint="default"/>
      </w:rPr>
    </w:lvl>
    <w:lvl w:ilvl="5" w:tplc="4E6037B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Gulim" w:hAnsi="Gulim" w:hint="default"/>
      </w:rPr>
    </w:lvl>
    <w:lvl w:ilvl="6" w:tplc="E064168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Gulim" w:hAnsi="Gulim" w:hint="default"/>
      </w:rPr>
    </w:lvl>
    <w:lvl w:ilvl="7" w:tplc="E91A3E1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Gulim" w:hAnsi="Gulim" w:hint="default"/>
      </w:rPr>
    </w:lvl>
    <w:lvl w:ilvl="8" w:tplc="CBF883F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Gulim" w:hAnsi="Gulim" w:hint="default"/>
      </w:rPr>
    </w:lvl>
  </w:abstractNum>
  <w:abstractNum w:abstractNumId="8" w15:restartNumberingAfterBreak="0">
    <w:nsid w:val="25BEB765"/>
    <w:multiLevelType w:val="hybridMultilevel"/>
    <w:tmpl w:val="FFFFFFFF"/>
    <w:lvl w:ilvl="0" w:tplc="A3A47A66">
      <w:start w:val="1"/>
      <w:numFmt w:val="bullet"/>
      <w:lvlText w:val="-"/>
      <w:lvlJc w:val="left"/>
      <w:pPr>
        <w:ind w:left="720" w:hanging="360"/>
      </w:pPr>
      <w:rPr>
        <w:rFonts w:ascii="Malgun Gothic" w:hAnsi="Malgun Gothic" w:hint="default"/>
      </w:rPr>
    </w:lvl>
    <w:lvl w:ilvl="1" w:tplc="F84CFC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18BD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72FB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88F4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5CA2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1E85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5EDA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A43E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105047"/>
    <w:multiLevelType w:val="hybridMultilevel"/>
    <w:tmpl w:val="D6227490"/>
    <w:lvl w:ilvl="0" w:tplc="1AE2BFA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Gulim" w:hAnsi="Gulim" w:hint="default"/>
      </w:rPr>
    </w:lvl>
    <w:lvl w:ilvl="1" w:tplc="BC00CD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Gulim" w:hAnsi="Gulim" w:hint="default"/>
      </w:rPr>
    </w:lvl>
    <w:lvl w:ilvl="2" w:tplc="62C0D2F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Gulim" w:hAnsi="Gulim" w:hint="default"/>
      </w:rPr>
    </w:lvl>
    <w:lvl w:ilvl="3" w:tplc="006A58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Gulim" w:hAnsi="Gulim" w:hint="default"/>
      </w:rPr>
    </w:lvl>
    <w:lvl w:ilvl="4" w:tplc="A15AAC7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Gulim" w:hAnsi="Gulim" w:hint="default"/>
      </w:rPr>
    </w:lvl>
    <w:lvl w:ilvl="5" w:tplc="B9E4D1C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Gulim" w:hAnsi="Gulim" w:hint="default"/>
      </w:rPr>
    </w:lvl>
    <w:lvl w:ilvl="6" w:tplc="678836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Gulim" w:hAnsi="Gulim" w:hint="default"/>
      </w:rPr>
    </w:lvl>
    <w:lvl w:ilvl="7" w:tplc="1F0EC8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Gulim" w:hAnsi="Gulim" w:hint="default"/>
      </w:rPr>
    </w:lvl>
    <w:lvl w:ilvl="8" w:tplc="8146CA4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Gulim" w:hAnsi="Gulim" w:hint="default"/>
      </w:rPr>
    </w:lvl>
  </w:abstractNum>
  <w:abstractNum w:abstractNumId="10" w15:restartNumberingAfterBreak="0">
    <w:nsid w:val="4D3BB1E3"/>
    <w:multiLevelType w:val="hybridMultilevel"/>
    <w:tmpl w:val="FFFFFFFF"/>
    <w:lvl w:ilvl="0" w:tplc="B2C243BA">
      <w:start w:val="1"/>
      <w:numFmt w:val="bullet"/>
      <w:lvlText w:val="-"/>
      <w:lvlJc w:val="left"/>
      <w:pPr>
        <w:ind w:left="800" w:hanging="400"/>
      </w:pPr>
      <w:rPr>
        <w:rFonts w:ascii="Malgun Gothic" w:hAnsi="Malgun Gothic" w:hint="default"/>
      </w:rPr>
    </w:lvl>
    <w:lvl w:ilvl="1" w:tplc="C5ECA69C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5B86B48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205E081E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BF8E50B4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83D27F4C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2696C3EC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F04AF9E4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4728543E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774443C"/>
    <w:multiLevelType w:val="hybridMultilevel"/>
    <w:tmpl w:val="C7FCB5BE"/>
    <w:lvl w:ilvl="0" w:tplc="18C45A04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940732A"/>
    <w:multiLevelType w:val="hybridMultilevel"/>
    <w:tmpl w:val="FFFFFFFF"/>
    <w:lvl w:ilvl="0" w:tplc="41525662">
      <w:start w:val="1"/>
      <w:numFmt w:val="bullet"/>
      <w:lvlText w:val="-"/>
      <w:lvlJc w:val="left"/>
      <w:pPr>
        <w:ind w:left="800" w:hanging="400"/>
      </w:pPr>
      <w:rPr>
        <w:rFonts w:ascii="Malgun Gothic" w:hAnsi="Malgun Gothic" w:hint="default"/>
      </w:rPr>
    </w:lvl>
    <w:lvl w:ilvl="1" w:tplc="5DF26F5C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B7CCA00C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7E4CA640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8AAA2F9C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E50A439E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90A461F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D0000FC4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597A337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CA908F3"/>
    <w:multiLevelType w:val="hybridMultilevel"/>
    <w:tmpl w:val="3E9423FC"/>
    <w:lvl w:ilvl="0" w:tplc="F97A453A">
      <w:numFmt w:val="bullet"/>
      <w:lvlText w:val="-"/>
      <w:lvlJc w:val="left"/>
      <w:pPr>
        <w:ind w:left="800" w:hanging="360"/>
      </w:pPr>
      <w:rPr>
        <w:rFonts w:ascii="Batang" w:eastAsia="Batang" w:hAnsi="Batang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5FF33A96"/>
    <w:multiLevelType w:val="hybridMultilevel"/>
    <w:tmpl w:val="71BA8F64"/>
    <w:lvl w:ilvl="0" w:tplc="7182EF6A">
      <w:numFmt w:val="bullet"/>
      <w:lvlText w:val="-"/>
      <w:lvlJc w:val="left"/>
      <w:pPr>
        <w:ind w:left="800" w:hanging="360"/>
      </w:pPr>
      <w:rPr>
        <w:rFonts w:ascii="Batang" w:eastAsia="Batang" w:hAnsi="Batang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6DD0A8A1"/>
    <w:multiLevelType w:val="hybridMultilevel"/>
    <w:tmpl w:val="FFFFFFFF"/>
    <w:lvl w:ilvl="0" w:tplc="A20C1FF2">
      <w:start w:val="1"/>
      <w:numFmt w:val="bullet"/>
      <w:lvlText w:val="-"/>
      <w:lvlJc w:val="left"/>
      <w:pPr>
        <w:ind w:left="800" w:hanging="400"/>
      </w:pPr>
      <w:rPr>
        <w:rFonts w:ascii="Malgun Gothic" w:hAnsi="Malgun Gothic" w:hint="default"/>
      </w:rPr>
    </w:lvl>
    <w:lvl w:ilvl="1" w:tplc="EA86A830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BCEE8AB0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F452778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BB9A858C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CF741BAC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1116ECA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A73078E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ED9657C6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33C21ED"/>
    <w:multiLevelType w:val="hybridMultilevel"/>
    <w:tmpl w:val="26AAC9A4"/>
    <w:lvl w:ilvl="0" w:tplc="BDA02ED6">
      <w:start w:val="4"/>
      <w:numFmt w:val="bullet"/>
      <w:lvlText w:val="-"/>
      <w:lvlJc w:val="left"/>
      <w:pPr>
        <w:ind w:left="760" w:hanging="360"/>
      </w:pPr>
      <w:rPr>
        <w:rFonts w:ascii="Batang" w:eastAsia="Batang" w:hAnsi="Batang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4FC3228"/>
    <w:multiLevelType w:val="hybridMultilevel"/>
    <w:tmpl w:val="E634E3F2"/>
    <w:lvl w:ilvl="0" w:tplc="61B00B1A">
      <w:start w:val="1"/>
      <w:numFmt w:val="bullet"/>
      <w:lvlText w:val="•"/>
      <w:lvlJc w:val="left"/>
      <w:pPr>
        <w:tabs>
          <w:tab w:val="num" w:pos="1160"/>
        </w:tabs>
        <w:ind w:left="1160" w:hanging="360"/>
      </w:pPr>
      <w:rPr>
        <w:rFonts w:ascii="Gulim" w:hAnsi="Gulim" w:hint="default"/>
      </w:rPr>
    </w:lvl>
    <w:lvl w:ilvl="1" w:tplc="1E32B062" w:tentative="1">
      <w:start w:val="1"/>
      <w:numFmt w:val="bullet"/>
      <w:lvlText w:val="•"/>
      <w:lvlJc w:val="left"/>
      <w:pPr>
        <w:tabs>
          <w:tab w:val="num" w:pos="1880"/>
        </w:tabs>
        <w:ind w:left="1880" w:hanging="360"/>
      </w:pPr>
      <w:rPr>
        <w:rFonts w:ascii="Gulim" w:hAnsi="Gulim" w:hint="default"/>
      </w:rPr>
    </w:lvl>
    <w:lvl w:ilvl="2" w:tplc="31CCBB70" w:tentative="1">
      <w:start w:val="1"/>
      <w:numFmt w:val="bullet"/>
      <w:lvlText w:val="•"/>
      <w:lvlJc w:val="left"/>
      <w:pPr>
        <w:tabs>
          <w:tab w:val="num" w:pos="2600"/>
        </w:tabs>
        <w:ind w:left="2600" w:hanging="360"/>
      </w:pPr>
      <w:rPr>
        <w:rFonts w:ascii="Gulim" w:hAnsi="Gulim" w:hint="default"/>
      </w:rPr>
    </w:lvl>
    <w:lvl w:ilvl="3" w:tplc="682827FA" w:tentative="1">
      <w:start w:val="1"/>
      <w:numFmt w:val="bullet"/>
      <w:lvlText w:val="•"/>
      <w:lvlJc w:val="left"/>
      <w:pPr>
        <w:tabs>
          <w:tab w:val="num" w:pos="3320"/>
        </w:tabs>
        <w:ind w:left="3320" w:hanging="360"/>
      </w:pPr>
      <w:rPr>
        <w:rFonts w:ascii="Gulim" w:hAnsi="Gulim" w:hint="default"/>
      </w:rPr>
    </w:lvl>
    <w:lvl w:ilvl="4" w:tplc="247E6AA6" w:tentative="1">
      <w:start w:val="1"/>
      <w:numFmt w:val="bullet"/>
      <w:lvlText w:val="•"/>
      <w:lvlJc w:val="left"/>
      <w:pPr>
        <w:tabs>
          <w:tab w:val="num" w:pos="4040"/>
        </w:tabs>
        <w:ind w:left="4040" w:hanging="360"/>
      </w:pPr>
      <w:rPr>
        <w:rFonts w:ascii="Gulim" w:hAnsi="Gulim" w:hint="default"/>
      </w:rPr>
    </w:lvl>
    <w:lvl w:ilvl="5" w:tplc="EC72956E" w:tentative="1">
      <w:start w:val="1"/>
      <w:numFmt w:val="bullet"/>
      <w:lvlText w:val="•"/>
      <w:lvlJc w:val="left"/>
      <w:pPr>
        <w:tabs>
          <w:tab w:val="num" w:pos="4760"/>
        </w:tabs>
        <w:ind w:left="4760" w:hanging="360"/>
      </w:pPr>
      <w:rPr>
        <w:rFonts w:ascii="Gulim" w:hAnsi="Gulim" w:hint="default"/>
      </w:rPr>
    </w:lvl>
    <w:lvl w:ilvl="6" w:tplc="20D60732" w:tentative="1">
      <w:start w:val="1"/>
      <w:numFmt w:val="bullet"/>
      <w:lvlText w:val="•"/>
      <w:lvlJc w:val="left"/>
      <w:pPr>
        <w:tabs>
          <w:tab w:val="num" w:pos="5480"/>
        </w:tabs>
        <w:ind w:left="5480" w:hanging="360"/>
      </w:pPr>
      <w:rPr>
        <w:rFonts w:ascii="Gulim" w:hAnsi="Gulim" w:hint="default"/>
      </w:rPr>
    </w:lvl>
    <w:lvl w:ilvl="7" w:tplc="5BF8B5FE" w:tentative="1">
      <w:start w:val="1"/>
      <w:numFmt w:val="bullet"/>
      <w:lvlText w:val="•"/>
      <w:lvlJc w:val="left"/>
      <w:pPr>
        <w:tabs>
          <w:tab w:val="num" w:pos="6200"/>
        </w:tabs>
        <w:ind w:left="6200" w:hanging="360"/>
      </w:pPr>
      <w:rPr>
        <w:rFonts w:ascii="Gulim" w:hAnsi="Gulim" w:hint="default"/>
      </w:rPr>
    </w:lvl>
    <w:lvl w:ilvl="8" w:tplc="64766CB2" w:tentative="1">
      <w:start w:val="1"/>
      <w:numFmt w:val="bullet"/>
      <w:lvlText w:val="•"/>
      <w:lvlJc w:val="left"/>
      <w:pPr>
        <w:tabs>
          <w:tab w:val="num" w:pos="6920"/>
        </w:tabs>
        <w:ind w:left="6920" w:hanging="360"/>
      </w:pPr>
      <w:rPr>
        <w:rFonts w:ascii="Gulim" w:hAnsi="Gulim" w:hint="default"/>
      </w:rPr>
    </w:lvl>
  </w:abstractNum>
  <w:abstractNum w:abstractNumId="18" w15:restartNumberingAfterBreak="0">
    <w:nsid w:val="7B6E7BE1"/>
    <w:multiLevelType w:val="hybridMultilevel"/>
    <w:tmpl w:val="8E607342"/>
    <w:lvl w:ilvl="0" w:tplc="313089D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Gulim" w:hAnsi="Gulim" w:hint="default"/>
      </w:rPr>
    </w:lvl>
    <w:lvl w:ilvl="1" w:tplc="96F0FF8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Gulim" w:hAnsi="Gulim" w:hint="default"/>
      </w:rPr>
    </w:lvl>
    <w:lvl w:ilvl="2" w:tplc="EC06354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Gulim" w:hAnsi="Gulim" w:hint="default"/>
      </w:rPr>
    </w:lvl>
    <w:lvl w:ilvl="3" w:tplc="AE06AC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Gulim" w:hAnsi="Gulim" w:hint="default"/>
      </w:rPr>
    </w:lvl>
    <w:lvl w:ilvl="4" w:tplc="C80648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Gulim" w:hAnsi="Gulim" w:hint="default"/>
      </w:rPr>
    </w:lvl>
    <w:lvl w:ilvl="5" w:tplc="4C2EDED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Gulim" w:hAnsi="Gulim" w:hint="default"/>
      </w:rPr>
    </w:lvl>
    <w:lvl w:ilvl="6" w:tplc="143EF2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Gulim" w:hAnsi="Gulim" w:hint="default"/>
      </w:rPr>
    </w:lvl>
    <w:lvl w:ilvl="7" w:tplc="782472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Gulim" w:hAnsi="Gulim" w:hint="default"/>
      </w:rPr>
    </w:lvl>
    <w:lvl w:ilvl="8" w:tplc="46B056C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Gulim" w:hAnsi="Gulim" w:hint="default"/>
      </w:rPr>
    </w:lvl>
  </w:abstractNum>
  <w:abstractNum w:abstractNumId="19" w15:restartNumberingAfterBreak="0">
    <w:nsid w:val="7FFA6C01"/>
    <w:multiLevelType w:val="multilevel"/>
    <w:tmpl w:val="469425F0"/>
    <w:lvl w:ilvl="0">
      <w:start w:val="1"/>
      <w:numFmt w:val="decimal"/>
      <w:pStyle w:val="Heading1"/>
      <w:lvlText w:val="%1."/>
      <w:lvlJc w:val="left"/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rPr>
        <w:rFonts w:ascii="HYHeadLine-Medium" w:eastAsia="HYHeadLine-Mediu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rPr>
        <w:rFonts w:ascii="HYHeadLine-Medium" w:eastAsia="HYHeadLine-Medium" w:hint="eastAsia"/>
        <w:b w:val="0"/>
        <w:i w:val="0"/>
        <w:caps w:val="0"/>
        <w:strike w:val="0"/>
        <w:dstrike w:val="0"/>
        <w:vanish w:val="0"/>
        <w:color w:val="000000"/>
        <w:sz w:val="22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"/>
      <w:lvlJc w:val="left"/>
      <w:rPr>
        <w:rFonts w:ascii="HYHeadLine-Medium" w:eastAsia="HYHeadLine-Mediu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rPr>
        <w:rFonts w:ascii="HYHeadLine-Medium" w:eastAsia="HYHeadLine-Mediu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num w:numId="1" w16cid:durableId="219941501">
    <w:abstractNumId w:val="19"/>
  </w:num>
  <w:num w:numId="2" w16cid:durableId="427191297">
    <w:abstractNumId w:val="6"/>
  </w:num>
  <w:num w:numId="3" w16cid:durableId="883713005">
    <w:abstractNumId w:val="11"/>
  </w:num>
  <w:num w:numId="4" w16cid:durableId="1459640972">
    <w:abstractNumId w:val="2"/>
  </w:num>
  <w:num w:numId="5" w16cid:durableId="1928221713">
    <w:abstractNumId w:val="5"/>
  </w:num>
  <w:num w:numId="6" w16cid:durableId="1662658271">
    <w:abstractNumId w:val="9"/>
  </w:num>
  <w:num w:numId="7" w16cid:durableId="1631936492">
    <w:abstractNumId w:val="4"/>
  </w:num>
  <w:num w:numId="8" w16cid:durableId="622274163">
    <w:abstractNumId w:val="7"/>
  </w:num>
  <w:num w:numId="9" w16cid:durableId="1349407010">
    <w:abstractNumId w:val="18"/>
  </w:num>
  <w:num w:numId="10" w16cid:durableId="1127968858">
    <w:abstractNumId w:val="17"/>
  </w:num>
  <w:num w:numId="11" w16cid:durableId="20980935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55863993">
    <w:abstractNumId w:val="3"/>
  </w:num>
  <w:num w:numId="13" w16cid:durableId="1742217211">
    <w:abstractNumId w:val="3"/>
    <w:lvlOverride w:ilvl="0">
      <w:startOverride w:val="1"/>
    </w:lvlOverride>
  </w:num>
  <w:num w:numId="14" w16cid:durableId="235627060">
    <w:abstractNumId w:val="6"/>
    <w:lvlOverride w:ilvl="0">
      <w:startOverride w:val="1"/>
    </w:lvlOverride>
  </w:num>
  <w:num w:numId="15" w16cid:durableId="767039878">
    <w:abstractNumId w:val="3"/>
  </w:num>
  <w:num w:numId="16" w16cid:durableId="1369062917">
    <w:abstractNumId w:val="19"/>
  </w:num>
  <w:num w:numId="17" w16cid:durableId="235408312">
    <w:abstractNumId w:val="19"/>
  </w:num>
  <w:num w:numId="18" w16cid:durableId="1310550448">
    <w:abstractNumId w:val="19"/>
  </w:num>
  <w:num w:numId="19" w16cid:durableId="1215193861">
    <w:abstractNumId w:val="19"/>
  </w:num>
  <w:num w:numId="20" w16cid:durableId="39014904">
    <w:abstractNumId w:val="19"/>
  </w:num>
  <w:num w:numId="21" w16cid:durableId="1688486509">
    <w:abstractNumId w:val="19"/>
  </w:num>
  <w:num w:numId="22" w16cid:durableId="215163874">
    <w:abstractNumId w:val="19"/>
  </w:num>
  <w:num w:numId="23" w16cid:durableId="1526557104">
    <w:abstractNumId w:val="16"/>
  </w:num>
  <w:num w:numId="24" w16cid:durableId="1097407667">
    <w:abstractNumId w:val="1"/>
  </w:num>
  <w:num w:numId="25" w16cid:durableId="1334727504">
    <w:abstractNumId w:val="12"/>
  </w:num>
  <w:num w:numId="26" w16cid:durableId="1947955399">
    <w:abstractNumId w:val="10"/>
  </w:num>
  <w:num w:numId="27" w16cid:durableId="1251305435">
    <w:abstractNumId w:val="15"/>
  </w:num>
  <w:num w:numId="28" w16cid:durableId="878975178">
    <w:abstractNumId w:val="14"/>
  </w:num>
  <w:num w:numId="29" w16cid:durableId="2045396569">
    <w:abstractNumId w:val="13"/>
  </w:num>
  <w:num w:numId="30" w16cid:durableId="1557741745">
    <w:abstractNumId w:val="0"/>
  </w:num>
  <w:num w:numId="31" w16cid:durableId="1784181206">
    <w:abstractNumId w:val="8"/>
  </w:num>
  <w:numIdMacAtCleanup w:val="10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게스트 사용자">
    <w15:presenceInfo w15:providerId="AD" w15:userId="S::urn:spo:anon#23776bc70e4e2542c1923b2b80aa45f813d7457ab72c5195679f8a1285c7de13::"/>
  </w15:person>
  <w15:person w15:author="김우석">
    <w15:presenceInfo w15:providerId="AD" w15:userId="S::201910939@sangmyung.kr::03caccbd-46b0-4c27-8429-ad383732c25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 style="mso-position-vertical-relative:line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857"/>
    <w:rsid w:val="000005B3"/>
    <w:rsid w:val="000006E2"/>
    <w:rsid w:val="000009E3"/>
    <w:rsid w:val="000023DD"/>
    <w:rsid w:val="0000253E"/>
    <w:rsid w:val="000028A3"/>
    <w:rsid w:val="00002ABB"/>
    <w:rsid w:val="000030B7"/>
    <w:rsid w:val="00003295"/>
    <w:rsid w:val="0000379F"/>
    <w:rsid w:val="00003A55"/>
    <w:rsid w:val="00003D6D"/>
    <w:rsid w:val="00003FBD"/>
    <w:rsid w:val="00004A17"/>
    <w:rsid w:val="00004C13"/>
    <w:rsid w:val="00004C7C"/>
    <w:rsid w:val="00004CBF"/>
    <w:rsid w:val="00004D91"/>
    <w:rsid w:val="00005124"/>
    <w:rsid w:val="00005568"/>
    <w:rsid w:val="00005864"/>
    <w:rsid w:val="0000597D"/>
    <w:rsid w:val="000060DA"/>
    <w:rsid w:val="000062C9"/>
    <w:rsid w:val="00006366"/>
    <w:rsid w:val="000066F6"/>
    <w:rsid w:val="00006E7A"/>
    <w:rsid w:val="00006F46"/>
    <w:rsid w:val="00007712"/>
    <w:rsid w:val="00007D56"/>
    <w:rsid w:val="0001012D"/>
    <w:rsid w:val="00010787"/>
    <w:rsid w:val="0001082F"/>
    <w:rsid w:val="00010A64"/>
    <w:rsid w:val="00010B22"/>
    <w:rsid w:val="00011BFB"/>
    <w:rsid w:val="00011EC5"/>
    <w:rsid w:val="000121A5"/>
    <w:rsid w:val="000123CA"/>
    <w:rsid w:val="000124DE"/>
    <w:rsid w:val="000129DB"/>
    <w:rsid w:val="00012DB7"/>
    <w:rsid w:val="00012F0F"/>
    <w:rsid w:val="00013418"/>
    <w:rsid w:val="000134BC"/>
    <w:rsid w:val="000136C0"/>
    <w:rsid w:val="000144BB"/>
    <w:rsid w:val="000146C9"/>
    <w:rsid w:val="00014A9A"/>
    <w:rsid w:val="0001560C"/>
    <w:rsid w:val="000157FA"/>
    <w:rsid w:val="000164A7"/>
    <w:rsid w:val="00016588"/>
    <w:rsid w:val="00016CD5"/>
    <w:rsid w:val="00016F63"/>
    <w:rsid w:val="0001702A"/>
    <w:rsid w:val="00017038"/>
    <w:rsid w:val="00017072"/>
    <w:rsid w:val="0001716B"/>
    <w:rsid w:val="000172D1"/>
    <w:rsid w:val="00017339"/>
    <w:rsid w:val="000175D2"/>
    <w:rsid w:val="00017B84"/>
    <w:rsid w:val="00020044"/>
    <w:rsid w:val="00020AED"/>
    <w:rsid w:val="00020CCE"/>
    <w:rsid w:val="000212D4"/>
    <w:rsid w:val="000212E7"/>
    <w:rsid w:val="00021988"/>
    <w:rsid w:val="00021DCA"/>
    <w:rsid w:val="00021FFA"/>
    <w:rsid w:val="00022154"/>
    <w:rsid w:val="00022229"/>
    <w:rsid w:val="000223B8"/>
    <w:rsid w:val="00022477"/>
    <w:rsid w:val="000225AF"/>
    <w:rsid w:val="00022737"/>
    <w:rsid w:val="00022C6E"/>
    <w:rsid w:val="00022F11"/>
    <w:rsid w:val="000234B9"/>
    <w:rsid w:val="0002351B"/>
    <w:rsid w:val="0002354A"/>
    <w:rsid w:val="00023669"/>
    <w:rsid w:val="00023999"/>
    <w:rsid w:val="00023A26"/>
    <w:rsid w:val="00024093"/>
    <w:rsid w:val="000242FD"/>
    <w:rsid w:val="00024519"/>
    <w:rsid w:val="00024538"/>
    <w:rsid w:val="000249A4"/>
    <w:rsid w:val="00024C29"/>
    <w:rsid w:val="00024C2D"/>
    <w:rsid w:val="00024F8B"/>
    <w:rsid w:val="000251B6"/>
    <w:rsid w:val="00025216"/>
    <w:rsid w:val="00025228"/>
    <w:rsid w:val="00025721"/>
    <w:rsid w:val="00025943"/>
    <w:rsid w:val="00025C48"/>
    <w:rsid w:val="00026296"/>
    <w:rsid w:val="000262E1"/>
    <w:rsid w:val="00026499"/>
    <w:rsid w:val="000268B9"/>
    <w:rsid w:val="00030110"/>
    <w:rsid w:val="0003068E"/>
    <w:rsid w:val="00030902"/>
    <w:rsid w:val="00030C08"/>
    <w:rsid w:val="00030D52"/>
    <w:rsid w:val="00031B35"/>
    <w:rsid w:val="00031C73"/>
    <w:rsid w:val="00031E20"/>
    <w:rsid w:val="00032150"/>
    <w:rsid w:val="00032209"/>
    <w:rsid w:val="0003232F"/>
    <w:rsid w:val="000324ED"/>
    <w:rsid w:val="0003254E"/>
    <w:rsid w:val="000328EE"/>
    <w:rsid w:val="00032BE5"/>
    <w:rsid w:val="00032D78"/>
    <w:rsid w:val="00033AEA"/>
    <w:rsid w:val="00033C9D"/>
    <w:rsid w:val="00033D5A"/>
    <w:rsid w:val="00033E77"/>
    <w:rsid w:val="0003407A"/>
    <w:rsid w:val="00034299"/>
    <w:rsid w:val="00034562"/>
    <w:rsid w:val="0003459D"/>
    <w:rsid w:val="000348C9"/>
    <w:rsid w:val="000348CC"/>
    <w:rsid w:val="00034A72"/>
    <w:rsid w:val="00035777"/>
    <w:rsid w:val="00035A68"/>
    <w:rsid w:val="000363FC"/>
    <w:rsid w:val="0003658A"/>
    <w:rsid w:val="00036F57"/>
    <w:rsid w:val="000373DA"/>
    <w:rsid w:val="00037D57"/>
    <w:rsid w:val="0004000F"/>
    <w:rsid w:val="0004086D"/>
    <w:rsid w:val="00040BD6"/>
    <w:rsid w:val="00040BF3"/>
    <w:rsid w:val="000414F5"/>
    <w:rsid w:val="00041804"/>
    <w:rsid w:val="000419B4"/>
    <w:rsid w:val="00041A1E"/>
    <w:rsid w:val="00041C41"/>
    <w:rsid w:val="0004206C"/>
    <w:rsid w:val="000422D1"/>
    <w:rsid w:val="0004281C"/>
    <w:rsid w:val="00042841"/>
    <w:rsid w:val="000428ED"/>
    <w:rsid w:val="00042C49"/>
    <w:rsid w:val="00042CEF"/>
    <w:rsid w:val="00043460"/>
    <w:rsid w:val="0004378C"/>
    <w:rsid w:val="000438AF"/>
    <w:rsid w:val="00043D69"/>
    <w:rsid w:val="00043F7B"/>
    <w:rsid w:val="000443BC"/>
    <w:rsid w:val="000444C9"/>
    <w:rsid w:val="0004481F"/>
    <w:rsid w:val="00044910"/>
    <w:rsid w:val="00044A2D"/>
    <w:rsid w:val="00044BE6"/>
    <w:rsid w:val="00044F5D"/>
    <w:rsid w:val="00045278"/>
    <w:rsid w:val="00045994"/>
    <w:rsid w:val="00045B52"/>
    <w:rsid w:val="00045CAC"/>
    <w:rsid w:val="00045DB9"/>
    <w:rsid w:val="0004605D"/>
    <w:rsid w:val="000471C8"/>
    <w:rsid w:val="00047D73"/>
    <w:rsid w:val="000501E5"/>
    <w:rsid w:val="0005078A"/>
    <w:rsid w:val="00050832"/>
    <w:rsid w:val="00050F20"/>
    <w:rsid w:val="000512EC"/>
    <w:rsid w:val="00051332"/>
    <w:rsid w:val="00051336"/>
    <w:rsid w:val="0005148A"/>
    <w:rsid w:val="00051544"/>
    <w:rsid w:val="00051ABE"/>
    <w:rsid w:val="00052A33"/>
    <w:rsid w:val="00052F0B"/>
    <w:rsid w:val="00052F43"/>
    <w:rsid w:val="00052F5A"/>
    <w:rsid w:val="00052F78"/>
    <w:rsid w:val="000532D4"/>
    <w:rsid w:val="0005374D"/>
    <w:rsid w:val="00053A7E"/>
    <w:rsid w:val="00053C62"/>
    <w:rsid w:val="00054033"/>
    <w:rsid w:val="000545C5"/>
    <w:rsid w:val="000548E9"/>
    <w:rsid w:val="00054C79"/>
    <w:rsid w:val="00054D02"/>
    <w:rsid w:val="00054DA1"/>
    <w:rsid w:val="000569B1"/>
    <w:rsid w:val="000569E3"/>
    <w:rsid w:val="00056B07"/>
    <w:rsid w:val="00056C34"/>
    <w:rsid w:val="00056D9C"/>
    <w:rsid w:val="000572A8"/>
    <w:rsid w:val="0005784F"/>
    <w:rsid w:val="000578B6"/>
    <w:rsid w:val="00057B54"/>
    <w:rsid w:val="00057C6A"/>
    <w:rsid w:val="00057FC3"/>
    <w:rsid w:val="000602E9"/>
    <w:rsid w:val="00060A42"/>
    <w:rsid w:val="000618C3"/>
    <w:rsid w:val="00061AC9"/>
    <w:rsid w:val="00061C3C"/>
    <w:rsid w:val="00062029"/>
    <w:rsid w:val="000620B2"/>
    <w:rsid w:val="00062B34"/>
    <w:rsid w:val="00062D20"/>
    <w:rsid w:val="00062D55"/>
    <w:rsid w:val="00063486"/>
    <w:rsid w:val="0006366E"/>
    <w:rsid w:val="00063862"/>
    <w:rsid w:val="00063931"/>
    <w:rsid w:val="00063B37"/>
    <w:rsid w:val="00063D87"/>
    <w:rsid w:val="00064224"/>
    <w:rsid w:val="000642AD"/>
    <w:rsid w:val="000645EE"/>
    <w:rsid w:val="0006477A"/>
    <w:rsid w:val="00064CEE"/>
    <w:rsid w:val="00064F8E"/>
    <w:rsid w:val="000656CF"/>
    <w:rsid w:val="00065A36"/>
    <w:rsid w:val="00065DEA"/>
    <w:rsid w:val="00066039"/>
    <w:rsid w:val="00066574"/>
    <w:rsid w:val="000668B1"/>
    <w:rsid w:val="00066AB4"/>
    <w:rsid w:val="00066BD6"/>
    <w:rsid w:val="0006717E"/>
    <w:rsid w:val="00067825"/>
    <w:rsid w:val="00067EC6"/>
    <w:rsid w:val="00067EFD"/>
    <w:rsid w:val="00070247"/>
    <w:rsid w:val="000704AB"/>
    <w:rsid w:val="0007075B"/>
    <w:rsid w:val="000709E8"/>
    <w:rsid w:val="00070C66"/>
    <w:rsid w:val="00070CFC"/>
    <w:rsid w:val="00071110"/>
    <w:rsid w:val="0007181D"/>
    <w:rsid w:val="0007199A"/>
    <w:rsid w:val="000719B3"/>
    <w:rsid w:val="00072321"/>
    <w:rsid w:val="00072372"/>
    <w:rsid w:val="00072B1C"/>
    <w:rsid w:val="00072C6C"/>
    <w:rsid w:val="00072E78"/>
    <w:rsid w:val="00073097"/>
    <w:rsid w:val="00073457"/>
    <w:rsid w:val="00073C9C"/>
    <w:rsid w:val="00073E79"/>
    <w:rsid w:val="000740D1"/>
    <w:rsid w:val="00074102"/>
    <w:rsid w:val="000743DE"/>
    <w:rsid w:val="00074E3C"/>
    <w:rsid w:val="000751B9"/>
    <w:rsid w:val="00075227"/>
    <w:rsid w:val="00075307"/>
    <w:rsid w:val="00075552"/>
    <w:rsid w:val="0007583A"/>
    <w:rsid w:val="00075EA9"/>
    <w:rsid w:val="00076840"/>
    <w:rsid w:val="000769D4"/>
    <w:rsid w:val="00076EC9"/>
    <w:rsid w:val="000779EF"/>
    <w:rsid w:val="00077BA1"/>
    <w:rsid w:val="00080360"/>
    <w:rsid w:val="00081F63"/>
    <w:rsid w:val="00082284"/>
    <w:rsid w:val="000826C8"/>
    <w:rsid w:val="0008300D"/>
    <w:rsid w:val="00083049"/>
    <w:rsid w:val="00083AAD"/>
    <w:rsid w:val="00083B2A"/>
    <w:rsid w:val="0008411D"/>
    <w:rsid w:val="0008427E"/>
    <w:rsid w:val="00084738"/>
    <w:rsid w:val="00084C83"/>
    <w:rsid w:val="00084E18"/>
    <w:rsid w:val="000851A6"/>
    <w:rsid w:val="000858EE"/>
    <w:rsid w:val="00085D84"/>
    <w:rsid w:val="00086343"/>
    <w:rsid w:val="0008662C"/>
    <w:rsid w:val="000867F7"/>
    <w:rsid w:val="00086B5F"/>
    <w:rsid w:val="00086BCF"/>
    <w:rsid w:val="00086DF4"/>
    <w:rsid w:val="0008702C"/>
    <w:rsid w:val="0008755F"/>
    <w:rsid w:val="000878B0"/>
    <w:rsid w:val="0009086F"/>
    <w:rsid w:val="0009096F"/>
    <w:rsid w:val="00090F97"/>
    <w:rsid w:val="00090FA3"/>
    <w:rsid w:val="00091332"/>
    <w:rsid w:val="00091C34"/>
    <w:rsid w:val="00091EF5"/>
    <w:rsid w:val="0009238A"/>
    <w:rsid w:val="00092D5E"/>
    <w:rsid w:val="0009375F"/>
    <w:rsid w:val="00093799"/>
    <w:rsid w:val="00093CBD"/>
    <w:rsid w:val="00093FB3"/>
    <w:rsid w:val="00093FDE"/>
    <w:rsid w:val="000940D3"/>
    <w:rsid w:val="000944F9"/>
    <w:rsid w:val="00094550"/>
    <w:rsid w:val="00094844"/>
    <w:rsid w:val="00095F1C"/>
    <w:rsid w:val="00096721"/>
    <w:rsid w:val="000967B9"/>
    <w:rsid w:val="00096AF9"/>
    <w:rsid w:val="000972B6"/>
    <w:rsid w:val="000975F5"/>
    <w:rsid w:val="000978EF"/>
    <w:rsid w:val="00097C38"/>
    <w:rsid w:val="00097E0E"/>
    <w:rsid w:val="000A0647"/>
    <w:rsid w:val="000A06D6"/>
    <w:rsid w:val="000A08EC"/>
    <w:rsid w:val="000A0CB8"/>
    <w:rsid w:val="000A0CF0"/>
    <w:rsid w:val="000A0FEF"/>
    <w:rsid w:val="000A103B"/>
    <w:rsid w:val="000A120E"/>
    <w:rsid w:val="000A142E"/>
    <w:rsid w:val="000A1509"/>
    <w:rsid w:val="000A1825"/>
    <w:rsid w:val="000A183D"/>
    <w:rsid w:val="000A1F9F"/>
    <w:rsid w:val="000A22BF"/>
    <w:rsid w:val="000A22E9"/>
    <w:rsid w:val="000A277E"/>
    <w:rsid w:val="000A2BAB"/>
    <w:rsid w:val="000A40E7"/>
    <w:rsid w:val="000A52E0"/>
    <w:rsid w:val="000A598C"/>
    <w:rsid w:val="000A5A00"/>
    <w:rsid w:val="000A5D1E"/>
    <w:rsid w:val="000A5E62"/>
    <w:rsid w:val="000A5E79"/>
    <w:rsid w:val="000A6363"/>
    <w:rsid w:val="000A6437"/>
    <w:rsid w:val="000A64C6"/>
    <w:rsid w:val="000A6614"/>
    <w:rsid w:val="000A6A00"/>
    <w:rsid w:val="000A6C16"/>
    <w:rsid w:val="000A71B3"/>
    <w:rsid w:val="000A743A"/>
    <w:rsid w:val="000B06A4"/>
    <w:rsid w:val="000B0E6E"/>
    <w:rsid w:val="000B0F51"/>
    <w:rsid w:val="000B1440"/>
    <w:rsid w:val="000B1AE5"/>
    <w:rsid w:val="000B2376"/>
    <w:rsid w:val="000B25C4"/>
    <w:rsid w:val="000B2DF5"/>
    <w:rsid w:val="000B31AC"/>
    <w:rsid w:val="000B3E02"/>
    <w:rsid w:val="000B483F"/>
    <w:rsid w:val="000B5075"/>
    <w:rsid w:val="000B524C"/>
    <w:rsid w:val="000B553C"/>
    <w:rsid w:val="000B5629"/>
    <w:rsid w:val="000B5A80"/>
    <w:rsid w:val="000B5B0C"/>
    <w:rsid w:val="000B7530"/>
    <w:rsid w:val="000B75B3"/>
    <w:rsid w:val="000B770D"/>
    <w:rsid w:val="000C03CC"/>
    <w:rsid w:val="000C04AE"/>
    <w:rsid w:val="000C04F4"/>
    <w:rsid w:val="000C11B2"/>
    <w:rsid w:val="000C1642"/>
    <w:rsid w:val="000C1720"/>
    <w:rsid w:val="000C1C63"/>
    <w:rsid w:val="000C1D49"/>
    <w:rsid w:val="000C2157"/>
    <w:rsid w:val="000C2187"/>
    <w:rsid w:val="000C2A13"/>
    <w:rsid w:val="000C2CC3"/>
    <w:rsid w:val="000C310D"/>
    <w:rsid w:val="000C3381"/>
    <w:rsid w:val="000C4AB8"/>
    <w:rsid w:val="000C4DBC"/>
    <w:rsid w:val="000C5B27"/>
    <w:rsid w:val="000C5C52"/>
    <w:rsid w:val="000C5D12"/>
    <w:rsid w:val="000C6373"/>
    <w:rsid w:val="000C64DE"/>
    <w:rsid w:val="000C691D"/>
    <w:rsid w:val="000C6DE0"/>
    <w:rsid w:val="000C6F60"/>
    <w:rsid w:val="000C73C0"/>
    <w:rsid w:val="000C747F"/>
    <w:rsid w:val="000C78D5"/>
    <w:rsid w:val="000C7D83"/>
    <w:rsid w:val="000C7E9F"/>
    <w:rsid w:val="000CC0E3"/>
    <w:rsid w:val="000D0011"/>
    <w:rsid w:val="000D03C7"/>
    <w:rsid w:val="000D0741"/>
    <w:rsid w:val="000D07D3"/>
    <w:rsid w:val="000D0EB3"/>
    <w:rsid w:val="000D20BE"/>
    <w:rsid w:val="000D237D"/>
    <w:rsid w:val="000D23B8"/>
    <w:rsid w:val="000D36C6"/>
    <w:rsid w:val="000D380F"/>
    <w:rsid w:val="000D3842"/>
    <w:rsid w:val="000D385D"/>
    <w:rsid w:val="000D42AD"/>
    <w:rsid w:val="000D51E9"/>
    <w:rsid w:val="000D5447"/>
    <w:rsid w:val="000D5965"/>
    <w:rsid w:val="000D5F79"/>
    <w:rsid w:val="000D5F80"/>
    <w:rsid w:val="000D6186"/>
    <w:rsid w:val="000D6892"/>
    <w:rsid w:val="000D6BE2"/>
    <w:rsid w:val="000D6DBD"/>
    <w:rsid w:val="000D6DFE"/>
    <w:rsid w:val="000D7302"/>
    <w:rsid w:val="000D7588"/>
    <w:rsid w:val="000D7BB1"/>
    <w:rsid w:val="000E0677"/>
    <w:rsid w:val="000E0F17"/>
    <w:rsid w:val="000E101F"/>
    <w:rsid w:val="000E149D"/>
    <w:rsid w:val="000E1523"/>
    <w:rsid w:val="000E16A1"/>
    <w:rsid w:val="000E1CA8"/>
    <w:rsid w:val="000E1F78"/>
    <w:rsid w:val="000E206F"/>
    <w:rsid w:val="000E2136"/>
    <w:rsid w:val="000E24E7"/>
    <w:rsid w:val="000E295E"/>
    <w:rsid w:val="000E2A75"/>
    <w:rsid w:val="000E2B2B"/>
    <w:rsid w:val="000E2C67"/>
    <w:rsid w:val="000E2F81"/>
    <w:rsid w:val="000E32DC"/>
    <w:rsid w:val="000E3844"/>
    <w:rsid w:val="000E3C59"/>
    <w:rsid w:val="000E42BF"/>
    <w:rsid w:val="000E4307"/>
    <w:rsid w:val="000E4C03"/>
    <w:rsid w:val="000E4C60"/>
    <w:rsid w:val="000E5432"/>
    <w:rsid w:val="000E5839"/>
    <w:rsid w:val="000E5A48"/>
    <w:rsid w:val="000E6040"/>
    <w:rsid w:val="000E66D9"/>
    <w:rsid w:val="000E6A8D"/>
    <w:rsid w:val="000E6B87"/>
    <w:rsid w:val="000E732F"/>
    <w:rsid w:val="000E7585"/>
    <w:rsid w:val="000E7991"/>
    <w:rsid w:val="000E7995"/>
    <w:rsid w:val="000E79C7"/>
    <w:rsid w:val="000F0DDB"/>
    <w:rsid w:val="000F1639"/>
    <w:rsid w:val="000F1B62"/>
    <w:rsid w:val="000F1D25"/>
    <w:rsid w:val="000F275A"/>
    <w:rsid w:val="000F2A62"/>
    <w:rsid w:val="000F2B56"/>
    <w:rsid w:val="000F2C78"/>
    <w:rsid w:val="000F3BDC"/>
    <w:rsid w:val="000F3C4A"/>
    <w:rsid w:val="000F3CE7"/>
    <w:rsid w:val="000F4285"/>
    <w:rsid w:val="000F446C"/>
    <w:rsid w:val="000F4CA1"/>
    <w:rsid w:val="000F4D83"/>
    <w:rsid w:val="000F4DCA"/>
    <w:rsid w:val="000F512F"/>
    <w:rsid w:val="000F53C4"/>
    <w:rsid w:val="000F5888"/>
    <w:rsid w:val="000F5C00"/>
    <w:rsid w:val="000F5E15"/>
    <w:rsid w:val="000F5F29"/>
    <w:rsid w:val="000F604C"/>
    <w:rsid w:val="000F6069"/>
    <w:rsid w:val="000F6144"/>
    <w:rsid w:val="000F62C9"/>
    <w:rsid w:val="000F68A2"/>
    <w:rsid w:val="000F729C"/>
    <w:rsid w:val="000F72E9"/>
    <w:rsid w:val="000F7477"/>
    <w:rsid w:val="000F75C6"/>
    <w:rsid w:val="000F7700"/>
    <w:rsid w:val="000F7EDF"/>
    <w:rsid w:val="00100127"/>
    <w:rsid w:val="00100322"/>
    <w:rsid w:val="00100477"/>
    <w:rsid w:val="0010057C"/>
    <w:rsid w:val="0010072A"/>
    <w:rsid w:val="00100C9F"/>
    <w:rsid w:val="00100F25"/>
    <w:rsid w:val="00100F2B"/>
    <w:rsid w:val="0010103F"/>
    <w:rsid w:val="001015AB"/>
    <w:rsid w:val="00101819"/>
    <w:rsid w:val="00101852"/>
    <w:rsid w:val="001019BA"/>
    <w:rsid w:val="00101AA5"/>
    <w:rsid w:val="00101E83"/>
    <w:rsid w:val="00102134"/>
    <w:rsid w:val="0010243C"/>
    <w:rsid w:val="00102492"/>
    <w:rsid w:val="001025EA"/>
    <w:rsid w:val="00103042"/>
    <w:rsid w:val="00103434"/>
    <w:rsid w:val="00103843"/>
    <w:rsid w:val="00103968"/>
    <w:rsid w:val="00103BBE"/>
    <w:rsid w:val="00104041"/>
    <w:rsid w:val="00104813"/>
    <w:rsid w:val="00104A2E"/>
    <w:rsid w:val="00104E01"/>
    <w:rsid w:val="00104F05"/>
    <w:rsid w:val="00104F4A"/>
    <w:rsid w:val="0010517B"/>
    <w:rsid w:val="00105507"/>
    <w:rsid w:val="001056DB"/>
    <w:rsid w:val="00105A69"/>
    <w:rsid w:val="00105AA7"/>
    <w:rsid w:val="00105B40"/>
    <w:rsid w:val="001064D9"/>
    <w:rsid w:val="00106FEB"/>
    <w:rsid w:val="00107723"/>
    <w:rsid w:val="00107A1D"/>
    <w:rsid w:val="00107D1E"/>
    <w:rsid w:val="00107EA1"/>
    <w:rsid w:val="00110DDF"/>
    <w:rsid w:val="00110EAE"/>
    <w:rsid w:val="001111A3"/>
    <w:rsid w:val="001112F3"/>
    <w:rsid w:val="00111349"/>
    <w:rsid w:val="00111574"/>
    <w:rsid w:val="001115CC"/>
    <w:rsid w:val="00111734"/>
    <w:rsid w:val="00111FF4"/>
    <w:rsid w:val="00112109"/>
    <w:rsid w:val="0011263D"/>
    <w:rsid w:val="00112B54"/>
    <w:rsid w:val="00113096"/>
    <w:rsid w:val="0011311B"/>
    <w:rsid w:val="00113180"/>
    <w:rsid w:val="00113372"/>
    <w:rsid w:val="0011363B"/>
    <w:rsid w:val="001138AD"/>
    <w:rsid w:val="00113A32"/>
    <w:rsid w:val="00113B70"/>
    <w:rsid w:val="00113B9A"/>
    <w:rsid w:val="00113BF7"/>
    <w:rsid w:val="00113D83"/>
    <w:rsid w:val="0011485C"/>
    <w:rsid w:val="00114E5F"/>
    <w:rsid w:val="001150FA"/>
    <w:rsid w:val="00115502"/>
    <w:rsid w:val="0011575E"/>
    <w:rsid w:val="0011576E"/>
    <w:rsid w:val="00115935"/>
    <w:rsid w:val="00115BD2"/>
    <w:rsid w:val="00116838"/>
    <w:rsid w:val="00116874"/>
    <w:rsid w:val="00116BCF"/>
    <w:rsid w:val="00116EC2"/>
    <w:rsid w:val="001176A3"/>
    <w:rsid w:val="00117B6A"/>
    <w:rsid w:val="00120208"/>
    <w:rsid w:val="00120753"/>
    <w:rsid w:val="001210DB"/>
    <w:rsid w:val="00121136"/>
    <w:rsid w:val="001213D5"/>
    <w:rsid w:val="00121791"/>
    <w:rsid w:val="00121D35"/>
    <w:rsid w:val="00122518"/>
    <w:rsid w:val="001226A6"/>
    <w:rsid w:val="001228C6"/>
    <w:rsid w:val="001228D8"/>
    <w:rsid w:val="00123118"/>
    <w:rsid w:val="00123551"/>
    <w:rsid w:val="00123816"/>
    <w:rsid w:val="00123F7E"/>
    <w:rsid w:val="0012467E"/>
    <w:rsid w:val="0012468D"/>
    <w:rsid w:val="001246D1"/>
    <w:rsid w:val="00124711"/>
    <w:rsid w:val="001248B2"/>
    <w:rsid w:val="001248CF"/>
    <w:rsid w:val="0012494E"/>
    <w:rsid w:val="00124A3E"/>
    <w:rsid w:val="001252A0"/>
    <w:rsid w:val="001252F5"/>
    <w:rsid w:val="00125399"/>
    <w:rsid w:val="00125780"/>
    <w:rsid w:val="001258BF"/>
    <w:rsid w:val="00125C08"/>
    <w:rsid w:val="00125F3A"/>
    <w:rsid w:val="00126166"/>
    <w:rsid w:val="0012668E"/>
    <w:rsid w:val="00126876"/>
    <w:rsid w:val="00126A55"/>
    <w:rsid w:val="00126B27"/>
    <w:rsid w:val="00126B5F"/>
    <w:rsid w:val="00127696"/>
    <w:rsid w:val="001276B8"/>
    <w:rsid w:val="00130414"/>
    <w:rsid w:val="001306C2"/>
    <w:rsid w:val="00130941"/>
    <w:rsid w:val="001309B5"/>
    <w:rsid w:val="00130E0F"/>
    <w:rsid w:val="0013140A"/>
    <w:rsid w:val="001314D2"/>
    <w:rsid w:val="00131514"/>
    <w:rsid w:val="00131EA7"/>
    <w:rsid w:val="00131FC2"/>
    <w:rsid w:val="0013211C"/>
    <w:rsid w:val="001326F8"/>
    <w:rsid w:val="001327D7"/>
    <w:rsid w:val="0013298E"/>
    <w:rsid w:val="00132BA1"/>
    <w:rsid w:val="00132ED7"/>
    <w:rsid w:val="00134053"/>
    <w:rsid w:val="001343EB"/>
    <w:rsid w:val="00135167"/>
    <w:rsid w:val="001351C7"/>
    <w:rsid w:val="0013552B"/>
    <w:rsid w:val="00135D19"/>
    <w:rsid w:val="00135E48"/>
    <w:rsid w:val="0013627E"/>
    <w:rsid w:val="00136AF9"/>
    <w:rsid w:val="00136B7A"/>
    <w:rsid w:val="00136BAD"/>
    <w:rsid w:val="00137AD5"/>
    <w:rsid w:val="00137C50"/>
    <w:rsid w:val="00137DCF"/>
    <w:rsid w:val="00137F53"/>
    <w:rsid w:val="0014065E"/>
    <w:rsid w:val="00140B86"/>
    <w:rsid w:val="00140F42"/>
    <w:rsid w:val="001412FE"/>
    <w:rsid w:val="00141AB4"/>
    <w:rsid w:val="00142063"/>
    <w:rsid w:val="001428D0"/>
    <w:rsid w:val="00142B37"/>
    <w:rsid w:val="00142C0E"/>
    <w:rsid w:val="00142D65"/>
    <w:rsid w:val="00142F05"/>
    <w:rsid w:val="001435D4"/>
    <w:rsid w:val="00143926"/>
    <w:rsid w:val="00144CF8"/>
    <w:rsid w:val="001450EE"/>
    <w:rsid w:val="00145292"/>
    <w:rsid w:val="00145623"/>
    <w:rsid w:val="00145624"/>
    <w:rsid w:val="0014569C"/>
    <w:rsid w:val="0014599D"/>
    <w:rsid w:val="00145ED7"/>
    <w:rsid w:val="00146459"/>
    <w:rsid w:val="0014680B"/>
    <w:rsid w:val="00146A16"/>
    <w:rsid w:val="00146A7E"/>
    <w:rsid w:val="00147D48"/>
    <w:rsid w:val="00150653"/>
    <w:rsid w:val="001509A0"/>
    <w:rsid w:val="00150DC0"/>
    <w:rsid w:val="00150FEC"/>
    <w:rsid w:val="001511DE"/>
    <w:rsid w:val="00151958"/>
    <w:rsid w:val="00152A16"/>
    <w:rsid w:val="00152E71"/>
    <w:rsid w:val="00152ECB"/>
    <w:rsid w:val="00152F0F"/>
    <w:rsid w:val="001530B7"/>
    <w:rsid w:val="001538FD"/>
    <w:rsid w:val="0015435A"/>
    <w:rsid w:val="00154594"/>
    <w:rsid w:val="00154618"/>
    <w:rsid w:val="00154C6C"/>
    <w:rsid w:val="00154F4B"/>
    <w:rsid w:val="001554CF"/>
    <w:rsid w:val="00155E5C"/>
    <w:rsid w:val="00156272"/>
    <w:rsid w:val="0015797E"/>
    <w:rsid w:val="001579C1"/>
    <w:rsid w:val="00157E9D"/>
    <w:rsid w:val="0016038B"/>
    <w:rsid w:val="0016081B"/>
    <w:rsid w:val="00160C96"/>
    <w:rsid w:val="00160E04"/>
    <w:rsid w:val="001611F9"/>
    <w:rsid w:val="00161259"/>
    <w:rsid w:val="00161A8E"/>
    <w:rsid w:val="00162189"/>
    <w:rsid w:val="001625C2"/>
    <w:rsid w:val="00162AFF"/>
    <w:rsid w:val="00162D00"/>
    <w:rsid w:val="001630AB"/>
    <w:rsid w:val="001631BA"/>
    <w:rsid w:val="00163A5C"/>
    <w:rsid w:val="00163AAE"/>
    <w:rsid w:val="001644AB"/>
    <w:rsid w:val="00164816"/>
    <w:rsid w:val="00164CE7"/>
    <w:rsid w:val="00164EEB"/>
    <w:rsid w:val="00165624"/>
    <w:rsid w:val="001669E9"/>
    <w:rsid w:val="00166AA6"/>
    <w:rsid w:val="00167176"/>
    <w:rsid w:val="001671C2"/>
    <w:rsid w:val="00167239"/>
    <w:rsid w:val="00167441"/>
    <w:rsid w:val="001676EB"/>
    <w:rsid w:val="00167D9B"/>
    <w:rsid w:val="001703B7"/>
    <w:rsid w:val="001703B8"/>
    <w:rsid w:val="001705DB"/>
    <w:rsid w:val="00170ACA"/>
    <w:rsid w:val="00170D18"/>
    <w:rsid w:val="00170D2F"/>
    <w:rsid w:val="00170E95"/>
    <w:rsid w:val="00170ECF"/>
    <w:rsid w:val="0017100B"/>
    <w:rsid w:val="00171054"/>
    <w:rsid w:val="00171140"/>
    <w:rsid w:val="0017145C"/>
    <w:rsid w:val="001717AE"/>
    <w:rsid w:val="00171AA1"/>
    <w:rsid w:val="00171EE2"/>
    <w:rsid w:val="00172163"/>
    <w:rsid w:val="00172220"/>
    <w:rsid w:val="001723F7"/>
    <w:rsid w:val="00172DF1"/>
    <w:rsid w:val="00172E73"/>
    <w:rsid w:val="00173011"/>
    <w:rsid w:val="0017325C"/>
    <w:rsid w:val="00173AE6"/>
    <w:rsid w:val="00173B3E"/>
    <w:rsid w:val="00173D5E"/>
    <w:rsid w:val="00173F12"/>
    <w:rsid w:val="001745C5"/>
    <w:rsid w:val="001745CF"/>
    <w:rsid w:val="001746AA"/>
    <w:rsid w:val="00174C27"/>
    <w:rsid w:val="00175123"/>
    <w:rsid w:val="001751E3"/>
    <w:rsid w:val="00175237"/>
    <w:rsid w:val="00175324"/>
    <w:rsid w:val="00175724"/>
    <w:rsid w:val="001758A7"/>
    <w:rsid w:val="00175AC3"/>
    <w:rsid w:val="00175C0D"/>
    <w:rsid w:val="00176525"/>
    <w:rsid w:val="001766EA"/>
    <w:rsid w:val="0017696D"/>
    <w:rsid w:val="00176DAE"/>
    <w:rsid w:val="00176E67"/>
    <w:rsid w:val="001777C5"/>
    <w:rsid w:val="00177E3E"/>
    <w:rsid w:val="00180911"/>
    <w:rsid w:val="00180938"/>
    <w:rsid w:val="0018096B"/>
    <w:rsid w:val="00180F45"/>
    <w:rsid w:val="0018139D"/>
    <w:rsid w:val="00181D1B"/>
    <w:rsid w:val="00181E31"/>
    <w:rsid w:val="00181FFB"/>
    <w:rsid w:val="0018204E"/>
    <w:rsid w:val="0018259A"/>
    <w:rsid w:val="001827C8"/>
    <w:rsid w:val="00182838"/>
    <w:rsid w:val="00182F83"/>
    <w:rsid w:val="001838CD"/>
    <w:rsid w:val="00184031"/>
    <w:rsid w:val="00184118"/>
    <w:rsid w:val="001842C7"/>
    <w:rsid w:val="0018496D"/>
    <w:rsid w:val="00184ABE"/>
    <w:rsid w:val="00184EFC"/>
    <w:rsid w:val="00184F3F"/>
    <w:rsid w:val="00185125"/>
    <w:rsid w:val="00185192"/>
    <w:rsid w:val="00185BE3"/>
    <w:rsid w:val="00185E51"/>
    <w:rsid w:val="00185E64"/>
    <w:rsid w:val="001866EA"/>
    <w:rsid w:val="00186809"/>
    <w:rsid w:val="0018688C"/>
    <w:rsid w:val="001868B0"/>
    <w:rsid w:val="00186901"/>
    <w:rsid w:val="00187215"/>
    <w:rsid w:val="0018750F"/>
    <w:rsid w:val="0018786B"/>
    <w:rsid w:val="00187A5A"/>
    <w:rsid w:val="00187B47"/>
    <w:rsid w:val="00187B91"/>
    <w:rsid w:val="00187DAE"/>
    <w:rsid w:val="001901FA"/>
    <w:rsid w:val="0019038B"/>
    <w:rsid w:val="0019080C"/>
    <w:rsid w:val="00190982"/>
    <w:rsid w:val="00190BE7"/>
    <w:rsid w:val="00190F6C"/>
    <w:rsid w:val="001911A0"/>
    <w:rsid w:val="0019158C"/>
    <w:rsid w:val="001915F1"/>
    <w:rsid w:val="00191786"/>
    <w:rsid w:val="0019186A"/>
    <w:rsid w:val="00191B0E"/>
    <w:rsid w:val="00191CEF"/>
    <w:rsid w:val="00191D04"/>
    <w:rsid w:val="00192371"/>
    <w:rsid w:val="00192834"/>
    <w:rsid w:val="00192A4E"/>
    <w:rsid w:val="00192CA6"/>
    <w:rsid w:val="00192E2C"/>
    <w:rsid w:val="0019398B"/>
    <w:rsid w:val="00193A16"/>
    <w:rsid w:val="00193C54"/>
    <w:rsid w:val="00193DB8"/>
    <w:rsid w:val="00194293"/>
    <w:rsid w:val="00194420"/>
    <w:rsid w:val="001948D3"/>
    <w:rsid w:val="001950D4"/>
    <w:rsid w:val="00195109"/>
    <w:rsid w:val="00195445"/>
    <w:rsid w:val="001962A4"/>
    <w:rsid w:val="001967C8"/>
    <w:rsid w:val="00196BEF"/>
    <w:rsid w:val="00196C35"/>
    <w:rsid w:val="001976C2"/>
    <w:rsid w:val="00197D18"/>
    <w:rsid w:val="00197E3F"/>
    <w:rsid w:val="001A024E"/>
    <w:rsid w:val="001A0CA8"/>
    <w:rsid w:val="001A0D89"/>
    <w:rsid w:val="001A1553"/>
    <w:rsid w:val="001A1955"/>
    <w:rsid w:val="001A197F"/>
    <w:rsid w:val="001A1A0B"/>
    <w:rsid w:val="001A23C0"/>
    <w:rsid w:val="001A26F2"/>
    <w:rsid w:val="001A2855"/>
    <w:rsid w:val="001A29AA"/>
    <w:rsid w:val="001A2AD2"/>
    <w:rsid w:val="001A2E1E"/>
    <w:rsid w:val="001A2ED4"/>
    <w:rsid w:val="001A3558"/>
    <w:rsid w:val="001A386E"/>
    <w:rsid w:val="001A3963"/>
    <w:rsid w:val="001A3B1A"/>
    <w:rsid w:val="001A3CC8"/>
    <w:rsid w:val="001A4152"/>
    <w:rsid w:val="001A52F7"/>
    <w:rsid w:val="001A5DCD"/>
    <w:rsid w:val="001A6970"/>
    <w:rsid w:val="001A69E6"/>
    <w:rsid w:val="001A7334"/>
    <w:rsid w:val="001A74ED"/>
    <w:rsid w:val="001A7D91"/>
    <w:rsid w:val="001A7ED5"/>
    <w:rsid w:val="001B018C"/>
    <w:rsid w:val="001B04CB"/>
    <w:rsid w:val="001B0E26"/>
    <w:rsid w:val="001B0EF1"/>
    <w:rsid w:val="001B1850"/>
    <w:rsid w:val="001B1D89"/>
    <w:rsid w:val="001B250B"/>
    <w:rsid w:val="001B26C2"/>
    <w:rsid w:val="001B3236"/>
    <w:rsid w:val="001B32F6"/>
    <w:rsid w:val="001B33B3"/>
    <w:rsid w:val="001B3C37"/>
    <w:rsid w:val="001B3D92"/>
    <w:rsid w:val="001B3E8A"/>
    <w:rsid w:val="001B3FD1"/>
    <w:rsid w:val="001B42F9"/>
    <w:rsid w:val="001B4399"/>
    <w:rsid w:val="001B43A5"/>
    <w:rsid w:val="001B497F"/>
    <w:rsid w:val="001B509E"/>
    <w:rsid w:val="001B5162"/>
    <w:rsid w:val="001B537D"/>
    <w:rsid w:val="001B59BA"/>
    <w:rsid w:val="001B5A94"/>
    <w:rsid w:val="001B5B9D"/>
    <w:rsid w:val="001B60EB"/>
    <w:rsid w:val="001B63FF"/>
    <w:rsid w:val="001B6416"/>
    <w:rsid w:val="001B64F0"/>
    <w:rsid w:val="001B6C8C"/>
    <w:rsid w:val="001B6FC7"/>
    <w:rsid w:val="001B746B"/>
    <w:rsid w:val="001B79B7"/>
    <w:rsid w:val="001B7B6C"/>
    <w:rsid w:val="001B7C66"/>
    <w:rsid w:val="001B7FFD"/>
    <w:rsid w:val="001C0080"/>
    <w:rsid w:val="001C03A3"/>
    <w:rsid w:val="001C0A7B"/>
    <w:rsid w:val="001C10F2"/>
    <w:rsid w:val="001C11B6"/>
    <w:rsid w:val="001C12AD"/>
    <w:rsid w:val="001C13DD"/>
    <w:rsid w:val="001C187F"/>
    <w:rsid w:val="001C1CF0"/>
    <w:rsid w:val="001C1F07"/>
    <w:rsid w:val="001C249F"/>
    <w:rsid w:val="001C2E11"/>
    <w:rsid w:val="001C400D"/>
    <w:rsid w:val="001C421B"/>
    <w:rsid w:val="001C4CA3"/>
    <w:rsid w:val="001C4E2F"/>
    <w:rsid w:val="001C5334"/>
    <w:rsid w:val="001C5365"/>
    <w:rsid w:val="001C6C10"/>
    <w:rsid w:val="001C6E5B"/>
    <w:rsid w:val="001C7DC2"/>
    <w:rsid w:val="001CB8C9"/>
    <w:rsid w:val="001D006F"/>
    <w:rsid w:val="001D00BB"/>
    <w:rsid w:val="001D0F18"/>
    <w:rsid w:val="001D0F54"/>
    <w:rsid w:val="001D0FF8"/>
    <w:rsid w:val="001D0FF9"/>
    <w:rsid w:val="001D24DF"/>
    <w:rsid w:val="001D26A7"/>
    <w:rsid w:val="001D3485"/>
    <w:rsid w:val="001D36DF"/>
    <w:rsid w:val="001D40F6"/>
    <w:rsid w:val="001D4699"/>
    <w:rsid w:val="001D488E"/>
    <w:rsid w:val="001D4C74"/>
    <w:rsid w:val="001D4E75"/>
    <w:rsid w:val="001D5491"/>
    <w:rsid w:val="001D55D4"/>
    <w:rsid w:val="001D57F1"/>
    <w:rsid w:val="001D59F8"/>
    <w:rsid w:val="001D5EA8"/>
    <w:rsid w:val="001D7386"/>
    <w:rsid w:val="001D75BC"/>
    <w:rsid w:val="001D7A88"/>
    <w:rsid w:val="001D7AFD"/>
    <w:rsid w:val="001D7DB3"/>
    <w:rsid w:val="001D7F06"/>
    <w:rsid w:val="001E0062"/>
    <w:rsid w:val="001E077E"/>
    <w:rsid w:val="001E13CD"/>
    <w:rsid w:val="001E164C"/>
    <w:rsid w:val="001E1BBB"/>
    <w:rsid w:val="001E1FD3"/>
    <w:rsid w:val="001E246F"/>
    <w:rsid w:val="001E2526"/>
    <w:rsid w:val="001E2C12"/>
    <w:rsid w:val="001E2F88"/>
    <w:rsid w:val="001E33A5"/>
    <w:rsid w:val="001E388C"/>
    <w:rsid w:val="001E38A7"/>
    <w:rsid w:val="001E3EB5"/>
    <w:rsid w:val="001E464D"/>
    <w:rsid w:val="001E4957"/>
    <w:rsid w:val="001E4A29"/>
    <w:rsid w:val="001E4A4A"/>
    <w:rsid w:val="001E56F6"/>
    <w:rsid w:val="001E5850"/>
    <w:rsid w:val="001E5E22"/>
    <w:rsid w:val="001E62C8"/>
    <w:rsid w:val="001E6444"/>
    <w:rsid w:val="001E6BDB"/>
    <w:rsid w:val="001E72B3"/>
    <w:rsid w:val="001E741A"/>
    <w:rsid w:val="001E7DA9"/>
    <w:rsid w:val="001F09EF"/>
    <w:rsid w:val="001F0A0C"/>
    <w:rsid w:val="001F0A91"/>
    <w:rsid w:val="001F0BBD"/>
    <w:rsid w:val="001F0CA4"/>
    <w:rsid w:val="001F0EEB"/>
    <w:rsid w:val="001F0F14"/>
    <w:rsid w:val="001F1468"/>
    <w:rsid w:val="001F176A"/>
    <w:rsid w:val="001F18C1"/>
    <w:rsid w:val="001F1E3C"/>
    <w:rsid w:val="001F1E59"/>
    <w:rsid w:val="001F2598"/>
    <w:rsid w:val="001F286B"/>
    <w:rsid w:val="001F2DEB"/>
    <w:rsid w:val="001F2F76"/>
    <w:rsid w:val="001F32BC"/>
    <w:rsid w:val="001F346B"/>
    <w:rsid w:val="001F34C6"/>
    <w:rsid w:val="001F35B8"/>
    <w:rsid w:val="001F3700"/>
    <w:rsid w:val="001F3D24"/>
    <w:rsid w:val="001F3E0E"/>
    <w:rsid w:val="001F3EED"/>
    <w:rsid w:val="001F4059"/>
    <w:rsid w:val="001F4523"/>
    <w:rsid w:val="001F45F2"/>
    <w:rsid w:val="001F48C7"/>
    <w:rsid w:val="001F4F6C"/>
    <w:rsid w:val="001F5BD8"/>
    <w:rsid w:val="001F5C34"/>
    <w:rsid w:val="001F5C36"/>
    <w:rsid w:val="001F5D08"/>
    <w:rsid w:val="001F5EE2"/>
    <w:rsid w:val="001F6063"/>
    <w:rsid w:val="001F735A"/>
    <w:rsid w:val="001F7C60"/>
    <w:rsid w:val="001F7D7B"/>
    <w:rsid w:val="00200422"/>
    <w:rsid w:val="00200C37"/>
    <w:rsid w:val="0020142F"/>
    <w:rsid w:val="00201548"/>
    <w:rsid w:val="00201714"/>
    <w:rsid w:val="00201742"/>
    <w:rsid w:val="00201E03"/>
    <w:rsid w:val="00201EA2"/>
    <w:rsid w:val="002021BA"/>
    <w:rsid w:val="002023D8"/>
    <w:rsid w:val="00202442"/>
    <w:rsid w:val="00202BA5"/>
    <w:rsid w:val="00202C93"/>
    <w:rsid w:val="002032C7"/>
    <w:rsid w:val="0020341A"/>
    <w:rsid w:val="002034DA"/>
    <w:rsid w:val="002035E1"/>
    <w:rsid w:val="0020377F"/>
    <w:rsid w:val="00203A58"/>
    <w:rsid w:val="00203D58"/>
    <w:rsid w:val="00203DD2"/>
    <w:rsid w:val="00204CFF"/>
    <w:rsid w:val="00204E65"/>
    <w:rsid w:val="00204F63"/>
    <w:rsid w:val="00205076"/>
    <w:rsid w:val="00205493"/>
    <w:rsid w:val="00205567"/>
    <w:rsid w:val="0020589E"/>
    <w:rsid w:val="002059C5"/>
    <w:rsid w:val="00205FD3"/>
    <w:rsid w:val="002066DA"/>
    <w:rsid w:val="0020677D"/>
    <w:rsid w:val="002068C4"/>
    <w:rsid w:val="00206960"/>
    <w:rsid w:val="00206F46"/>
    <w:rsid w:val="002073ED"/>
    <w:rsid w:val="002101F7"/>
    <w:rsid w:val="00210632"/>
    <w:rsid w:val="0021115A"/>
    <w:rsid w:val="0021122B"/>
    <w:rsid w:val="0021133A"/>
    <w:rsid w:val="00211DBA"/>
    <w:rsid w:val="00211F8E"/>
    <w:rsid w:val="00211FB7"/>
    <w:rsid w:val="00212982"/>
    <w:rsid w:val="00212E81"/>
    <w:rsid w:val="00212FDB"/>
    <w:rsid w:val="0021371B"/>
    <w:rsid w:val="002137C9"/>
    <w:rsid w:val="002139E9"/>
    <w:rsid w:val="00213C08"/>
    <w:rsid w:val="00214B56"/>
    <w:rsid w:val="00214EC8"/>
    <w:rsid w:val="00214F69"/>
    <w:rsid w:val="0021506F"/>
    <w:rsid w:val="00216085"/>
    <w:rsid w:val="002161B6"/>
    <w:rsid w:val="00217370"/>
    <w:rsid w:val="00217AE5"/>
    <w:rsid w:val="00217FB7"/>
    <w:rsid w:val="00220139"/>
    <w:rsid w:val="00220A2A"/>
    <w:rsid w:val="00220B86"/>
    <w:rsid w:val="00220F4C"/>
    <w:rsid w:val="00221065"/>
    <w:rsid w:val="00221129"/>
    <w:rsid w:val="00221505"/>
    <w:rsid w:val="0022160D"/>
    <w:rsid w:val="00221640"/>
    <w:rsid w:val="00221887"/>
    <w:rsid w:val="002218D1"/>
    <w:rsid w:val="002220C7"/>
    <w:rsid w:val="0022260C"/>
    <w:rsid w:val="002231DE"/>
    <w:rsid w:val="00223815"/>
    <w:rsid w:val="00224195"/>
    <w:rsid w:val="00224359"/>
    <w:rsid w:val="0022440C"/>
    <w:rsid w:val="00224459"/>
    <w:rsid w:val="002249FA"/>
    <w:rsid w:val="00224C7B"/>
    <w:rsid w:val="00224D47"/>
    <w:rsid w:val="00224D77"/>
    <w:rsid w:val="0022513C"/>
    <w:rsid w:val="0022517D"/>
    <w:rsid w:val="002252DD"/>
    <w:rsid w:val="00225762"/>
    <w:rsid w:val="002261DE"/>
    <w:rsid w:val="00226278"/>
    <w:rsid w:val="00226925"/>
    <w:rsid w:val="00226AE0"/>
    <w:rsid w:val="00226B32"/>
    <w:rsid w:val="00226B71"/>
    <w:rsid w:val="002274F5"/>
    <w:rsid w:val="0022766F"/>
    <w:rsid w:val="0022784B"/>
    <w:rsid w:val="0022790F"/>
    <w:rsid w:val="00227A9E"/>
    <w:rsid w:val="002308AF"/>
    <w:rsid w:val="0023097D"/>
    <w:rsid w:val="00230C65"/>
    <w:rsid w:val="00231055"/>
    <w:rsid w:val="00231111"/>
    <w:rsid w:val="00231262"/>
    <w:rsid w:val="0023138F"/>
    <w:rsid w:val="002315D6"/>
    <w:rsid w:val="0023160A"/>
    <w:rsid w:val="00231642"/>
    <w:rsid w:val="00231850"/>
    <w:rsid w:val="002318A4"/>
    <w:rsid w:val="00231B15"/>
    <w:rsid w:val="00231CC9"/>
    <w:rsid w:val="00232287"/>
    <w:rsid w:val="00232BD8"/>
    <w:rsid w:val="00233358"/>
    <w:rsid w:val="00233570"/>
    <w:rsid w:val="00233A4E"/>
    <w:rsid w:val="00233FC0"/>
    <w:rsid w:val="00234217"/>
    <w:rsid w:val="00234CAD"/>
    <w:rsid w:val="00235295"/>
    <w:rsid w:val="002354A7"/>
    <w:rsid w:val="00235CC6"/>
    <w:rsid w:val="00235DFA"/>
    <w:rsid w:val="00236F97"/>
    <w:rsid w:val="0023729D"/>
    <w:rsid w:val="002378D8"/>
    <w:rsid w:val="0024010A"/>
    <w:rsid w:val="002403D1"/>
    <w:rsid w:val="0024085A"/>
    <w:rsid w:val="00240A58"/>
    <w:rsid w:val="00241061"/>
    <w:rsid w:val="0024129A"/>
    <w:rsid w:val="00241543"/>
    <w:rsid w:val="0024161F"/>
    <w:rsid w:val="002423DC"/>
    <w:rsid w:val="00242661"/>
    <w:rsid w:val="00243881"/>
    <w:rsid w:val="00243E05"/>
    <w:rsid w:val="00243E84"/>
    <w:rsid w:val="002444EB"/>
    <w:rsid w:val="00244BAA"/>
    <w:rsid w:val="00244D8B"/>
    <w:rsid w:val="00245060"/>
    <w:rsid w:val="0024508C"/>
    <w:rsid w:val="002453EE"/>
    <w:rsid w:val="0024564B"/>
    <w:rsid w:val="0024636A"/>
    <w:rsid w:val="00246519"/>
    <w:rsid w:val="002465B2"/>
    <w:rsid w:val="0024662B"/>
    <w:rsid w:val="00246975"/>
    <w:rsid w:val="00246CFF"/>
    <w:rsid w:val="00246E86"/>
    <w:rsid w:val="00247710"/>
    <w:rsid w:val="00250213"/>
    <w:rsid w:val="00250282"/>
    <w:rsid w:val="0025042B"/>
    <w:rsid w:val="0025079B"/>
    <w:rsid w:val="00250CFE"/>
    <w:rsid w:val="002513CF"/>
    <w:rsid w:val="002513D8"/>
    <w:rsid w:val="00251487"/>
    <w:rsid w:val="0025183F"/>
    <w:rsid w:val="0025184E"/>
    <w:rsid w:val="00251C71"/>
    <w:rsid w:val="00251FAD"/>
    <w:rsid w:val="00251FDA"/>
    <w:rsid w:val="00252129"/>
    <w:rsid w:val="002525D4"/>
    <w:rsid w:val="002527FB"/>
    <w:rsid w:val="002529F3"/>
    <w:rsid w:val="00252B30"/>
    <w:rsid w:val="00252B75"/>
    <w:rsid w:val="00253474"/>
    <w:rsid w:val="00254486"/>
    <w:rsid w:val="00254C1E"/>
    <w:rsid w:val="00254C4A"/>
    <w:rsid w:val="00254CCF"/>
    <w:rsid w:val="00254DFA"/>
    <w:rsid w:val="002550ED"/>
    <w:rsid w:val="002553E2"/>
    <w:rsid w:val="00255791"/>
    <w:rsid w:val="00255AC1"/>
    <w:rsid w:val="00255C5F"/>
    <w:rsid w:val="00255CA9"/>
    <w:rsid w:val="00255CDF"/>
    <w:rsid w:val="00255EA1"/>
    <w:rsid w:val="0025634F"/>
    <w:rsid w:val="00256E43"/>
    <w:rsid w:val="0025726A"/>
    <w:rsid w:val="0025756D"/>
    <w:rsid w:val="002579BF"/>
    <w:rsid w:val="00257D58"/>
    <w:rsid w:val="002600FE"/>
    <w:rsid w:val="00260131"/>
    <w:rsid w:val="00260681"/>
    <w:rsid w:val="00261966"/>
    <w:rsid w:val="0026199A"/>
    <w:rsid w:val="002619B6"/>
    <w:rsid w:val="00261D24"/>
    <w:rsid w:val="00261EAB"/>
    <w:rsid w:val="00261EBD"/>
    <w:rsid w:val="00261FB8"/>
    <w:rsid w:val="00262221"/>
    <w:rsid w:val="00262837"/>
    <w:rsid w:val="002629D0"/>
    <w:rsid w:val="00262D6D"/>
    <w:rsid w:val="00263051"/>
    <w:rsid w:val="00263662"/>
    <w:rsid w:val="002637F5"/>
    <w:rsid w:val="002639CF"/>
    <w:rsid w:val="00263C60"/>
    <w:rsid w:val="00263F8A"/>
    <w:rsid w:val="0026401B"/>
    <w:rsid w:val="0026408F"/>
    <w:rsid w:val="002640E0"/>
    <w:rsid w:val="002640F6"/>
    <w:rsid w:val="002643EE"/>
    <w:rsid w:val="0026458B"/>
    <w:rsid w:val="00265706"/>
    <w:rsid w:val="002658B2"/>
    <w:rsid w:val="002659D2"/>
    <w:rsid w:val="00266113"/>
    <w:rsid w:val="00266D29"/>
    <w:rsid w:val="00266E00"/>
    <w:rsid w:val="00266F54"/>
    <w:rsid w:val="002707EF"/>
    <w:rsid w:val="00270E4B"/>
    <w:rsid w:val="00271507"/>
    <w:rsid w:val="002719F9"/>
    <w:rsid w:val="002721D0"/>
    <w:rsid w:val="002724DC"/>
    <w:rsid w:val="0027270C"/>
    <w:rsid w:val="00272E6F"/>
    <w:rsid w:val="00273150"/>
    <w:rsid w:val="00273172"/>
    <w:rsid w:val="00273270"/>
    <w:rsid w:val="002734D4"/>
    <w:rsid w:val="002736BB"/>
    <w:rsid w:val="00273E5A"/>
    <w:rsid w:val="00273ED4"/>
    <w:rsid w:val="00273F8E"/>
    <w:rsid w:val="00274018"/>
    <w:rsid w:val="002740D0"/>
    <w:rsid w:val="00274329"/>
    <w:rsid w:val="0027521B"/>
    <w:rsid w:val="002752F5"/>
    <w:rsid w:val="00275583"/>
    <w:rsid w:val="0027567A"/>
    <w:rsid w:val="00275B7C"/>
    <w:rsid w:val="00275E08"/>
    <w:rsid w:val="00275F79"/>
    <w:rsid w:val="002762F3"/>
    <w:rsid w:val="002764C6"/>
    <w:rsid w:val="00276AD8"/>
    <w:rsid w:val="00277069"/>
    <w:rsid w:val="0027707F"/>
    <w:rsid w:val="00277276"/>
    <w:rsid w:val="00277346"/>
    <w:rsid w:val="00277F89"/>
    <w:rsid w:val="002808C2"/>
    <w:rsid w:val="002819D6"/>
    <w:rsid w:val="00281A1D"/>
    <w:rsid w:val="00281BEA"/>
    <w:rsid w:val="00281E22"/>
    <w:rsid w:val="00281E8E"/>
    <w:rsid w:val="00282499"/>
    <w:rsid w:val="002829AC"/>
    <w:rsid w:val="00282A3F"/>
    <w:rsid w:val="00282D7E"/>
    <w:rsid w:val="00283011"/>
    <w:rsid w:val="002835A2"/>
    <w:rsid w:val="002836C3"/>
    <w:rsid w:val="00283D14"/>
    <w:rsid w:val="0028417A"/>
    <w:rsid w:val="002842F1"/>
    <w:rsid w:val="0028479C"/>
    <w:rsid w:val="0028492B"/>
    <w:rsid w:val="0028517A"/>
    <w:rsid w:val="00285198"/>
    <w:rsid w:val="002857E1"/>
    <w:rsid w:val="002859A8"/>
    <w:rsid w:val="00285F38"/>
    <w:rsid w:val="00285F6C"/>
    <w:rsid w:val="00285FDF"/>
    <w:rsid w:val="00286250"/>
    <w:rsid w:val="00286655"/>
    <w:rsid w:val="00286A93"/>
    <w:rsid w:val="00286AB8"/>
    <w:rsid w:val="00286E41"/>
    <w:rsid w:val="0028703B"/>
    <w:rsid w:val="002873C2"/>
    <w:rsid w:val="0028795A"/>
    <w:rsid w:val="00287E38"/>
    <w:rsid w:val="00287E52"/>
    <w:rsid w:val="00287F7B"/>
    <w:rsid w:val="00290A8C"/>
    <w:rsid w:val="00290E8A"/>
    <w:rsid w:val="0029178B"/>
    <w:rsid w:val="00291931"/>
    <w:rsid w:val="00291F38"/>
    <w:rsid w:val="00292D21"/>
    <w:rsid w:val="00292DF6"/>
    <w:rsid w:val="00293974"/>
    <w:rsid w:val="00293D7A"/>
    <w:rsid w:val="00294384"/>
    <w:rsid w:val="00294479"/>
    <w:rsid w:val="00294BCB"/>
    <w:rsid w:val="00294D72"/>
    <w:rsid w:val="00294D94"/>
    <w:rsid w:val="00295573"/>
    <w:rsid w:val="0029568E"/>
    <w:rsid w:val="0029615D"/>
    <w:rsid w:val="0029615E"/>
    <w:rsid w:val="002964B1"/>
    <w:rsid w:val="00296606"/>
    <w:rsid w:val="00297201"/>
    <w:rsid w:val="002976BC"/>
    <w:rsid w:val="00297E2F"/>
    <w:rsid w:val="002A0851"/>
    <w:rsid w:val="002A1266"/>
    <w:rsid w:val="002A1364"/>
    <w:rsid w:val="002A14E0"/>
    <w:rsid w:val="002A23FB"/>
    <w:rsid w:val="002A26F6"/>
    <w:rsid w:val="002A27D9"/>
    <w:rsid w:val="002A2F59"/>
    <w:rsid w:val="002A3824"/>
    <w:rsid w:val="002A4160"/>
    <w:rsid w:val="002A5936"/>
    <w:rsid w:val="002A5A25"/>
    <w:rsid w:val="002A5FFB"/>
    <w:rsid w:val="002A6308"/>
    <w:rsid w:val="002A6748"/>
    <w:rsid w:val="002A6A0B"/>
    <w:rsid w:val="002A6FDC"/>
    <w:rsid w:val="002A72A5"/>
    <w:rsid w:val="002A74FF"/>
    <w:rsid w:val="002A7B54"/>
    <w:rsid w:val="002B0349"/>
    <w:rsid w:val="002B0B9F"/>
    <w:rsid w:val="002B0D1D"/>
    <w:rsid w:val="002B0DAF"/>
    <w:rsid w:val="002B0E51"/>
    <w:rsid w:val="002B1619"/>
    <w:rsid w:val="002B16F2"/>
    <w:rsid w:val="002B1A20"/>
    <w:rsid w:val="002B1B99"/>
    <w:rsid w:val="002B241B"/>
    <w:rsid w:val="002B252D"/>
    <w:rsid w:val="002B2872"/>
    <w:rsid w:val="002B3345"/>
    <w:rsid w:val="002B338C"/>
    <w:rsid w:val="002B3FEF"/>
    <w:rsid w:val="002B4139"/>
    <w:rsid w:val="002B42BD"/>
    <w:rsid w:val="002B45CA"/>
    <w:rsid w:val="002B4C39"/>
    <w:rsid w:val="002B4C9F"/>
    <w:rsid w:val="002B4D87"/>
    <w:rsid w:val="002B4E75"/>
    <w:rsid w:val="002B4F26"/>
    <w:rsid w:val="002B586C"/>
    <w:rsid w:val="002B5CEA"/>
    <w:rsid w:val="002B5D76"/>
    <w:rsid w:val="002B6218"/>
    <w:rsid w:val="002B6731"/>
    <w:rsid w:val="002B69AF"/>
    <w:rsid w:val="002B6DF7"/>
    <w:rsid w:val="002B6E17"/>
    <w:rsid w:val="002B7404"/>
    <w:rsid w:val="002B7483"/>
    <w:rsid w:val="002B7936"/>
    <w:rsid w:val="002B7D2A"/>
    <w:rsid w:val="002B7EA4"/>
    <w:rsid w:val="002C00F3"/>
    <w:rsid w:val="002C0464"/>
    <w:rsid w:val="002C0B28"/>
    <w:rsid w:val="002C0E7A"/>
    <w:rsid w:val="002C1776"/>
    <w:rsid w:val="002C1F1C"/>
    <w:rsid w:val="002C2087"/>
    <w:rsid w:val="002C20AD"/>
    <w:rsid w:val="002C2121"/>
    <w:rsid w:val="002C21E3"/>
    <w:rsid w:val="002C2267"/>
    <w:rsid w:val="002C24FD"/>
    <w:rsid w:val="002C2753"/>
    <w:rsid w:val="002C2C58"/>
    <w:rsid w:val="002C3303"/>
    <w:rsid w:val="002C3562"/>
    <w:rsid w:val="002C3602"/>
    <w:rsid w:val="002C3647"/>
    <w:rsid w:val="002C3F07"/>
    <w:rsid w:val="002C444C"/>
    <w:rsid w:val="002C4583"/>
    <w:rsid w:val="002C48B1"/>
    <w:rsid w:val="002C4DEF"/>
    <w:rsid w:val="002C58F8"/>
    <w:rsid w:val="002C6801"/>
    <w:rsid w:val="002C6AB7"/>
    <w:rsid w:val="002C6EB6"/>
    <w:rsid w:val="002C7121"/>
    <w:rsid w:val="002C7290"/>
    <w:rsid w:val="002C75B0"/>
    <w:rsid w:val="002C7DC8"/>
    <w:rsid w:val="002D0182"/>
    <w:rsid w:val="002D031C"/>
    <w:rsid w:val="002D0580"/>
    <w:rsid w:val="002D05A2"/>
    <w:rsid w:val="002D082A"/>
    <w:rsid w:val="002D114E"/>
    <w:rsid w:val="002D11D3"/>
    <w:rsid w:val="002D1BF6"/>
    <w:rsid w:val="002D22E1"/>
    <w:rsid w:val="002D29B4"/>
    <w:rsid w:val="002D2BB3"/>
    <w:rsid w:val="002D2F6E"/>
    <w:rsid w:val="002D3171"/>
    <w:rsid w:val="002D3905"/>
    <w:rsid w:val="002D3A60"/>
    <w:rsid w:val="002D3D5C"/>
    <w:rsid w:val="002D44AD"/>
    <w:rsid w:val="002D4BE6"/>
    <w:rsid w:val="002D5592"/>
    <w:rsid w:val="002D5EA2"/>
    <w:rsid w:val="002D64BD"/>
    <w:rsid w:val="002D717D"/>
    <w:rsid w:val="002D76F4"/>
    <w:rsid w:val="002E011C"/>
    <w:rsid w:val="002E039B"/>
    <w:rsid w:val="002E0710"/>
    <w:rsid w:val="002E0AFE"/>
    <w:rsid w:val="002E0DD7"/>
    <w:rsid w:val="002E11BE"/>
    <w:rsid w:val="002E1277"/>
    <w:rsid w:val="002E1D26"/>
    <w:rsid w:val="002E1D6D"/>
    <w:rsid w:val="002E1DF7"/>
    <w:rsid w:val="002E21EB"/>
    <w:rsid w:val="002E330E"/>
    <w:rsid w:val="002E3918"/>
    <w:rsid w:val="002E3E7F"/>
    <w:rsid w:val="002E464F"/>
    <w:rsid w:val="002E4922"/>
    <w:rsid w:val="002E4C58"/>
    <w:rsid w:val="002E4C7B"/>
    <w:rsid w:val="002E4F48"/>
    <w:rsid w:val="002E4FBB"/>
    <w:rsid w:val="002E5D7C"/>
    <w:rsid w:val="002E60D7"/>
    <w:rsid w:val="002E6616"/>
    <w:rsid w:val="002E69F4"/>
    <w:rsid w:val="002E73E4"/>
    <w:rsid w:val="002E9A5A"/>
    <w:rsid w:val="002F01D6"/>
    <w:rsid w:val="002F01DC"/>
    <w:rsid w:val="002F02ED"/>
    <w:rsid w:val="002F0758"/>
    <w:rsid w:val="002F0BA4"/>
    <w:rsid w:val="002F138E"/>
    <w:rsid w:val="002F1EC7"/>
    <w:rsid w:val="002F22CC"/>
    <w:rsid w:val="002F2ADF"/>
    <w:rsid w:val="002F322E"/>
    <w:rsid w:val="002F345B"/>
    <w:rsid w:val="002F350B"/>
    <w:rsid w:val="002F36AB"/>
    <w:rsid w:val="002F3C0D"/>
    <w:rsid w:val="002F3CF2"/>
    <w:rsid w:val="002F3D35"/>
    <w:rsid w:val="002F3D76"/>
    <w:rsid w:val="002F42C7"/>
    <w:rsid w:val="002F43FC"/>
    <w:rsid w:val="002F48F2"/>
    <w:rsid w:val="002F52C8"/>
    <w:rsid w:val="002F5751"/>
    <w:rsid w:val="002F5848"/>
    <w:rsid w:val="002F5C93"/>
    <w:rsid w:val="002F5EC8"/>
    <w:rsid w:val="002F6304"/>
    <w:rsid w:val="002F63A8"/>
    <w:rsid w:val="002F678E"/>
    <w:rsid w:val="002F6885"/>
    <w:rsid w:val="002F6EE2"/>
    <w:rsid w:val="002F765B"/>
    <w:rsid w:val="002F7678"/>
    <w:rsid w:val="00300083"/>
    <w:rsid w:val="003008AF"/>
    <w:rsid w:val="003010A5"/>
    <w:rsid w:val="003010C6"/>
    <w:rsid w:val="0030124F"/>
    <w:rsid w:val="00301451"/>
    <w:rsid w:val="0030156E"/>
    <w:rsid w:val="00301584"/>
    <w:rsid w:val="003017C1"/>
    <w:rsid w:val="003018B2"/>
    <w:rsid w:val="00301B76"/>
    <w:rsid w:val="00301D56"/>
    <w:rsid w:val="00301E6B"/>
    <w:rsid w:val="0030216E"/>
    <w:rsid w:val="003021CB"/>
    <w:rsid w:val="00302D91"/>
    <w:rsid w:val="00302EAA"/>
    <w:rsid w:val="0030316C"/>
    <w:rsid w:val="00303BC5"/>
    <w:rsid w:val="00303DB2"/>
    <w:rsid w:val="0030402A"/>
    <w:rsid w:val="003040EA"/>
    <w:rsid w:val="003044F2"/>
    <w:rsid w:val="003048AA"/>
    <w:rsid w:val="00304DBA"/>
    <w:rsid w:val="00304E32"/>
    <w:rsid w:val="003051E6"/>
    <w:rsid w:val="0030541B"/>
    <w:rsid w:val="00305AEF"/>
    <w:rsid w:val="00305D04"/>
    <w:rsid w:val="0030647A"/>
    <w:rsid w:val="00306A46"/>
    <w:rsid w:val="00306B8D"/>
    <w:rsid w:val="00306BCF"/>
    <w:rsid w:val="00306DC7"/>
    <w:rsid w:val="00307185"/>
    <w:rsid w:val="003075F3"/>
    <w:rsid w:val="00307783"/>
    <w:rsid w:val="0030779B"/>
    <w:rsid w:val="00307D69"/>
    <w:rsid w:val="0031045E"/>
    <w:rsid w:val="003104E6"/>
    <w:rsid w:val="003109FA"/>
    <w:rsid w:val="00310F51"/>
    <w:rsid w:val="00311120"/>
    <w:rsid w:val="00311147"/>
    <w:rsid w:val="00311987"/>
    <w:rsid w:val="003119DE"/>
    <w:rsid w:val="00311F59"/>
    <w:rsid w:val="0031205D"/>
    <w:rsid w:val="003122FF"/>
    <w:rsid w:val="003126D4"/>
    <w:rsid w:val="00312EF1"/>
    <w:rsid w:val="00313683"/>
    <w:rsid w:val="00313D6F"/>
    <w:rsid w:val="00314B34"/>
    <w:rsid w:val="00314F11"/>
    <w:rsid w:val="003151C9"/>
    <w:rsid w:val="00315AC7"/>
    <w:rsid w:val="00315EFC"/>
    <w:rsid w:val="00316480"/>
    <w:rsid w:val="003166EC"/>
    <w:rsid w:val="003169FF"/>
    <w:rsid w:val="00316A2D"/>
    <w:rsid w:val="00316D49"/>
    <w:rsid w:val="00317452"/>
    <w:rsid w:val="003178FF"/>
    <w:rsid w:val="00317F43"/>
    <w:rsid w:val="003202D5"/>
    <w:rsid w:val="003209C2"/>
    <w:rsid w:val="00320DCF"/>
    <w:rsid w:val="00320DF1"/>
    <w:rsid w:val="00321ACA"/>
    <w:rsid w:val="00322236"/>
    <w:rsid w:val="00322385"/>
    <w:rsid w:val="0032241F"/>
    <w:rsid w:val="003224E0"/>
    <w:rsid w:val="003225CA"/>
    <w:rsid w:val="003225D2"/>
    <w:rsid w:val="003226DA"/>
    <w:rsid w:val="0032307D"/>
    <w:rsid w:val="00323418"/>
    <w:rsid w:val="00323556"/>
    <w:rsid w:val="00323976"/>
    <w:rsid w:val="00323C37"/>
    <w:rsid w:val="00323CC4"/>
    <w:rsid w:val="00323D63"/>
    <w:rsid w:val="0032420F"/>
    <w:rsid w:val="003244E9"/>
    <w:rsid w:val="00324637"/>
    <w:rsid w:val="003248F9"/>
    <w:rsid w:val="00325162"/>
    <w:rsid w:val="00325418"/>
    <w:rsid w:val="00325967"/>
    <w:rsid w:val="00325AA8"/>
    <w:rsid w:val="00325BC3"/>
    <w:rsid w:val="00325F4B"/>
    <w:rsid w:val="00326492"/>
    <w:rsid w:val="00326644"/>
    <w:rsid w:val="00326773"/>
    <w:rsid w:val="00326A6C"/>
    <w:rsid w:val="00326BF0"/>
    <w:rsid w:val="00327215"/>
    <w:rsid w:val="0032723A"/>
    <w:rsid w:val="00327397"/>
    <w:rsid w:val="0032780E"/>
    <w:rsid w:val="0033045E"/>
    <w:rsid w:val="00330D3B"/>
    <w:rsid w:val="00330D8A"/>
    <w:rsid w:val="00330F6F"/>
    <w:rsid w:val="00330FE5"/>
    <w:rsid w:val="003310C9"/>
    <w:rsid w:val="00331142"/>
    <w:rsid w:val="003311AB"/>
    <w:rsid w:val="003311CC"/>
    <w:rsid w:val="003313F2"/>
    <w:rsid w:val="00331417"/>
    <w:rsid w:val="003317C2"/>
    <w:rsid w:val="003319BB"/>
    <w:rsid w:val="00331A92"/>
    <w:rsid w:val="00332650"/>
    <w:rsid w:val="00332821"/>
    <w:rsid w:val="00332BDD"/>
    <w:rsid w:val="0033319F"/>
    <w:rsid w:val="003331EE"/>
    <w:rsid w:val="00333391"/>
    <w:rsid w:val="0033373A"/>
    <w:rsid w:val="0033383A"/>
    <w:rsid w:val="00333AAA"/>
    <w:rsid w:val="00333F5D"/>
    <w:rsid w:val="003344C4"/>
    <w:rsid w:val="00334616"/>
    <w:rsid w:val="00334AF8"/>
    <w:rsid w:val="00334C78"/>
    <w:rsid w:val="00334CAF"/>
    <w:rsid w:val="0033526F"/>
    <w:rsid w:val="0033529A"/>
    <w:rsid w:val="00335476"/>
    <w:rsid w:val="003358D9"/>
    <w:rsid w:val="0033597C"/>
    <w:rsid w:val="00335D4C"/>
    <w:rsid w:val="00335D6F"/>
    <w:rsid w:val="00335E37"/>
    <w:rsid w:val="00335FAD"/>
    <w:rsid w:val="003369DF"/>
    <w:rsid w:val="00336F35"/>
    <w:rsid w:val="00337150"/>
    <w:rsid w:val="00337703"/>
    <w:rsid w:val="00337869"/>
    <w:rsid w:val="00337905"/>
    <w:rsid w:val="00337FDF"/>
    <w:rsid w:val="00340368"/>
    <w:rsid w:val="003407B6"/>
    <w:rsid w:val="0034089A"/>
    <w:rsid w:val="003411D7"/>
    <w:rsid w:val="003414B7"/>
    <w:rsid w:val="00341874"/>
    <w:rsid w:val="00341C5C"/>
    <w:rsid w:val="00342162"/>
    <w:rsid w:val="00342662"/>
    <w:rsid w:val="0034271D"/>
    <w:rsid w:val="00342814"/>
    <w:rsid w:val="00342CB9"/>
    <w:rsid w:val="00342E23"/>
    <w:rsid w:val="00342F0A"/>
    <w:rsid w:val="00343114"/>
    <w:rsid w:val="0034311A"/>
    <w:rsid w:val="003437A6"/>
    <w:rsid w:val="00343E71"/>
    <w:rsid w:val="0034459C"/>
    <w:rsid w:val="00344734"/>
    <w:rsid w:val="00344767"/>
    <w:rsid w:val="0034477D"/>
    <w:rsid w:val="00344A2F"/>
    <w:rsid w:val="00344ABD"/>
    <w:rsid w:val="00344AC3"/>
    <w:rsid w:val="00345138"/>
    <w:rsid w:val="003451DA"/>
    <w:rsid w:val="0034653F"/>
    <w:rsid w:val="00346A4D"/>
    <w:rsid w:val="00347659"/>
    <w:rsid w:val="00347789"/>
    <w:rsid w:val="00350090"/>
    <w:rsid w:val="0035010C"/>
    <w:rsid w:val="0035026F"/>
    <w:rsid w:val="00350312"/>
    <w:rsid w:val="00350653"/>
    <w:rsid w:val="00350BD8"/>
    <w:rsid w:val="00350DA7"/>
    <w:rsid w:val="003510CE"/>
    <w:rsid w:val="003512E8"/>
    <w:rsid w:val="00351360"/>
    <w:rsid w:val="00351ADF"/>
    <w:rsid w:val="00351B41"/>
    <w:rsid w:val="00351C3C"/>
    <w:rsid w:val="003522B7"/>
    <w:rsid w:val="0035234C"/>
    <w:rsid w:val="00352BD0"/>
    <w:rsid w:val="00353151"/>
    <w:rsid w:val="0035362C"/>
    <w:rsid w:val="00353C26"/>
    <w:rsid w:val="003545D5"/>
    <w:rsid w:val="00354C6D"/>
    <w:rsid w:val="0035527D"/>
    <w:rsid w:val="00355989"/>
    <w:rsid w:val="00355CFE"/>
    <w:rsid w:val="00355F9F"/>
    <w:rsid w:val="003561E8"/>
    <w:rsid w:val="00356248"/>
    <w:rsid w:val="00356431"/>
    <w:rsid w:val="00356779"/>
    <w:rsid w:val="0035721D"/>
    <w:rsid w:val="00357378"/>
    <w:rsid w:val="003573E2"/>
    <w:rsid w:val="00357453"/>
    <w:rsid w:val="0035749A"/>
    <w:rsid w:val="00357951"/>
    <w:rsid w:val="00357A47"/>
    <w:rsid w:val="00357CCF"/>
    <w:rsid w:val="00357FE4"/>
    <w:rsid w:val="00360747"/>
    <w:rsid w:val="00360875"/>
    <w:rsid w:val="003609F7"/>
    <w:rsid w:val="00360A56"/>
    <w:rsid w:val="00360BCF"/>
    <w:rsid w:val="0036106B"/>
    <w:rsid w:val="00361377"/>
    <w:rsid w:val="003614A5"/>
    <w:rsid w:val="003616DD"/>
    <w:rsid w:val="0036197F"/>
    <w:rsid w:val="0036272D"/>
    <w:rsid w:val="00362DF6"/>
    <w:rsid w:val="003631EA"/>
    <w:rsid w:val="00363710"/>
    <w:rsid w:val="00363879"/>
    <w:rsid w:val="00363D7C"/>
    <w:rsid w:val="00363E22"/>
    <w:rsid w:val="00363FF8"/>
    <w:rsid w:val="0036453B"/>
    <w:rsid w:val="00364B9C"/>
    <w:rsid w:val="0036512B"/>
    <w:rsid w:val="0036592A"/>
    <w:rsid w:val="00365CA3"/>
    <w:rsid w:val="00365DF8"/>
    <w:rsid w:val="00365E68"/>
    <w:rsid w:val="00366477"/>
    <w:rsid w:val="00366694"/>
    <w:rsid w:val="003669C9"/>
    <w:rsid w:val="00366AAA"/>
    <w:rsid w:val="00367082"/>
    <w:rsid w:val="0036719E"/>
    <w:rsid w:val="003675E8"/>
    <w:rsid w:val="00367843"/>
    <w:rsid w:val="00367A3A"/>
    <w:rsid w:val="00367ADA"/>
    <w:rsid w:val="00367E46"/>
    <w:rsid w:val="00370C55"/>
    <w:rsid w:val="00370D62"/>
    <w:rsid w:val="00370D76"/>
    <w:rsid w:val="00371011"/>
    <w:rsid w:val="0037104D"/>
    <w:rsid w:val="003710D6"/>
    <w:rsid w:val="003711F4"/>
    <w:rsid w:val="00371880"/>
    <w:rsid w:val="00371AAB"/>
    <w:rsid w:val="00371D28"/>
    <w:rsid w:val="00372010"/>
    <w:rsid w:val="00372065"/>
    <w:rsid w:val="00372221"/>
    <w:rsid w:val="003722EA"/>
    <w:rsid w:val="003726B6"/>
    <w:rsid w:val="00373044"/>
    <w:rsid w:val="003731BB"/>
    <w:rsid w:val="00373558"/>
    <w:rsid w:val="003736BE"/>
    <w:rsid w:val="00373C23"/>
    <w:rsid w:val="00373C41"/>
    <w:rsid w:val="003743A3"/>
    <w:rsid w:val="00374536"/>
    <w:rsid w:val="00374827"/>
    <w:rsid w:val="00374B70"/>
    <w:rsid w:val="0037586C"/>
    <w:rsid w:val="003763E9"/>
    <w:rsid w:val="00376672"/>
    <w:rsid w:val="003769F7"/>
    <w:rsid w:val="0037709F"/>
    <w:rsid w:val="003778EF"/>
    <w:rsid w:val="00377B5B"/>
    <w:rsid w:val="003804EE"/>
    <w:rsid w:val="00380501"/>
    <w:rsid w:val="0038062D"/>
    <w:rsid w:val="00380B3A"/>
    <w:rsid w:val="00380DCA"/>
    <w:rsid w:val="0038118E"/>
    <w:rsid w:val="00381322"/>
    <w:rsid w:val="00381FEA"/>
    <w:rsid w:val="00382163"/>
    <w:rsid w:val="003821AD"/>
    <w:rsid w:val="0038262A"/>
    <w:rsid w:val="00382718"/>
    <w:rsid w:val="0038367A"/>
    <w:rsid w:val="0038390D"/>
    <w:rsid w:val="003841A3"/>
    <w:rsid w:val="003842D7"/>
    <w:rsid w:val="00384463"/>
    <w:rsid w:val="00384480"/>
    <w:rsid w:val="003848AB"/>
    <w:rsid w:val="00384C2A"/>
    <w:rsid w:val="0038509D"/>
    <w:rsid w:val="0038577E"/>
    <w:rsid w:val="00385A96"/>
    <w:rsid w:val="00385AAB"/>
    <w:rsid w:val="00386244"/>
    <w:rsid w:val="003863B1"/>
    <w:rsid w:val="003865A9"/>
    <w:rsid w:val="00386636"/>
    <w:rsid w:val="00386643"/>
    <w:rsid w:val="00386719"/>
    <w:rsid w:val="00386970"/>
    <w:rsid w:val="00386F1F"/>
    <w:rsid w:val="0038777B"/>
    <w:rsid w:val="003878F4"/>
    <w:rsid w:val="00387B51"/>
    <w:rsid w:val="00387B54"/>
    <w:rsid w:val="00387D52"/>
    <w:rsid w:val="00387F0A"/>
    <w:rsid w:val="00390639"/>
    <w:rsid w:val="003906C5"/>
    <w:rsid w:val="00390C42"/>
    <w:rsid w:val="00390D24"/>
    <w:rsid w:val="00390DED"/>
    <w:rsid w:val="003912CD"/>
    <w:rsid w:val="00391779"/>
    <w:rsid w:val="00391850"/>
    <w:rsid w:val="003918D8"/>
    <w:rsid w:val="00391B82"/>
    <w:rsid w:val="00391CD9"/>
    <w:rsid w:val="00391DE3"/>
    <w:rsid w:val="003925CF"/>
    <w:rsid w:val="00392A5B"/>
    <w:rsid w:val="003932C3"/>
    <w:rsid w:val="003932C8"/>
    <w:rsid w:val="00393463"/>
    <w:rsid w:val="00393D45"/>
    <w:rsid w:val="00393EEF"/>
    <w:rsid w:val="0039478C"/>
    <w:rsid w:val="00394B3F"/>
    <w:rsid w:val="00395014"/>
    <w:rsid w:val="003955D1"/>
    <w:rsid w:val="003955DD"/>
    <w:rsid w:val="00395C57"/>
    <w:rsid w:val="00395DBB"/>
    <w:rsid w:val="00396631"/>
    <w:rsid w:val="00396851"/>
    <w:rsid w:val="003974B3"/>
    <w:rsid w:val="00397A9F"/>
    <w:rsid w:val="00397BFC"/>
    <w:rsid w:val="00397EDB"/>
    <w:rsid w:val="00397EEF"/>
    <w:rsid w:val="003A0A00"/>
    <w:rsid w:val="003A0AEF"/>
    <w:rsid w:val="003A0FF3"/>
    <w:rsid w:val="003A15A8"/>
    <w:rsid w:val="003A20E0"/>
    <w:rsid w:val="003A2437"/>
    <w:rsid w:val="003A2AF1"/>
    <w:rsid w:val="003A2BAB"/>
    <w:rsid w:val="003A2FE6"/>
    <w:rsid w:val="003A3515"/>
    <w:rsid w:val="003A37DF"/>
    <w:rsid w:val="003A380F"/>
    <w:rsid w:val="003A3889"/>
    <w:rsid w:val="003A3C8D"/>
    <w:rsid w:val="003A408E"/>
    <w:rsid w:val="003A4825"/>
    <w:rsid w:val="003A4935"/>
    <w:rsid w:val="003A4C80"/>
    <w:rsid w:val="003A4CB3"/>
    <w:rsid w:val="003A5163"/>
    <w:rsid w:val="003A51F8"/>
    <w:rsid w:val="003A54CB"/>
    <w:rsid w:val="003A668D"/>
    <w:rsid w:val="003A690F"/>
    <w:rsid w:val="003A6A9C"/>
    <w:rsid w:val="003A6B68"/>
    <w:rsid w:val="003A73E6"/>
    <w:rsid w:val="003A7744"/>
    <w:rsid w:val="003A78F8"/>
    <w:rsid w:val="003A7CF6"/>
    <w:rsid w:val="003A7D1B"/>
    <w:rsid w:val="003B04E6"/>
    <w:rsid w:val="003B094A"/>
    <w:rsid w:val="003B0A11"/>
    <w:rsid w:val="003B0B10"/>
    <w:rsid w:val="003B0C2E"/>
    <w:rsid w:val="003B12A0"/>
    <w:rsid w:val="003B1E2B"/>
    <w:rsid w:val="003B20B6"/>
    <w:rsid w:val="003B24A0"/>
    <w:rsid w:val="003B28A6"/>
    <w:rsid w:val="003B29FC"/>
    <w:rsid w:val="003B2F15"/>
    <w:rsid w:val="003B30D2"/>
    <w:rsid w:val="003B33AF"/>
    <w:rsid w:val="003B3609"/>
    <w:rsid w:val="003B37F7"/>
    <w:rsid w:val="003B39E8"/>
    <w:rsid w:val="003B3F43"/>
    <w:rsid w:val="003B3FFD"/>
    <w:rsid w:val="003B4D28"/>
    <w:rsid w:val="003B5085"/>
    <w:rsid w:val="003B5934"/>
    <w:rsid w:val="003B595E"/>
    <w:rsid w:val="003B5C91"/>
    <w:rsid w:val="003B5D12"/>
    <w:rsid w:val="003B5D39"/>
    <w:rsid w:val="003B62D3"/>
    <w:rsid w:val="003B642F"/>
    <w:rsid w:val="003B69C6"/>
    <w:rsid w:val="003B6BFE"/>
    <w:rsid w:val="003B6E65"/>
    <w:rsid w:val="003B710F"/>
    <w:rsid w:val="003B71CA"/>
    <w:rsid w:val="003B7826"/>
    <w:rsid w:val="003C0783"/>
    <w:rsid w:val="003C087F"/>
    <w:rsid w:val="003C0CEB"/>
    <w:rsid w:val="003C0F31"/>
    <w:rsid w:val="003C0FA4"/>
    <w:rsid w:val="003C12ED"/>
    <w:rsid w:val="003C132F"/>
    <w:rsid w:val="003C15B2"/>
    <w:rsid w:val="003C18BA"/>
    <w:rsid w:val="003C18BF"/>
    <w:rsid w:val="003C1C54"/>
    <w:rsid w:val="003C1C98"/>
    <w:rsid w:val="003C1CD7"/>
    <w:rsid w:val="003C1E0F"/>
    <w:rsid w:val="003C230C"/>
    <w:rsid w:val="003C23DE"/>
    <w:rsid w:val="003C296A"/>
    <w:rsid w:val="003C2976"/>
    <w:rsid w:val="003C2A4E"/>
    <w:rsid w:val="003C2DEE"/>
    <w:rsid w:val="003C2E26"/>
    <w:rsid w:val="003C2F71"/>
    <w:rsid w:val="003C2F88"/>
    <w:rsid w:val="003C3279"/>
    <w:rsid w:val="003C3347"/>
    <w:rsid w:val="003C3B3A"/>
    <w:rsid w:val="003C431D"/>
    <w:rsid w:val="003C4DB5"/>
    <w:rsid w:val="003C5106"/>
    <w:rsid w:val="003C52FD"/>
    <w:rsid w:val="003C56DB"/>
    <w:rsid w:val="003C5ABA"/>
    <w:rsid w:val="003C6077"/>
    <w:rsid w:val="003C613A"/>
    <w:rsid w:val="003C6EF8"/>
    <w:rsid w:val="003C7630"/>
    <w:rsid w:val="003C77AD"/>
    <w:rsid w:val="003C78E5"/>
    <w:rsid w:val="003C79E8"/>
    <w:rsid w:val="003D0109"/>
    <w:rsid w:val="003D0338"/>
    <w:rsid w:val="003D0EF9"/>
    <w:rsid w:val="003D1309"/>
    <w:rsid w:val="003D1482"/>
    <w:rsid w:val="003D196F"/>
    <w:rsid w:val="003D1AE6"/>
    <w:rsid w:val="003D20CD"/>
    <w:rsid w:val="003D2457"/>
    <w:rsid w:val="003D25A0"/>
    <w:rsid w:val="003D25A1"/>
    <w:rsid w:val="003D2811"/>
    <w:rsid w:val="003D2BA3"/>
    <w:rsid w:val="003D30D9"/>
    <w:rsid w:val="003D31DB"/>
    <w:rsid w:val="003D3272"/>
    <w:rsid w:val="003D3332"/>
    <w:rsid w:val="003D34B9"/>
    <w:rsid w:val="003D3839"/>
    <w:rsid w:val="003D3C93"/>
    <w:rsid w:val="003D3CFF"/>
    <w:rsid w:val="003D4096"/>
    <w:rsid w:val="003D46FF"/>
    <w:rsid w:val="003D4EAF"/>
    <w:rsid w:val="003D522C"/>
    <w:rsid w:val="003D52B7"/>
    <w:rsid w:val="003D559D"/>
    <w:rsid w:val="003D586E"/>
    <w:rsid w:val="003D592F"/>
    <w:rsid w:val="003D5AC1"/>
    <w:rsid w:val="003D5B74"/>
    <w:rsid w:val="003D5C4C"/>
    <w:rsid w:val="003D5EB8"/>
    <w:rsid w:val="003D6144"/>
    <w:rsid w:val="003D620C"/>
    <w:rsid w:val="003D63BD"/>
    <w:rsid w:val="003D6C22"/>
    <w:rsid w:val="003D6EC5"/>
    <w:rsid w:val="003D7571"/>
    <w:rsid w:val="003D75FE"/>
    <w:rsid w:val="003D79B5"/>
    <w:rsid w:val="003D7C8E"/>
    <w:rsid w:val="003D7D1F"/>
    <w:rsid w:val="003D7DB7"/>
    <w:rsid w:val="003E0355"/>
    <w:rsid w:val="003E0357"/>
    <w:rsid w:val="003E06A8"/>
    <w:rsid w:val="003E0F42"/>
    <w:rsid w:val="003E0FB2"/>
    <w:rsid w:val="003E171E"/>
    <w:rsid w:val="003E187C"/>
    <w:rsid w:val="003E1E59"/>
    <w:rsid w:val="003E2159"/>
    <w:rsid w:val="003E2446"/>
    <w:rsid w:val="003E309F"/>
    <w:rsid w:val="003E3151"/>
    <w:rsid w:val="003E3BE5"/>
    <w:rsid w:val="003E3EEF"/>
    <w:rsid w:val="003E436D"/>
    <w:rsid w:val="003E4784"/>
    <w:rsid w:val="003E4956"/>
    <w:rsid w:val="003E4D5D"/>
    <w:rsid w:val="003E50AD"/>
    <w:rsid w:val="003E50D4"/>
    <w:rsid w:val="003E57BE"/>
    <w:rsid w:val="003E587F"/>
    <w:rsid w:val="003E5A81"/>
    <w:rsid w:val="003E5AB1"/>
    <w:rsid w:val="003E5CF3"/>
    <w:rsid w:val="003E5F9D"/>
    <w:rsid w:val="003E619C"/>
    <w:rsid w:val="003E62BE"/>
    <w:rsid w:val="003E646A"/>
    <w:rsid w:val="003E65D5"/>
    <w:rsid w:val="003E677D"/>
    <w:rsid w:val="003E67C6"/>
    <w:rsid w:val="003E6832"/>
    <w:rsid w:val="003E71E2"/>
    <w:rsid w:val="003E791F"/>
    <w:rsid w:val="003E7A60"/>
    <w:rsid w:val="003E7DEF"/>
    <w:rsid w:val="003E7E2F"/>
    <w:rsid w:val="003F0391"/>
    <w:rsid w:val="003F06A8"/>
    <w:rsid w:val="003F0707"/>
    <w:rsid w:val="003F072F"/>
    <w:rsid w:val="003F0A59"/>
    <w:rsid w:val="003F0F19"/>
    <w:rsid w:val="003F10DF"/>
    <w:rsid w:val="003F1128"/>
    <w:rsid w:val="003F11B7"/>
    <w:rsid w:val="003F1451"/>
    <w:rsid w:val="003F1A4C"/>
    <w:rsid w:val="003F1BBC"/>
    <w:rsid w:val="003F27B6"/>
    <w:rsid w:val="003F2C98"/>
    <w:rsid w:val="003F2F12"/>
    <w:rsid w:val="003F2FED"/>
    <w:rsid w:val="003F32E8"/>
    <w:rsid w:val="003F3459"/>
    <w:rsid w:val="003F381A"/>
    <w:rsid w:val="003F38E4"/>
    <w:rsid w:val="003F3C40"/>
    <w:rsid w:val="003F3FE4"/>
    <w:rsid w:val="003F407E"/>
    <w:rsid w:val="003F44D1"/>
    <w:rsid w:val="003F468E"/>
    <w:rsid w:val="003F46C5"/>
    <w:rsid w:val="003F481A"/>
    <w:rsid w:val="003F484E"/>
    <w:rsid w:val="003F4A07"/>
    <w:rsid w:val="003F4CCD"/>
    <w:rsid w:val="003F515E"/>
    <w:rsid w:val="003F51E1"/>
    <w:rsid w:val="003F52CC"/>
    <w:rsid w:val="003F54F6"/>
    <w:rsid w:val="003F5697"/>
    <w:rsid w:val="003F5DE8"/>
    <w:rsid w:val="003F5F34"/>
    <w:rsid w:val="003F5FA6"/>
    <w:rsid w:val="003F6534"/>
    <w:rsid w:val="003F6763"/>
    <w:rsid w:val="003F70D6"/>
    <w:rsid w:val="003F7B97"/>
    <w:rsid w:val="004003CD"/>
    <w:rsid w:val="00400C67"/>
    <w:rsid w:val="00400C9F"/>
    <w:rsid w:val="00400E34"/>
    <w:rsid w:val="0040139A"/>
    <w:rsid w:val="004015A2"/>
    <w:rsid w:val="00401BA0"/>
    <w:rsid w:val="00402245"/>
    <w:rsid w:val="004025E9"/>
    <w:rsid w:val="00402BCF"/>
    <w:rsid w:val="00402D39"/>
    <w:rsid w:val="00402DE8"/>
    <w:rsid w:val="00403346"/>
    <w:rsid w:val="004034E1"/>
    <w:rsid w:val="00403C07"/>
    <w:rsid w:val="00403C38"/>
    <w:rsid w:val="0040406B"/>
    <w:rsid w:val="00404472"/>
    <w:rsid w:val="00404A4D"/>
    <w:rsid w:val="00405D8A"/>
    <w:rsid w:val="0040633D"/>
    <w:rsid w:val="0040664A"/>
    <w:rsid w:val="00407281"/>
    <w:rsid w:val="00407968"/>
    <w:rsid w:val="00407BAA"/>
    <w:rsid w:val="00407E1E"/>
    <w:rsid w:val="00407FB1"/>
    <w:rsid w:val="00410282"/>
    <w:rsid w:val="00410285"/>
    <w:rsid w:val="00411296"/>
    <w:rsid w:val="004113D8"/>
    <w:rsid w:val="00411529"/>
    <w:rsid w:val="0041188B"/>
    <w:rsid w:val="00411AA7"/>
    <w:rsid w:val="00411C48"/>
    <w:rsid w:val="0041221D"/>
    <w:rsid w:val="004124C8"/>
    <w:rsid w:val="004128AB"/>
    <w:rsid w:val="00412CAB"/>
    <w:rsid w:val="004137CB"/>
    <w:rsid w:val="00413A7D"/>
    <w:rsid w:val="00413C31"/>
    <w:rsid w:val="00413C85"/>
    <w:rsid w:val="00413FDC"/>
    <w:rsid w:val="004145FA"/>
    <w:rsid w:val="004148A5"/>
    <w:rsid w:val="00414B5C"/>
    <w:rsid w:val="00414E9B"/>
    <w:rsid w:val="0041555E"/>
    <w:rsid w:val="004157AF"/>
    <w:rsid w:val="00416421"/>
    <w:rsid w:val="00416A4D"/>
    <w:rsid w:val="00416BF6"/>
    <w:rsid w:val="00417076"/>
    <w:rsid w:val="004176F9"/>
    <w:rsid w:val="00417931"/>
    <w:rsid w:val="00417BA6"/>
    <w:rsid w:val="00417E45"/>
    <w:rsid w:val="00417FC6"/>
    <w:rsid w:val="00420358"/>
    <w:rsid w:val="00420A3C"/>
    <w:rsid w:val="00420E54"/>
    <w:rsid w:val="00420EA7"/>
    <w:rsid w:val="004212A8"/>
    <w:rsid w:val="00421CD9"/>
    <w:rsid w:val="004221DF"/>
    <w:rsid w:val="00423174"/>
    <w:rsid w:val="00423487"/>
    <w:rsid w:val="00423580"/>
    <w:rsid w:val="004235A5"/>
    <w:rsid w:val="00423C5E"/>
    <w:rsid w:val="004242E4"/>
    <w:rsid w:val="004248AA"/>
    <w:rsid w:val="00424CBE"/>
    <w:rsid w:val="004255BA"/>
    <w:rsid w:val="00425EFE"/>
    <w:rsid w:val="00426299"/>
    <w:rsid w:val="00426633"/>
    <w:rsid w:val="00426885"/>
    <w:rsid w:val="004268F8"/>
    <w:rsid w:val="00427158"/>
    <w:rsid w:val="00427235"/>
    <w:rsid w:val="004275CA"/>
    <w:rsid w:val="00427A6A"/>
    <w:rsid w:val="00427BE5"/>
    <w:rsid w:val="00427EA4"/>
    <w:rsid w:val="004300B9"/>
    <w:rsid w:val="00430285"/>
    <w:rsid w:val="00430370"/>
    <w:rsid w:val="00430501"/>
    <w:rsid w:val="00430DDD"/>
    <w:rsid w:val="00430ED8"/>
    <w:rsid w:val="004311C4"/>
    <w:rsid w:val="004321A9"/>
    <w:rsid w:val="004325E7"/>
    <w:rsid w:val="004325F3"/>
    <w:rsid w:val="0043272E"/>
    <w:rsid w:val="00432A56"/>
    <w:rsid w:val="00432F30"/>
    <w:rsid w:val="004334D9"/>
    <w:rsid w:val="00433B8A"/>
    <w:rsid w:val="00433C53"/>
    <w:rsid w:val="004343C5"/>
    <w:rsid w:val="0043457D"/>
    <w:rsid w:val="00434A18"/>
    <w:rsid w:val="00434D1D"/>
    <w:rsid w:val="00435061"/>
    <w:rsid w:val="004350F2"/>
    <w:rsid w:val="00435576"/>
    <w:rsid w:val="00435783"/>
    <w:rsid w:val="00435E6C"/>
    <w:rsid w:val="00436034"/>
    <w:rsid w:val="00436647"/>
    <w:rsid w:val="00436890"/>
    <w:rsid w:val="00436C5F"/>
    <w:rsid w:val="00436DDD"/>
    <w:rsid w:val="0043712A"/>
    <w:rsid w:val="0043725C"/>
    <w:rsid w:val="00437DF4"/>
    <w:rsid w:val="00437E42"/>
    <w:rsid w:val="0044000B"/>
    <w:rsid w:val="00440057"/>
    <w:rsid w:val="00440375"/>
    <w:rsid w:val="004404C6"/>
    <w:rsid w:val="00440986"/>
    <w:rsid w:val="00440C90"/>
    <w:rsid w:val="00440DE6"/>
    <w:rsid w:val="004416BC"/>
    <w:rsid w:val="00441AE2"/>
    <w:rsid w:val="00441BC4"/>
    <w:rsid w:val="004421E7"/>
    <w:rsid w:val="00442205"/>
    <w:rsid w:val="00442A70"/>
    <w:rsid w:val="00442D78"/>
    <w:rsid w:val="00442E34"/>
    <w:rsid w:val="00442FFC"/>
    <w:rsid w:val="00443025"/>
    <w:rsid w:val="004432A0"/>
    <w:rsid w:val="004432D5"/>
    <w:rsid w:val="0044450A"/>
    <w:rsid w:val="00444550"/>
    <w:rsid w:val="004447C8"/>
    <w:rsid w:val="00444E66"/>
    <w:rsid w:val="00444FAB"/>
    <w:rsid w:val="0044587E"/>
    <w:rsid w:val="00445A68"/>
    <w:rsid w:val="00445C33"/>
    <w:rsid w:val="00445D9D"/>
    <w:rsid w:val="00446280"/>
    <w:rsid w:val="0044643C"/>
    <w:rsid w:val="00446454"/>
    <w:rsid w:val="0044655D"/>
    <w:rsid w:val="00446C21"/>
    <w:rsid w:val="00450744"/>
    <w:rsid w:val="004509E5"/>
    <w:rsid w:val="00450ABF"/>
    <w:rsid w:val="00450E40"/>
    <w:rsid w:val="004511CA"/>
    <w:rsid w:val="00451CFA"/>
    <w:rsid w:val="00452583"/>
    <w:rsid w:val="00452BDE"/>
    <w:rsid w:val="00452C7B"/>
    <w:rsid w:val="00452DCC"/>
    <w:rsid w:val="00453716"/>
    <w:rsid w:val="00453B2E"/>
    <w:rsid w:val="00453CC4"/>
    <w:rsid w:val="004542E7"/>
    <w:rsid w:val="00454402"/>
    <w:rsid w:val="004547FD"/>
    <w:rsid w:val="00454A0B"/>
    <w:rsid w:val="00454FF1"/>
    <w:rsid w:val="0045563F"/>
    <w:rsid w:val="00455EAD"/>
    <w:rsid w:val="00455F75"/>
    <w:rsid w:val="00456E9F"/>
    <w:rsid w:val="00457B6F"/>
    <w:rsid w:val="00457E55"/>
    <w:rsid w:val="0046082D"/>
    <w:rsid w:val="004619E8"/>
    <w:rsid w:val="004625F1"/>
    <w:rsid w:val="00462CEA"/>
    <w:rsid w:val="00463354"/>
    <w:rsid w:val="004636B3"/>
    <w:rsid w:val="00463AC3"/>
    <w:rsid w:val="00463E08"/>
    <w:rsid w:val="0046418D"/>
    <w:rsid w:val="00464637"/>
    <w:rsid w:val="004646B8"/>
    <w:rsid w:val="00465004"/>
    <w:rsid w:val="00465411"/>
    <w:rsid w:val="004655E1"/>
    <w:rsid w:val="00465AD9"/>
    <w:rsid w:val="004670BB"/>
    <w:rsid w:val="00467ABE"/>
    <w:rsid w:val="00467CAE"/>
    <w:rsid w:val="0047069E"/>
    <w:rsid w:val="004709A3"/>
    <w:rsid w:val="00470BF9"/>
    <w:rsid w:val="0047163C"/>
    <w:rsid w:val="00471A67"/>
    <w:rsid w:val="00471C50"/>
    <w:rsid w:val="0047209D"/>
    <w:rsid w:val="004724ED"/>
    <w:rsid w:val="00472B0B"/>
    <w:rsid w:val="0047312E"/>
    <w:rsid w:val="004732BD"/>
    <w:rsid w:val="00473565"/>
    <w:rsid w:val="0047390D"/>
    <w:rsid w:val="00473AFA"/>
    <w:rsid w:val="00473B17"/>
    <w:rsid w:val="004747FA"/>
    <w:rsid w:val="00474841"/>
    <w:rsid w:val="004749A9"/>
    <w:rsid w:val="00474D70"/>
    <w:rsid w:val="00474EEA"/>
    <w:rsid w:val="00475009"/>
    <w:rsid w:val="004751BF"/>
    <w:rsid w:val="0047540E"/>
    <w:rsid w:val="004757C7"/>
    <w:rsid w:val="004758F3"/>
    <w:rsid w:val="004767F2"/>
    <w:rsid w:val="004770FB"/>
    <w:rsid w:val="00477B09"/>
    <w:rsid w:val="0048004E"/>
    <w:rsid w:val="0048015E"/>
    <w:rsid w:val="00480170"/>
    <w:rsid w:val="00480E20"/>
    <w:rsid w:val="004811BF"/>
    <w:rsid w:val="00481254"/>
    <w:rsid w:val="0048163F"/>
    <w:rsid w:val="00481981"/>
    <w:rsid w:val="004819D6"/>
    <w:rsid w:val="00481BB4"/>
    <w:rsid w:val="00481D74"/>
    <w:rsid w:val="00482729"/>
    <w:rsid w:val="004829B0"/>
    <w:rsid w:val="004831F5"/>
    <w:rsid w:val="00483483"/>
    <w:rsid w:val="0048354A"/>
    <w:rsid w:val="0048420A"/>
    <w:rsid w:val="004843E9"/>
    <w:rsid w:val="00484FA6"/>
    <w:rsid w:val="004850B0"/>
    <w:rsid w:val="00485454"/>
    <w:rsid w:val="00485496"/>
    <w:rsid w:val="0048582C"/>
    <w:rsid w:val="004859ED"/>
    <w:rsid w:val="00485A12"/>
    <w:rsid w:val="00485A25"/>
    <w:rsid w:val="00485A4D"/>
    <w:rsid w:val="00485DA1"/>
    <w:rsid w:val="004865A2"/>
    <w:rsid w:val="00486980"/>
    <w:rsid w:val="00486FE0"/>
    <w:rsid w:val="00487C06"/>
    <w:rsid w:val="00487EE1"/>
    <w:rsid w:val="00487F13"/>
    <w:rsid w:val="0049030D"/>
    <w:rsid w:val="00490444"/>
    <w:rsid w:val="00490552"/>
    <w:rsid w:val="004907C9"/>
    <w:rsid w:val="00490B26"/>
    <w:rsid w:val="00490C1D"/>
    <w:rsid w:val="0049172E"/>
    <w:rsid w:val="0049183A"/>
    <w:rsid w:val="00491D70"/>
    <w:rsid w:val="004921E5"/>
    <w:rsid w:val="00492C16"/>
    <w:rsid w:val="00492D08"/>
    <w:rsid w:val="00492E64"/>
    <w:rsid w:val="0049347E"/>
    <w:rsid w:val="004939EB"/>
    <w:rsid w:val="00493CDA"/>
    <w:rsid w:val="00494488"/>
    <w:rsid w:val="004944CA"/>
    <w:rsid w:val="00494552"/>
    <w:rsid w:val="00494564"/>
    <w:rsid w:val="00494E80"/>
    <w:rsid w:val="004959BB"/>
    <w:rsid w:val="00496C08"/>
    <w:rsid w:val="00496E4E"/>
    <w:rsid w:val="00496EF9"/>
    <w:rsid w:val="0049709F"/>
    <w:rsid w:val="0049733A"/>
    <w:rsid w:val="00497630"/>
    <w:rsid w:val="00497B5D"/>
    <w:rsid w:val="00497B66"/>
    <w:rsid w:val="004A0121"/>
    <w:rsid w:val="004A02E4"/>
    <w:rsid w:val="004A0933"/>
    <w:rsid w:val="004A0C7A"/>
    <w:rsid w:val="004A0F50"/>
    <w:rsid w:val="004A14A7"/>
    <w:rsid w:val="004A1886"/>
    <w:rsid w:val="004A1ED9"/>
    <w:rsid w:val="004A2399"/>
    <w:rsid w:val="004A2708"/>
    <w:rsid w:val="004A2BD5"/>
    <w:rsid w:val="004A2CDF"/>
    <w:rsid w:val="004A3BFB"/>
    <w:rsid w:val="004A40D3"/>
    <w:rsid w:val="004A4170"/>
    <w:rsid w:val="004A42AB"/>
    <w:rsid w:val="004A4867"/>
    <w:rsid w:val="004A487A"/>
    <w:rsid w:val="004A4908"/>
    <w:rsid w:val="004A4C6D"/>
    <w:rsid w:val="004A4F02"/>
    <w:rsid w:val="004A4F76"/>
    <w:rsid w:val="004A5140"/>
    <w:rsid w:val="004A56E9"/>
    <w:rsid w:val="004A58E8"/>
    <w:rsid w:val="004A6897"/>
    <w:rsid w:val="004A69AB"/>
    <w:rsid w:val="004A6FB3"/>
    <w:rsid w:val="004A7957"/>
    <w:rsid w:val="004A7AD9"/>
    <w:rsid w:val="004A7F75"/>
    <w:rsid w:val="004B0FC3"/>
    <w:rsid w:val="004B11BB"/>
    <w:rsid w:val="004B1538"/>
    <w:rsid w:val="004B1B8F"/>
    <w:rsid w:val="004B1DEB"/>
    <w:rsid w:val="004B2214"/>
    <w:rsid w:val="004B2310"/>
    <w:rsid w:val="004B2443"/>
    <w:rsid w:val="004B334F"/>
    <w:rsid w:val="004B353A"/>
    <w:rsid w:val="004B355B"/>
    <w:rsid w:val="004B3C5B"/>
    <w:rsid w:val="004B3E55"/>
    <w:rsid w:val="004B4927"/>
    <w:rsid w:val="004B4960"/>
    <w:rsid w:val="004B4981"/>
    <w:rsid w:val="004B4B26"/>
    <w:rsid w:val="004B4CD1"/>
    <w:rsid w:val="004B4EA0"/>
    <w:rsid w:val="004B500C"/>
    <w:rsid w:val="004B545E"/>
    <w:rsid w:val="004B56C4"/>
    <w:rsid w:val="004B5CFC"/>
    <w:rsid w:val="004B5ECD"/>
    <w:rsid w:val="004B5FDE"/>
    <w:rsid w:val="004B616B"/>
    <w:rsid w:val="004B6648"/>
    <w:rsid w:val="004B69AE"/>
    <w:rsid w:val="004B6D02"/>
    <w:rsid w:val="004B78D0"/>
    <w:rsid w:val="004BF55B"/>
    <w:rsid w:val="004C0034"/>
    <w:rsid w:val="004C0224"/>
    <w:rsid w:val="004C04AD"/>
    <w:rsid w:val="004C09B1"/>
    <w:rsid w:val="004C0A3C"/>
    <w:rsid w:val="004C0DCA"/>
    <w:rsid w:val="004C16AB"/>
    <w:rsid w:val="004C1E57"/>
    <w:rsid w:val="004C1FBD"/>
    <w:rsid w:val="004C1FFE"/>
    <w:rsid w:val="004C225B"/>
    <w:rsid w:val="004C2342"/>
    <w:rsid w:val="004C2372"/>
    <w:rsid w:val="004C2578"/>
    <w:rsid w:val="004C2685"/>
    <w:rsid w:val="004C26E4"/>
    <w:rsid w:val="004C3AD7"/>
    <w:rsid w:val="004C3C3F"/>
    <w:rsid w:val="004C3E58"/>
    <w:rsid w:val="004C3E76"/>
    <w:rsid w:val="004C4457"/>
    <w:rsid w:val="004C4563"/>
    <w:rsid w:val="004C4A01"/>
    <w:rsid w:val="004C4C5C"/>
    <w:rsid w:val="004C4E78"/>
    <w:rsid w:val="004C4E86"/>
    <w:rsid w:val="004C4F02"/>
    <w:rsid w:val="004C53DA"/>
    <w:rsid w:val="004C5E61"/>
    <w:rsid w:val="004C6780"/>
    <w:rsid w:val="004C695F"/>
    <w:rsid w:val="004C6A88"/>
    <w:rsid w:val="004C7799"/>
    <w:rsid w:val="004C790B"/>
    <w:rsid w:val="004C7AC5"/>
    <w:rsid w:val="004D0076"/>
    <w:rsid w:val="004D050D"/>
    <w:rsid w:val="004D0547"/>
    <w:rsid w:val="004D0869"/>
    <w:rsid w:val="004D0C32"/>
    <w:rsid w:val="004D0E13"/>
    <w:rsid w:val="004D116A"/>
    <w:rsid w:val="004D13F9"/>
    <w:rsid w:val="004D1890"/>
    <w:rsid w:val="004D196B"/>
    <w:rsid w:val="004D1AC3"/>
    <w:rsid w:val="004D1BCB"/>
    <w:rsid w:val="004D1EB5"/>
    <w:rsid w:val="004D2350"/>
    <w:rsid w:val="004D24D5"/>
    <w:rsid w:val="004D2FEC"/>
    <w:rsid w:val="004D342F"/>
    <w:rsid w:val="004D343A"/>
    <w:rsid w:val="004D35E5"/>
    <w:rsid w:val="004D3A56"/>
    <w:rsid w:val="004D3DCA"/>
    <w:rsid w:val="004D3EF6"/>
    <w:rsid w:val="004D411B"/>
    <w:rsid w:val="004D42BD"/>
    <w:rsid w:val="004D4333"/>
    <w:rsid w:val="004D4B6E"/>
    <w:rsid w:val="004D4F20"/>
    <w:rsid w:val="004D529B"/>
    <w:rsid w:val="004D5508"/>
    <w:rsid w:val="004D5672"/>
    <w:rsid w:val="004D5849"/>
    <w:rsid w:val="004D5D52"/>
    <w:rsid w:val="004D5E0B"/>
    <w:rsid w:val="004D61C0"/>
    <w:rsid w:val="004D643D"/>
    <w:rsid w:val="004D6D0A"/>
    <w:rsid w:val="004D6F30"/>
    <w:rsid w:val="004D7039"/>
    <w:rsid w:val="004D70A5"/>
    <w:rsid w:val="004D76DE"/>
    <w:rsid w:val="004D773C"/>
    <w:rsid w:val="004E0067"/>
    <w:rsid w:val="004E028D"/>
    <w:rsid w:val="004E0566"/>
    <w:rsid w:val="004E076E"/>
    <w:rsid w:val="004E09C5"/>
    <w:rsid w:val="004E0C32"/>
    <w:rsid w:val="004E11FF"/>
    <w:rsid w:val="004E2107"/>
    <w:rsid w:val="004E2540"/>
    <w:rsid w:val="004E2BE8"/>
    <w:rsid w:val="004E2E41"/>
    <w:rsid w:val="004E3890"/>
    <w:rsid w:val="004E38AF"/>
    <w:rsid w:val="004E3907"/>
    <w:rsid w:val="004E3B39"/>
    <w:rsid w:val="004E47A5"/>
    <w:rsid w:val="004E4E1C"/>
    <w:rsid w:val="004E4F5A"/>
    <w:rsid w:val="004E4F79"/>
    <w:rsid w:val="004E5063"/>
    <w:rsid w:val="004E5113"/>
    <w:rsid w:val="004E5648"/>
    <w:rsid w:val="004E5CA7"/>
    <w:rsid w:val="004E5F21"/>
    <w:rsid w:val="004E624F"/>
    <w:rsid w:val="004E6B8C"/>
    <w:rsid w:val="004E72E7"/>
    <w:rsid w:val="004E7493"/>
    <w:rsid w:val="004E77F5"/>
    <w:rsid w:val="004E7CA3"/>
    <w:rsid w:val="004F02E1"/>
    <w:rsid w:val="004F0686"/>
    <w:rsid w:val="004F0AD4"/>
    <w:rsid w:val="004F10BA"/>
    <w:rsid w:val="004F12FC"/>
    <w:rsid w:val="004F25E1"/>
    <w:rsid w:val="004F2629"/>
    <w:rsid w:val="004F2714"/>
    <w:rsid w:val="004F28DC"/>
    <w:rsid w:val="004F2CEB"/>
    <w:rsid w:val="004F2EBA"/>
    <w:rsid w:val="004F30DD"/>
    <w:rsid w:val="004F3227"/>
    <w:rsid w:val="004F3DFB"/>
    <w:rsid w:val="004F432F"/>
    <w:rsid w:val="004F4366"/>
    <w:rsid w:val="004F46B8"/>
    <w:rsid w:val="004F4BE2"/>
    <w:rsid w:val="004F4E62"/>
    <w:rsid w:val="004F4F7F"/>
    <w:rsid w:val="004F52E5"/>
    <w:rsid w:val="004F5542"/>
    <w:rsid w:val="004F5D19"/>
    <w:rsid w:val="004F61FB"/>
    <w:rsid w:val="004F68FC"/>
    <w:rsid w:val="004F6902"/>
    <w:rsid w:val="004F6A2C"/>
    <w:rsid w:val="004F6C3B"/>
    <w:rsid w:val="004F6E9F"/>
    <w:rsid w:val="004F77C7"/>
    <w:rsid w:val="004F7958"/>
    <w:rsid w:val="00500F92"/>
    <w:rsid w:val="005017C9"/>
    <w:rsid w:val="005019A4"/>
    <w:rsid w:val="00501B1F"/>
    <w:rsid w:val="00502620"/>
    <w:rsid w:val="00502802"/>
    <w:rsid w:val="00502845"/>
    <w:rsid w:val="00502C1C"/>
    <w:rsid w:val="00503108"/>
    <w:rsid w:val="00503299"/>
    <w:rsid w:val="00503861"/>
    <w:rsid w:val="0050399E"/>
    <w:rsid w:val="00503B92"/>
    <w:rsid w:val="00503BA9"/>
    <w:rsid w:val="00503DE2"/>
    <w:rsid w:val="0050453E"/>
    <w:rsid w:val="005046D4"/>
    <w:rsid w:val="00504A95"/>
    <w:rsid w:val="00505044"/>
    <w:rsid w:val="0050573C"/>
    <w:rsid w:val="00505A1E"/>
    <w:rsid w:val="00505AFD"/>
    <w:rsid w:val="00505CBC"/>
    <w:rsid w:val="00505D78"/>
    <w:rsid w:val="00505E2F"/>
    <w:rsid w:val="00505F16"/>
    <w:rsid w:val="0050663F"/>
    <w:rsid w:val="00506751"/>
    <w:rsid w:val="00506988"/>
    <w:rsid w:val="00506AE9"/>
    <w:rsid w:val="005073F4"/>
    <w:rsid w:val="00507A92"/>
    <w:rsid w:val="005107B0"/>
    <w:rsid w:val="00510CF9"/>
    <w:rsid w:val="00510E65"/>
    <w:rsid w:val="00511503"/>
    <w:rsid w:val="0051220B"/>
    <w:rsid w:val="005122A8"/>
    <w:rsid w:val="00512475"/>
    <w:rsid w:val="005127C2"/>
    <w:rsid w:val="00512DEA"/>
    <w:rsid w:val="00513452"/>
    <w:rsid w:val="00513467"/>
    <w:rsid w:val="005137DC"/>
    <w:rsid w:val="00513B4C"/>
    <w:rsid w:val="0051403C"/>
    <w:rsid w:val="005143DE"/>
    <w:rsid w:val="005146B5"/>
    <w:rsid w:val="00514764"/>
    <w:rsid w:val="005149D0"/>
    <w:rsid w:val="00514B0D"/>
    <w:rsid w:val="00514D74"/>
    <w:rsid w:val="00515B89"/>
    <w:rsid w:val="005164CF"/>
    <w:rsid w:val="00516603"/>
    <w:rsid w:val="005166DB"/>
    <w:rsid w:val="00516874"/>
    <w:rsid w:val="0051691B"/>
    <w:rsid w:val="005169DE"/>
    <w:rsid w:val="00516BBD"/>
    <w:rsid w:val="00516EF2"/>
    <w:rsid w:val="00516F97"/>
    <w:rsid w:val="0051769F"/>
    <w:rsid w:val="0051798F"/>
    <w:rsid w:val="00517CDD"/>
    <w:rsid w:val="00517CEC"/>
    <w:rsid w:val="00517D48"/>
    <w:rsid w:val="00517F80"/>
    <w:rsid w:val="005201DD"/>
    <w:rsid w:val="0052047C"/>
    <w:rsid w:val="00520574"/>
    <w:rsid w:val="00520740"/>
    <w:rsid w:val="00520DB4"/>
    <w:rsid w:val="00520E16"/>
    <w:rsid w:val="00521392"/>
    <w:rsid w:val="00521399"/>
    <w:rsid w:val="00522043"/>
    <w:rsid w:val="0052230A"/>
    <w:rsid w:val="00522B4B"/>
    <w:rsid w:val="00522C1A"/>
    <w:rsid w:val="00522CBF"/>
    <w:rsid w:val="0052318A"/>
    <w:rsid w:val="005234EF"/>
    <w:rsid w:val="005235BA"/>
    <w:rsid w:val="005236E5"/>
    <w:rsid w:val="0052402E"/>
    <w:rsid w:val="0052450D"/>
    <w:rsid w:val="00524C3A"/>
    <w:rsid w:val="005254D4"/>
    <w:rsid w:val="00525B57"/>
    <w:rsid w:val="00525D8D"/>
    <w:rsid w:val="0052631F"/>
    <w:rsid w:val="0052654C"/>
    <w:rsid w:val="0052658C"/>
    <w:rsid w:val="00526959"/>
    <w:rsid w:val="00526A89"/>
    <w:rsid w:val="00526FA5"/>
    <w:rsid w:val="005275FD"/>
    <w:rsid w:val="00527661"/>
    <w:rsid w:val="005278E8"/>
    <w:rsid w:val="00527A79"/>
    <w:rsid w:val="00527C10"/>
    <w:rsid w:val="00527CBC"/>
    <w:rsid w:val="00530905"/>
    <w:rsid w:val="00530EA5"/>
    <w:rsid w:val="00530F2C"/>
    <w:rsid w:val="0053127D"/>
    <w:rsid w:val="00531313"/>
    <w:rsid w:val="005314FC"/>
    <w:rsid w:val="0053152A"/>
    <w:rsid w:val="00531A3D"/>
    <w:rsid w:val="00531A6C"/>
    <w:rsid w:val="00532207"/>
    <w:rsid w:val="00532584"/>
    <w:rsid w:val="00532614"/>
    <w:rsid w:val="0053271F"/>
    <w:rsid w:val="00532787"/>
    <w:rsid w:val="00532ADA"/>
    <w:rsid w:val="00532DC4"/>
    <w:rsid w:val="00532E35"/>
    <w:rsid w:val="00533178"/>
    <w:rsid w:val="00533E6E"/>
    <w:rsid w:val="00534309"/>
    <w:rsid w:val="005343A1"/>
    <w:rsid w:val="00534444"/>
    <w:rsid w:val="005347D6"/>
    <w:rsid w:val="00534B24"/>
    <w:rsid w:val="0053573A"/>
    <w:rsid w:val="00535A16"/>
    <w:rsid w:val="00535B4C"/>
    <w:rsid w:val="00535BBC"/>
    <w:rsid w:val="0053657F"/>
    <w:rsid w:val="005369C9"/>
    <w:rsid w:val="00537102"/>
    <w:rsid w:val="0053725C"/>
    <w:rsid w:val="00537B35"/>
    <w:rsid w:val="005403ED"/>
    <w:rsid w:val="00540410"/>
    <w:rsid w:val="0054077E"/>
    <w:rsid w:val="005409D4"/>
    <w:rsid w:val="00540DCF"/>
    <w:rsid w:val="00540F83"/>
    <w:rsid w:val="005412D3"/>
    <w:rsid w:val="00541493"/>
    <w:rsid w:val="005419A0"/>
    <w:rsid w:val="00541B9C"/>
    <w:rsid w:val="00541D54"/>
    <w:rsid w:val="00542113"/>
    <w:rsid w:val="00542197"/>
    <w:rsid w:val="00542554"/>
    <w:rsid w:val="00542CEC"/>
    <w:rsid w:val="00542CF8"/>
    <w:rsid w:val="00542F72"/>
    <w:rsid w:val="0054302B"/>
    <w:rsid w:val="005435C4"/>
    <w:rsid w:val="00543646"/>
    <w:rsid w:val="00543B55"/>
    <w:rsid w:val="00543F21"/>
    <w:rsid w:val="00543F37"/>
    <w:rsid w:val="0054426D"/>
    <w:rsid w:val="00544299"/>
    <w:rsid w:val="00544C84"/>
    <w:rsid w:val="0054532E"/>
    <w:rsid w:val="005455F8"/>
    <w:rsid w:val="00545624"/>
    <w:rsid w:val="00546DC9"/>
    <w:rsid w:val="00546E40"/>
    <w:rsid w:val="00547566"/>
    <w:rsid w:val="00550011"/>
    <w:rsid w:val="005500A1"/>
    <w:rsid w:val="0055017D"/>
    <w:rsid w:val="00550984"/>
    <w:rsid w:val="00550CA4"/>
    <w:rsid w:val="00551422"/>
    <w:rsid w:val="005518E5"/>
    <w:rsid w:val="00551A21"/>
    <w:rsid w:val="005523E6"/>
    <w:rsid w:val="00552426"/>
    <w:rsid w:val="00552BFE"/>
    <w:rsid w:val="00552E75"/>
    <w:rsid w:val="0055327D"/>
    <w:rsid w:val="0055366F"/>
    <w:rsid w:val="00553A04"/>
    <w:rsid w:val="00553C53"/>
    <w:rsid w:val="00553DC4"/>
    <w:rsid w:val="005543D2"/>
    <w:rsid w:val="00554A6B"/>
    <w:rsid w:val="00554C57"/>
    <w:rsid w:val="00554E77"/>
    <w:rsid w:val="00554FA8"/>
    <w:rsid w:val="00555CC3"/>
    <w:rsid w:val="0055622E"/>
    <w:rsid w:val="005564FD"/>
    <w:rsid w:val="00556720"/>
    <w:rsid w:val="0055672F"/>
    <w:rsid w:val="00556BAD"/>
    <w:rsid w:val="00557157"/>
    <w:rsid w:val="0055723F"/>
    <w:rsid w:val="005574EA"/>
    <w:rsid w:val="005578E2"/>
    <w:rsid w:val="00557E12"/>
    <w:rsid w:val="00560013"/>
    <w:rsid w:val="00560157"/>
    <w:rsid w:val="00560DC2"/>
    <w:rsid w:val="00560ECC"/>
    <w:rsid w:val="0056143B"/>
    <w:rsid w:val="0056199E"/>
    <w:rsid w:val="00561F5C"/>
    <w:rsid w:val="0056211F"/>
    <w:rsid w:val="005622DF"/>
    <w:rsid w:val="005637CF"/>
    <w:rsid w:val="00563A60"/>
    <w:rsid w:val="00563FC4"/>
    <w:rsid w:val="00564630"/>
    <w:rsid w:val="00564B0A"/>
    <w:rsid w:val="005651F5"/>
    <w:rsid w:val="005654FB"/>
    <w:rsid w:val="00565F68"/>
    <w:rsid w:val="0056674E"/>
    <w:rsid w:val="00566D8B"/>
    <w:rsid w:val="00567205"/>
    <w:rsid w:val="00567293"/>
    <w:rsid w:val="00567437"/>
    <w:rsid w:val="00567A60"/>
    <w:rsid w:val="00567D61"/>
    <w:rsid w:val="00567F86"/>
    <w:rsid w:val="005710DB"/>
    <w:rsid w:val="0057126D"/>
    <w:rsid w:val="0057139E"/>
    <w:rsid w:val="00571669"/>
    <w:rsid w:val="00571C3F"/>
    <w:rsid w:val="00571E92"/>
    <w:rsid w:val="00572322"/>
    <w:rsid w:val="005726FF"/>
    <w:rsid w:val="00572820"/>
    <w:rsid w:val="00573035"/>
    <w:rsid w:val="005731F3"/>
    <w:rsid w:val="00573430"/>
    <w:rsid w:val="00573DA6"/>
    <w:rsid w:val="00573DC7"/>
    <w:rsid w:val="00573EF7"/>
    <w:rsid w:val="00574513"/>
    <w:rsid w:val="005747B0"/>
    <w:rsid w:val="0057499E"/>
    <w:rsid w:val="00574FEB"/>
    <w:rsid w:val="00575510"/>
    <w:rsid w:val="00575906"/>
    <w:rsid w:val="00575FB1"/>
    <w:rsid w:val="00576A89"/>
    <w:rsid w:val="00576F34"/>
    <w:rsid w:val="005775B2"/>
    <w:rsid w:val="00577944"/>
    <w:rsid w:val="00577A17"/>
    <w:rsid w:val="00577E28"/>
    <w:rsid w:val="00577E40"/>
    <w:rsid w:val="005804D8"/>
    <w:rsid w:val="00580529"/>
    <w:rsid w:val="0058064F"/>
    <w:rsid w:val="005809CA"/>
    <w:rsid w:val="005818D6"/>
    <w:rsid w:val="00581C24"/>
    <w:rsid w:val="00582438"/>
    <w:rsid w:val="005826F2"/>
    <w:rsid w:val="00582846"/>
    <w:rsid w:val="00582CC6"/>
    <w:rsid w:val="00583269"/>
    <w:rsid w:val="00583B02"/>
    <w:rsid w:val="00583C18"/>
    <w:rsid w:val="00583D33"/>
    <w:rsid w:val="00583D56"/>
    <w:rsid w:val="0058452A"/>
    <w:rsid w:val="005849B6"/>
    <w:rsid w:val="00584E9C"/>
    <w:rsid w:val="00584FB3"/>
    <w:rsid w:val="005850A1"/>
    <w:rsid w:val="005850C8"/>
    <w:rsid w:val="005855AB"/>
    <w:rsid w:val="00585668"/>
    <w:rsid w:val="00585A2E"/>
    <w:rsid w:val="00585C7B"/>
    <w:rsid w:val="005861EF"/>
    <w:rsid w:val="00586D2A"/>
    <w:rsid w:val="005872B1"/>
    <w:rsid w:val="0058798A"/>
    <w:rsid w:val="00587E36"/>
    <w:rsid w:val="00587EE1"/>
    <w:rsid w:val="00590170"/>
    <w:rsid w:val="00590C36"/>
    <w:rsid w:val="00590F3A"/>
    <w:rsid w:val="005910C6"/>
    <w:rsid w:val="0059125F"/>
    <w:rsid w:val="00591BD0"/>
    <w:rsid w:val="00591E9D"/>
    <w:rsid w:val="00591ECC"/>
    <w:rsid w:val="005936B0"/>
    <w:rsid w:val="0059370A"/>
    <w:rsid w:val="00593C74"/>
    <w:rsid w:val="00593CA3"/>
    <w:rsid w:val="005940EB"/>
    <w:rsid w:val="0059460F"/>
    <w:rsid w:val="005947F8"/>
    <w:rsid w:val="00594863"/>
    <w:rsid w:val="00594B66"/>
    <w:rsid w:val="00594BFC"/>
    <w:rsid w:val="00594D44"/>
    <w:rsid w:val="0059537E"/>
    <w:rsid w:val="00595D1E"/>
    <w:rsid w:val="00596522"/>
    <w:rsid w:val="005969C1"/>
    <w:rsid w:val="00596C30"/>
    <w:rsid w:val="00596E18"/>
    <w:rsid w:val="00596EAE"/>
    <w:rsid w:val="005970DF"/>
    <w:rsid w:val="00597275"/>
    <w:rsid w:val="005972BF"/>
    <w:rsid w:val="00597339"/>
    <w:rsid w:val="00597410"/>
    <w:rsid w:val="00597880"/>
    <w:rsid w:val="00597A99"/>
    <w:rsid w:val="00597CE0"/>
    <w:rsid w:val="00597D7D"/>
    <w:rsid w:val="00597EF5"/>
    <w:rsid w:val="005A00EF"/>
    <w:rsid w:val="005A040D"/>
    <w:rsid w:val="005A0491"/>
    <w:rsid w:val="005A0A06"/>
    <w:rsid w:val="005A0ACD"/>
    <w:rsid w:val="005A0B33"/>
    <w:rsid w:val="005A0D27"/>
    <w:rsid w:val="005A0EBC"/>
    <w:rsid w:val="005A0F5A"/>
    <w:rsid w:val="005A11EB"/>
    <w:rsid w:val="005A1387"/>
    <w:rsid w:val="005A14BF"/>
    <w:rsid w:val="005A1BA8"/>
    <w:rsid w:val="005A1CA9"/>
    <w:rsid w:val="005A1FD3"/>
    <w:rsid w:val="005A219F"/>
    <w:rsid w:val="005A28AA"/>
    <w:rsid w:val="005A2BE5"/>
    <w:rsid w:val="005A339B"/>
    <w:rsid w:val="005A3449"/>
    <w:rsid w:val="005A3C24"/>
    <w:rsid w:val="005A4497"/>
    <w:rsid w:val="005A4AD0"/>
    <w:rsid w:val="005A4B15"/>
    <w:rsid w:val="005A4C57"/>
    <w:rsid w:val="005A4C84"/>
    <w:rsid w:val="005A611C"/>
    <w:rsid w:val="005A646D"/>
    <w:rsid w:val="005A6A75"/>
    <w:rsid w:val="005A730E"/>
    <w:rsid w:val="005A73BF"/>
    <w:rsid w:val="005A7602"/>
    <w:rsid w:val="005A7687"/>
    <w:rsid w:val="005A76E3"/>
    <w:rsid w:val="005A77E4"/>
    <w:rsid w:val="005A790A"/>
    <w:rsid w:val="005A7C96"/>
    <w:rsid w:val="005A7FFE"/>
    <w:rsid w:val="005B1189"/>
    <w:rsid w:val="005B1E21"/>
    <w:rsid w:val="005B253A"/>
    <w:rsid w:val="005B28EE"/>
    <w:rsid w:val="005B2960"/>
    <w:rsid w:val="005B2B8B"/>
    <w:rsid w:val="005B2F90"/>
    <w:rsid w:val="005B31CC"/>
    <w:rsid w:val="005B370A"/>
    <w:rsid w:val="005B3AF5"/>
    <w:rsid w:val="005B3BA9"/>
    <w:rsid w:val="005B3CBD"/>
    <w:rsid w:val="005B42DD"/>
    <w:rsid w:val="005B43E2"/>
    <w:rsid w:val="005B4621"/>
    <w:rsid w:val="005B46E0"/>
    <w:rsid w:val="005B4735"/>
    <w:rsid w:val="005B4931"/>
    <w:rsid w:val="005B4AD9"/>
    <w:rsid w:val="005B4C6B"/>
    <w:rsid w:val="005B51B6"/>
    <w:rsid w:val="005B6383"/>
    <w:rsid w:val="005B69A6"/>
    <w:rsid w:val="005B7343"/>
    <w:rsid w:val="005B79AD"/>
    <w:rsid w:val="005B7FF8"/>
    <w:rsid w:val="005C061D"/>
    <w:rsid w:val="005C08C9"/>
    <w:rsid w:val="005C0949"/>
    <w:rsid w:val="005C0B35"/>
    <w:rsid w:val="005C0E7A"/>
    <w:rsid w:val="005C0F36"/>
    <w:rsid w:val="005C107A"/>
    <w:rsid w:val="005C10BC"/>
    <w:rsid w:val="005C1113"/>
    <w:rsid w:val="005C155D"/>
    <w:rsid w:val="005C17F3"/>
    <w:rsid w:val="005C19C6"/>
    <w:rsid w:val="005C1E83"/>
    <w:rsid w:val="005C1E93"/>
    <w:rsid w:val="005C1F7B"/>
    <w:rsid w:val="005C2141"/>
    <w:rsid w:val="005C258E"/>
    <w:rsid w:val="005C25D1"/>
    <w:rsid w:val="005C2ADD"/>
    <w:rsid w:val="005C2BFC"/>
    <w:rsid w:val="005C2D4C"/>
    <w:rsid w:val="005C2F14"/>
    <w:rsid w:val="005C302D"/>
    <w:rsid w:val="005C3292"/>
    <w:rsid w:val="005C329B"/>
    <w:rsid w:val="005C36CD"/>
    <w:rsid w:val="005C37A7"/>
    <w:rsid w:val="005C3D01"/>
    <w:rsid w:val="005C3EB3"/>
    <w:rsid w:val="005C4101"/>
    <w:rsid w:val="005C42FE"/>
    <w:rsid w:val="005C4A7C"/>
    <w:rsid w:val="005C4C93"/>
    <w:rsid w:val="005C4F81"/>
    <w:rsid w:val="005C5C76"/>
    <w:rsid w:val="005C6186"/>
    <w:rsid w:val="005C67FD"/>
    <w:rsid w:val="005C69EC"/>
    <w:rsid w:val="005C7951"/>
    <w:rsid w:val="005C7D42"/>
    <w:rsid w:val="005D0286"/>
    <w:rsid w:val="005D0486"/>
    <w:rsid w:val="005D0ACA"/>
    <w:rsid w:val="005D0C07"/>
    <w:rsid w:val="005D1045"/>
    <w:rsid w:val="005D1415"/>
    <w:rsid w:val="005D1A4F"/>
    <w:rsid w:val="005D22C1"/>
    <w:rsid w:val="005D2EA6"/>
    <w:rsid w:val="005D3AF5"/>
    <w:rsid w:val="005D3E82"/>
    <w:rsid w:val="005D44BB"/>
    <w:rsid w:val="005D4591"/>
    <w:rsid w:val="005D5EB5"/>
    <w:rsid w:val="005D6528"/>
    <w:rsid w:val="005D686F"/>
    <w:rsid w:val="005D760C"/>
    <w:rsid w:val="005D76E6"/>
    <w:rsid w:val="005D792B"/>
    <w:rsid w:val="005D7E6B"/>
    <w:rsid w:val="005E00AB"/>
    <w:rsid w:val="005E017B"/>
    <w:rsid w:val="005E0BE8"/>
    <w:rsid w:val="005E0E60"/>
    <w:rsid w:val="005E1672"/>
    <w:rsid w:val="005E17FC"/>
    <w:rsid w:val="005E2660"/>
    <w:rsid w:val="005E33FD"/>
    <w:rsid w:val="005E34EF"/>
    <w:rsid w:val="005E39BE"/>
    <w:rsid w:val="005E3D65"/>
    <w:rsid w:val="005E4175"/>
    <w:rsid w:val="005E4503"/>
    <w:rsid w:val="005E4654"/>
    <w:rsid w:val="005E470B"/>
    <w:rsid w:val="005E48C6"/>
    <w:rsid w:val="005E48FA"/>
    <w:rsid w:val="005E4C99"/>
    <w:rsid w:val="005E4D29"/>
    <w:rsid w:val="005E4DCD"/>
    <w:rsid w:val="005E4DD6"/>
    <w:rsid w:val="005E5198"/>
    <w:rsid w:val="005E5F49"/>
    <w:rsid w:val="005E64B9"/>
    <w:rsid w:val="005E6529"/>
    <w:rsid w:val="005E7B19"/>
    <w:rsid w:val="005F0172"/>
    <w:rsid w:val="005F09A2"/>
    <w:rsid w:val="005F0BF5"/>
    <w:rsid w:val="005F0C80"/>
    <w:rsid w:val="005F0E2B"/>
    <w:rsid w:val="005F0EBD"/>
    <w:rsid w:val="005F112C"/>
    <w:rsid w:val="005F1222"/>
    <w:rsid w:val="005F28D2"/>
    <w:rsid w:val="005F2D35"/>
    <w:rsid w:val="005F2FB0"/>
    <w:rsid w:val="005F316A"/>
    <w:rsid w:val="005F34D8"/>
    <w:rsid w:val="005F39E2"/>
    <w:rsid w:val="005F3BE3"/>
    <w:rsid w:val="005F3D5E"/>
    <w:rsid w:val="005F43D3"/>
    <w:rsid w:val="005F4EF9"/>
    <w:rsid w:val="005F52F0"/>
    <w:rsid w:val="005F597A"/>
    <w:rsid w:val="005F5B18"/>
    <w:rsid w:val="005F64FF"/>
    <w:rsid w:val="005F6647"/>
    <w:rsid w:val="005F6729"/>
    <w:rsid w:val="005F6889"/>
    <w:rsid w:val="005F6991"/>
    <w:rsid w:val="005F6B76"/>
    <w:rsid w:val="005F76F1"/>
    <w:rsid w:val="005F7797"/>
    <w:rsid w:val="0060018B"/>
    <w:rsid w:val="006001D4"/>
    <w:rsid w:val="0060046D"/>
    <w:rsid w:val="00600495"/>
    <w:rsid w:val="006006B4"/>
    <w:rsid w:val="00600D92"/>
    <w:rsid w:val="00600EAD"/>
    <w:rsid w:val="00601127"/>
    <w:rsid w:val="0060119B"/>
    <w:rsid w:val="00601272"/>
    <w:rsid w:val="0060198A"/>
    <w:rsid w:val="006019A3"/>
    <w:rsid w:val="006019EA"/>
    <w:rsid w:val="00601C72"/>
    <w:rsid w:val="00601CB8"/>
    <w:rsid w:val="0060231A"/>
    <w:rsid w:val="00602735"/>
    <w:rsid w:val="0060277A"/>
    <w:rsid w:val="0060299D"/>
    <w:rsid w:val="00602E2E"/>
    <w:rsid w:val="006034F1"/>
    <w:rsid w:val="006036F6"/>
    <w:rsid w:val="00603950"/>
    <w:rsid w:val="00603B51"/>
    <w:rsid w:val="00603B79"/>
    <w:rsid w:val="00603BEB"/>
    <w:rsid w:val="00603C1B"/>
    <w:rsid w:val="00603E47"/>
    <w:rsid w:val="006042C0"/>
    <w:rsid w:val="0060439A"/>
    <w:rsid w:val="0060474A"/>
    <w:rsid w:val="00604780"/>
    <w:rsid w:val="0060482A"/>
    <w:rsid w:val="0060515D"/>
    <w:rsid w:val="00605820"/>
    <w:rsid w:val="00605C35"/>
    <w:rsid w:val="00605C6F"/>
    <w:rsid w:val="00605F88"/>
    <w:rsid w:val="00605F89"/>
    <w:rsid w:val="0060613B"/>
    <w:rsid w:val="006064DA"/>
    <w:rsid w:val="00606941"/>
    <w:rsid w:val="006069AF"/>
    <w:rsid w:val="00606ACB"/>
    <w:rsid w:val="00606F39"/>
    <w:rsid w:val="00607204"/>
    <w:rsid w:val="00607258"/>
    <w:rsid w:val="006072DA"/>
    <w:rsid w:val="006074AA"/>
    <w:rsid w:val="006076D1"/>
    <w:rsid w:val="00607710"/>
    <w:rsid w:val="00607826"/>
    <w:rsid w:val="00607B26"/>
    <w:rsid w:val="00607EED"/>
    <w:rsid w:val="00610315"/>
    <w:rsid w:val="0061052A"/>
    <w:rsid w:val="00610CFD"/>
    <w:rsid w:val="00610E16"/>
    <w:rsid w:val="0061126A"/>
    <w:rsid w:val="0061144C"/>
    <w:rsid w:val="00611726"/>
    <w:rsid w:val="00611F11"/>
    <w:rsid w:val="006121C3"/>
    <w:rsid w:val="006123D0"/>
    <w:rsid w:val="006124EE"/>
    <w:rsid w:val="00612676"/>
    <w:rsid w:val="006128AC"/>
    <w:rsid w:val="00612BE6"/>
    <w:rsid w:val="00613513"/>
    <w:rsid w:val="006143EE"/>
    <w:rsid w:val="0061448D"/>
    <w:rsid w:val="00614A7C"/>
    <w:rsid w:val="00614E8D"/>
    <w:rsid w:val="00614ECF"/>
    <w:rsid w:val="00615148"/>
    <w:rsid w:val="006154A0"/>
    <w:rsid w:val="006155D8"/>
    <w:rsid w:val="00615FB6"/>
    <w:rsid w:val="00616072"/>
    <w:rsid w:val="006163BD"/>
    <w:rsid w:val="006163DC"/>
    <w:rsid w:val="00616601"/>
    <w:rsid w:val="00616B89"/>
    <w:rsid w:val="00616DBD"/>
    <w:rsid w:val="00616F3A"/>
    <w:rsid w:val="006170D4"/>
    <w:rsid w:val="00617370"/>
    <w:rsid w:val="00617816"/>
    <w:rsid w:val="00617939"/>
    <w:rsid w:val="00617B29"/>
    <w:rsid w:val="00617B2C"/>
    <w:rsid w:val="00617B89"/>
    <w:rsid w:val="00617D84"/>
    <w:rsid w:val="0062009B"/>
    <w:rsid w:val="006201CF"/>
    <w:rsid w:val="00620325"/>
    <w:rsid w:val="0062071D"/>
    <w:rsid w:val="00620B73"/>
    <w:rsid w:val="00620F2A"/>
    <w:rsid w:val="006211A8"/>
    <w:rsid w:val="0062143F"/>
    <w:rsid w:val="006217EF"/>
    <w:rsid w:val="00621A79"/>
    <w:rsid w:val="00622609"/>
    <w:rsid w:val="00622781"/>
    <w:rsid w:val="00622A64"/>
    <w:rsid w:val="00622BFB"/>
    <w:rsid w:val="00622F42"/>
    <w:rsid w:val="006236C0"/>
    <w:rsid w:val="00623A26"/>
    <w:rsid w:val="00623CA5"/>
    <w:rsid w:val="00623D1A"/>
    <w:rsid w:val="006240CE"/>
    <w:rsid w:val="00624307"/>
    <w:rsid w:val="0062461E"/>
    <w:rsid w:val="00624AE8"/>
    <w:rsid w:val="00624BF2"/>
    <w:rsid w:val="00624E1A"/>
    <w:rsid w:val="0062515E"/>
    <w:rsid w:val="006253D2"/>
    <w:rsid w:val="00625A1F"/>
    <w:rsid w:val="00625B23"/>
    <w:rsid w:val="00625B48"/>
    <w:rsid w:val="00626697"/>
    <w:rsid w:val="006266FF"/>
    <w:rsid w:val="006269BC"/>
    <w:rsid w:val="00626BF4"/>
    <w:rsid w:val="00627617"/>
    <w:rsid w:val="0062773F"/>
    <w:rsid w:val="006300AF"/>
    <w:rsid w:val="00630285"/>
    <w:rsid w:val="006302AA"/>
    <w:rsid w:val="0063054F"/>
    <w:rsid w:val="00630572"/>
    <w:rsid w:val="006308D4"/>
    <w:rsid w:val="00630C6E"/>
    <w:rsid w:val="00630CE2"/>
    <w:rsid w:val="00630E15"/>
    <w:rsid w:val="00630FA9"/>
    <w:rsid w:val="00631193"/>
    <w:rsid w:val="006315BB"/>
    <w:rsid w:val="0063202C"/>
    <w:rsid w:val="006321CA"/>
    <w:rsid w:val="0063237D"/>
    <w:rsid w:val="006327D2"/>
    <w:rsid w:val="006329AC"/>
    <w:rsid w:val="00632A46"/>
    <w:rsid w:val="00632D28"/>
    <w:rsid w:val="006339CD"/>
    <w:rsid w:val="00633AFB"/>
    <w:rsid w:val="00633D6B"/>
    <w:rsid w:val="0063432A"/>
    <w:rsid w:val="0063444B"/>
    <w:rsid w:val="00634451"/>
    <w:rsid w:val="00634839"/>
    <w:rsid w:val="00634FD1"/>
    <w:rsid w:val="006356A6"/>
    <w:rsid w:val="006359FE"/>
    <w:rsid w:val="00635C2A"/>
    <w:rsid w:val="00635FD7"/>
    <w:rsid w:val="00636037"/>
    <w:rsid w:val="00636057"/>
    <w:rsid w:val="00636911"/>
    <w:rsid w:val="00636BFF"/>
    <w:rsid w:val="00636D1F"/>
    <w:rsid w:val="0063702A"/>
    <w:rsid w:val="00637140"/>
    <w:rsid w:val="0063756F"/>
    <w:rsid w:val="006377BF"/>
    <w:rsid w:val="00640B2B"/>
    <w:rsid w:val="00640DEE"/>
    <w:rsid w:val="00641048"/>
    <w:rsid w:val="00641100"/>
    <w:rsid w:val="0064138D"/>
    <w:rsid w:val="006414B1"/>
    <w:rsid w:val="006414B4"/>
    <w:rsid w:val="006418FB"/>
    <w:rsid w:val="00641EAE"/>
    <w:rsid w:val="006422F4"/>
    <w:rsid w:val="006423DA"/>
    <w:rsid w:val="006429D1"/>
    <w:rsid w:val="00642AB2"/>
    <w:rsid w:val="00642AB5"/>
    <w:rsid w:val="006437FE"/>
    <w:rsid w:val="00643F2B"/>
    <w:rsid w:val="0064406B"/>
    <w:rsid w:val="0064471D"/>
    <w:rsid w:val="00644C57"/>
    <w:rsid w:val="00644F4F"/>
    <w:rsid w:val="006451B6"/>
    <w:rsid w:val="006451F8"/>
    <w:rsid w:val="00645BAC"/>
    <w:rsid w:val="0064644F"/>
    <w:rsid w:val="006466A9"/>
    <w:rsid w:val="00646D7B"/>
    <w:rsid w:val="00646DB1"/>
    <w:rsid w:val="00646E7C"/>
    <w:rsid w:val="0064723D"/>
    <w:rsid w:val="00647A14"/>
    <w:rsid w:val="00647CA7"/>
    <w:rsid w:val="00647D15"/>
    <w:rsid w:val="006502D1"/>
    <w:rsid w:val="006506A9"/>
    <w:rsid w:val="00650938"/>
    <w:rsid w:val="00650AF8"/>
    <w:rsid w:val="00650E97"/>
    <w:rsid w:val="00651001"/>
    <w:rsid w:val="006511E8"/>
    <w:rsid w:val="006515F9"/>
    <w:rsid w:val="0065179F"/>
    <w:rsid w:val="00653519"/>
    <w:rsid w:val="0065394F"/>
    <w:rsid w:val="00654471"/>
    <w:rsid w:val="00654872"/>
    <w:rsid w:val="00654B52"/>
    <w:rsid w:val="00654BBF"/>
    <w:rsid w:val="00655285"/>
    <w:rsid w:val="006553CD"/>
    <w:rsid w:val="0065541D"/>
    <w:rsid w:val="006555B9"/>
    <w:rsid w:val="006556B2"/>
    <w:rsid w:val="00655788"/>
    <w:rsid w:val="00655E85"/>
    <w:rsid w:val="00656219"/>
    <w:rsid w:val="0065668C"/>
    <w:rsid w:val="00656ED9"/>
    <w:rsid w:val="00657CCF"/>
    <w:rsid w:val="00660B65"/>
    <w:rsid w:val="00660B7F"/>
    <w:rsid w:val="00661A5A"/>
    <w:rsid w:val="00661EB8"/>
    <w:rsid w:val="00661F88"/>
    <w:rsid w:val="00662196"/>
    <w:rsid w:val="006621FA"/>
    <w:rsid w:val="006626C4"/>
    <w:rsid w:val="00662710"/>
    <w:rsid w:val="00662A4F"/>
    <w:rsid w:val="00663002"/>
    <w:rsid w:val="006630AF"/>
    <w:rsid w:val="006633FB"/>
    <w:rsid w:val="00663575"/>
    <w:rsid w:val="00663EB4"/>
    <w:rsid w:val="00664B2B"/>
    <w:rsid w:val="00664D59"/>
    <w:rsid w:val="00664D85"/>
    <w:rsid w:val="00664FE7"/>
    <w:rsid w:val="0066513C"/>
    <w:rsid w:val="00665B57"/>
    <w:rsid w:val="00665E99"/>
    <w:rsid w:val="0066657C"/>
    <w:rsid w:val="00666B0A"/>
    <w:rsid w:val="00666B87"/>
    <w:rsid w:val="006672AB"/>
    <w:rsid w:val="0066737A"/>
    <w:rsid w:val="0066746D"/>
    <w:rsid w:val="00667BF1"/>
    <w:rsid w:val="00670558"/>
    <w:rsid w:val="00670D10"/>
    <w:rsid w:val="006711A0"/>
    <w:rsid w:val="0067191C"/>
    <w:rsid w:val="00671C13"/>
    <w:rsid w:val="00671DA1"/>
    <w:rsid w:val="00672265"/>
    <w:rsid w:val="0067232A"/>
    <w:rsid w:val="006723BC"/>
    <w:rsid w:val="00672606"/>
    <w:rsid w:val="006726B1"/>
    <w:rsid w:val="00672857"/>
    <w:rsid w:val="00672DC3"/>
    <w:rsid w:val="00672E3C"/>
    <w:rsid w:val="006732AC"/>
    <w:rsid w:val="0067330C"/>
    <w:rsid w:val="00673347"/>
    <w:rsid w:val="0067376F"/>
    <w:rsid w:val="006737DF"/>
    <w:rsid w:val="00673920"/>
    <w:rsid w:val="0067408A"/>
    <w:rsid w:val="006747BF"/>
    <w:rsid w:val="006748A7"/>
    <w:rsid w:val="00674EFD"/>
    <w:rsid w:val="006759D7"/>
    <w:rsid w:val="00675B0C"/>
    <w:rsid w:val="00675C00"/>
    <w:rsid w:val="00676248"/>
    <w:rsid w:val="00676CA8"/>
    <w:rsid w:val="006771C1"/>
    <w:rsid w:val="0068048A"/>
    <w:rsid w:val="00680F54"/>
    <w:rsid w:val="0068105D"/>
    <w:rsid w:val="0068115B"/>
    <w:rsid w:val="00681695"/>
    <w:rsid w:val="00682400"/>
    <w:rsid w:val="00682D16"/>
    <w:rsid w:val="00682E7F"/>
    <w:rsid w:val="00682E88"/>
    <w:rsid w:val="0068362C"/>
    <w:rsid w:val="00683CA1"/>
    <w:rsid w:val="0068426A"/>
    <w:rsid w:val="00684485"/>
    <w:rsid w:val="006845E3"/>
    <w:rsid w:val="00684F41"/>
    <w:rsid w:val="006853B2"/>
    <w:rsid w:val="00685529"/>
    <w:rsid w:val="00685795"/>
    <w:rsid w:val="00685B05"/>
    <w:rsid w:val="00685E09"/>
    <w:rsid w:val="0068637A"/>
    <w:rsid w:val="00686484"/>
    <w:rsid w:val="00686DB7"/>
    <w:rsid w:val="006872F7"/>
    <w:rsid w:val="00687911"/>
    <w:rsid w:val="0068796A"/>
    <w:rsid w:val="00687D4E"/>
    <w:rsid w:val="00690390"/>
    <w:rsid w:val="006904BA"/>
    <w:rsid w:val="006904BF"/>
    <w:rsid w:val="00690F7A"/>
    <w:rsid w:val="00691112"/>
    <w:rsid w:val="00691424"/>
    <w:rsid w:val="006915C5"/>
    <w:rsid w:val="00691948"/>
    <w:rsid w:val="00691C48"/>
    <w:rsid w:val="0069249B"/>
    <w:rsid w:val="00692BB9"/>
    <w:rsid w:val="00692E91"/>
    <w:rsid w:val="00692EC6"/>
    <w:rsid w:val="00693026"/>
    <w:rsid w:val="006935B3"/>
    <w:rsid w:val="006936AF"/>
    <w:rsid w:val="00693830"/>
    <w:rsid w:val="00693F76"/>
    <w:rsid w:val="006945E3"/>
    <w:rsid w:val="00694703"/>
    <w:rsid w:val="00694A6B"/>
    <w:rsid w:val="00694B10"/>
    <w:rsid w:val="00694D8D"/>
    <w:rsid w:val="0069508A"/>
    <w:rsid w:val="00695264"/>
    <w:rsid w:val="006957C9"/>
    <w:rsid w:val="00695D96"/>
    <w:rsid w:val="00696159"/>
    <w:rsid w:val="006961B5"/>
    <w:rsid w:val="00696C77"/>
    <w:rsid w:val="0069707A"/>
    <w:rsid w:val="00697524"/>
    <w:rsid w:val="006975AC"/>
    <w:rsid w:val="006976D5"/>
    <w:rsid w:val="00697BBC"/>
    <w:rsid w:val="006A0082"/>
    <w:rsid w:val="006A009E"/>
    <w:rsid w:val="006A028D"/>
    <w:rsid w:val="006A02BB"/>
    <w:rsid w:val="006A062D"/>
    <w:rsid w:val="006A06F2"/>
    <w:rsid w:val="006A0913"/>
    <w:rsid w:val="006A0B9D"/>
    <w:rsid w:val="006A1335"/>
    <w:rsid w:val="006A1701"/>
    <w:rsid w:val="006A1A39"/>
    <w:rsid w:val="006A223A"/>
    <w:rsid w:val="006A2CC9"/>
    <w:rsid w:val="006A2D66"/>
    <w:rsid w:val="006A3128"/>
    <w:rsid w:val="006A31D7"/>
    <w:rsid w:val="006A3D7E"/>
    <w:rsid w:val="006A3F75"/>
    <w:rsid w:val="006A43D4"/>
    <w:rsid w:val="006A4D78"/>
    <w:rsid w:val="006A4F42"/>
    <w:rsid w:val="006A50FD"/>
    <w:rsid w:val="006A516C"/>
    <w:rsid w:val="006A5365"/>
    <w:rsid w:val="006A57BA"/>
    <w:rsid w:val="006A5914"/>
    <w:rsid w:val="006A6460"/>
    <w:rsid w:val="006A6907"/>
    <w:rsid w:val="006A6BE7"/>
    <w:rsid w:val="006A6CB7"/>
    <w:rsid w:val="006A765B"/>
    <w:rsid w:val="006A7E76"/>
    <w:rsid w:val="006A7F99"/>
    <w:rsid w:val="006B0654"/>
    <w:rsid w:val="006B0908"/>
    <w:rsid w:val="006B0945"/>
    <w:rsid w:val="006B0AE1"/>
    <w:rsid w:val="006B0B5A"/>
    <w:rsid w:val="006B11C1"/>
    <w:rsid w:val="006B142F"/>
    <w:rsid w:val="006B163C"/>
    <w:rsid w:val="006B1683"/>
    <w:rsid w:val="006B18ED"/>
    <w:rsid w:val="006B1EC0"/>
    <w:rsid w:val="006B1F07"/>
    <w:rsid w:val="006B21CF"/>
    <w:rsid w:val="006B2357"/>
    <w:rsid w:val="006B2498"/>
    <w:rsid w:val="006B32D3"/>
    <w:rsid w:val="006B357F"/>
    <w:rsid w:val="006B367A"/>
    <w:rsid w:val="006B3CA0"/>
    <w:rsid w:val="006B3F9B"/>
    <w:rsid w:val="006B4140"/>
    <w:rsid w:val="006B4264"/>
    <w:rsid w:val="006B42E1"/>
    <w:rsid w:val="006B4879"/>
    <w:rsid w:val="006B498B"/>
    <w:rsid w:val="006B4F71"/>
    <w:rsid w:val="006B4FB2"/>
    <w:rsid w:val="006B5440"/>
    <w:rsid w:val="006B55A5"/>
    <w:rsid w:val="006B5676"/>
    <w:rsid w:val="006B56F2"/>
    <w:rsid w:val="006B5885"/>
    <w:rsid w:val="006B589B"/>
    <w:rsid w:val="006B59ED"/>
    <w:rsid w:val="006B60D7"/>
    <w:rsid w:val="006B63A6"/>
    <w:rsid w:val="006B66F8"/>
    <w:rsid w:val="006B6865"/>
    <w:rsid w:val="006B6A14"/>
    <w:rsid w:val="006B7314"/>
    <w:rsid w:val="006B7404"/>
    <w:rsid w:val="006B7491"/>
    <w:rsid w:val="006B75A3"/>
    <w:rsid w:val="006B7F47"/>
    <w:rsid w:val="006C066E"/>
    <w:rsid w:val="006C0ED5"/>
    <w:rsid w:val="006C10B1"/>
    <w:rsid w:val="006C1888"/>
    <w:rsid w:val="006C1E0E"/>
    <w:rsid w:val="006C1FA7"/>
    <w:rsid w:val="006C24D7"/>
    <w:rsid w:val="006C262B"/>
    <w:rsid w:val="006C271E"/>
    <w:rsid w:val="006C2942"/>
    <w:rsid w:val="006C29B0"/>
    <w:rsid w:val="006C2FA3"/>
    <w:rsid w:val="006C3182"/>
    <w:rsid w:val="006C330F"/>
    <w:rsid w:val="006C3BAE"/>
    <w:rsid w:val="006C3DD7"/>
    <w:rsid w:val="006C3E23"/>
    <w:rsid w:val="006C3E8B"/>
    <w:rsid w:val="006C40F9"/>
    <w:rsid w:val="006C4422"/>
    <w:rsid w:val="006C474E"/>
    <w:rsid w:val="006C4781"/>
    <w:rsid w:val="006C4A03"/>
    <w:rsid w:val="006C4C76"/>
    <w:rsid w:val="006C4F22"/>
    <w:rsid w:val="006C50E4"/>
    <w:rsid w:val="006C5261"/>
    <w:rsid w:val="006C5263"/>
    <w:rsid w:val="006C53C6"/>
    <w:rsid w:val="006C5481"/>
    <w:rsid w:val="006C56E3"/>
    <w:rsid w:val="006C572E"/>
    <w:rsid w:val="006C5B48"/>
    <w:rsid w:val="006C5C08"/>
    <w:rsid w:val="006C62E3"/>
    <w:rsid w:val="006C63F2"/>
    <w:rsid w:val="006C68F5"/>
    <w:rsid w:val="006C6B28"/>
    <w:rsid w:val="006C6E9A"/>
    <w:rsid w:val="006C725B"/>
    <w:rsid w:val="006C76B5"/>
    <w:rsid w:val="006C772B"/>
    <w:rsid w:val="006C7CF7"/>
    <w:rsid w:val="006C7D90"/>
    <w:rsid w:val="006D054F"/>
    <w:rsid w:val="006D07BB"/>
    <w:rsid w:val="006D07FA"/>
    <w:rsid w:val="006D09AA"/>
    <w:rsid w:val="006D16E5"/>
    <w:rsid w:val="006D1D5A"/>
    <w:rsid w:val="006D231D"/>
    <w:rsid w:val="006D2E9C"/>
    <w:rsid w:val="006D2F1B"/>
    <w:rsid w:val="006D3159"/>
    <w:rsid w:val="006D3A87"/>
    <w:rsid w:val="006D42DE"/>
    <w:rsid w:val="006D4E6C"/>
    <w:rsid w:val="006D5C2A"/>
    <w:rsid w:val="006D5EE9"/>
    <w:rsid w:val="006D62B9"/>
    <w:rsid w:val="006D655C"/>
    <w:rsid w:val="006D6626"/>
    <w:rsid w:val="006D6CD2"/>
    <w:rsid w:val="006D6E8B"/>
    <w:rsid w:val="006D7337"/>
    <w:rsid w:val="006D7755"/>
    <w:rsid w:val="006D7B78"/>
    <w:rsid w:val="006D7B82"/>
    <w:rsid w:val="006E032D"/>
    <w:rsid w:val="006E0937"/>
    <w:rsid w:val="006E0D83"/>
    <w:rsid w:val="006E0F8C"/>
    <w:rsid w:val="006E11C6"/>
    <w:rsid w:val="006E2204"/>
    <w:rsid w:val="006E2849"/>
    <w:rsid w:val="006E2928"/>
    <w:rsid w:val="006E2DA2"/>
    <w:rsid w:val="006E2E53"/>
    <w:rsid w:val="006E3002"/>
    <w:rsid w:val="006E327E"/>
    <w:rsid w:val="006E3AEF"/>
    <w:rsid w:val="006E3CEC"/>
    <w:rsid w:val="006E3E7A"/>
    <w:rsid w:val="006E4019"/>
    <w:rsid w:val="006E4195"/>
    <w:rsid w:val="006E4722"/>
    <w:rsid w:val="006E48B0"/>
    <w:rsid w:val="006E4980"/>
    <w:rsid w:val="006E4AF1"/>
    <w:rsid w:val="006E4F49"/>
    <w:rsid w:val="006E554B"/>
    <w:rsid w:val="006E56AF"/>
    <w:rsid w:val="006E586B"/>
    <w:rsid w:val="006E5C90"/>
    <w:rsid w:val="006E5D67"/>
    <w:rsid w:val="006E6449"/>
    <w:rsid w:val="006E6580"/>
    <w:rsid w:val="006E6E86"/>
    <w:rsid w:val="006E6F71"/>
    <w:rsid w:val="006E71DF"/>
    <w:rsid w:val="006E7430"/>
    <w:rsid w:val="006E7CAA"/>
    <w:rsid w:val="006F021B"/>
    <w:rsid w:val="006F03D9"/>
    <w:rsid w:val="006F05E8"/>
    <w:rsid w:val="006F104D"/>
    <w:rsid w:val="006F1558"/>
    <w:rsid w:val="006F18BA"/>
    <w:rsid w:val="006F1FD5"/>
    <w:rsid w:val="006F238D"/>
    <w:rsid w:val="006F329C"/>
    <w:rsid w:val="006F3302"/>
    <w:rsid w:val="006F3D60"/>
    <w:rsid w:val="006F40AC"/>
    <w:rsid w:val="006F40F8"/>
    <w:rsid w:val="006F4741"/>
    <w:rsid w:val="006F48B5"/>
    <w:rsid w:val="006F5232"/>
    <w:rsid w:val="006F542C"/>
    <w:rsid w:val="006F572A"/>
    <w:rsid w:val="006F592A"/>
    <w:rsid w:val="006F5B80"/>
    <w:rsid w:val="006F5EDB"/>
    <w:rsid w:val="006F5F62"/>
    <w:rsid w:val="006F60E7"/>
    <w:rsid w:val="006F639C"/>
    <w:rsid w:val="006F6B17"/>
    <w:rsid w:val="006F6EFD"/>
    <w:rsid w:val="006F719B"/>
    <w:rsid w:val="006F7B8E"/>
    <w:rsid w:val="006F7CEA"/>
    <w:rsid w:val="006F921D"/>
    <w:rsid w:val="00700267"/>
    <w:rsid w:val="00700CD6"/>
    <w:rsid w:val="00701558"/>
    <w:rsid w:val="007017F3"/>
    <w:rsid w:val="007017F6"/>
    <w:rsid w:val="00701EE2"/>
    <w:rsid w:val="00702307"/>
    <w:rsid w:val="00702430"/>
    <w:rsid w:val="00702B12"/>
    <w:rsid w:val="007032EB"/>
    <w:rsid w:val="00703359"/>
    <w:rsid w:val="007038B1"/>
    <w:rsid w:val="00703DCD"/>
    <w:rsid w:val="0070405B"/>
    <w:rsid w:val="0070417A"/>
    <w:rsid w:val="00704251"/>
    <w:rsid w:val="0070449C"/>
    <w:rsid w:val="00704768"/>
    <w:rsid w:val="00705461"/>
    <w:rsid w:val="007056D9"/>
    <w:rsid w:val="007057B7"/>
    <w:rsid w:val="00705A23"/>
    <w:rsid w:val="00705AE3"/>
    <w:rsid w:val="007061A5"/>
    <w:rsid w:val="00706AFF"/>
    <w:rsid w:val="00706BD6"/>
    <w:rsid w:val="00706D55"/>
    <w:rsid w:val="00706F7C"/>
    <w:rsid w:val="007075AD"/>
    <w:rsid w:val="007076FB"/>
    <w:rsid w:val="00707BDE"/>
    <w:rsid w:val="00707EDB"/>
    <w:rsid w:val="007105A9"/>
    <w:rsid w:val="00710874"/>
    <w:rsid w:val="007108E4"/>
    <w:rsid w:val="00710A41"/>
    <w:rsid w:val="00710CC4"/>
    <w:rsid w:val="00711466"/>
    <w:rsid w:val="00711698"/>
    <w:rsid w:val="0071170C"/>
    <w:rsid w:val="00711E79"/>
    <w:rsid w:val="007121F3"/>
    <w:rsid w:val="007123BE"/>
    <w:rsid w:val="007129F8"/>
    <w:rsid w:val="00712B12"/>
    <w:rsid w:val="00712E09"/>
    <w:rsid w:val="00713355"/>
    <w:rsid w:val="00713379"/>
    <w:rsid w:val="00713417"/>
    <w:rsid w:val="00713C8F"/>
    <w:rsid w:val="007142EC"/>
    <w:rsid w:val="00715204"/>
    <w:rsid w:val="007152C7"/>
    <w:rsid w:val="00715687"/>
    <w:rsid w:val="007166B4"/>
    <w:rsid w:val="007168AB"/>
    <w:rsid w:val="00716CE6"/>
    <w:rsid w:val="007170C4"/>
    <w:rsid w:val="007173B7"/>
    <w:rsid w:val="0071788D"/>
    <w:rsid w:val="007179AD"/>
    <w:rsid w:val="00717FDD"/>
    <w:rsid w:val="00720B4D"/>
    <w:rsid w:val="00720D78"/>
    <w:rsid w:val="00720F24"/>
    <w:rsid w:val="00720FEE"/>
    <w:rsid w:val="00721340"/>
    <w:rsid w:val="0072179C"/>
    <w:rsid w:val="007219B9"/>
    <w:rsid w:val="00721B1A"/>
    <w:rsid w:val="00721D03"/>
    <w:rsid w:val="00721FF9"/>
    <w:rsid w:val="007221EF"/>
    <w:rsid w:val="00722364"/>
    <w:rsid w:val="00722784"/>
    <w:rsid w:val="00722ED1"/>
    <w:rsid w:val="00722F66"/>
    <w:rsid w:val="007231DD"/>
    <w:rsid w:val="007231E5"/>
    <w:rsid w:val="0072320C"/>
    <w:rsid w:val="007232D5"/>
    <w:rsid w:val="0072392D"/>
    <w:rsid w:val="00723CF8"/>
    <w:rsid w:val="00723F3A"/>
    <w:rsid w:val="00724132"/>
    <w:rsid w:val="00724148"/>
    <w:rsid w:val="00724295"/>
    <w:rsid w:val="0072461D"/>
    <w:rsid w:val="0072495E"/>
    <w:rsid w:val="00724C7D"/>
    <w:rsid w:val="00725034"/>
    <w:rsid w:val="00725C30"/>
    <w:rsid w:val="00725D2F"/>
    <w:rsid w:val="00725E53"/>
    <w:rsid w:val="00725F52"/>
    <w:rsid w:val="00726354"/>
    <w:rsid w:val="007269FF"/>
    <w:rsid w:val="00726A6D"/>
    <w:rsid w:val="00726B92"/>
    <w:rsid w:val="00727228"/>
    <w:rsid w:val="0073026A"/>
    <w:rsid w:val="0073030E"/>
    <w:rsid w:val="00730DA5"/>
    <w:rsid w:val="00730F22"/>
    <w:rsid w:val="007310E9"/>
    <w:rsid w:val="00731276"/>
    <w:rsid w:val="007313F0"/>
    <w:rsid w:val="0073140C"/>
    <w:rsid w:val="00731437"/>
    <w:rsid w:val="00731AF2"/>
    <w:rsid w:val="00731FAA"/>
    <w:rsid w:val="007325C8"/>
    <w:rsid w:val="00733290"/>
    <w:rsid w:val="007336FD"/>
    <w:rsid w:val="00733744"/>
    <w:rsid w:val="00733C57"/>
    <w:rsid w:val="00733C5A"/>
    <w:rsid w:val="00733E9A"/>
    <w:rsid w:val="00735288"/>
    <w:rsid w:val="00735C03"/>
    <w:rsid w:val="00735FE5"/>
    <w:rsid w:val="00737CE5"/>
    <w:rsid w:val="00740826"/>
    <w:rsid w:val="00740FD5"/>
    <w:rsid w:val="00741282"/>
    <w:rsid w:val="007415BE"/>
    <w:rsid w:val="0074199A"/>
    <w:rsid w:val="00741D8C"/>
    <w:rsid w:val="00742229"/>
    <w:rsid w:val="007423FA"/>
    <w:rsid w:val="007424A5"/>
    <w:rsid w:val="0074266C"/>
    <w:rsid w:val="00742682"/>
    <w:rsid w:val="00743166"/>
    <w:rsid w:val="00743278"/>
    <w:rsid w:val="007432D5"/>
    <w:rsid w:val="00743817"/>
    <w:rsid w:val="00744260"/>
    <w:rsid w:val="007444F6"/>
    <w:rsid w:val="0074477C"/>
    <w:rsid w:val="0074492F"/>
    <w:rsid w:val="00744CFA"/>
    <w:rsid w:val="00745009"/>
    <w:rsid w:val="007450B4"/>
    <w:rsid w:val="007450E8"/>
    <w:rsid w:val="00745947"/>
    <w:rsid w:val="00745B79"/>
    <w:rsid w:val="00745D24"/>
    <w:rsid w:val="0074622D"/>
    <w:rsid w:val="00746527"/>
    <w:rsid w:val="00746C45"/>
    <w:rsid w:val="00746D2F"/>
    <w:rsid w:val="00746D54"/>
    <w:rsid w:val="00747177"/>
    <w:rsid w:val="00747269"/>
    <w:rsid w:val="007477B8"/>
    <w:rsid w:val="00747F4A"/>
    <w:rsid w:val="007504BF"/>
    <w:rsid w:val="00750668"/>
    <w:rsid w:val="007508C3"/>
    <w:rsid w:val="00750A9E"/>
    <w:rsid w:val="00750CD7"/>
    <w:rsid w:val="00750DD2"/>
    <w:rsid w:val="00750E97"/>
    <w:rsid w:val="00751200"/>
    <w:rsid w:val="00751539"/>
    <w:rsid w:val="007515B2"/>
    <w:rsid w:val="0075203B"/>
    <w:rsid w:val="00752123"/>
    <w:rsid w:val="00752335"/>
    <w:rsid w:val="007523DF"/>
    <w:rsid w:val="00752628"/>
    <w:rsid w:val="007529D0"/>
    <w:rsid w:val="00753617"/>
    <w:rsid w:val="00753A9E"/>
    <w:rsid w:val="00753DC7"/>
    <w:rsid w:val="007542B8"/>
    <w:rsid w:val="0075441C"/>
    <w:rsid w:val="007544CC"/>
    <w:rsid w:val="00754695"/>
    <w:rsid w:val="0075469F"/>
    <w:rsid w:val="00754E89"/>
    <w:rsid w:val="0075507F"/>
    <w:rsid w:val="00755B9E"/>
    <w:rsid w:val="00756C2D"/>
    <w:rsid w:val="00756DF7"/>
    <w:rsid w:val="007571EE"/>
    <w:rsid w:val="0075746E"/>
    <w:rsid w:val="00760494"/>
    <w:rsid w:val="0076196C"/>
    <w:rsid w:val="00761A7D"/>
    <w:rsid w:val="00761BD2"/>
    <w:rsid w:val="00761EE7"/>
    <w:rsid w:val="007623C8"/>
    <w:rsid w:val="0076255C"/>
    <w:rsid w:val="00762D14"/>
    <w:rsid w:val="00763045"/>
    <w:rsid w:val="00763299"/>
    <w:rsid w:val="007634D2"/>
    <w:rsid w:val="0076393E"/>
    <w:rsid w:val="0076399F"/>
    <w:rsid w:val="00764024"/>
    <w:rsid w:val="0076419A"/>
    <w:rsid w:val="00764388"/>
    <w:rsid w:val="00764E7A"/>
    <w:rsid w:val="007652A7"/>
    <w:rsid w:val="00765580"/>
    <w:rsid w:val="00765831"/>
    <w:rsid w:val="00765A18"/>
    <w:rsid w:val="00765FB0"/>
    <w:rsid w:val="007660BE"/>
    <w:rsid w:val="00766361"/>
    <w:rsid w:val="00766728"/>
    <w:rsid w:val="00766E3B"/>
    <w:rsid w:val="00767237"/>
    <w:rsid w:val="007673CC"/>
    <w:rsid w:val="00767451"/>
    <w:rsid w:val="007676D9"/>
    <w:rsid w:val="00767729"/>
    <w:rsid w:val="00767C3C"/>
    <w:rsid w:val="00767D60"/>
    <w:rsid w:val="00767D96"/>
    <w:rsid w:val="00770679"/>
    <w:rsid w:val="00770DE5"/>
    <w:rsid w:val="0077154D"/>
    <w:rsid w:val="00771698"/>
    <w:rsid w:val="007716E4"/>
    <w:rsid w:val="007717A1"/>
    <w:rsid w:val="00771A3D"/>
    <w:rsid w:val="00771DA0"/>
    <w:rsid w:val="0077271E"/>
    <w:rsid w:val="00772AF0"/>
    <w:rsid w:val="00772DFC"/>
    <w:rsid w:val="007732E6"/>
    <w:rsid w:val="007733C7"/>
    <w:rsid w:val="0077344C"/>
    <w:rsid w:val="00773571"/>
    <w:rsid w:val="00773A0F"/>
    <w:rsid w:val="007742B7"/>
    <w:rsid w:val="007746A4"/>
    <w:rsid w:val="00774D6C"/>
    <w:rsid w:val="00775A69"/>
    <w:rsid w:val="00775B6B"/>
    <w:rsid w:val="00775DB5"/>
    <w:rsid w:val="00775FE2"/>
    <w:rsid w:val="0077661F"/>
    <w:rsid w:val="00777365"/>
    <w:rsid w:val="007775DC"/>
    <w:rsid w:val="007779CC"/>
    <w:rsid w:val="00777AE3"/>
    <w:rsid w:val="00777E60"/>
    <w:rsid w:val="00780270"/>
    <w:rsid w:val="00780CD3"/>
    <w:rsid w:val="007813CB"/>
    <w:rsid w:val="007814CA"/>
    <w:rsid w:val="007816BF"/>
    <w:rsid w:val="0078183C"/>
    <w:rsid w:val="00781869"/>
    <w:rsid w:val="00781AB7"/>
    <w:rsid w:val="00781E70"/>
    <w:rsid w:val="0078236F"/>
    <w:rsid w:val="00782505"/>
    <w:rsid w:val="00782F07"/>
    <w:rsid w:val="00782FAA"/>
    <w:rsid w:val="007831FF"/>
    <w:rsid w:val="00783202"/>
    <w:rsid w:val="00783605"/>
    <w:rsid w:val="007836EE"/>
    <w:rsid w:val="00783736"/>
    <w:rsid w:val="00783C2A"/>
    <w:rsid w:val="007843CB"/>
    <w:rsid w:val="007848B4"/>
    <w:rsid w:val="00784E40"/>
    <w:rsid w:val="00785243"/>
    <w:rsid w:val="00785325"/>
    <w:rsid w:val="007853E5"/>
    <w:rsid w:val="00785519"/>
    <w:rsid w:val="00785D79"/>
    <w:rsid w:val="00785E3C"/>
    <w:rsid w:val="00786F85"/>
    <w:rsid w:val="00787288"/>
    <w:rsid w:val="00787455"/>
    <w:rsid w:val="00787A29"/>
    <w:rsid w:val="00787C91"/>
    <w:rsid w:val="00787CD9"/>
    <w:rsid w:val="0079016E"/>
    <w:rsid w:val="00790317"/>
    <w:rsid w:val="007903EB"/>
    <w:rsid w:val="007908A3"/>
    <w:rsid w:val="007909E7"/>
    <w:rsid w:val="00790BD2"/>
    <w:rsid w:val="00790DF6"/>
    <w:rsid w:val="00790F22"/>
    <w:rsid w:val="0079144C"/>
    <w:rsid w:val="007918BD"/>
    <w:rsid w:val="00791F3F"/>
    <w:rsid w:val="00792107"/>
    <w:rsid w:val="007936F8"/>
    <w:rsid w:val="007937FA"/>
    <w:rsid w:val="007943B5"/>
    <w:rsid w:val="007945F3"/>
    <w:rsid w:val="00794622"/>
    <w:rsid w:val="00794976"/>
    <w:rsid w:val="00794B69"/>
    <w:rsid w:val="00794D8C"/>
    <w:rsid w:val="00795D82"/>
    <w:rsid w:val="00795E2D"/>
    <w:rsid w:val="0079694E"/>
    <w:rsid w:val="00796A23"/>
    <w:rsid w:val="00797151"/>
    <w:rsid w:val="007975AF"/>
    <w:rsid w:val="007A003D"/>
    <w:rsid w:val="007A0457"/>
    <w:rsid w:val="007A1639"/>
    <w:rsid w:val="007A1891"/>
    <w:rsid w:val="007A21D3"/>
    <w:rsid w:val="007A2A30"/>
    <w:rsid w:val="007A2CB0"/>
    <w:rsid w:val="007A2FC0"/>
    <w:rsid w:val="007A3001"/>
    <w:rsid w:val="007A31AA"/>
    <w:rsid w:val="007A355F"/>
    <w:rsid w:val="007A36B4"/>
    <w:rsid w:val="007A3C35"/>
    <w:rsid w:val="007A43C4"/>
    <w:rsid w:val="007A4EB3"/>
    <w:rsid w:val="007A50DD"/>
    <w:rsid w:val="007A556A"/>
    <w:rsid w:val="007A599C"/>
    <w:rsid w:val="007A5DE2"/>
    <w:rsid w:val="007A6159"/>
    <w:rsid w:val="007A65BD"/>
    <w:rsid w:val="007A6867"/>
    <w:rsid w:val="007A6C06"/>
    <w:rsid w:val="007B02D6"/>
    <w:rsid w:val="007B08DB"/>
    <w:rsid w:val="007B149F"/>
    <w:rsid w:val="007B1A32"/>
    <w:rsid w:val="007B1F44"/>
    <w:rsid w:val="007B2057"/>
    <w:rsid w:val="007B322B"/>
    <w:rsid w:val="007B3738"/>
    <w:rsid w:val="007B3D49"/>
    <w:rsid w:val="007B499A"/>
    <w:rsid w:val="007B49A2"/>
    <w:rsid w:val="007B4E34"/>
    <w:rsid w:val="007B5232"/>
    <w:rsid w:val="007B533C"/>
    <w:rsid w:val="007B56ED"/>
    <w:rsid w:val="007B5822"/>
    <w:rsid w:val="007B659C"/>
    <w:rsid w:val="007B68E5"/>
    <w:rsid w:val="007B6ED1"/>
    <w:rsid w:val="007B7233"/>
    <w:rsid w:val="007C0378"/>
    <w:rsid w:val="007C0BD4"/>
    <w:rsid w:val="007C0E59"/>
    <w:rsid w:val="007C1537"/>
    <w:rsid w:val="007C1B7E"/>
    <w:rsid w:val="007C1BAC"/>
    <w:rsid w:val="007C1EA8"/>
    <w:rsid w:val="007C2058"/>
    <w:rsid w:val="007C22DE"/>
    <w:rsid w:val="007C2789"/>
    <w:rsid w:val="007C2C17"/>
    <w:rsid w:val="007C2D62"/>
    <w:rsid w:val="007C3072"/>
    <w:rsid w:val="007C3216"/>
    <w:rsid w:val="007C334E"/>
    <w:rsid w:val="007C36BE"/>
    <w:rsid w:val="007C37AF"/>
    <w:rsid w:val="007C3A8E"/>
    <w:rsid w:val="007C3CF4"/>
    <w:rsid w:val="007C4160"/>
    <w:rsid w:val="007C42D3"/>
    <w:rsid w:val="007C4C42"/>
    <w:rsid w:val="007C4E3F"/>
    <w:rsid w:val="007C5398"/>
    <w:rsid w:val="007C55A7"/>
    <w:rsid w:val="007C5658"/>
    <w:rsid w:val="007C576C"/>
    <w:rsid w:val="007C5C34"/>
    <w:rsid w:val="007C60A7"/>
    <w:rsid w:val="007C61B8"/>
    <w:rsid w:val="007C6F52"/>
    <w:rsid w:val="007C7455"/>
    <w:rsid w:val="007C770C"/>
    <w:rsid w:val="007C7D58"/>
    <w:rsid w:val="007D03B7"/>
    <w:rsid w:val="007D055C"/>
    <w:rsid w:val="007D0673"/>
    <w:rsid w:val="007D092C"/>
    <w:rsid w:val="007D0D71"/>
    <w:rsid w:val="007D0EBF"/>
    <w:rsid w:val="007D11B7"/>
    <w:rsid w:val="007D1F27"/>
    <w:rsid w:val="007D1FDE"/>
    <w:rsid w:val="007D2071"/>
    <w:rsid w:val="007D22E3"/>
    <w:rsid w:val="007D25D1"/>
    <w:rsid w:val="007D2E86"/>
    <w:rsid w:val="007D3FC2"/>
    <w:rsid w:val="007D4226"/>
    <w:rsid w:val="007D43FB"/>
    <w:rsid w:val="007D56A5"/>
    <w:rsid w:val="007D5A40"/>
    <w:rsid w:val="007D5A8A"/>
    <w:rsid w:val="007D605E"/>
    <w:rsid w:val="007D6111"/>
    <w:rsid w:val="007D63F8"/>
    <w:rsid w:val="007D63FD"/>
    <w:rsid w:val="007D6463"/>
    <w:rsid w:val="007D6472"/>
    <w:rsid w:val="007D649A"/>
    <w:rsid w:val="007D663D"/>
    <w:rsid w:val="007D6769"/>
    <w:rsid w:val="007D6A39"/>
    <w:rsid w:val="007D6F5B"/>
    <w:rsid w:val="007D735B"/>
    <w:rsid w:val="007D744D"/>
    <w:rsid w:val="007D7CC9"/>
    <w:rsid w:val="007E065E"/>
    <w:rsid w:val="007E0681"/>
    <w:rsid w:val="007E0815"/>
    <w:rsid w:val="007E0929"/>
    <w:rsid w:val="007E0CBE"/>
    <w:rsid w:val="007E1030"/>
    <w:rsid w:val="007E10E7"/>
    <w:rsid w:val="007E1634"/>
    <w:rsid w:val="007E169D"/>
    <w:rsid w:val="007E1760"/>
    <w:rsid w:val="007E28DC"/>
    <w:rsid w:val="007E3208"/>
    <w:rsid w:val="007E399B"/>
    <w:rsid w:val="007E3CD9"/>
    <w:rsid w:val="007E405B"/>
    <w:rsid w:val="007E479F"/>
    <w:rsid w:val="007E4ADD"/>
    <w:rsid w:val="007E4B55"/>
    <w:rsid w:val="007E5629"/>
    <w:rsid w:val="007E5737"/>
    <w:rsid w:val="007E57A8"/>
    <w:rsid w:val="007E585C"/>
    <w:rsid w:val="007E5BEE"/>
    <w:rsid w:val="007E63CF"/>
    <w:rsid w:val="007E6528"/>
    <w:rsid w:val="007E6AC5"/>
    <w:rsid w:val="007E6B7E"/>
    <w:rsid w:val="007E7073"/>
    <w:rsid w:val="007E70C2"/>
    <w:rsid w:val="007E7AD5"/>
    <w:rsid w:val="007F0030"/>
    <w:rsid w:val="007F012D"/>
    <w:rsid w:val="007F0392"/>
    <w:rsid w:val="007F047C"/>
    <w:rsid w:val="007F0A6C"/>
    <w:rsid w:val="007F0D1B"/>
    <w:rsid w:val="007F0DA5"/>
    <w:rsid w:val="007F1101"/>
    <w:rsid w:val="007F120B"/>
    <w:rsid w:val="007F13E1"/>
    <w:rsid w:val="007F147C"/>
    <w:rsid w:val="007F1543"/>
    <w:rsid w:val="007F1896"/>
    <w:rsid w:val="007F1915"/>
    <w:rsid w:val="007F197A"/>
    <w:rsid w:val="007F1AEC"/>
    <w:rsid w:val="007F1B3C"/>
    <w:rsid w:val="007F1FE3"/>
    <w:rsid w:val="007F2765"/>
    <w:rsid w:val="007F3104"/>
    <w:rsid w:val="007F3263"/>
    <w:rsid w:val="007F3F46"/>
    <w:rsid w:val="007F4010"/>
    <w:rsid w:val="007F4281"/>
    <w:rsid w:val="007F4354"/>
    <w:rsid w:val="007F4569"/>
    <w:rsid w:val="007F4A9F"/>
    <w:rsid w:val="007F4B15"/>
    <w:rsid w:val="007F4C17"/>
    <w:rsid w:val="007F4CA0"/>
    <w:rsid w:val="007F5B0B"/>
    <w:rsid w:val="007F5CF7"/>
    <w:rsid w:val="007F5E08"/>
    <w:rsid w:val="007F625E"/>
    <w:rsid w:val="007F64B1"/>
    <w:rsid w:val="007F6846"/>
    <w:rsid w:val="007F68F4"/>
    <w:rsid w:val="007F7003"/>
    <w:rsid w:val="007F71A9"/>
    <w:rsid w:val="007F748B"/>
    <w:rsid w:val="007F7781"/>
    <w:rsid w:val="007F78EB"/>
    <w:rsid w:val="007F7EDD"/>
    <w:rsid w:val="00800108"/>
    <w:rsid w:val="00800227"/>
    <w:rsid w:val="00800325"/>
    <w:rsid w:val="0080035C"/>
    <w:rsid w:val="00800534"/>
    <w:rsid w:val="0080058C"/>
    <w:rsid w:val="00800FDA"/>
    <w:rsid w:val="00801738"/>
    <w:rsid w:val="00802044"/>
    <w:rsid w:val="008022BF"/>
    <w:rsid w:val="008028BC"/>
    <w:rsid w:val="00802DAE"/>
    <w:rsid w:val="0080346F"/>
    <w:rsid w:val="00803A8B"/>
    <w:rsid w:val="00803CF3"/>
    <w:rsid w:val="00804215"/>
    <w:rsid w:val="008042E8"/>
    <w:rsid w:val="0080435B"/>
    <w:rsid w:val="0080438C"/>
    <w:rsid w:val="00804C3A"/>
    <w:rsid w:val="00804C6A"/>
    <w:rsid w:val="00804F3F"/>
    <w:rsid w:val="00805144"/>
    <w:rsid w:val="008051EF"/>
    <w:rsid w:val="00805535"/>
    <w:rsid w:val="00806D2A"/>
    <w:rsid w:val="00806EE6"/>
    <w:rsid w:val="00807227"/>
    <w:rsid w:val="008072BA"/>
    <w:rsid w:val="00807866"/>
    <w:rsid w:val="00807A59"/>
    <w:rsid w:val="00807C29"/>
    <w:rsid w:val="00807F16"/>
    <w:rsid w:val="0081059E"/>
    <w:rsid w:val="00810954"/>
    <w:rsid w:val="00810C90"/>
    <w:rsid w:val="00810CF4"/>
    <w:rsid w:val="00810F22"/>
    <w:rsid w:val="00811096"/>
    <w:rsid w:val="00811265"/>
    <w:rsid w:val="00811409"/>
    <w:rsid w:val="00811786"/>
    <w:rsid w:val="008118B3"/>
    <w:rsid w:val="008123AE"/>
    <w:rsid w:val="00812421"/>
    <w:rsid w:val="00812D2C"/>
    <w:rsid w:val="00812D6C"/>
    <w:rsid w:val="00812E5D"/>
    <w:rsid w:val="008132F5"/>
    <w:rsid w:val="008136CA"/>
    <w:rsid w:val="00814B82"/>
    <w:rsid w:val="00814DF3"/>
    <w:rsid w:val="00814DF6"/>
    <w:rsid w:val="00814F83"/>
    <w:rsid w:val="008157C1"/>
    <w:rsid w:val="00815AF4"/>
    <w:rsid w:val="008162A9"/>
    <w:rsid w:val="00816711"/>
    <w:rsid w:val="008171E3"/>
    <w:rsid w:val="00817C28"/>
    <w:rsid w:val="008209F5"/>
    <w:rsid w:val="00820B98"/>
    <w:rsid w:val="00820BB1"/>
    <w:rsid w:val="008214FB"/>
    <w:rsid w:val="00821A68"/>
    <w:rsid w:val="00821CD1"/>
    <w:rsid w:val="00822268"/>
    <w:rsid w:val="00822B37"/>
    <w:rsid w:val="008235C5"/>
    <w:rsid w:val="008235FE"/>
    <w:rsid w:val="008239C4"/>
    <w:rsid w:val="00823B43"/>
    <w:rsid w:val="00823B68"/>
    <w:rsid w:val="008240B8"/>
    <w:rsid w:val="008246F1"/>
    <w:rsid w:val="00824B31"/>
    <w:rsid w:val="00824B3D"/>
    <w:rsid w:val="00824D29"/>
    <w:rsid w:val="00825055"/>
    <w:rsid w:val="0082530C"/>
    <w:rsid w:val="00825412"/>
    <w:rsid w:val="00825CE0"/>
    <w:rsid w:val="00825D80"/>
    <w:rsid w:val="00826277"/>
    <w:rsid w:val="0082665E"/>
    <w:rsid w:val="00826707"/>
    <w:rsid w:val="00826954"/>
    <w:rsid w:val="00826A8B"/>
    <w:rsid w:val="00826DC8"/>
    <w:rsid w:val="0082746F"/>
    <w:rsid w:val="00827996"/>
    <w:rsid w:val="0083097A"/>
    <w:rsid w:val="00831023"/>
    <w:rsid w:val="00831AD7"/>
    <w:rsid w:val="00831F2F"/>
    <w:rsid w:val="0083312D"/>
    <w:rsid w:val="00833618"/>
    <w:rsid w:val="00833944"/>
    <w:rsid w:val="00833EA4"/>
    <w:rsid w:val="00833F91"/>
    <w:rsid w:val="008342BA"/>
    <w:rsid w:val="00834322"/>
    <w:rsid w:val="00834643"/>
    <w:rsid w:val="008349FE"/>
    <w:rsid w:val="00834AEC"/>
    <w:rsid w:val="00834D95"/>
    <w:rsid w:val="00834ED5"/>
    <w:rsid w:val="00834F7E"/>
    <w:rsid w:val="0083510D"/>
    <w:rsid w:val="00835476"/>
    <w:rsid w:val="00835857"/>
    <w:rsid w:val="00835984"/>
    <w:rsid w:val="00835EE5"/>
    <w:rsid w:val="008360DF"/>
    <w:rsid w:val="008362BE"/>
    <w:rsid w:val="008362C7"/>
    <w:rsid w:val="00836323"/>
    <w:rsid w:val="0083637D"/>
    <w:rsid w:val="0083678B"/>
    <w:rsid w:val="00836A62"/>
    <w:rsid w:val="00836DBB"/>
    <w:rsid w:val="0083739D"/>
    <w:rsid w:val="00837963"/>
    <w:rsid w:val="00837DF6"/>
    <w:rsid w:val="00837E81"/>
    <w:rsid w:val="00837F8A"/>
    <w:rsid w:val="0084001F"/>
    <w:rsid w:val="00840149"/>
    <w:rsid w:val="0084065F"/>
    <w:rsid w:val="008406EC"/>
    <w:rsid w:val="00841044"/>
    <w:rsid w:val="00841098"/>
    <w:rsid w:val="00841585"/>
    <w:rsid w:val="00841CA6"/>
    <w:rsid w:val="0084250E"/>
    <w:rsid w:val="008433B7"/>
    <w:rsid w:val="0084377B"/>
    <w:rsid w:val="00843791"/>
    <w:rsid w:val="00843795"/>
    <w:rsid w:val="00843C70"/>
    <w:rsid w:val="00844064"/>
    <w:rsid w:val="00844329"/>
    <w:rsid w:val="0084482D"/>
    <w:rsid w:val="00844CD4"/>
    <w:rsid w:val="00844DA3"/>
    <w:rsid w:val="008452A0"/>
    <w:rsid w:val="0084549B"/>
    <w:rsid w:val="008457FE"/>
    <w:rsid w:val="00846B83"/>
    <w:rsid w:val="00846E95"/>
    <w:rsid w:val="00847376"/>
    <w:rsid w:val="0084784F"/>
    <w:rsid w:val="00847927"/>
    <w:rsid w:val="0084798C"/>
    <w:rsid w:val="008479B6"/>
    <w:rsid w:val="008500A5"/>
    <w:rsid w:val="00850194"/>
    <w:rsid w:val="00850411"/>
    <w:rsid w:val="00850536"/>
    <w:rsid w:val="00850B1E"/>
    <w:rsid w:val="00850B8D"/>
    <w:rsid w:val="00851242"/>
    <w:rsid w:val="008514CE"/>
    <w:rsid w:val="00851764"/>
    <w:rsid w:val="008517D2"/>
    <w:rsid w:val="00851B68"/>
    <w:rsid w:val="00851E90"/>
    <w:rsid w:val="008520D1"/>
    <w:rsid w:val="0085212C"/>
    <w:rsid w:val="00852381"/>
    <w:rsid w:val="008524F3"/>
    <w:rsid w:val="00852698"/>
    <w:rsid w:val="00852746"/>
    <w:rsid w:val="008528D9"/>
    <w:rsid w:val="00852E73"/>
    <w:rsid w:val="008531E0"/>
    <w:rsid w:val="00853533"/>
    <w:rsid w:val="008535EA"/>
    <w:rsid w:val="00853849"/>
    <w:rsid w:val="00853CFC"/>
    <w:rsid w:val="008545AE"/>
    <w:rsid w:val="00854825"/>
    <w:rsid w:val="00854954"/>
    <w:rsid w:val="00854981"/>
    <w:rsid w:val="00855536"/>
    <w:rsid w:val="00855CBC"/>
    <w:rsid w:val="00855CE8"/>
    <w:rsid w:val="008561D5"/>
    <w:rsid w:val="008569A4"/>
    <w:rsid w:val="00856A0E"/>
    <w:rsid w:val="00856F27"/>
    <w:rsid w:val="00857EBA"/>
    <w:rsid w:val="00857FA6"/>
    <w:rsid w:val="0086025E"/>
    <w:rsid w:val="00860362"/>
    <w:rsid w:val="008604DB"/>
    <w:rsid w:val="0086078F"/>
    <w:rsid w:val="00860B73"/>
    <w:rsid w:val="00860BD3"/>
    <w:rsid w:val="008611C3"/>
    <w:rsid w:val="0086126A"/>
    <w:rsid w:val="008614FE"/>
    <w:rsid w:val="0086158E"/>
    <w:rsid w:val="00861E54"/>
    <w:rsid w:val="00862566"/>
    <w:rsid w:val="00862B01"/>
    <w:rsid w:val="00862CBF"/>
    <w:rsid w:val="008632FA"/>
    <w:rsid w:val="0086359E"/>
    <w:rsid w:val="00863B77"/>
    <w:rsid w:val="00863C19"/>
    <w:rsid w:val="00863D9B"/>
    <w:rsid w:val="00863DA8"/>
    <w:rsid w:val="00864A60"/>
    <w:rsid w:val="0086513B"/>
    <w:rsid w:val="008656A7"/>
    <w:rsid w:val="00865CB1"/>
    <w:rsid w:val="00865E89"/>
    <w:rsid w:val="00865FC8"/>
    <w:rsid w:val="0086633E"/>
    <w:rsid w:val="00866D2A"/>
    <w:rsid w:val="00866DB9"/>
    <w:rsid w:val="00867CBE"/>
    <w:rsid w:val="0087055D"/>
    <w:rsid w:val="00870C55"/>
    <w:rsid w:val="00870E71"/>
    <w:rsid w:val="0087102B"/>
    <w:rsid w:val="00871373"/>
    <w:rsid w:val="00871578"/>
    <w:rsid w:val="008717E9"/>
    <w:rsid w:val="00871CAD"/>
    <w:rsid w:val="00871D67"/>
    <w:rsid w:val="00871DF0"/>
    <w:rsid w:val="00872019"/>
    <w:rsid w:val="008728DC"/>
    <w:rsid w:val="00872D08"/>
    <w:rsid w:val="00872D63"/>
    <w:rsid w:val="00873297"/>
    <w:rsid w:val="008732EC"/>
    <w:rsid w:val="008744E7"/>
    <w:rsid w:val="00874584"/>
    <w:rsid w:val="008745BE"/>
    <w:rsid w:val="008750FF"/>
    <w:rsid w:val="00875B97"/>
    <w:rsid w:val="00875D04"/>
    <w:rsid w:val="008764AC"/>
    <w:rsid w:val="00877503"/>
    <w:rsid w:val="0087768B"/>
    <w:rsid w:val="00877B21"/>
    <w:rsid w:val="00877DA9"/>
    <w:rsid w:val="008800EA"/>
    <w:rsid w:val="00880F70"/>
    <w:rsid w:val="0088129A"/>
    <w:rsid w:val="00881389"/>
    <w:rsid w:val="008816BF"/>
    <w:rsid w:val="00881B97"/>
    <w:rsid w:val="00881CC3"/>
    <w:rsid w:val="00881F66"/>
    <w:rsid w:val="008822BE"/>
    <w:rsid w:val="0088236E"/>
    <w:rsid w:val="008828C6"/>
    <w:rsid w:val="00882F20"/>
    <w:rsid w:val="00882FE0"/>
    <w:rsid w:val="00883210"/>
    <w:rsid w:val="008835EC"/>
    <w:rsid w:val="008838B1"/>
    <w:rsid w:val="00883A92"/>
    <w:rsid w:val="008855DA"/>
    <w:rsid w:val="0088588E"/>
    <w:rsid w:val="00885E0F"/>
    <w:rsid w:val="00885FD2"/>
    <w:rsid w:val="00886A61"/>
    <w:rsid w:val="00887190"/>
    <w:rsid w:val="00887268"/>
    <w:rsid w:val="00887444"/>
    <w:rsid w:val="00887648"/>
    <w:rsid w:val="008879AF"/>
    <w:rsid w:val="00887AB1"/>
    <w:rsid w:val="00890370"/>
    <w:rsid w:val="00890CBD"/>
    <w:rsid w:val="00890CED"/>
    <w:rsid w:val="00890DDC"/>
    <w:rsid w:val="00890F4F"/>
    <w:rsid w:val="00891D09"/>
    <w:rsid w:val="00891EA0"/>
    <w:rsid w:val="008924BD"/>
    <w:rsid w:val="00892542"/>
    <w:rsid w:val="008925EF"/>
    <w:rsid w:val="00892789"/>
    <w:rsid w:val="008927A3"/>
    <w:rsid w:val="00892B70"/>
    <w:rsid w:val="00892C18"/>
    <w:rsid w:val="008930D8"/>
    <w:rsid w:val="00893550"/>
    <w:rsid w:val="0089370D"/>
    <w:rsid w:val="00893986"/>
    <w:rsid w:val="00893FBB"/>
    <w:rsid w:val="00894067"/>
    <w:rsid w:val="0089436F"/>
    <w:rsid w:val="00894664"/>
    <w:rsid w:val="00894881"/>
    <w:rsid w:val="00894CFC"/>
    <w:rsid w:val="00894E20"/>
    <w:rsid w:val="008952C3"/>
    <w:rsid w:val="0089582D"/>
    <w:rsid w:val="008961CA"/>
    <w:rsid w:val="00896387"/>
    <w:rsid w:val="008964D0"/>
    <w:rsid w:val="0089664B"/>
    <w:rsid w:val="00896FAC"/>
    <w:rsid w:val="008971C3"/>
    <w:rsid w:val="008972C5"/>
    <w:rsid w:val="00897BB3"/>
    <w:rsid w:val="00897C5C"/>
    <w:rsid w:val="00897D99"/>
    <w:rsid w:val="008A07B8"/>
    <w:rsid w:val="008A0CE2"/>
    <w:rsid w:val="008A0D11"/>
    <w:rsid w:val="008A0F42"/>
    <w:rsid w:val="008A11F1"/>
    <w:rsid w:val="008A1900"/>
    <w:rsid w:val="008A1BE7"/>
    <w:rsid w:val="008A2134"/>
    <w:rsid w:val="008A2622"/>
    <w:rsid w:val="008A293E"/>
    <w:rsid w:val="008A2AF2"/>
    <w:rsid w:val="008A2BDD"/>
    <w:rsid w:val="008A302C"/>
    <w:rsid w:val="008A3750"/>
    <w:rsid w:val="008A39E4"/>
    <w:rsid w:val="008A3F21"/>
    <w:rsid w:val="008A4099"/>
    <w:rsid w:val="008A42F3"/>
    <w:rsid w:val="008A42F8"/>
    <w:rsid w:val="008A450E"/>
    <w:rsid w:val="008A4974"/>
    <w:rsid w:val="008A4A7B"/>
    <w:rsid w:val="008A5325"/>
    <w:rsid w:val="008A549C"/>
    <w:rsid w:val="008A58F8"/>
    <w:rsid w:val="008A5C1C"/>
    <w:rsid w:val="008A5CE0"/>
    <w:rsid w:val="008A5D49"/>
    <w:rsid w:val="008A634D"/>
    <w:rsid w:val="008A641A"/>
    <w:rsid w:val="008A65A4"/>
    <w:rsid w:val="008A6793"/>
    <w:rsid w:val="008A67BA"/>
    <w:rsid w:val="008A686D"/>
    <w:rsid w:val="008A6F56"/>
    <w:rsid w:val="008A711D"/>
    <w:rsid w:val="008A75B9"/>
    <w:rsid w:val="008A75F4"/>
    <w:rsid w:val="008A781D"/>
    <w:rsid w:val="008A7847"/>
    <w:rsid w:val="008A7918"/>
    <w:rsid w:val="008A7B32"/>
    <w:rsid w:val="008A7E7A"/>
    <w:rsid w:val="008B0428"/>
    <w:rsid w:val="008B08D7"/>
    <w:rsid w:val="008B0A96"/>
    <w:rsid w:val="008B0E4D"/>
    <w:rsid w:val="008B1080"/>
    <w:rsid w:val="008B16E8"/>
    <w:rsid w:val="008B243A"/>
    <w:rsid w:val="008B257C"/>
    <w:rsid w:val="008B30CD"/>
    <w:rsid w:val="008B3653"/>
    <w:rsid w:val="008B39D5"/>
    <w:rsid w:val="008B427A"/>
    <w:rsid w:val="008B4663"/>
    <w:rsid w:val="008B4C28"/>
    <w:rsid w:val="008B4CFC"/>
    <w:rsid w:val="008B4F70"/>
    <w:rsid w:val="008B5358"/>
    <w:rsid w:val="008B56F0"/>
    <w:rsid w:val="008B5879"/>
    <w:rsid w:val="008B59CD"/>
    <w:rsid w:val="008B5C65"/>
    <w:rsid w:val="008B5D46"/>
    <w:rsid w:val="008B6166"/>
    <w:rsid w:val="008B68CF"/>
    <w:rsid w:val="008B7401"/>
    <w:rsid w:val="008C080B"/>
    <w:rsid w:val="008C0DD4"/>
    <w:rsid w:val="008C1191"/>
    <w:rsid w:val="008C1627"/>
    <w:rsid w:val="008C1758"/>
    <w:rsid w:val="008C1792"/>
    <w:rsid w:val="008C1C32"/>
    <w:rsid w:val="008C2021"/>
    <w:rsid w:val="008C2CD1"/>
    <w:rsid w:val="008C30A4"/>
    <w:rsid w:val="008C3B4F"/>
    <w:rsid w:val="008C3E2C"/>
    <w:rsid w:val="008C4271"/>
    <w:rsid w:val="008C447A"/>
    <w:rsid w:val="008C4BA6"/>
    <w:rsid w:val="008C4D99"/>
    <w:rsid w:val="008C51E6"/>
    <w:rsid w:val="008C5B9A"/>
    <w:rsid w:val="008C5C3D"/>
    <w:rsid w:val="008C5DE5"/>
    <w:rsid w:val="008C6145"/>
    <w:rsid w:val="008C630E"/>
    <w:rsid w:val="008C74CF"/>
    <w:rsid w:val="008C77D9"/>
    <w:rsid w:val="008C7800"/>
    <w:rsid w:val="008C79F7"/>
    <w:rsid w:val="008C7F76"/>
    <w:rsid w:val="008D0591"/>
    <w:rsid w:val="008D1172"/>
    <w:rsid w:val="008D12CB"/>
    <w:rsid w:val="008D1A3E"/>
    <w:rsid w:val="008D1A81"/>
    <w:rsid w:val="008D1A8F"/>
    <w:rsid w:val="008D1C75"/>
    <w:rsid w:val="008D1DB0"/>
    <w:rsid w:val="008D1FE8"/>
    <w:rsid w:val="008D2B76"/>
    <w:rsid w:val="008D2C71"/>
    <w:rsid w:val="008D2D1D"/>
    <w:rsid w:val="008D311E"/>
    <w:rsid w:val="008D33D9"/>
    <w:rsid w:val="008D34AE"/>
    <w:rsid w:val="008D414D"/>
    <w:rsid w:val="008D42C1"/>
    <w:rsid w:val="008D4324"/>
    <w:rsid w:val="008D45D2"/>
    <w:rsid w:val="008D4806"/>
    <w:rsid w:val="008D59DB"/>
    <w:rsid w:val="008D61F1"/>
    <w:rsid w:val="008D61F2"/>
    <w:rsid w:val="008D6307"/>
    <w:rsid w:val="008D6C4B"/>
    <w:rsid w:val="008D6E6A"/>
    <w:rsid w:val="008D7122"/>
    <w:rsid w:val="008D7127"/>
    <w:rsid w:val="008D77DD"/>
    <w:rsid w:val="008D7A27"/>
    <w:rsid w:val="008E0359"/>
    <w:rsid w:val="008E0998"/>
    <w:rsid w:val="008E0DDE"/>
    <w:rsid w:val="008E121A"/>
    <w:rsid w:val="008E1405"/>
    <w:rsid w:val="008E1AFA"/>
    <w:rsid w:val="008E214E"/>
    <w:rsid w:val="008E2838"/>
    <w:rsid w:val="008E2EAB"/>
    <w:rsid w:val="008E308B"/>
    <w:rsid w:val="008E3422"/>
    <w:rsid w:val="008E3819"/>
    <w:rsid w:val="008E3C60"/>
    <w:rsid w:val="008E3D0F"/>
    <w:rsid w:val="008E3E83"/>
    <w:rsid w:val="008E41FF"/>
    <w:rsid w:val="008E432A"/>
    <w:rsid w:val="008E48A0"/>
    <w:rsid w:val="008E4B3A"/>
    <w:rsid w:val="008E4BE0"/>
    <w:rsid w:val="008E50BD"/>
    <w:rsid w:val="008E5133"/>
    <w:rsid w:val="008E5542"/>
    <w:rsid w:val="008E556B"/>
    <w:rsid w:val="008E5788"/>
    <w:rsid w:val="008E5BEB"/>
    <w:rsid w:val="008E618E"/>
    <w:rsid w:val="008E6765"/>
    <w:rsid w:val="008E6B9A"/>
    <w:rsid w:val="008E6C95"/>
    <w:rsid w:val="008F006F"/>
    <w:rsid w:val="008F034A"/>
    <w:rsid w:val="008F03CD"/>
    <w:rsid w:val="008F0A9D"/>
    <w:rsid w:val="008F0B3F"/>
    <w:rsid w:val="008F0D69"/>
    <w:rsid w:val="008F0DC4"/>
    <w:rsid w:val="008F0DCD"/>
    <w:rsid w:val="008F0F72"/>
    <w:rsid w:val="008F1356"/>
    <w:rsid w:val="008F1BEA"/>
    <w:rsid w:val="008F25CD"/>
    <w:rsid w:val="008F2782"/>
    <w:rsid w:val="008F2C5A"/>
    <w:rsid w:val="008F3198"/>
    <w:rsid w:val="008F3563"/>
    <w:rsid w:val="008F35B4"/>
    <w:rsid w:val="008F388E"/>
    <w:rsid w:val="008F39AE"/>
    <w:rsid w:val="008F3D36"/>
    <w:rsid w:val="008F4234"/>
    <w:rsid w:val="008F47C7"/>
    <w:rsid w:val="008F4ECE"/>
    <w:rsid w:val="008F55A5"/>
    <w:rsid w:val="008F5B3E"/>
    <w:rsid w:val="008F63F7"/>
    <w:rsid w:val="008F66EB"/>
    <w:rsid w:val="008F694D"/>
    <w:rsid w:val="008F7187"/>
    <w:rsid w:val="008F722A"/>
    <w:rsid w:val="008F75A9"/>
    <w:rsid w:val="008F75D8"/>
    <w:rsid w:val="008F7701"/>
    <w:rsid w:val="008F77E4"/>
    <w:rsid w:val="008F791B"/>
    <w:rsid w:val="008F7DB1"/>
    <w:rsid w:val="008F7F26"/>
    <w:rsid w:val="00900326"/>
    <w:rsid w:val="009008BF"/>
    <w:rsid w:val="00900A35"/>
    <w:rsid w:val="00900B2B"/>
    <w:rsid w:val="00901124"/>
    <w:rsid w:val="0090154D"/>
    <w:rsid w:val="00901E7B"/>
    <w:rsid w:val="00902057"/>
    <w:rsid w:val="00902971"/>
    <w:rsid w:val="00902ECE"/>
    <w:rsid w:val="009034B5"/>
    <w:rsid w:val="009039C1"/>
    <w:rsid w:val="00903BC2"/>
    <w:rsid w:val="009040AF"/>
    <w:rsid w:val="00904851"/>
    <w:rsid w:val="00904CC7"/>
    <w:rsid w:val="00904F06"/>
    <w:rsid w:val="00905038"/>
    <w:rsid w:val="009053A5"/>
    <w:rsid w:val="009055E8"/>
    <w:rsid w:val="00905758"/>
    <w:rsid w:val="00905D06"/>
    <w:rsid w:val="00906120"/>
    <w:rsid w:val="00906BE7"/>
    <w:rsid w:val="00906C65"/>
    <w:rsid w:val="00906EE6"/>
    <w:rsid w:val="009072B7"/>
    <w:rsid w:val="009076C1"/>
    <w:rsid w:val="00907B2D"/>
    <w:rsid w:val="00907EE0"/>
    <w:rsid w:val="0090B0C2"/>
    <w:rsid w:val="00910349"/>
    <w:rsid w:val="00910516"/>
    <w:rsid w:val="00910BE2"/>
    <w:rsid w:val="00910E57"/>
    <w:rsid w:val="00910EF1"/>
    <w:rsid w:val="0091112C"/>
    <w:rsid w:val="009113A1"/>
    <w:rsid w:val="009121E0"/>
    <w:rsid w:val="0091268B"/>
    <w:rsid w:val="00912923"/>
    <w:rsid w:val="0091293E"/>
    <w:rsid w:val="00912AE2"/>
    <w:rsid w:val="00912DA1"/>
    <w:rsid w:val="00912E64"/>
    <w:rsid w:val="0091318A"/>
    <w:rsid w:val="009138FD"/>
    <w:rsid w:val="00913914"/>
    <w:rsid w:val="00914019"/>
    <w:rsid w:val="00914907"/>
    <w:rsid w:val="00914A7A"/>
    <w:rsid w:val="00914E7E"/>
    <w:rsid w:val="0091559E"/>
    <w:rsid w:val="00915606"/>
    <w:rsid w:val="00915BB3"/>
    <w:rsid w:val="00915DC1"/>
    <w:rsid w:val="00915E47"/>
    <w:rsid w:val="00915FC3"/>
    <w:rsid w:val="0091619F"/>
    <w:rsid w:val="009164D0"/>
    <w:rsid w:val="00916619"/>
    <w:rsid w:val="00916748"/>
    <w:rsid w:val="0091680F"/>
    <w:rsid w:val="0091682A"/>
    <w:rsid w:val="00916BB5"/>
    <w:rsid w:val="00916D14"/>
    <w:rsid w:val="00917009"/>
    <w:rsid w:val="0091715B"/>
    <w:rsid w:val="009173F4"/>
    <w:rsid w:val="00917419"/>
    <w:rsid w:val="0091753D"/>
    <w:rsid w:val="00917921"/>
    <w:rsid w:val="00917970"/>
    <w:rsid w:val="00917B0C"/>
    <w:rsid w:val="00917C01"/>
    <w:rsid w:val="00917D82"/>
    <w:rsid w:val="00917EE7"/>
    <w:rsid w:val="00917FEB"/>
    <w:rsid w:val="00920244"/>
    <w:rsid w:val="009207D7"/>
    <w:rsid w:val="00920898"/>
    <w:rsid w:val="00921084"/>
    <w:rsid w:val="00921406"/>
    <w:rsid w:val="0092142E"/>
    <w:rsid w:val="00921851"/>
    <w:rsid w:val="00921E8B"/>
    <w:rsid w:val="00922147"/>
    <w:rsid w:val="009225AD"/>
    <w:rsid w:val="00922B59"/>
    <w:rsid w:val="00922B82"/>
    <w:rsid w:val="00922BB7"/>
    <w:rsid w:val="00922BF0"/>
    <w:rsid w:val="00922D2A"/>
    <w:rsid w:val="00923241"/>
    <w:rsid w:val="009233E6"/>
    <w:rsid w:val="00923520"/>
    <w:rsid w:val="00923A16"/>
    <w:rsid w:val="00923CAD"/>
    <w:rsid w:val="00923E54"/>
    <w:rsid w:val="0092433F"/>
    <w:rsid w:val="009246C0"/>
    <w:rsid w:val="009246C8"/>
    <w:rsid w:val="00924D38"/>
    <w:rsid w:val="00924DE9"/>
    <w:rsid w:val="00924F2A"/>
    <w:rsid w:val="009254E9"/>
    <w:rsid w:val="009260E1"/>
    <w:rsid w:val="0092645E"/>
    <w:rsid w:val="009267D9"/>
    <w:rsid w:val="00926D65"/>
    <w:rsid w:val="00926F44"/>
    <w:rsid w:val="00926FC5"/>
    <w:rsid w:val="0092735E"/>
    <w:rsid w:val="009279C3"/>
    <w:rsid w:val="00930D8B"/>
    <w:rsid w:val="00930E83"/>
    <w:rsid w:val="009311D7"/>
    <w:rsid w:val="00931556"/>
    <w:rsid w:val="009317D9"/>
    <w:rsid w:val="00931E5C"/>
    <w:rsid w:val="009321D7"/>
    <w:rsid w:val="0093261F"/>
    <w:rsid w:val="00932996"/>
    <w:rsid w:val="00932AEB"/>
    <w:rsid w:val="0093304A"/>
    <w:rsid w:val="009332E1"/>
    <w:rsid w:val="0093343F"/>
    <w:rsid w:val="009338DD"/>
    <w:rsid w:val="00933ADF"/>
    <w:rsid w:val="00933E3D"/>
    <w:rsid w:val="00933F50"/>
    <w:rsid w:val="0093461D"/>
    <w:rsid w:val="00934A33"/>
    <w:rsid w:val="009350D5"/>
    <w:rsid w:val="0093528C"/>
    <w:rsid w:val="00935824"/>
    <w:rsid w:val="00935BB4"/>
    <w:rsid w:val="00935E61"/>
    <w:rsid w:val="00935FD7"/>
    <w:rsid w:val="00936487"/>
    <w:rsid w:val="00936902"/>
    <w:rsid w:val="00937041"/>
    <w:rsid w:val="009370CE"/>
    <w:rsid w:val="009373A9"/>
    <w:rsid w:val="00937C74"/>
    <w:rsid w:val="00937CD0"/>
    <w:rsid w:val="00937DEA"/>
    <w:rsid w:val="00937E4A"/>
    <w:rsid w:val="009404F8"/>
    <w:rsid w:val="0094105D"/>
    <w:rsid w:val="009413B7"/>
    <w:rsid w:val="009416A1"/>
    <w:rsid w:val="00941E22"/>
    <w:rsid w:val="0094206F"/>
    <w:rsid w:val="009421AC"/>
    <w:rsid w:val="009421D5"/>
    <w:rsid w:val="00942347"/>
    <w:rsid w:val="00942813"/>
    <w:rsid w:val="00942B1E"/>
    <w:rsid w:val="00942C01"/>
    <w:rsid w:val="00942E34"/>
    <w:rsid w:val="00943281"/>
    <w:rsid w:val="00943474"/>
    <w:rsid w:val="00943EE8"/>
    <w:rsid w:val="009444D5"/>
    <w:rsid w:val="0094487C"/>
    <w:rsid w:val="0094492F"/>
    <w:rsid w:val="00944964"/>
    <w:rsid w:val="00944B5F"/>
    <w:rsid w:val="00944B6F"/>
    <w:rsid w:val="00944BF0"/>
    <w:rsid w:val="0094532D"/>
    <w:rsid w:val="0094558F"/>
    <w:rsid w:val="00945833"/>
    <w:rsid w:val="00945A42"/>
    <w:rsid w:val="00945B31"/>
    <w:rsid w:val="0094602E"/>
    <w:rsid w:val="00946112"/>
    <w:rsid w:val="009469AF"/>
    <w:rsid w:val="009469F6"/>
    <w:rsid w:val="00946E20"/>
    <w:rsid w:val="009474BC"/>
    <w:rsid w:val="009476AA"/>
    <w:rsid w:val="0094F8BF"/>
    <w:rsid w:val="0095025E"/>
    <w:rsid w:val="00950BDC"/>
    <w:rsid w:val="00950C9F"/>
    <w:rsid w:val="0095133C"/>
    <w:rsid w:val="009513D7"/>
    <w:rsid w:val="00951893"/>
    <w:rsid w:val="00951D58"/>
    <w:rsid w:val="00951DAD"/>
    <w:rsid w:val="00951F3B"/>
    <w:rsid w:val="0095230D"/>
    <w:rsid w:val="009523C9"/>
    <w:rsid w:val="009525F4"/>
    <w:rsid w:val="00952697"/>
    <w:rsid w:val="00952D87"/>
    <w:rsid w:val="009533A8"/>
    <w:rsid w:val="00953448"/>
    <w:rsid w:val="00953627"/>
    <w:rsid w:val="0095365B"/>
    <w:rsid w:val="009536A4"/>
    <w:rsid w:val="009539FC"/>
    <w:rsid w:val="00953A83"/>
    <w:rsid w:val="0095412C"/>
    <w:rsid w:val="0095445A"/>
    <w:rsid w:val="009547C8"/>
    <w:rsid w:val="009548A4"/>
    <w:rsid w:val="00954F3D"/>
    <w:rsid w:val="00955311"/>
    <w:rsid w:val="0095540A"/>
    <w:rsid w:val="0095545B"/>
    <w:rsid w:val="00955B27"/>
    <w:rsid w:val="00956018"/>
    <w:rsid w:val="0095605F"/>
    <w:rsid w:val="009561FE"/>
    <w:rsid w:val="00956C26"/>
    <w:rsid w:val="009570C5"/>
    <w:rsid w:val="00957303"/>
    <w:rsid w:val="00957447"/>
    <w:rsid w:val="0095767D"/>
    <w:rsid w:val="00957747"/>
    <w:rsid w:val="00957862"/>
    <w:rsid w:val="009579B7"/>
    <w:rsid w:val="00957D7B"/>
    <w:rsid w:val="00957EA1"/>
    <w:rsid w:val="00960160"/>
    <w:rsid w:val="0096025B"/>
    <w:rsid w:val="00960486"/>
    <w:rsid w:val="00960A46"/>
    <w:rsid w:val="00960BC9"/>
    <w:rsid w:val="00960C4A"/>
    <w:rsid w:val="00960E01"/>
    <w:rsid w:val="00961622"/>
    <w:rsid w:val="0096168C"/>
    <w:rsid w:val="00961835"/>
    <w:rsid w:val="00961E1A"/>
    <w:rsid w:val="00961F19"/>
    <w:rsid w:val="00962082"/>
    <w:rsid w:val="00962492"/>
    <w:rsid w:val="009625CC"/>
    <w:rsid w:val="00962624"/>
    <w:rsid w:val="0096298A"/>
    <w:rsid w:val="00962B9D"/>
    <w:rsid w:val="00962DB8"/>
    <w:rsid w:val="00962E9E"/>
    <w:rsid w:val="009632B1"/>
    <w:rsid w:val="00963356"/>
    <w:rsid w:val="009635F3"/>
    <w:rsid w:val="009637F0"/>
    <w:rsid w:val="00963814"/>
    <w:rsid w:val="00963DEB"/>
    <w:rsid w:val="00963FD1"/>
    <w:rsid w:val="009648B3"/>
    <w:rsid w:val="00964C69"/>
    <w:rsid w:val="00964EED"/>
    <w:rsid w:val="00965252"/>
    <w:rsid w:val="009654F3"/>
    <w:rsid w:val="009656EF"/>
    <w:rsid w:val="00965BDD"/>
    <w:rsid w:val="00965CE3"/>
    <w:rsid w:val="00966AA8"/>
    <w:rsid w:val="00966BB2"/>
    <w:rsid w:val="00966BEF"/>
    <w:rsid w:val="00966D4F"/>
    <w:rsid w:val="00966DCB"/>
    <w:rsid w:val="00967636"/>
    <w:rsid w:val="009678D0"/>
    <w:rsid w:val="00967D90"/>
    <w:rsid w:val="009703D4"/>
    <w:rsid w:val="0097164C"/>
    <w:rsid w:val="00971878"/>
    <w:rsid w:val="00972504"/>
    <w:rsid w:val="00972BC3"/>
    <w:rsid w:val="00973550"/>
    <w:rsid w:val="00973E63"/>
    <w:rsid w:val="009744BD"/>
    <w:rsid w:val="009744E8"/>
    <w:rsid w:val="009745FD"/>
    <w:rsid w:val="009747AF"/>
    <w:rsid w:val="00974A0C"/>
    <w:rsid w:val="0097578E"/>
    <w:rsid w:val="009757B2"/>
    <w:rsid w:val="00975C7B"/>
    <w:rsid w:val="00976059"/>
    <w:rsid w:val="0097638E"/>
    <w:rsid w:val="00976522"/>
    <w:rsid w:val="00976735"/>
    <w:rsid w:val="009767FA"/>
    <w:rsid w:val="009768FC"/>
    <w:rsid w:val="00977791"/>
    <w:rsid w:val="00977D9C"/>
    <w:rsid w:val="00980065"/>
    <w:rsid w:val="00980510"/>
    <w:rsid w:val="0098091E"/>
    <w:rsid w:val="00980A9D"/>
    <w:rsid w:val="009815FF"/>
    <w:rsid w:val="0098196E"/>
    <w:rsid w:val="00982463"/>
    <w:rsid w:val="009829EE"/>
    <w:rsid w:val="00982A7F"/>
    <w:rsid w:val="00982E35"/>
    <w:rsid w:val="00983083"/>
    <w:rsid w:val="009832ED"/>
    <w:rsid w:val="00983986"/>
    <w:rsid w:val="00983A83"/>
    <w:rsid w:val="0098403A"/>
    <w:rsid w:val="009840E7"/>
    <w:rsid w:val="00984492"/>
    <w:rsid w:val="00984612"/>
    <w:rsid w:val="009849F4"/>
    <w:rsid w:val="00984A61"/>
    <w:rsid w:val="00984FD6"/>
    <w:rsid w:val="009854E7"/>
    <w:rsid w:val="009861B4"/>
    <w:rsid w:val="009864CF"/>
    <w:rsid w:val="00986863"/>
    <w:rsid w:val="00986ADD"/>
    <w:rsid w:val="009871F0"/>
    <w:rsid w:val="009879AB"/>
    <w:rsid w:val="00990284"/>
    <w:rsid w:val="009906EC"/>
    <w:rsid w:val="00990946"/>
    <w:rsid w:val="00990B4E"/>
    <w:rsid w:val="00990B81"/>
    <w:rsid w:val="00990BD0"/>
    <w:rsid w:val="0099143B"/>
    <w:rsid w:val="00991718"/>
    <w:rsid w:val="0099171B"/>
    <w:rsid w:val="009926D0"/>
    <w:rsid w:val="00992927"/>
    <w:rsid w:val="00992932"/>
    <w:rsid w:val="00992A75"/>
    <w:rsid w:val="00993135"/>
    <w:rsid w:val="00993957"/>
    <w:rsid w:val="0099420A"/>
    <w:rsid w:val="009944BE"/>
    <w:rsid w:val="00994E56"/>
    <w:rsid w:val="00995498"/>
    <w:rsid w:val="009954E2"/>
    <w:rsid w:val="00995553"/>
    <w:rsid w:val="00995854"/>
    <w:rsid w:val="00995CF3"/>
    <w:rsid w:val="00996038"/>
    <w:rsid w:val="0099616A"/>
    <w:rsid w:val="00996A96"/>
    <w:rsid w:val="00996AB7"/>
    <w:rsid w:val="00996F0A"/>
    <w:rsid w:val="00996F7E"/>
    <w:rsid w:val="00996FE7"/>
    <w:rsid w:val="009972C8"/>
    <w:rsid w:val="00997592"/>
    <w:rsid w:val="009978C6"/>
    <w:rsid w:val="009A025F"/>
    <w:rsid w:val="009A0497"/>
    <w:rsid w:val="009A09B0"/>
    <w:rsid w:val="009A09BA"/>
    <w:rsid w:val="009A0AE0"/>
    <w:rsid w:val="009A15F6"/>
    <w:rsid w:val="009A17DD"/>
    <w:rsid w:val="009A196F"/>
    <w:rsid w:val="009A1B4A"/>
    <w:rsid w:val="009A1BDD"/>
    <w:rsid w:val="009A1F52"/>
    <w:rsid w:val="009A22E8"/>
    <w:rsid w:val="009A28FD"/>
    <w:rsid w:val="009A2BA8"/>
    <w:rsid w:val="009A2C0D"/>
    <w:rsid w:val="009A36D5"/>
    <w:rsid w:val="009A3A46"/>
    <w:rsid w:val="009A3A9C"/>
    <w:rsid w:val="009A3BAF"/>
    <w:rsid w:val="009A3D2B"/>
    <w:rsid w:val="009A4674"/>
    <w:rsid w:val="009A47DA"/>
    <w:rsid w:val="009A4EC8"/>
    <w:rsid w:val="009A5500"/>
    <w:rsid w:val="009A550E"/>
    <w:rsid w:val="009A5790"/>
    <w:rsid w:val="009A58C3"/>
    <w:rsid w:val="009A5A3F"/>
    <w:rsid w:val="009A5FE0"/>
    <w:rsid w:val="009A606E"/>
    <w:rsid w:val="009A6201"/>
    <w:rsid w:val="009A62B5"/>
    <w:rsid w:val="009A63D3"/>
    <w:rsid w:val="009A6C75"/>
    <w:rsid w:val="009A6C82"/>
    <w:rsid w:val="009A7032"/>
    <w:rsid w:val="009A7481"/>
    <w:rsid w:val="009A79DD"/>
    <w:rsid w:val="009A7B44"/>
    <w:rsid w:val="009A7C87"/>
    <w:rsid w:val="009A7D91"/>
    <w:rsid w:val="009A7E49"/>
    <w:rsid w:val="009B0148"/>
    <w:rsid w:val="009B022A"/>
    <w:rsid w:val="009B04E0"/>
    <w:rsid w:val="009B05DD"/>
    <w:rsid w:val="009B151C"/>
    <w:rsid w:val="009B1A24"/>
    <w:rsid w:val="009B1B5F"/>
    <w:rsid w:val="009B1C1B"/>
    <w:rsid w:val="009B1FC7"/>
    <w:rsid w:val="009B2710"/>
    <w:rsid w:val="009B2D84"/>
    <w:rsid w:val="009B31CE"/>
    <w:rsid w:val="009B34E7"/>
    <w:rsid w:val="009B35C6"/>
    <w:rsid w:val="009B3631"/>
    <w:rsid w:val="009B365C"/>
    <w:rsid w:val="009B3EB8"/>
    <w:rsid w:val="009B4A14"/>
    <w:rsid w:val="009B4FE6"/>
    <w:rsid w:val="009B52B2"/>
    <w:rsid w:val="009B58B8"/>
    <w:rsid w:val="009B5C45"/>
    <w:rsid w:val="009B664A"/>
    <w:rsid w:val="009B680B"/>
    <w:rsid w:val="009B6BE7"/>
    <w:rsid w:val="009B6DDC"/>
    <w:rsid w:val="009B71A4"/>
    <w:rsid w:val="009B72CD"/>
    <w:rsid w:val="009B7495"/>
    <w:rsid w:val="009B75A0"/>
    <w:rsid w:val="009B79CC"/>
    <w:rsid w:val="009C02ED"/>
    <w:rsid w:val="009C0620"/>
    <w:rsid w:val="009C068B"/>
    <w:rsid w:val="009C0739"/>
    <w:rsid w:val="009C0749"/>
    <w:rsid w:val="009C0BD4"/>
    <w:rsid w:val="009C0E74"/>
    <w:rsid w:val="009C0FE4"/>
    <w:rsid w:val="009C1394"/>
    <w:rsid w:val="009C1854"/>
    <w:rsid w:val="009C1953"/>
    <w:rsid w:val="009C1A50"/>
    <w:rsid w:val="009C213B"/>
    <w:rsid w:val="009C23FA"/>
    <w:rsid w:val="009C27A5"/>
    <w:rsid w:val="009C280A"/>
    <w:rsid w:val="009C2BB5"/>
    <w:rsid w:val="009C32B0"/>
    <w:rsid w:val="009C3BA6"/>
    <w:rsid w:val="009C475F"/>
    <w:rsid w:val="009C57E8"/>
    <w:rsid w:val="009C58A9"/>
    <w:rsid w:val="009C5DF0"/>
    <w:rsid w:val="009C5FA5"/>
    <w:rsid w:val="009C60AA"/>
    <w:rsid w:val="009C64A9"/>
    <w:rsid w:val="009C672C"/>
    <w:rsid w:val="009C677C"/>
    <w:rsid w:val="009C6E3D"/>
    <w:rsid w:val="009C6EEB"/>
    <w:rsid w:val="009C6F81"/>
    <w:rsid w:val="009C7098"/>
    <w:rsid w:val="009D0242"/>
    <w:rsid w:val="009D03C7"/>
    <w:rsid w:val="009D0929"/>
    <w:rsid w:val="009D097C"/>
    <w:rsid w:val="009D0BE4"/>
    <w:rsid w:val="009D0C78"/>
    <w:rsid w:val="009D0D5A"/>
    <w:rsid w:val="009D149B"/>
    <w:rsid w:val="009D14C1"/>
    <w:rsid w:val="009D1661"/>
    <w:rsid w:val="009D182D"/>
    <w:rsid w:val="009D1876"/>
    <w:rsid w:val="009D1948"/>
    <w:rsid w:val="009D1A6D"/>
    <w:rsid w:val="009D1F25"/>
    <w:rsid w:val="009D1FBB"/>
    <w:rsid w:val="009D2A32"/>
    <w:rsid w:val="009D2B56"/>
    <w:rsid w:val="009D3062"/>
    <w:rsid w:val="009D3435"/>
    <w:rsid w:val="009D34AE"/>
    <w:rsid w:val="009D34BA"/>
    <w:rsid w:val="009D3761"/>
    <w:rsid w:val="009D3CD0"/>
    <w:rsid w:val="009D3D2C"/>
    <w:rsid w:val="009D47E1"/>
    <w:rsid w:val="009D48AC"/>
    <w:rsid w:val="009D48DE"/>
    <w:rsid w:val="009D4C68"/>
    <w:rsid w:val="009D5024"/>
    <w:rsid w:val="009D50FD"/>
    <w:rsid w:val="009D5440"/>
    <w:rsid w:val="009D6D02"/>
    <w:rsid w:val="009D6FC9"/>
    <w:rsid w:val="009D78C9"/>
    <w:rsid w:val="009D7A73"/>
    <w:rsid w:val="009D7FE7"/>
    <w:rsid w:val="009E04CB"/>
    <w:rsid w:val="009E0508"/>
    <w:rsid w:val="009E07FE"/>
    <w:rsid w:val="009E09CB"/>
    <w:rsid w:val="009E0E1E"/>
    <w:rsid w:val="009E0F14"/>
    <w:rsid w:val="009E12C9"/>
    <w:rsid w:val="009E14AE"/>
    <w:rsid w:val="009E160B"/>
    <w:rsid w:val="009E1883"/>
    <w:rsid w:val="009E1A75"/>
    <w:rsid w:val="009E1BD0"/>
    <w:rsid w:val="009E2089"/>
    <w:rsid w:val="009E27FE"/>
    <w:rsid w:val="009E2ED0"/>
    <w:rsid w:val="009E3277"/>
    <w:rsid w:val="009E3AAC"/>
    <w:rsid w:val="009E3DFA"/>
    <w:rsid w:val="009E41F9"/>
    <w:rsid w:val="009E42B9"/>
    <w:rsid w:val="009E45E2"/>
    <w:rsid w:val="009E4951"/>
    <w:rsid w:val="009E4DE7"/>
    <w:rsid w:val="009E5310"/>
    <w:rsid w:val="009E562A"/>
    <w:rsid w:val="009E57CF"/>
    <w:rsid w:val="009E5D60"/>
    <w:rsid w:val="009E5F61"/>
    <w:rsid w:val="009E602A"/>
    <w:rsid w:val="009E638D"/>
    <w:rsid w:val="009E65F7"/>
    <w:rsid w:val="009E6606"/>
    <w:rsid w:val="009E667E"/>
    <w:rsid w:val="009E69D5"/>
    <w:rsid w:val="009E7003"/>
    <w:rsid w:val="009E709C"/>
    <w:rsid w:val="009E73AE"/>
    <w:rsid w:val="009E7661"/>
    <w:rsid w:val="009E786E"/>
    <w:rsid w:val="009EA0EC"/>
    <w:rsid w:val="009F03CA"/>
    <w:rsid w:val="009F054F"/>
    <w:rsid w:val="009F080E"/>
    <w:rsid w:val="009F125F"/>
    <w:rsid w:val="009F17D3"/>
    <w:rsid w:val="009F2550"/>
    <w:rsid w:val="009F25BA"/>
    <w:rsid w:val="009F25D2"/>
    <w:rsid w:val="009F276F"/>
    <w:rsid w:val="009F284E"/>
    <w:rsid w:val="009F2C91"/>
    <w:rsid w:val="009F2F5E"/>
    <w:rsid w:val="009F32EB"/>
    <w:rsid w:val="009F3453"/>
    <w:rsid w:val="009F35C2"/>
    <w:rsid w:val="009F37D6"/>
    <w:rsid w:val="009F3C93"/>
    <w:rsid w:val="009F3FC9"/>
    <w:rsid w:val="009F4C6A"/>
    <w:rsid w:val="009F4E02"/>
    <w:rsid w:val="009F555A"/>
    <w:rsid w:val="009F6BF8"/>
    <w:rsid w:val="009F7029"/>
    <w:rsid w:val="009F703F"/>
    <w:rsid w:val="009F75DB"/>
    <w:rsid w:val="009F764B"/>
    <w:rsid w:val="00A001F3"/>
    <w:rsid w:val="00A00472"/>
    <w:rsid w:val="00A0047D"/>
    <w:rsid w:val="00A005C1"/>
    <w:rsid w:val="00A00623"/>
    <w:rsid w:val="00A00B86"/>
    <w:rsid w:val="00A00DCC"/>
    <w:rsid w:val="00A01146"/>
    <w:rsid w:val="00A01151"/>
    <w:rsid w:val="00A0171C"/>
    <w:rsid w:val="00A0173D"/>
    <w:rsid w:val="00A01879"/>
    <w:rsid w:val="00A018A5"/>
    <w:rsid w:val="00A01B06"/>
    <w:rsid w:val="00A01BD1"/>
    <w:rsid w:val="00A01DBC"/>
    <w:rsid w:val="00A01F0B"/>
    <w:rsid w:val="00A01FC1"/>
    <w:rsid w:val="00A02011"/>
    <w:rsid w:val="00A02038"/>
    <w:rsid w:val="00A02125"/>
    <w:rsid w:val="00A0227F"/>
    <w:rsid w:val="00A023EB"/>
    <w:rsid w:val="00A024C4"/>
    <w:rsid w:val="00A024FE"/>
    <w:rsid w:val="00A0250C"/>
    <w:rsid w:val="00A027AA"/>
    <w:rsid w:val="00A027BC"/>
    <w:rsid w:val="00A02A05"/>
    <w:rsid w:val="00A030DC"/>
    <w:rsid w:val="00A041FE"/>
    <w:rsid w:val="00A0441B"/>
    <w:rsid w:val="00A04558"/>
    <w:rsid w:val="00A0487B"/>
    <w:rsid w:val="00A04923"/>
    <w:rsid w:val="00A05199"/>
    <w:rsid w:val="00A052AA"/>
    <w:rsid w:val="00A0581B"/>
    <w:rsid w:val="00A06184"/>
    <w:rsid w:val="00A0730A"/>
    <w:rsid w:val="00A0737D"/>
    <w:rsid w:val="00A0770D"/>
    <w:rsid w:val="00A07D5E"/>
    <w:rsid w:val="00A07E74"/>
    <w:rsid w:val="00A100F1"/>
    <w:rsid w:val="00A104B3"/>
    <w:rsid w:val="00A106A9"/>
    <w:rsid w:val="00A10B03"/>
    <w:rsid w:val="00A112CC"/>
    <w:rsid w:val="00A1147D"/>
    <w:rsid w:val="00A115D9"/>
    <w:rsid w:val="00A118C0"/>
    <w:rsid w:val="00A11A3F"/>
    <w:rsid w:val="00A11A81"/>
    <w:rsid w:val="00A11E94"/>
    <w:rsid w:val="00A1215B"/>
    <w:rsid w:val="00A12240"/>
    <w:rsid w:val="00A124E8"/>
    <w:rsid w:val="00A127FD"/>
    <w:rsid w:val="00A13369"/>
    <w:rsid w:val="00A1377D"/>
    <w:rsid w:val="00A13814"/>
    <w:rsid w:val="00A14333"/>
    <w:rsid w:val="00A14461"/>
    <w:rsid w:val="00A14A3E"/>
    <w:rsid w:val="00A14C38"/>
    <w:rsid w:val="00A159A7"/>
    <w:rsid w:val="00A15DCC"/>
    <w:rsid w:val="00A15E6D"/>
    <w:rsid w:val="00A162E3"/>
    <w:rsid w:val="00A168CA"/>
    <w:rsid w:val="00A17911"/>
    <w:rsid w:val="00A17ADD"/>
    <w:rsid w:val="00A17C86"/>
    <w:rsid w:val="00A209F8"/>
    <w:rsid w:val="00A20D83"/>
    <w:rsid w:val="00A21246"/>
    <w:rsid w:val="00A21A73"/>
    <w:rsid w:val="00A22000"/>
    <w:rsid w:val="00A2299D"/>
    <w:rsid w:val="00A229EE"/>
    <w:rsid w:val="00A22BA8"/>
    <w:rsid w:val="00A23177"/>
    <w:rsid w:val="00A235DF"/>
    <w:rsid w:val="00A2369B"/>
    <w:rsid w:val="00A23A1E"/>
    <w:rsid w:val="00A24077"/>
    <w:rsid w:val="00A244E2"/>
    <w:rsid w:val="00A24778"/>
    <w:rsid w:val="00A24A9E"/>
    <w:rsid w:val="00A24EA9"/>
    <w:rsid w:val="00A25051"/>
    <w:rsid w:val="00A252AD"/>
    <w:rsid w:val="00A255CF"/>
    <w:rsid w:val="00A25BC6"/>
    <w:rsid w:val="00A25BD3"/>
    <w:rsid w:val="00A25EDE"/>
    <w:rsid w:val="00A25FBC"/>
    <w:rsid w:val="00A261B0"/>
    <w:rsid w:val="00A26342"/>
    <w:rsid w:val="00A26580"/>
    <w:rsid w:val="00A26591"/>
    <w:rsid w:val="00A266A9"/>
    <w:rsid w:val="00A27041"/>
    <w:rsid w:val="00A27207"/>
    <w:rsid w:val="00A27EAF"/>
    <w:rsid w:val="00A301A1"/>
    <w:rsid w:val="00A307C9"/>
    <w:rsid w:val="00A3099B"/>
    <w:rsid w:val="00A30AFD"/>
    <w:rsid w:val="00A30B20"/>
    <w:rsid w:val="00A30E95"/>
    <w:rsid w:val="00A3177F"/>
    <w:rsid w:val="00A31A69"/>
    <w:rsid w:val="00A31AC4"/>
    <w:rsid w:val="00A31D5C"/>
    <w:rsid w:val="00A323CD"/>
    <w:rsid w:val="00A326D8"/>
    <w:rsid w:val="00A328C0"/>
    <w:rsid w:val="00A32A96"/>
    <w:rsid w:val="00A3363A"/>
    <w:rsid w:val="00A33827"/>
    <w:rsid w:val="00A33CE8"/>
    <w:rsid w:val="00A33EE2"/>
    <w:rsid w:val="00A35155"/>
    <w:rsid w:val="00A3536D"/>
    <w:rsid w:val="00A3547F"/>
    <w:rsid w:val="00A3561A"/>
    <w:rsid w:val="00A3568F"/>
    <w:rsid w:val="00A35734"/>
    <w:rsid w:val="00A3584D"/>
    <w:rsid w:val="00A358BA"/>
    <w:rsid w:val="00A368B6"/>
    <w:rsid w:val="00A369D0"/>
    <w:rsid w:val="00A36C2A"/>
    <w:rsid w:val="00A36D5E"/>
    <w:rsid w:val="00A36F97"/>
    <w:rsid w:val="00A371E3"/>
    <w:rsid w:val="00A37272"/>
    <w:rsid w:val="00A37425"/>
    <w:rsid w:val="00A376C3"/>
    <w:rsid w:val="00A376DC"/>
    <w:rsid w:val="00A378B6"/>
    <w:rsid w:val="00A37946"/>
    <w:rsid w:val="00A37AF9"/>
    <w:rsid w:val="00A405F5"/>
    <w:rsid w:val="00A40887"/>
    <w:rsid w:val="00A40889"/>
    <w:rsid w:val="00A40A33"/>
    <w:rsid w:val="00A41100"/>
    <w:rsid w:val="00A414D1"/>
    <w:rsid w:val="00A42040"/>
    <w:rsid w:val="00A42715"/>
    <w:rsid w:val="00A42AEA"/>
    <w:rsid w:val="00A42B7A"/>
    <w:rsid w:val="00A436E4"/>
    <w:rsid w:val="00A43772"/>
    <w:rsid w:val="00A4387E"/>
    <w:rsid w:val="00A439CB"/>
    <w:rsid w:val="00A43C9E"/>
    <w:rsid w:val="00A43EC8"/>
    <w:rsid w:val="00A44500"/>
    <w:rsid w:val="00A4467D"/>
    <w:rsid w:val="00A44926"/>
    <w:rsid w:val="00A45117"/>
    <w:rsid w:val="00A45319"/>
    <w:rsid w:val="00A455DF"/>
    <w:rsid w:val="00A45619"/>
    <w:rsid w:val="00A4593C"/>
    <w:rsid w:val="00A45D25"/>
    <w:rsid w:val="00A45DB8"/>
    <w:rsid w:val="00A45E0F"/>
    <w:rsid w:val="00A45EB7"/>
    <w:rsid w:val="00A45ED0"/>
    <w:rsid w:val="00A462E8"/>
    <w:rsid w:val="00A46598"/>
    <w:rsid w:val="00A46C71"/>
    <w:rsid w:val="00A475A3"/>
    <w:rsid w:val="00A4762B"/>
    <w:rsid w:val="00A47ED1"/>
    <w:rsid w:val="00A47F9B"/>
    <w:rsid w:val="00A51747"/>
    <w:rsid w:val="00A51AD6"/>
    <w:rsid w:val="00A51CEA"/>
    <w:rsid w:val="00A5240A"/>
    <w:rsid w:val="00A52890"/>
    <w:rsid w:val="00A52B15"/>
    <w:rsid w:val="00A52E2B"/>
    <w:rsid w:val="00A5316F"/>
    <w:rsid w:val="00A53A82"/>
    <w:rsid w:val="00A54210"/>
    <w:rsid w:val="00A54415"/>
    <w:rsid w:val="00A54593"/>
    <w:rsid w:val="00A551CF"/>
    <w:rsid w:val="00A55606"/>
    <w:rsid w:val="00A55D94"/>
    <w:rsid w:val="00A5604F"/>
    <w:rsid w:val="00A564A6"/>
    <w:rsid w:val="00A56B23"/>
    <w:rsid w:val="00A572CE"/>
    <w:rsid w:val="00A57302"/>
    <w:rsid w:val="00A57D13"/>
    <w:rsid w:val="00A60792"/>
    <w:rsid w:val="00A61596"/>
    <w:rsid w:val="00A617FF"/>
    <w:rsid w:val="00A62B00"/>
    <w:rsid w:val="00A63969"/>
    <w:rsid w:val="00A63FC6"/>
    <w:rsid w:val="00A6481D"/>
    <w:rsid w:val="00A64899"/>
    <w:rsid w:val="00A651CF"/>
    <w:rsid w:val="00A654C7"/>
    <w:rsid w:val="00A658B1"/>
    <w:rsid w:val="00A65CE0"/>
    <w:rsid w:val="00A65E27"/>
    <w:rsid w:val="00A661D5"/>
    <w:rsid w:val="00A6650C"/>
    <w:rsid w:val="00A665BB"/>
    <w:rsid w:val="00A66897"/>
    <w:rsid w:val="00A66DCC"/>
    <w:rsid w:val="00A66F78"/>
    <w:rsid w:val="00A66FA0"/>
    <w:rsid w:val="00A675F9"/>
    <w:rsid w:val="00A67B3B"/>
    <w:rsid w:val="00A70AC3"/>
    <w:rsid w:val="00A71168"/>
    <w:rsid w:val="00A71213"/>
    <w:rsid w:val="00A712ED"/>
    <w:rsid w:val="00A715E9"/>
    <w:rsid w:val="00A71C19"/>
    <w:rsid w:val="00A71E6F"/>
    <w:rsid w:val="00A72102"/>
    <w:rsid w:val="00A72117"/>
    <w:rsid w:val="00A721B6"/>
    <w:rsid w:val="00A722B1"/>
    <w:rsid w:val="00A7243F"/>
    <w:rsid w:val="00A72615"/>
    <w:rsid w:val="00A727BF"/>
    <w:rsid w:val="00A7289A"/>
    <w:rsid w:val="00A7294B"/>
    <w:rsid w:val="00A734B1"/>
    <w:rsid w:val="00A73A33"/>
    <w:rsid w:val="00A73BA3"/>
    <w:rsid w:val="00A73DAC"/>
    <w:rsid w:val="00A740DB"/>
    <w:rsid w:val="00A742BF"/>
    <w:rsid w:val="00A746DC"/>
    <w:rsid w:val="00A74E9C"/>
    <w:rsid w:val="00A750F3"/>
    <w:rsid w:val="00A75173"/>
    <w:rsid w:val="00A7528F"/>
    <w:rsid w:val="00A755F6"/>
    <w:rsid w:val="00A759B5"/>
    <w:rsid w:val="00A759BC"/>
    <w:rsid w:val="00A75E6A"/>
    <w:rsid w:val="00A76704"/>
    <w:rsid w:val="00A769FE"/>
    <w:rsid w:val="00A76AAD"/>
    <w:rsid w:val="00A7700C"/>
    <w:rsid w:val="00A77957"/>
    <w:rsid w:val="00A77B52"/>
    <w:rsid w:val="00A77D5C"/>
    <w:rsid w:val="00A800D0"/>
    <w:rsid w:val="00A8036F"/>
    <w:rsid w:val="00A807DA"/>
    <w:rsid w:val="00A808D9"/>
    <w:rsid w:val="00A81025"/>
    <w:rsid w:val="00A81576"/>
    <w:rsid w:val="00A81A2D"/>
    <w:rsid w:val="00A81A93"/>
    <w:rsid w:val="00A81F07"/>
    <w:rsid w:val="00A82716"/>
    <w:rsid w:val="00A82837"/>
    <w:rsid w:val="00A82DCA"/>
    <w:rsid w:val="00A833BF"/>
    <w:rsid w:val="00A83FB5"/>
    <w:rsid w:val="00A840A3"/>
    <w:rsid w:val="00A84450"/>
    <w:rsid w:val="00A845B0"/>
    <w:rsid w:val="00A846EF"/>
    <w:rsid w:val="00A84F13"/>
    <w:rsid w:val="00A8504A"/>
    <w:rsid w:val="00A856D7"/>
    <w:rsid w:val="00A85910"/>
    <w:rsid w:val="00A85AA3"/>
    <w:rsid w:val="00A8610C"/>
    <w:rsid w:val="00A864C4"/>
    <w:rsid w:val="00A8668C"/>
    <w:rsid w:val="00A868CC"/>
    <w:rsid w:val="00A86B04"/>
    <w:rsid w:val="00A86FA4"/>
    <w:rsid w:val="00A86FDB"/>
    <w:rsid w:val="00A87416"/>
    <w:rsid w:val="00A8761C"/>
    <w:rsid w:val="00A878FC"/>
    <w:rsid w:val="00A87F14"/>
    <w:rsid w:val="00A90434"/>
    <w:rsid w:val="00A90A75"/>
    <w:rsid w:val="00A91061"/>
    <w:rsid w:val="00A9164D"/>
    <w:rsid w:val="00A9185D"/>
    <w:rsid w:val="00A91B49"/>
    <w:rsid w:val="00A91FCC"/>
    <w:rsid w:val="00A9296A"/>
    <w:rsid w:val="00A92EFE"/>
    <w:rsid w:val="00A93400"/>
    <w:rsid w:val="00A93F67"/>
    <w:rsid w:val="00A941F6"/>
    <w:rsid w:val="00A943E4"/>
    <w:rsid w:val="00A955A6"/>
    <w:rsid w:val="00A95AD8"/>
    <w:rsid w:val="00A96122"/>
    <w:rsid w:val="00A96153"/>
    <w:rsid w:val="00A965D2"/>
    <w:rsid w:val="00A96686"/>
    <w:rsid w:val="00A9675A"/>
    <w:rsid w:val="00A967DD"/>
    <w:rsid w:val="00A96E8E"/>
    <w:rsid w:val="00A97029"/>
    <w:rsid w:val="00A9759A"/>
    <w:rsid w:val="00A97862"/>
    <w:rsid w:val="00A97AF8"/>
    <w:rsid w:val="00A97E44"/>
    <w:rsid w:val="00A97F3A"/>
    <w:rsid w:val="00AA01F7"/>
    <w:rsid w:val="00AA05CE"/>
    <w:rsid w:val="00AA09D0"/>
    <w:rsid w:val="00AA0D2F"/>
    <w:rsid w:val="00AA11B0"/>
    <w:rsid w:val="00AA13BA"/>
    <w:rsid w:val="00AA1752"/>
    <w:rsid w:val="00AA1945"/>
    <w:rsid w:val="00AA2158"/>
    <w:rsid w:val="00AA28EF"/>
    <w:rsid w:val="00AA32EB"/>
    <w:rsid w:val="00AA3772"/>
    <w:rsid w:val="00AA3ABD"/>
    <w:rsid w:val="00AA3B3C"/>
    <w:rsid w:val="00AA3E07"/>
    <w:rsid w:val="00AA448B"/>
    <w:rsid w:val="00AA5628"/>
    <w:rsid w:val="00AA5CB4"/>
    <w:rsid w:val="00AA63E4"/>
    <w:rsid w:val="00AA6952"/>
    <w:rsid w:val="00AA6B9C"/>
    <w:rsid w:val="00AA6C02"/>
    <w:rsid w:val="00AA7998"/>
    <w:rsid w:val="00AA7BB8"/>
    <w:rsid w:val="00AB04A3"/>
    <w:rsid w:val="00AB06DC"/>
    <w:rsid w:val="00AB080B"/>
    <w:rsid w:val="00AB0C43"/>
    <w:rsid w:val="00AB14B6"/>
    <w:rsid w:val="00AB1603"/>
    <w:rsid w:val="00AB24E9"/>
    <w:rsid w:val="00AB2CB4"/>
    <w:rsid w:val="00AB2CF5"/>
    <w:rsid w:val="00AB2DFD"/>
    <w:rsid w:val="00AB33E1"/>
    <w:rsid w:val="00AB3FE9"/>
    <w:rsid w:val="00AB4316"/>
    <w:rsid w:val="00AB486A"/>
    <w:rsid w:val="00AB5472"/>
    <w:rsid w:val="00AB60C9"/>
    <w:rsid w:val="00AB641F"/>
    <w:rsid w:val="00AB6A1E"/>
    <w:rsid w:val="00AB6EEB"/>
    <w:rsid w:val="00AC0147"/>
    <w:rsid w:val="00AC06B4"/>
    <w:rsid w:val="00AC0891"/>
    <w:rsid w:val="00AC08D2"/>
    <w:rsid w:val="00AC0CC9"/>
    <w:rsid w:val="00AC0D9B"/>
    <w:rsid w:val="00AC165F"/>
    <w:rsid w:val="00AC1C56"/>
    <w:rsid w:val="00AC1D69"/>
    <w:rsid w:val="00AC2225"/>
    <w:rsid w:val="00AC3027"/>
    <w:rsid w:val="00AC3163"/>
    <w:rsid w:val="00AC3B37"/>
    <w:rsid w:val="00AC3B4E"/>
    <w:rsid w:val="00AC4064"/>
    <w:rsid w:val="00AC4C40"/>
    <w:rsid w:val="00AC4C87"/>
    <w:rsid w:val="00AC4ECA"/>
    <w:rsid w:val="00AC619D"/>
    <w:rsid w:val="00AC63A6"/>
    <w:rsid w:val="00AC64E9"/>
    <w:rsid w:val="00AC6964"/>
    <w:rsid w:val="00AC6C84"/>
    <w:rsid w:val="00AC6F6C"/>
    <w:rsid w:val="00AC73BA"/>
    <w:rsid w:val="00AC7A14"/>
    <w:rsid w:val="00AC7B3D"/>
    <w:rsid w:val="00AD04D9"/>
    <w:rsid w:val="00AD05E1"/>
    <w:rsid w:val="00AD08A5"/>
    <w:rsid w:val="00AD0AC7"/>
    <w:rsid w:val="00AD0F7E"/>
    <w:rsid w:val="00AD1220"/>
    <w:rsid w:val="00AD12C0"/>
    <w:rsid w:val="00AD159E"/>
    <w:rsid w:val="00AD1814"/>
    <w:rsid w:val="00AD1D1A"/>
    <w:rsid w:val="00AD1EDE"/>
    <w:rsid w:val="00AD20E8"/>
    <w:rsid w:val="00AD27EF"/>
    <w:rsid w:val="00AD31EC"/>
    <w:rsid w:val="00AD327E"/>
    <w:rsid w:val="00AD3928"/>
    <w:rsid w:val="00AD3F60"/>
    <w:rsid w:val="00AD4015"/>
    <w:rsid w:val="00AD4078"/>
    <w:rsid w:val="00AD4107"/>
    <w:rsid w:val="00AD4587"/>
    <w:rsid w:val="00AD47C8"/>
    <w:rsid w:val="00AD48F9"/>
    <w:rsid w:val="00AD5F70"/>
    <w:rsid w:val="00AD6229"/>
    <w:rsid w:val="00AD622E"/>
    <w:rsid w:val="00AD632E"/>
    <w:rsid w:val="00AD63A1"/>
    <w:rsid w:val="00AD6414"/>
    <w:rsid w:val="00AD69B0"/>
    <w:rsid w:val="00AD720C"/>
    <w:rsid w:val="00AD753F"/>
    <w:rsid w:val="00AD7646"/>
    <w:rsid w:val="00AD77DF"/>
    <w:rsid w:val="00AD79A7"/>
    <w:rsid w:val="00AD7F8A"/>
    <w:rsid w:val="00AE0245"/>
    <w:rsid w:val="00AE0952"/>
    <w:rsid w:val="00AE0E79"/>
    <w:rsid w:val="00AE10F9"/>
    <w:rsid w:val="00AE141A"/>
    <w:rsid w:val="00AE1690"/>
    <w:rsid w:val="00AE1706"/>
    <w:rsid w:val="00AE197E"/>
    <w:rsid w:val="00AE258F"/>
    <w:rsid w:val="00AE276F"/>
    <w:rsid w:val="00AE2C85"/>
    <w:rsid w:val="00AE347C"/>
    <w:rsid w:val="00AE36EF"/>
    <w:rsid w:val="00AE43A6"/>
    <w:rsid w:val="00AE47BA"/>
    <w:rsid w:val="00AE4A49"/>
    <w:rsid w:val="00AE4B52"/>
    <w:rsid w:val="00AE5283"/>
    <w:rsid w:val="00AE5BC1"/>
    <w:rsid w:val="00AE5BE9"/>
    <w:rsid w:val="00AE5C36"/>
    <w:rsid w:val="00AE5D87"/>
    <w:rsid w:val="00AE5E2C"/>
    <w:rsid w:val="00AE642E"/>
    <w:rsid w:val="00AE6CF3"/>
    <w:rsid w:val="00AE6F15"/>
    <w:rsid w:val="00AE760F"/>
    <w:rsid w:val="00AE7650"/>
    <w:rsid w:val="00AE7A9B"/>
    <w:rsid w:val="00AF0139"/>
    <w:rsid w:val="00AF0428"/>
    <w:rsid w:val="00AF0B57"/>
    <w:rsid w:val="00AF1860"/>
    <w:rsid w:val="00AF1AE0"/>
    <w:rsid w:val="00AF1EB1"/>
    <w:rsid w:val="00AF237C"/>
    <w:rsid w:val="00AF267B"/>
    <w:rsid w:val="00AF2781"/>
    <w:rsid w:val="00AF27FA"/>
    <w:rsid w:val="00AF286C"/>
    <w:rsid w:val="00AF2C1C"/>
    <w:rsid w:val="00AF318A"/>
    <w:rsid w:val="00AF32D9"/>
    <w:rsid w:val="00AF33EF"/>
    <w:rsid w:val="00AF3612"/>
    <w:rsid w:val="00AF390D"/>
    <w:rsid w:val="00AF4470"/>
    <w:rsid w:val="00AF45B7"/>
    <w:rsid w:val="00AF45EB"/>
    <w:rsid w:val="00AF4ACB"/>
    <w:rsid w:val="00AF5148"/>
    <w:rsid w:val="00AF5549"/>
    <w:rsid w:val="00AF578C"/>
    <w:rsid w:val="00AF58A4"/>
    <w:rsid w:val="00AF5933"/>
    <w:rsid w:val="00AF5A43"/>
    <w:rsid w:val="00AF5B5B"/>
    <w:rsid w:val="00AF5C53"/>
    <w:rsid w:val="00AF61A8"/>
    <w:rsid w:val="00AF64EE"/>
    <w:rsid w:val="00AF696F"/>
    <w:rsid w:val="00AF69D2"/>
    <w:rsid w:val="00AF6DAD"/>
    <w:rsid w:val="00AF7025"/>
    <w:rsid w:val="00B005B8"/>
    <w:rsid w:val="00B00F97"/>
    <w:rsid w:val="00B01751"/>
    <w:rsid w:val="00B01EF6"/>
    <w:rsid w:val="00B022DD"/>
    <w:rsid w:val="00B024AC"/>
    <w:rsid w:val="00B032D1"/>
    <w:rsid w:val="00B03950"/>
    <w:rsid w:val="00B03A1D"/>
    <w:rsid w:val="00B03B09"/>
    <w:rsid w:val="00B03B9E"/>
    <w:rsid w:val="00B044BD"/>
    <w:rsid w:val="00B04AE2"/>
    <w:rsid w:val="00B04B52"/>
    <w:rsid w:val="00B052DF"/>
    <w:rsid w:val="00B0557F"/>
    <w:rsid w:val="00B055D5"/>
    <w:rsid w:val="00B057CF"/>
    <w:rsid w:val="00B05B6A"/>
    <w:rsid w:val="00B0611B"/>
    <w:rsid w:val="00B06471"/>
    <w:rsid w:val="00B07033"/>
    <w:rsid w:val="00B07114"/>
    <w:rsid w:val="00B07129"/>
    <w:rsid w:val="00B07237"/>
    <w:rsid w:val="00B072CF"/>
    <w:rsid w:val="00B07445"/>
    <w:rsid w:val="00B074A9"/>
    <w:rsid w:val="00B0787B"/>
    <w:rsid w:val="00B0787F"/>
    <w:rsid w:val="00B07A9B"/>
    <w:rsid w:val="00B07ABD"/>
    <w:rsid w:val="00B10116"/>
    <w:rsid w:val="00B10799"/>
    <w:rsid w:val="00B10997"/>
    <w:rsid w:val="00B10AD6"/>
    <w:rsid w:val="00B10E42"/>
    <w:rsid w:val="00B11987"/>
    <w:rsid w:val="00B11B97"/>
    <w:rsid w:val="00B1205C"/>
    <w:rsid w:val="00B1277C"/>
    <w:rsid w:val="00B12C33"/>
    <w:rsid w:val="00B12C7F"/>
    <w:rsid w:val="00B13015"/>
    <w:rsid w:val="00B1302A"/>
    <w:rsid w:val="00B13711"/>
    <w:rsid w:val="00B138E7"/>
    <w:rsid w:val="00B13BF2"/>
    <w:rsid w:val="00B13C3F"/>
    <w:rsid w:val="00B140BB"/>
    <w:rsid w:val="00B14139"/>
    <w:rsid w:val="00B14493"/>
    <w:rsid w:val="00B146B8"/>
    <w:rsid w:val="00B14EB5"/>
    <w:rsid w:val="00B1510C"/>
    <w:rsid w:val="00B15144"/>
    <w:rsid w:val="00B153DA"/>
    <w:rsid w:val="00B169E0"/>
    <w:rsid w:val="00B172DF"/>
    <w:rsid w:val="00B17378"/>
    <w:rsid w:val="00B176B8"/>
    <w:rsid w:val="00B17930"/>
    <w:rsid w:val="00B20E9C"/>
    <w:rsid w:val="00B2159A"/>
    <w:rsid w:val="00B215E5"/>
    <w:rsid w:val="00B217DE"/>
    <w:rsid w:val="00B21E58"/>
    <w:rsid w:val="00B2203D"/>
    <w:rsid w:val="00B22318"/>
    <w:rsid w:val="00B225CA"/>
    <w:rsid w:val="00B22716"/>
    <w:rsid w:val="00B23363"/>
    <w:rsid w:val="00B234B6"/>
    <w:rsid w:val="00B2352C"/>
    <w:rsid w:val="00B23849"/>
    <w:rsid w:val="00B23B03"/>
    <w:rsid w:val="00B23E05"/>
    <w:rsid w:val="00B23F4C"/>
    <w:rsid w:val="00B240EE"/>
    <w:rsid w:val="00B248AA"/>
    <w:rsid w:val="00B24930"/>
    <w:rsid w:val="00B24954"/>
    <w:rsid w:val="00B24E7A"/>
    <w:rsid w:val="00B256B4"/>
    <w:rsid w:val="00B25B19"/>
    <w:rsid w:val="00B26211"/>
    <w:rsid w:val="00B26DBC"/>
    <w:rsid w:val="00B27424"/>
    <w:rsid w:val="00B27626"/>
    <w:rsid w:val="00B27B52"/>
    <w:rsid w:val="00B3012E"/>
    <w:rsid w:val="00B305AB"/>
    <w:rsid w:val="00B306FA"/>
    <w:rsid w:val="00B307F7"/>
    <w:rsid w:val="00B30B90"/>
    <w:rsid w:val="00B3113C"/>
    <w:rsid w:val="00B31460"/>
    <w:rsid w:val="00B31A74"/>
    <w:rsid w:val="00B31CF4"/>
    <w:rsid w:val="00B31D02"/>
    <w:rsid w:val="00B31DE0"/>
    <w:rsid w:val="00B32863"/>
    <w:rsid w:val="00B32BD6"/>
    <w:rsid w:val="00B32C85"/>
    <w:rsid w:val="00B32D56"/>
    <w:rsid w:val="00B3311B"/>
    <w:rsid w:val="00B33288"/>
    <w:rsid w:val="00B3424C"/>
    <w:rsid w:val="00B343D2"/>
    <w:rsid w:val="00B348C2"/>
    <w:rsid w:val="00B34A42"/>
    <w:rsid w:val="00B35373"/>
    <w:rsid w:val="00B35AF2"/>
    <w:rsid w:val="00B35BA3"/>
    <w:rsid w:val="00B35DE0"/>
    <w:rsid w:val="00B3605D"/>
    <w:rsid w:val="00B365C0"/>
    <w:rsid w:val="00B36C8B"/>
    <w:rsid w:val="00B3728E"/>
    <w:rsid w:val="00B37390"/>
    <w:rsid w:val="00B37404"/>
    <w:rsid w:val="00B3775C"/>
    <w:rsid w:val="00B37827"/>
    <w:rsid w:val="00B37E12"/>
    <w:rsid w:val="00B40C47"/>
    <w:rsid w:val="00B41044"/>
    <w:rsid w:val="00B41260"/>
    <w:rsid w:val="00B414B7"/>
    <w:rsid w:val="00B415F9"/>
    <w:rsid w:val="00B41943"/>
    <w:rsid w:val="00B419CD"/>
    <w:rsid w:val="00B41D8B"/>
    <w:rsid w:val="00B42451"/>
    <w:rsid w:val="00B42563"/>
    <w:rsid w:val="00B427D9"/>
    <w:rsid w:val="00B42841"/>
    <w:rsid w:val="00B42F1E"/>
    <w:rsid w:val="00B430D5"/>
    <w:rsid w:val="00B43BA0"/>
    <w:rsid w:val="00B44A93"/>
    <w:rsid w:val="00B456E1"/>
    <w:rsid w:val="00B45992"/>
    <w:rsid w:val="00B45A5C"/>
    <w:rsid w:val="00B45CD6"/>
    <w:rsid w:val="00B46096"/>
    <w:rsid w:val="00B462E9"/>
    <w:rsid w:val="00B462F8"/>
    <w:rsid w:val="00B4733F"/>
    <w:rsid w:val="00B47403"/>
    <w:rsid w:val="00B4774C"/>
    <w:rsid w:val="00B47935"/>
    <w:rsid w:val="00B479F7"/>
    <w:rsid w:val="00B47B05"/>
    <w:rsid w:val="00B5041C"/>
    <w:rsid w:val="00B51033"/>
    <w:rsid w:val="00B51807"/>
    <w:rsid w:val="00B51830"/>
    <w:rsid w:val="00B51C18"/>
    <w:rsid w:val="00B51FD5"/>
    <w:rsid w:val="00B52476"/>
    <w:rsid w:val="00B5250A"/>
    <w:rsid w:val="00B5280C"/>
    <w:rsid w:val="00B529EA"/>
    <w:rsid w:val="00B52F2B"/>
    <w:rsid w:val="00B53685"/>
    <w:rsid w:val="00B5373B"/>
    <w:rsid w:val="00B53C5E"/>
    <w:rsid w:val="00B53C81"/>
    <w:rsid w:val="00B53D94"/>
    <w:rsid w:val="00B53F6D"/>
    <w:rsid w:val="00B54169"/>
    <w:rsid w:val="00B5445F"/>
    <w:rsid w:val="00B54499"/>
    <w:rsid w:val="00B544E3"/>
    <w:rsid w:val="00B546A1"/>
    <w:rsid w:val="00B55194"/>
    <w:rsid w:val="00B554B0"/>
    <w:rsid w:val="00B5590E"/>
    <w:rsid w:val="00B5615B"/>
    <w:rsid w:val="00B564AE"/>
    <w:rsid w:val="00B56DBE"/>
    <w:rsid w:val="00B56E77"/>
    <w:rsid w:val="00B57A41"/>
    <w:rsid w:val="00B60404"/>
    <w:rsid w:val="00B607C3"/>
    <w:rsid w:val="00B60A30"/>
    <w:rsid w:val="00B61271"/>
    <w:rsid w:val="00B61536"/>
    <w:rsid w:val="00B61544"/>
    <w:rsid w:val="00B61D81"/>
    <w:rsid w:val="00B620C1"/>
    <w:rsid w:val="00B626EB"/>
    <w:rsid w:val="00B62780"/>
    <w:rsid w:val="00B62797"/>
    <w:rsid w:val="00B62DE9"/>
    <w:rsid w:val="00B63AAF"/>
    <w:rsid w:val="00B6400B"/>
    <w:rsid w:val="00B6422D"/>
    <w:rsid w:val="00B643B5"/>
    <w:rsid w:val="00B6492C"/>
    <w:rsid w:val="00B64F67"/>
    <w:rsid w:val="00B6521E"/>
    <w:rsid w:val="00B6569D"/>
    <w:rsid w:val="00B65889"/>
    <w:rsid w:val="00B65C92"/>
    <w:rsid w:val="00B65E19"/>
    <w:rsid w:val="00B663B9"/>
    <w:rsid w:val="00B666CC"/>
    <w:rsid w:val="00B66B0F"/>
    <w:rsid w:val="00B67585"/>
    <w:rsid w:val="00B70B1D"/>
    <w:rsid w:val="00B70C7C"/>
    <w:rsid w:val="00B71130"/>
    <w:rsid w:val="00B711FF"/>
    <w:rsid w:val="00B71938"/>
    <w:rsid w:val="00B71C9F"/>
    <w:rsid w:val="00B7210D"/>
    <w:rsid w:val="00B72364"/>
    <w:rsid w:val="00B7242C"/>
    <w:rsid w:val="00B72A11"/>
    <w:rsid w:val="00B72B65"/>
    <w:rsid w:val="00B73386"/>
    <w:rsid w:val="00B73460"/>
    <w:rsid w:val="00B73936"/>
    <w:rsid w:val="00B739FD"/>
    <w:rsid w:val="00B73B41"/>
    <w:rsid w:val="00B750A5"/>
    <w:rsid w:val="00B7520B"/>
    <w:rsid w:val="00B75369"/>
    <w:rsid w:val="00B75995"/>
    <w:rsid w:val="00B7612E"/>
    <w:rsid w:val="00B76763"/>
    <w:rsid w:val="00B76CCC"/>
    <w:rsid w:val="00B77F43"/>
    <w:rsid w:val="00B8028E"/>
    <w:rsid w:val="00B80A7B"/>
    <w:rsid w:val="00B80A8F"/>
    <w:rsid w:val="00B80E76"/>
    <w:rsid w:val="00B80F13"/>
    <w:rsid w:val="00B81198"/>
    <w:rsid w:val="00B816FD"/>
    <w:rsid w:val="00B81996"/>
    <w:rsid w:val="00B82350"/>
    <w:rsid w:val="00B823DA"/>
    <w:rsid w:val="00B82B0C"/>
    <w:rsid w:val="00B83221"/>
    <w:rsid w:val="00B83763"/>
    <w:rsid w:val="00B842D0"/>
    <w:rsid w:val="00B8440D"/>
    <w:rsid w:val="00B84675"/>
    <w:rsid w:val="00B846B3"/>
    <w:rsid w:val="00B84BDE"/>
    <w:rsid w:val="00B84FB9"/>
    <w:rsid w:val="00B850AF"/>
    <w:rsid w:val="00B856EE"/>
    <w:rsid w:val="00B8592D"/>
    <w:rsid w:val="00B8594B"/>
    <w:rsid w:val="00B85C3A"/>
    <w:rsid w:val="00B85F22"/>
    <w:rsid w:val="00B861D3"/>
    <w:rsid w:val="00B86C34"/>
    <w:rsid w:val="00B86EF7"/>
    <w:rsid w:val="00B87143"/>
    <w:rsid w:val="00B877F4"/>
    <w:rsid w:val="00B8787E"/>
    <w:rsid w:val="00B90538"/>
    <w:rsid w:val="00B90684"/>
    <w:rsid w:val="00B915E0"/>
    <w:rsid w:val="00B91961"/>
    <w:rsid w:val="00B91AE0"/>
    <w:rsid w:val="00B91C08"/>
    <w:rsid w:val="00B92296"/>
    <w:rsid w:val="00B92395"/>
    <w:rsid w:val="00B92A33"/>
    <w:rsid w:val="00B92DB2"/>
    <w:rsid w:val="00B92E52"/>
    <w:rsid w:val="00B93394"/>
    <w:rsid w:val="00B93511"/>
    <w:rsid w:val="00B9366E"/>
    <w:rsid w:val="00B937B9"/>
    <w:rsid w:val="00B94032"/>
    <w:rsid w:val="00B94427"/>
    <w:rsid w:val="00B945D4"/>
    <w:rsid w:val="00B94D27"/>
    <w:rsid w:val="00B953B8"/>
    <w:rsid w:val="00B95430"/>
    <w:rsid w:val="00B95445"/>
    <w:rsid w:val="00B95A6E"/>
    <w:rsid w:val="00B95E6D"/>
    <w:rsid w:val="00B95EDA"/>
    <w:rsid w:val="00B96989"/>
    <w:rsid w:val="00B96D35"/>
    <w:rsid w:val="00B96DDA"/>
    <w:rsid w:val="00B97624"/>
    <w:rsid w:val="00B9774A"/>
    <w:rsid w:val="00B97A07"/>
    <w:rsid w:val="00B97B17"/>
    <w:rsid w:val="00B97BEA"/>
    <w:rsid w:val="00BA0777"/>
    <w:rsid w:val="00BA0AC6"/>
    <w:rsid w:val="00BA0ECA"/>
    <w:rsid w:val="00BA1777"/>
    <w:rsid w:val="00BA1CF0"/>
    <w:rsid w:val="00BA2195"/>
    <w:rsid w:val="00BA294A"/>
    <w:rsid w:val="00BA2BF3"/>
    <w:rsid w:val="00BA32BC"/>
    <w:rsid w:val="00BA3B3B"/>
    <w:rsid w:val="00BA49AA"/>
    <w:rsid w:val="00BA4D6A"/>
    <w:rsid w:val="00BA500C"/>
    <w:rsid w:val="00BA512A"/>
    <w:rsid w:val="00BA52B0"/>
    <w:rsid w:val="00BA554C"/>
    <w:rsid w:val="00BA56B3"/>
    <w:rsid w:val="00BA5E2B"/>
    <w:rsid w:val="00BA5F2D"/>
    <w:rsid w:val="00BA6AB6"/>
    <w:rsid w:val="00BA6DEA"/>
    <w:rsid w:val="00BA7210"/>
    <w:rsid w:val="00BA7380"/>
    <w:rsid w:val="00BA7B8F"/>
    <w:rsid w:val="00BA7DBE"/>
    <w:rsid w:val="00BB01AF"/>
    <w:rsid w:val="00BB01E3"/>
    <w:rsid w:val="00BB041D"/>
    <w:rsid w:val="00BB09CF"/>
    <w:rsid w:val="00BB0BBA"/>
    <w:rsid w:val="00BB100D"/>
    <w:rsid w:val="00BB10CA"/>
    <w:rsid w:val="00BB12D4"/>
    <w:rsid w:val="00BB13C1"/>
    <w:rsid w:val="00BB1929"/>
    <w:rsid w:val="00BB1AEF"/>
    <w:rsid w:val="00BB1CF5"/>
    <w:rsid w:val="00BB1DE0"/>
    <w:rsid w:val="00BB1F06"/>
    <w:rsid w:val="00BB21D3"/>
    <w:rsid w:val="00BB27BB"/>
    <w:rsid w:val="00BB2819"/>
    <w:rsid w:val="00BB2F8F"/>
    <w:rsid w:val="00BB303E"/>
    <w:rsid w:val="00BB35A0"/>
    <w:rsid w:val="00BB3874"/>
    <w:rsid w:val="00BB4905"/>
    <w:rsid w:val="00BB4982"/>
    <w:rsid w:val="00BB4E78"/>
    <w:rsid w:val="00BB507D"/>
    <w:rsid w:val="00BB51E2"/>
    <w:rsid w:val="00BB5521"/>
    <w:rsid w:val="00BB5589"/>
    <w:rsid w:val="00BB5709"/>
    <w:rsid w:val="00BB5913"/>
    <w:rsid w:val="00BB5A36"/>
    <w:rsid w:val="00BB5BC3"/>
    <w:rsid w:val="00BB6DC2"/>
    <w:rsid w:val="00BB7575"/>
    <w:rsid w:val="00BB78B0"/>
    <w:rsid w:val="00BC076F"/>
    <w:rsid w:val="00BC07DF"/>
    <w:rsid w:val="00BC1323"/>
    <w:rsid w:val="00BC1533"/>
    <w:rsid w:val="00BC15F1"/>
    <w:rsid w:val="00BC18B2"/>
    <w:rsid w:val="00BC218A"/>
    <w:rsid w:val="00BC24CA"/>
    <w:rsid w:val="00BC28E3"/>
    <w:rsid w:val="00BC32F1"/>
    <w:rsid w:val="00BC3596"/>
    <w:rsid w:val="00BC393E"/>
    <w:rsid w:val="00BC39C1"/>
    <w:rsid w:val="00BC39F9"/>
    <w:rsid w:val="00BC3D0B"/>
    <w:rsid w:val="00BC421D"/>
    <w:rsid w:val="00BC42F5"/>
    <w:rsid w:val="00BC439E"/>
    <w:rsid w:val="00BC43E9"/>
    <w:rsid w:val="00BC4FAE"/>
    <w:rsid w:val="00BC52D4"/>
    <w:rsid w:val="00BC5417"/>
    <w:rsid w:val="00BC6262"/>
    <w:rsid w:val="00BC6451"/>
    <w:rsid w:val="00BC65BE"/>
    <w:rsid w:val="00BC664C"/>
    <w:rsid w:val="00BC6826"/>
    <w:rsid w:val="00BC6927"/>
    <w:rsid w:val="00BC6B79"/>
    <w:rsid w:val="00BC6C16"/>
    <w:rsid w:val="00BC6D7D"/>
    <w:rsid w:val="00BC7052"/>
    <w:rsid w:val="00BC713B"/>
    <w:rsid w:val="00BC738F"/>
    <w:rsid w:val="00BC78BC"/>
    <w:rsid w:val="00BD02A0"/>
    <w:rsid w:val="00BD0D67"/>
    <w:rsid w:val="00BD13D4"/>
    <w:rsid w:val="00BD1AAC"/>
    <w:rsid w:val="00BD23C6"/>
    <w:rsid w:val="00BD2541"/>
    <w:rsid w:val="00BD2C59"/>
    <w:rsid w:val="00BD2F58"/>
    <w:rsid w:val="00BD3204"/>
    <w:rsid w:val="00BD3352"/>
    <w:rsid w:val="00BD37DC"/>
    <w:rsid w:val="00BD3EBD"/>
    <w:rsid w:val="00BD445F"/>
    <w:rsid w:val="00BD4DDA"/>
    <w:rsid w:val="00BD4E52"/>
    <w:rsid w:val="00BD51F9"/>
    <w:rsid w:val="00BD5727"/>
    <w:rsid w:val="00BD575C"/>
    <w:rsid w:val="00BD5CAA"/>
    <w:rsid w:val="00BD5DC4"/>
    <w:rsid w:val="00BD6098"/>
    <w:rsid w:val="00BD6620"/>
    <w:rsid w:val="00BD6B5B"/>
    <w:rsid w:val="00BD6C05"/>
    <w:rsid w:val="00BD6CA0"/>
    <w:rsid w:val="00BD7077"/>
    <w:rsid w:val="00BD7626"/>
    <w:rsid w:val="00BD7A55"/>
    <w:rsid w:val="00BD7DD8"/>
    <w:rsid w:val="00BD7F03"/>
    <w:rsid w:val="00BE00F5"/>
    <w:rsid w:val="00BE0802"/>
    <w:rsid w:val="00BE092E"/>
    <w:rsid w:val="00BE0DB0"/>
    <w:rsid w:val="00BE124F"/>
    <w:rsid w:val="00BE1527"/>
    <w:rsid w:val="00BE1BEA"/>
    <w:rsid w:val="00BE2DC7"/>
    <w:rsid w:val="00BE2E32"/>
    <w:rsid w:val="00BE2F8A"/>
    <w:rsid w:val="00BE36A9"/>
    <w:rsid w:val="00BE3E30"/>
    <w:rsid w:val="00BE3FF0"/>
    <w:rsid w:val="00BE44C5"/>
    <w:rsid w:val="00BE4C4F"/>
    <w:rsid w:val="00BE4E08"/>
    <w:rsid w:val="00BE539F"/>
    <w:rsid w:val="00BE571A"/>
    <w:rsid w:val="00BE5769"/>
    <w:rsid w:val="00BE5A37"/>
    <w:rsid w:val="00BE660E"/>
    <w:rsid w:val="00BE688F"/>
    <w:rsid w:val="00BE6945"/>
    <w:rsid w:val="00BE6AAD"/>
    <w:rsid w:val="00BE6B07"/>
    <w:rsid w:val="00BE6F0A"/>
    <w:rsid w:val="00BE723B"/>
    <w:rsid w:val="00BE762E"/>
    <w:rsid w:val="00BE7786"/>
    <w:rsid w:val="00BE77D8"/>
    <w:rsid w:val="00BE7BA9"/>
    <w:rsid w:val="00BF019B"/>
    <w:rsid w:val="00BF0CE5"/>
    <w:rsid w:val="00BF0EAA"/>
    <w:rsid w:val="00BF1141"/>
    <w:rsid w:val="00BF1627"/>
    <w:rsid w:val="00BF16E9"/>
    <w:rsid w:val="00BF1946"/>
    <w:rsid w:val="00BF1A52"/>
    <w:rsid w:val="00BF1C7D"/>
    <w:rsid w:val="00BF2029"/>
    <w:rsid w:val="00BF2488"/>
    <w:rsid w:val="00BF24EE"/>
    <w:rsid w:val="00BF27D9"/>
    <w:rsid w:val="00BF2978"/>
    <w:rsid w:val="00BF2A4E"/>
    <w:rsid w:val="00BF2AE8"/>
    <w:rsid w:val="00BF39C4"/>
    <w:rsid w:val="00BF3F12"/>
    <w:rsid w:val="00BF4259"/>
    <w:rsid w:val="00BF4402"/>
    <w:rsid w:val="00BF44E9"/>
    <w:rsid w:val="00BF471E"/>
    <w:rsid w:val="00BF4AED"/>
    <w:rsid w:val="00BF4B5F"/>
    <w:rsid w:val="00BF5284"/>
    <w:rsid w:val="00BF539C"/>
    <w:rsid w:val="00BF55F8"/>
    <w:rsid w:val="00BF5A65"/>
    <w:rsid w:val="00BF5CDF"/>
    <w:rsid w:val="00BF6D91"/>
    <w:rsid w:val="00BF6DD4"/>
    <w:rsid w:val="00BF73FD"/>
    <w:rsid w:val="00BF787A"/>
    <w:rsid w:val="00BF7CE0"/>
    <w:rsid w:val="00C0070F"/>
    <w:rsid w:val="00C00E63"/>
    <w:rsid w:val="00C01287"/>
    <w:rsid w:val="00C012C3"/>
    <w:rsid w:val="00C01820"/>
    <w:rsid w:val="00C01AB4"/>
    <w:rsid w:val="00C027C2"/>
    <w:rsid w:val="00C02B25"/>
    <w:rsid w:val="00C02C1B"/>
    <w:rsid w:val="00C02C6A"/>
    <w:rsid w:val="00C02E50"/>
    <w:rsid w:val="00C02F1C"/>
    <w:rsid w:val="00C039CB"/>
    <w:rsid w:val="00C03E11"/>
    <w:rsid w:val="00C0427A"/>
    <w:rsid w:val="00C04990"/>
    <w:rsid w:val="00C04BD6"/>
    <w:rsid w:val="00C04DFF"/>
    <w:rsid w:val="00C04E03"/>
    <w:rsid w:val="00C051D7"/>
    <w:rsid w:val="00C05CC8"/>
    <w:rsid w:val="00C05D6F"/>
    <w:rsid w:val="00C05E64"/>
    <w:rsid w:val="00C05EBA"/>
    <w:rsid w:val="00C06021"/>
    <w:rsid w:val="00C063AF"/>
    <w:rsid w:val="00C06AB4"/>
    <w:rsid w:val="00C06BC2"/>
    <w:rsid w:val="00C07BCF"/>
    <w:rsid w:val="00C07E26"/>
    <w:rsid w:val="00C07E2F"/>
    <w:rsid w:val="00C106C7"/>
    <w:rsid w:val="00C106E6"/>
    <w:rsid w:val="00C10715"/>
    <w:rsid w:val="00C1097D"/>
    <w:rsid w:val="00C10DA5"/>
    <w:rsid w:val="00C10DF4"/>
    <w:rsid w:val="00C10F6A"/>
    <w:rsid w:val="00C1112D"/>
    <w:rsid w:val="00C11B52"/>
    <w:rsid w:val="00C11EE0"/>
    <w:rsid w:val="00C12666"/>
    <w:rsid w:val="00C12705"/>
    <w:rsid w:val="00C1289F"/>
    <w:rsid w:val="00C12994"/>
    <w:rsid w:val="00C13013"/>
    <w:rsid w:val="00C1339B"/>
    <w:rsid w:val="00C13A42"/>
    <w:rsid w:val="00C14460"/>
    <w:rsid w:val="00C144EC"/>
    <w:rsid w:val="00C14A17"/>
    <w:rsid w:val="00C14BE4"/>
    <w:rsid w:val="00C15745"/>
    <w:rsid w:val="00C15CBF"/>
    <w:rsid w:val="00C15D8E"/>
    <w:rsid w:val="00C1650F"/>
    <w:rsid w:val="00C16733"/>
    <w:rsid w:val="00C16BC3"/>
    <w:rsid w:val="00C16C24"/>
    <w:rsid w:val="00C16D18"/>
    <w:rsid w:val="00C16EE8"/>
    <w:rsid w:val="00C16FF1"/>
    <w:rsid w:val="00C1760C"/>
    <w:rsid w:val="00C177E7"/>
    <w:rsid w:val="00C17B33"/>
    <w:rsid w:val="00C17C37"/>
    <w:rsid w:val="00C2025E"/>
    <w:rsid w:val="00C20459"/>
    <w:rsid w:val="00C20474"/>
    <w:rsid w:val="00C208CF"/>
    <w:rsid w:val="00C214DD"/>
    <w:rsid w:val="00C218F7"/>
    <w:rsid w:val="00C21FEB"/>
    <w:rsid w:val="00C22598"/>
    <w:rsid w:val="00C22C19"/>
    <w:rsid w:val="00C22C37"/>
    <w:rsid w:val="00C23107"/>
    <w:rsid w:val="00C23B83"/>
    <w:rsid w:val="00C23CBD"/>
    <w:rsid w:val="00C23D97"/>
    <w:rsid w:val="00C23F0E"/>
    <w:rsid w:val="00C24643"/>
    <w:rsid w:val="00C24C87"/>
    <w:rsid w:val="00C24DFC"/>
    <w:rsid w:val="00C24F37"/>
    <w:rsid w:val="00C24FD8"/>
    <w:rsid w:val="00C2520A"/>
    <w:rsid w:val="00C254C1"/>
    <w:rsid w:val="00C25622"/>
    <w:rsid w:val="00C256D7"/>
    <w:rsid w:val="00C25AF9"/>
    <w:rsid w:val="00C25C4F"/>
    <w:rsid w:val="00C25EE4"/>
    <w:rsid w:val="00C25FEF"/>
    <w:rsid w:val="00C25FFA"/>
    <w:rsid w:val="00C2620A"/>
    <w:rsid w:val="00C26684"/>
    <w:rsid w:val="00C26F3B"/>
    <w:rsid w:val="00C26FD6"/>
    <w:rsid w:val="00C27CB1"/>
    <w:rsid w:val="00C307C7"/>
    <w:rsid w:val="00C30B64"/>
    <w:rsid w:val="00C313D6"/>
    <w:rsid w:val="00C31A86"/>
    <w:rsid w:val="00C31E47"/>
    <w:rsid w:val="00C31FB2"/>
    <w:rsid w:val="00C320F2"/>
    <w:rsid w:val="00C32165"/>
    <w:rsid w:val="00C32216"/>
    <w:rsid w:val="00C3277A"/>
    <w:rsid w:val="00C32E07"/>
    <w:rsid w:val="00C33860"/>
    <w:rsid w:val="00C33C18"/>
    <w:rsid w:val="00C34069"/>
    <w:rsid w:val="00C34108"/>
    <w:rsid w:val="00C34386"/>
    <w:rsid w:val="00C343AA"/>
    <w:rsid w:val="00C34668"/>
    <w:rsid w:val="00C34A88"/>
    <w:rsid w:val="00C34B2A"/>
    <w:rsid w:val="00C34E73"/>
    <w:rsid w:val="00C35302"/>
    <w:rsid w:val="00C35448"/>
    <w:rsid w:val="00C35E6F"/>
    <w:rsid w:val="00C363F6"/>
    <w:rsid w:val="00C364E3"/>
    <w:rsid w:val="00C364E5"/>
    <w:rsid w:val="00C36B1D"/>
    <w:rsid w:val="00C37859"/>
    <w:rsid w:val="00C37A08"/>
    <w:rsid w:val="00C37B78"/>
    <w:rsid w:val="00C37C9C"/>
    <w:rsid w:val="00C37F12"/>
    <w:rsid w:val="00C40308"/>
    <w:rsid w:val="00C403EF"/>
    <w:rsid w:val="00C40408"/>
    <w:rsid w:val="00C408DE"/>
    <w:rsid w:val="00C40C26"/>
    <w:rsid w:val="00C40E2C"/>
    <w:rsid w:val="00C40F3D"/>
    <w:rsid w:val="00C41441"/>
    <w:rsid w:val="00C41494"/>
    <w:rsid w:val="00C4175F"/>
    <w:rsid w:val="00C4191A"/>
    <w:rsid w:val="00C41965"/>
    <w:rsid w:val="00C41DC5"/>
    <w:rsid w:val="00C41F9E"/>
    <w:rsid w:val="00C420A0"/>
    <w:rsid w:val="00C42127"/>
    <w:rsid w:val="00C4240C"/>
    <w:rsid w:val="00C42464"/>
    <w:rsid w:val="00C42511"/>
    <w:rsid w:val="00C42537"/>
    <w:rsid w:val="00C4282C"/>
    <w:rsid w:val="00C428E3"/>
    <w:rsid w:val="00C428EF"/>
    <w:rsid w:val="00C43711"/>
    <w:rsid w:val="00C43908"/>
    <w:rsid w:val="00C43BD6"/>
    <w:rsid w:val="00C446F3"/>
    <w:rsid w:val="00C4486B"/>
    <w:rsid w:val="00C44C22"/>
    <w:rsid w:val="00C44D9F"/>
    <w:rsid w:val="00C44E84"/>
    <w:rsid w:val="00C45073"/>
    <w:rsid w:val="00C453FB"/>
    <w:rsid w:val="00C45490"/>
    <w:rsid w:val="00C458F5"/>
    <w:rsid w:val="00C45A2B"/>
    <w:rsid w:val="00C45B3A"/>
    <w:rsid w:val="00C46484"/>
    <w:rsid w:val="00C4650B"/>
    <w:rsid w:val="00C4666D"/>
    <w:rsid w:val="00C4694B"/>
    <w:rsid w:val="00C47815"/>
    <w:rsid w:val="00C47AEC"/>
    <w:rsid w:val="00C47D7F"/>
    <w:rsid w:val="00C5003F"/>
    <w:rsid w:val="00C503B9"/>
    <w:rsid w:val="00C505A8"/>
    <w:rsid w:val="00C50804"/>
    <w:rsid w:val="00C50A9F"/>
    <w:rsid w:val="00C50E52"/>
    <w:rsid w:val="00C516C3"/>
    <w:rsid w:val="00C516CB"/>
    <w:rsid w:val="00C51C23"/>
    <w:rsid w:val="00C52259"/>
    <w:rsid w:val="00C53339"/>
    <w:rsid w:val="00C53380"/>
    <w:rsid w:val="00C53764"/>
    <w:rsid w:val="00C53CA9"/>
    <w:rsid w:val="00C53FFB"/>
    <w:rsid w:val="00C54292"/>
    <w:rsid w:val="00C545E3"/>
    <w:rsid w:val="00C546D6"/>
    <w:rsid w:val="00C54C88"/>
    <w:rsid w:val="00C54FB9"/>
    <w:rsid w:val="00C54FFD"/>
    <w:rsid w:val="00C55783"/>
    <w:rsid w:val="00C55C7E"/>
    <w:rsid w:val="00C55E8D"/>
    <w:rsid w:val="00C56328"/>
    <w:rsid w:val="00C5642E"/>
    <w:rsid w:val="00C564F7"/>
    <w:rsid w:val="00C569D8"/>
    <w:rsid w:val="00C572AE"/>
    <w:rsid w:val="00C57A05"/>
    <w:rsid w:val="00C57CB0"/>
    <w:rsid w:val="00C57CF5"/>
    <w:rsid w:val="00C57EFB"/>
    <w:rsid w:val="00C6047D"/>
    <w:rsid w:val="00C605D6"/>
    <w:rsid w:val="00C6074C"/>
    <w:rsid w:val="00C60AFE"/>
    <w:rsid w:val="00C60E30"/>
    <w:rsid w:val="00C61355"/>
    <w:rsid w:val="00C615CE"/>
    <w:rsid w:val="00C615F1"/>
    <w:rsid w:val="00C61EBB"/>
    <w:rsid w:val="00C62007"/>
    <w:rsid w:val="00C622C0"/>
    <w:rsid w:val="00C6243D"/>
    <w:rsid w:val="00C62494"/>
    <w:rsid w:val="00C62F3F"/>
    <w:rsid w:val="00C62F7F"/>
    <w:rsid w:val="00C63047"/>
    <w:rsid w:val="00C6326A"/>
    <w:rsid w:val="00C63720"/>
    <w:rsid w:val="00C63759"/>
    <w:rsid w:val="00C63CD0"/>
    <w:rsid w:val="00C64657"/>
    <w:rsid w:val="00C64AED"/>
    <w:rsid w:val="00C65181"/>
    <w:rsid w:val="00C655EC"/>
    <w:rsid w:val="00C65B48"/>
    <w:rsid w:val="00C65B6F"/>
    <w:rsid w:val="00C66048"/>
    <w:rsid w:val="00C6649F"/>
    <w:rsid w:val="00C665CD"/>
    <w:rsid w:val="00C6664B"/>
    <w:rsid w:val="00C66827"/>
    <w:rsid w:val="00C66A21"/>
    <w:rsid w:val="00C66AF4"/>
    <w:rsid w:val="00C66C10"/>
    <w:rsid w:val="00C67366"/>
    <w:rsid w:val="00C676E8"/>
    <w:rsid w:val="00C70058"/>
    <w:rsid w:val="00C700DE"/>
    <w:rsid w:val="00C702E0"/>
    <w:rsid w:val="00C70360"/>
    <w:rsid w:val="00C7101E"/>
    <w:rsid w:val="00C713E4"/>
    <w:rsid w:val="00C71487"/>
    <w:rsid w:val="00C71B7B"/>
    <w:rsid w:val="00C72245"/>
    <w:rsid w:val="00C72308"/>
    <w:rsid w:val="00C7265E"/>
    <w:rsid w:val="00C7297F"/>
    <w:rsid w:val="00C72AF4"/>
    <w:rsid w:val="00C73CF2"/>
    <w:rsid w:val="00C73D7A"/>
    <w:rsid w:val="00C74BAE"/>
    <w:rsid w:val="00C74C44"/>
    <w:rsid w:val="00C74EE7"/>
    <w:rsid w:val="00C7512A"/>
    <w:rsid w:val="00C752EA"/>
    <w:rsid w:val="00C755E6"/>
    <w:rsid w:val="00C76022"/>
    <w:rsid w:val="00C7602F"/>
    <w:rsid w:val="00C760AB"/>
    <w:rsid w:val="00C763CA"/>
    <w:rsid w:val="00C769C5"/>
    <w:rsid w:val="00C773BD"/>
    <w:rsid w:val="00C77636"/>
    <w:rsid w:val="00C7785D"/>
    <w:rsid w:val="00C80418"/>
    <w:rsid w:val="00C815A1"/>
    <w:rsid w:val="00C8189F"/>
    <w:rsid w:val="00C81F7E"/>
    <w:rsid w:val="00C827B2"/>
    <w:rsid w:val="00C827CD"/>
    <w:rsid w:val="00C82E6E"/>
    <w:rsid w:val="00C82FD8"/>
    <w:rsid w:val="00C83143"/>
    <w:rsid w:val="00C836F8"/>
    <w:rsid w:val="00C83B6D"/>
    <w:rsid w:val="00C84025"/>
    <w:rsid w:val="00C850EF"/>
    <w:rsid w:val="00C85988"/>
    <w:rsid w:val="00C85C6E"/>
    <w:rsid w:val="00C86A2E"/>
    <w:rsid w:val="00C86B49"/>
    <w:rsid w:val="00C8783A"/>
    <w:rsid w:val="00C878B5"/>
    <w:rsid w:val="00C87D7D"/>
    <w:rsid w:val="00C87DEC"/>
    <w:rsid w:val="00C9047E"/>
    <w:rsid w:val="00C90558"/>
    <w:rsid w:val="00C90561"/>
    <w:rsid w:val="00C90AE7"/>
    <w:rsid w:val="00C915A5"/>
    <w:rsid w:val="00C91629"/>
    <w:rsid w:val="00C917E3"/>
    <w:rsid w:val="00C91FC0"/>
    <w:rsid w:val="00C92052"/>
    <w:rsid w:val="00C9232C"/>
    <w:rsid w:val="00C92F24"/>
    <w:rsid w:val="00C9316F"/>
    <w:rsid w:val="00C932BB"/>
    <w:rsid w:val="00C93365"/>
    <w:rsid w:val="00C93E08"/>
    <w:rsid w:val="00C93F3C"/>
    <w:rsid w:val="00C940EF"/>
    <w:rsid w:val="00C95333"/>
    <w:rsid w:val="00C953BB"/>
    <w:rsid w:val="00C95D8C"/>
    <w:rsid w:val="00C95D9B"/>
    <w:rsid w:val="00C95FED"/>
    <w:rsid w:val="00C9679A"/>
    <w:rsid w:val="00C96B5D"/>
    <w:rsid w:val="00C96B7B"/>
    <w:rsid w:val="00C96C34"/>
    <w:rsid w:val="00C97AE4"/>
    <w:rsid w:val="00CA0939"/>
    <w:rsid w:val="00CA0E1C"/>
    <w:rsid w:val="00CA1331"/>
    <w:rsid w:val="00CA136E"/>
    <w:rsid w:val="00CA1647"/>
    <w:rsid w:val="00CA1C8E"/>
    <w:rsid w:val="00CA2908"/>
    <w:rsid w:val="00CA2B68"/>
    <w:rsid w:val="00CA2CA5"/>
    <w:rsid w:val="00CA2CD9"/>
    <w:rsid w:val="00CA2DE3"/>
    <w:rsid w:val="00CA2E95"/>
    <w:rsid w:val="00CA3443"/>
    <w:rsid w:val="00CA37A2"/>
    <w:rsid w:val="00CA38EF"/>
    <w:rsid w:val="00CA3919"/>
    <w:rsid w:val="00CA3D6B"/>
    <w:rsid w:val="00CA3E2E"/>
    <w:rsid w:val="00CA3F8C"/>
    <w:rsid w:val="00CA448E"/>
    <w:rsid w:val="00CA4A66"/>
    <w:rsid w:val="00CA4BFE"/>
    <w:rsid w:val="00CA5153"/>
    <w:rsid w:val="00CA5403"/>
    <w:rsid w:val="00CA551D"/>
    <w:rsid w:val="00CA5786"/>
    <w:rsid w:val="00CA5823"/>
    <w:rsid w:val="00CA59B4"/>
    <w:rsid w:val="00CA5CA9"/>
    <w:rsid w:val="00CA5E77"/>
    <w:rsid w:val="00CA600A"/>
    <w:rsid w:val="00CA6E21"/>
    <w:rsid w:val="00CA7638"/>
    <w:rsid w:val="00CB02FB"/>
    <w:rsid w:val="00CB056D"/>
    <w:rsid w:val="00CB0D8A"/>
    <w:rsid w:val="00CB0E44"/>
    <w:rsid w:val="00CB0FD1"/>
    <w:rsid w:val="00CB1AF8"/>
    <w:rsid w:val="00CB1CF5"/>
    <w:rsid w:val="00CB1F91"/>
    <w:rsid w:val="00CB2371"/>
    <w:rsid w:val="00CB2C20"/>
    <w:rsid w:val="00CB2FEC"/>
    <w:rsid w:val="00CB3732"/>
    <w:rsid w:val="00CB37BD"/>
    <w:rsid w:val="00CB3A11"/>
    <w:rsid w:val="00CB3D2E"/>
    <w:rsid w:val="00CB3E7D"/>
    <w:rsid w:val="00CB48C3"/>
    <w:rsid w:val="00CB4A80"/>
    <w:rsid w:val="00CB4D88"/>
    <w:rsid w:val="00CB4FF6"/>
    <w:rsid w:val="00CB51A9"/>
    <w:rsid w:val="00CB5851"/>
    <w:rsid w:val="00CB6074"/>
    <w:rsid w:val="00CB6A75"/>
    <w:rsid w:val="00CB6C1D"/>
    <w:rsid w:val="00CB6CBA"/>
    <w:rsid w:val="00CB6CCD"/>
    <w:rsid w:val="00CB6F5A"/>
    <w:rsid w:val="00CB778F"/>
    <w:rsid w:val="00CB790A"/>
    <w:rsid w:val="00CB7E98"/>
    <w:rsid w:val="00CB7EC1"/>
    <w:rsid w:val="00CC0143"/>
    <w:rsid w:val="00CC0413"/>
    <w:rsid w:val="00CC0619"/>
    <w:rsid w:val="00CC0A4A"/>
    <w:rsid w:val="00CC1173"/>
    <w:rsid w:val="00CC149B"/>
    <w:rsid w:val="00CC19D9"/>
    <w:rsid w:val="00CC1CAD"/>
    <w:rsid w:val="00CC1D49"/>
    <w:rsid w:val="00CC1D69"/>
    <w:rsid w:val="00CC1D99"/>
    <w:rsid w:val="00CC1F6E"/>
    <w:rsid w:val="00CC20EB"/>
    <w:rsid w:val="00CC239D"/>
    <w:rsid w:val="00CC25F1"/>
    <w:rsid w:val="00CC2BBE"/>
    <w:rsid w:val="00CC2C5E"/>
    <w:rsid w:val="00CC2EDF"/>
    <w:rsid w:val="00CC3890"/>
    <w:rsid w:val="00CC3E57"/>
    <w:rsid w:val="00CC3EF0"/>
    <w:rsid w:val="00CC3FAB"/>
    <w:rsid w:val="00CC43AC"/>
    <w:rsid w:val="00CC4578"/>
    <w:rsid w:val="00CC492B"/>
    <w:rsid w:val="00CC4EE2"/>
    <w:rsid w:val="00CC4F8B"/>
    <w:rsid w:val="00CC50BB"/>
    <w:rsid w:val="00CC5861"/>
    <w:rsid w:val="00CC6126"/>
    <w:rsid w:val="00CC612B"/>
    <w:rsid w:val="00CC6A09"/>
    <w:rsid w:val="00CC6C6E"/>
    <w:rsid w:val="00CC6D5A"/>
    <w:rsid w:val="00CC7907"/>
    <w:rsid w:val="00CD0001"/>
    <w:rsid w:val="00CD0101"/>
    <w:rsid w:val="00CD03BE"/>
    <w:rsid w:val="00CD064D"/>
    <w:rsid w:val="00CD0C4B"/>
    <w:rsid w:val="00CD0D47"/>
    <w:rsid w:val="00CD0FC7"/>
    <w:rsid w:val="00CD0FF3"/>
    <w:rsid w:val="00CD1202"/>
    <w:rsid w:val="00CD12B9"/>
    <w:rsid w:val="00CD1490"/>
    <w:rsid w:val="00CD15B3"/>
    <w:rsid w:val="00CD16A5"/>
    <w:rsid w:val="00CD16B8"/>
    <w:rsid w:val="00CD1824"/>
    <w:rsid w:val="00CD18E4"/>
    <w:rsid w:val="00CD194F"/>
    <w:rsid w:val="00CD1AFF"/>
    <w:rsid w:val="00CD23CE"/>
    <w:rsid w:val="00CD2B9F"/>
    <w:rsid w:val="00CD2C15"/>
    <w:rsid w:val="00CD2FDA"/>
    <w:rsid w:val="00CD3109"/>
    <w:rsid w:val="00CD378B"/>
    <w:rsid w:val="00CD3DFD"/>
    <w:rsid w:val="00CD3E62"/>
    <w:rsid w:val="00CD41DD"/>
    <w:rsid w:val="00CD4D8D"/>
    <w:rsid w:val="00CD4DFD"/>
    <w:rsid w:val="00CD542A"/>
    <w:rsid w:val="00CD54EA"/>
    <w:rsid w:val="00CD55E7"/>
    <w:rsid w:val="00CD58F3"/>
    <w:rsid w:val="00CD63F0"/>
    <w:rsid w:val="00CD6CB1"/>
    <w:rsid w:val="00CD6CD6"/>
    <w:rsid w:val="00CD6F01"/>
    <w:rsid w:val="00CD77B9"/>
    <w:rsid w:val="00CD79AA"/>
    <w:rsid w:val="00CD7F3A"/>
    <w:rsid w:val="00CD7F73"/>
    <w:rsid w:val="00CD7F89"/>
    <w:rsid w:val="00CE002B"/>
    <w:rsid w:val="00CE019A"/>
    <w:rsid w:val="00CE0681"/>
    <w:rsid w:val="00CE0C18"/>
    <w:rsid w:val="00CE150D"/>
    <w:rsid w:val="00CE1719"/>
    <w:rsid w:val="00CE17C9"/>
    <w:rsid w:val="00CE1D15"/>
    <w:rsid w:val="00CE1F14"/>
    <w:rsid w:val="00CE2178"/>
    <w:rsid w:val="00CE288D"/>
    <w:rsid w:val="00CE301C"/>
    <w:rsid w:val="00CE33AC"/>
    <w:rsid w:val="00CE4580"/>
    <w:rsid w:val="00CE48CC"/>
    <w:rsid w:val="00CE4DAC"/>
    <w:rsid w:val="00CE4DE6"/>
    <w:rsid w:val="00CE55A2"/>
    <w:rsid w:val="00CE58C9"/>
    <w:rsid w:val="00CE5C5E"/>
    <w:rsid w:val="00CE5CA9"/>
    <w:rsid w:val="00CE5FF5"/>
    <w:rsid w:val="00CE64CF"/>
    <w:rsid w:val="00CE71BE"/>
    <w:rsid w:val="00CE7524"/>
    <w:rsid w:val="00CE7536"/>
    <w:rsid w:val="00CE759B"/>
    <w:rsid w:val="00CE770F"/>
    <w:rsid w:val="00CE7944"/>
    <w:rsid w:val="00CE7A72"/>
    <w:rsid w:val="00CE7AC5"/>
    <w:rsid w:val="00CF00F8"/>
    <w:rsid w:val="00CF08CA"/>
    <w:rsid w:val="00CF08D4"/>
    <w:rsid w:val="00CF1D65"/>
    <w:rsid w:val="00CF2498"/>
    <w:rsid w:val="00CF250C"/>
    <w:rsid w:val="00CF2543"/>
    <w:rsid w:val="00CF288E"/>
    <w:rsid w:val="00CF2896"/>
    <w:rsid w:val="00CF2A71"/>
    <w:rsid w:val="00CF2BCA"/>
    <w:rsid w:val="00CF2BD4"/>
    <w:rsid w:val="00CF2D26"/>
    <w:rsid w:val="00CF2E7D"/>
    <w:rsid w:val="00CF33F0"/>
    <w:rsid w:val="00CF3D78"/>
    <w:rsid w:val="00CF43B3"/>
    <w:rsid w:val="00CF46B6"/>
    <w:rsid w:val="00CF4993"/>
    <w:rsid w:val="00CF4CAF"/>
    <w:rsid w:val="00CF4F51"/>
    <w:rsid w:val="00CF4FC9"/>
    <w:rsid w:val="00CF56E4"/>
    <w:rsid w:val="00CF5884"/>
    <w:rsid w:val="00CF5A2D"/>
    <w:rsid w:val="00CF6311"/>
    <w:rsid w:val="00CF6415"/>
    <w:rsid w:val="00CF6C32"/>
    <w:rsid w:val="00CF6CD9"/>
    <w:rsid w:val="00CF6D0B"/>
    <w:rsid w:val="00CF6EEF"/>
    <w:rsid w:val="00CF70C9"/>
    <w:rsid w:val="00CF7255"/>
    <w:rsid w:val="00CF74B4"/>
    <w:rsid w:val="00D00242"/>
    <w:rsid w:val="00D004A3"/>
    <w:rsid w:val="00D004E4"/>
    <w:rsid w:val="00D00EDE"/>
    <w:rsid w:val="00D0101C"/>
    <w:rsid w:val="00D01026"/>
    <w:rsid w:val="00D01048"/>
    <w:rsid w:val="00D01074"/>
    <w:rsid w:val="00D010FC"/>
    <w:rsid w:val="00D013AC"/>
    <w:rsid w:val="00D0164C"/>
    <w:rsid w:val="00D0177B"/>
    <w:rsid w:val="00D018ED"/>
    <w:rsid w:val="00D01BEC"/>
    <w:rsid w:val="00D02341"/>
    <w:rsid w:val="00D0277E"/>
    <w:rsid w:val="00D028F5"/>
    <w:rsid w:val="00D02995"/>
    <w:rsid w:val="00D02AB4"/>
    <w:rsid w:val="00D04168"/>
    <w:rsid w:val="00D04189"/>
    <w:rsid w:val="00D04567"/>
    <w:rsid w:val="00D04745"/>
    <w:rsid w:val="00D0485E"/>
    <w:rsid w:val="00D0495B"/>
    <w:rsid w:val="00D04CDE"/>
    <w:rsid w:val="00D04E60"/>
    <w:rsid w:val="00D05995"/>
    <w:rsid w:val="00D05D7D"/>
    <w:rsid w:val="00D0656B"/>
    <w:rsid w:val="00D0679F"/>
    <w:rsid w:val="00D06921"/>
    <w:rsid w:val="00D06DB6"/>
    <w:rsid w:val="00D076F8"/>
    <w:rsid w:val="00D07BC4"/>
    <w:rsid w:val="00D10B04"/>
    <w:rsid w:val="00D10EAB"/>
    <w:rsid w:val="00D11C50"/>
    <w:rsid w:val="00D1272A"/>
    <w:rsid w:val="00D12D11"/>
    <w:rsid w:val="00D12D3B"/>
    <w:rsid w:val="00D12D84"/>
    <w:rsid w:val="00D12EB0"/>
    <w:rsid w:val="00D1375D"/>
    <w:rsid w:val="00D13941"/>
    <w:rsid w:val="00D13943"/>
    <w:rsid w:val="00D13D35"/>
    <w:rsid w:val="00D144AF"/>
    <w:rsid w:val="00D154A7"/>
    <w:rsid w:val="00D15711"/>
    <w:rsid w:val="00D15C46"/>
    <w:rsid w:val="00D15C7B"/>
    <w:rsid w:val="00D15CE2"/>
    <w:rsid w:val="00D15F6B"/>
    <w:rsid w:val="00D1618B"/>
    <w:rsid w:val="00D1618C"/>
    <w:rsid w:val="00D1635F"/>
    <w:rsid w:val="00D166C6"/>
    <w:rsid w:val="00D16912"/>
    <w:rsid w:val="00D16D13"/>
    <w:rsid w:val="00D16E0D"/>
    <w:rsid w:val="00D17029"/>
    <w:rsid w:val="00D171D9"/>
    <w:rsid w:val="00D17636"/>
    <w:rsid w:val="00D177A2"/>
    <w:rsid w:val="00D17ADE"/>
    <w:rsid w:val="00D17CBD"/>
    <w:rsid w:val="00D20078"/>
    <w:rsid w:val="00D202E3"/>
    <w:rsid w:val="00D203AD"/>
    <w:rsid w:val="00D208FD"/>
    <w:rsid w:val="00D209D6"/>
    <w:rsid w:val="00D20E85"/>
    <w:rsid w:val="00D214A0"/>
    <w:rsid w:val="00D21C1E"/>
    <w:rsid w:val="00D2214F"/>
    <w:rsid w:val="00D225D9"/>
    <w:rsid w:val="00D22B27"/>
    <w:rsid w:val="00D22B48"/>
    <w:rsid w:val="00D22B64"/>
    <w:rsid w:val="00D22E19"/>
    <w:rsid w:val="00D23310"/>
    <w:rsid w:val="00D233B9"/>
    <w:rsid w:val="00D234BD"/>
    <w:rsid w:val="00D23B09"/>
    <w:rsid w:val="00D23BC8"/>
    <w:rsid w:val="00D23DEF"/>
    <w:rsid w:val="00D245BF"/>
    <w:rsid w:val="00D24758"/>
    <w:rsid w:val="00D250BC"/>
    <w:rsid w:val="00D25BA2"/>
    <w:rsid w:val="00D25FAA"/>
    <w:rsid w:val="00D26419"/>
    <w:rsid w:val="00D26941"/>
    <w:rsid w:val="00D26D5B"/>
    <w:rsid w:val="00D26DAB"/>
    <w:rsid w:val="00D26F7A"/>
    <w:rsid w:val="00D2706E"/>
    <w:rsid w:val="00D271F6"/>
    <w:rsid w:val="00D27913"/>
    <w:rsid w:val="00D27930"/>
    <w:rsid w:val="00D27A70"/>
    <w:rsid w:val="00D27AB6"/>
    <w:rsid w:val="00D305C3"/>
    <w:rsid w:val="00D30763"/>
    <w:rsid w:val="00D30926"/>
    <w:rsid w:val="00D30D44"/>
    <w:rsid w:val="00D30E69"/>
    <w:rsid w:val="00D31C4C"/>
    <w:rsid w:val="00D31C94"/>
    <w:rsid w:val="00D31E1B"/>
    <w:rsid w:val="00D31ED3"/>
    <w:rsid w:val="00D3218E"/>
    <w:rsid w:val="00D3328B"/>
    <w:rsid w:val="00D332FD"/>
    <w:rsid w:val="00D344A4"/>
    <w:rsid w:val="00D3453C"/>
    <w:rsid w:val="00D346FD"/>
    <w:rsid w:val="00D34EAD"/>
    <w:rsid w:val="00D352FA"/>
    <w:rsid w:val="00D3574A"/>
    <w:rsid w:val="00D35863"/>
    <w:rsid w:val="00D36074"/>
    <w:rsid w:val="00D36EBF"/>
    <w:rsid w:val="00D370A7"/>
    <w:rsid w:val="00D37A3A"/>
    <w:rsid w:val="00D37DC5"/>
    <w:rsid w:val="00D40034"/>
    <w:rsid w:val="00D40328"/>
    <w:rsid w:val="00D405E1"/>
    <w:rsid w:val="00D40745"/>
    <w:rsid w:val="00D40931"/>
    <w:rsid w:val="00D40A29"/>
    <w:rsid w:val="00D40E72"/>
    <w:rsid w:val="00D411BF"/>
    <w:rsid w:val="00D41739"/>
    <w:rsid w:val="00D41A7C"/>
    <w:rsid w:val="00D42182"/>
    <w:rsid w:val="00D424EC"/>
    <w:rsid w:val="00D42E1D"/>
    <w:rsid w:val="00D4304D"/>
    <w:rsid w:val="00D4309D"/>
    <w:rsid w:val="00D43529"/>
    <w:rsid w:val="00D43579"/>
    <w:rsid w:val="00D43A61"/>
    <w:rsid w:val="00D43D10"/>
    <w:rsid w:val="00D446BF"/>
    <w:rsid w:val="00D447AD"/>
    <w:rsid w:val="00D44F87"/>
    <w:rsid w:val="00D455CB"/>
    <w:rsid w:val="00D45C08"/>
    <w:rsid w:val="00D45E70"/>
    <w:rsid w:val="00D45EE8"/>
    <w:rsid w:val="00D45F44"/>
    <w:rsid w:val="00D46027"/>
    <w:rsid w:val="00D468D4"/>
    <w:rsid w:val="00D46DAE"/>
    <w:rsid w:val="00D476A6"/>
    <w:rsid w:val="00D4799A"/>
    <w:rsid w:val="00D47FD9"/>
    <w:rsid w:val="00D500C9"/>
    <w:rsid w:val="00D50174"/>
    <w:rsid w:val="00D50426"/>
    <w:rsid w:val="00D50488"/>
    <w:rsid w:val="00D505A5"/>
    <w:rsid w:val="00D507E4"/>
    <w:rsid w:val="00D50BC6"/>
    <w:rsid w:val="00D50DA0"/>
    <w:rsid w:val="00D512ED"/>
    <w:rsid w:val="00D51B2E"/>
    <w:rsid w:val="00D51DEC"/>
    <w:rsid w:val="00D51FCB"/>
    <w:rsid w:val="00D522C3"/>
    <w:rsid w:val="00D52385"/>
    <w:rsid w:val="00D5332F"/>
    <w:rsid w:val="00D534BE"/>
    <w:rsid w:val="00D5401C"/>
    <w:rsid w:val="00D544F9"/>
    <w:rsid w:val="00D54A11"/>
    <w:rsid w:val="00D54CA8"/>
    <w:rsid w:val="00D54FA4"/>
    <w:rsid w:val="00D54FF0"/>
    <w:rsid w:val="00D55051"/>
    <w:rsid w:val="00D556A1"/>
    <w:rsid w:val="00D5577C"/>
    <w:rsid w:val="00D55967"/>
    <w:rsid w:val="00D55B67"/>
    <w:rsid w:val="00D56DF1"/>
    <w:rsid w:val="00D57155"/>
    <w:rsid w:val="00D57604"/>
    <w:rsid w:val="00D600EB"/>
    <w:rsid w:val="00D60DF5"/>
    <w:rsid w:val="00D61082"/>
    <w:rsid w:val="00D615F8"/>
    <w:rsid w:val="00D61A08"/>
    <w:rsid w:val="00D623BC"/>
    <w:rsid w:val="00D62558"/>
    <w:rsid w:val="00D625C9"/>
    <w:rsid w:val="00D6276A"/>
    <w:rsid w:val="00D62D27"/>
    <w:rsid w:val="00D62D8F"/>
    <w:rsid w:val="00D630C7"/>
    <w:rsid w:val="00D63226"/>
    <w:rsid w:val="00D634AE"/>
    <w:rsid w:val="00D635D2"/>
    <w:rsid w:val="00D63C00"/>
    <w:rsid w:val="00D64026"/>
    <w:rsid w:val="00D65565"/>
    <w:rsid w:val="00D659E3"/>
    <w:rsid w:val="00D65B53"/>
    <w:rsid w:val="00D65C8A"/>
    <w:rsid w:val="00D6605B"/>
    <w:rsid w:val="00D66078"/>
    <w:rsid w:val="00D6662A"/>
    <w:rsid w:val="00D668F3"/>
    <w:rsid w:val="00D6696B"/>
    <w:rsid w:val="00D66AD5"/>
    <w:rsid w:val="00D671C3"/>
    <w:rsid w:val="00D701C5"/>
    <w:rsid w:val="00D7028C"/>
    <w:rsid w:val="00D70887"/>
    <w:rsid w:val="00D708B3"/>
    <w:rsid w:val="00D70A13"/>
    <w:rsid w:val="00D70C7B"/>
    <w:rsid w:val="00D7103F"/>
    <w:rsid w:val="00D71243"/>
    <w:rsid w:val="00D71301"/>
    <w:rsid w:val="00D71983"/>
    <w:rsid w:val="00D71DFD"/>
    <w:rsid w:val="00D71E99"/>
    <w:rsid w:val="00D724CF"/>
    <w:rsid w:val="00D726A7"/>
    <w:rsid w:val="00D72C58"/>
    <w:rsid w:val="00D732BC"/>
    <w:rsid w:val="00D73578"/>
    <w:rsid w:val="00D73959"/>
    <w:rsid w:val="00D73D46"/>
    <w:rsid w:val="00D73F1F"/>
    <w:rsid w:val="00D74256"/>
    <w:rsid w:val="00D74AA7"/>
    <w:rsid w:val="00D74ADB"/>
    <w:rsid w:val="00D74E2D"/>
    <w:rsid w:val="00D74E9A"/>
    <w:rsid w:val="00D74EA6"/>
    <w:rsid w:val="00D756B5"/>
    <w:rsid w:val="00D75F31"/>
    <w:rsid w:val="00D75F3F"/>
    <w:rsid w:val="00D761B3"/>
    <w:rsid w:val="00D76558"/>
    <w:rsid w:val="00D76685"/>
    <w:rsid w:val="00D76BE2"/>
    <w:rsid w:val="00D76D4E"/>
    <w:rsid w:val="00D76DA1"/>
    <w:rsid w:val="00D775A8"/>
    <w:rsid w:val="00D77A0A"/>
    <w:rsid w:val="00D77F1C"/>
    <w:rsid w:val="00D804D9"/>
    <w:rsid w:val="00D80772"/>
    <w:rsid w:val="00D808F9"/>
    <w:rsid w:val="00D813E7"/>
    <w:rsid w:val="00D81413"/>
    <w:rsid w:val="00D81790"/>
    <w:rsid w:val="00D8188C"/>
    <w:rsid w:val="00D8205A"/>
    <w:rsid w:val="00D82222"/>
    <w:rsid w:val="00D8265D"/>
    <w:rsid w:val="00D82D77"/>
    <w:rsid w:val="00D836BC"/>
    <w:rsid w:val="00D838F3"/>
    <w:rsid w:val="00D839D5"/>
    <w:rsid w:val="00D83DB3"/>
    <w:rsid w:val="00D84270"/>
    <w:rsid w:val="00D849F7"/>
    <w:rsid w:val="00D84D96"/>
    <w:rsid w:val="00D84DDC"/>
    <w:rsid w:val="00D8557C"/>
    <w:rsid w:val="00D864A6"/>
    <w:rsid w:val="00D864C6"/>
    <w:rsid w:val="00D86CB0"/>
    <w:rsid w:val="00D86CD9"/>
    <w:rsid w:val="00D876A7"/>
    <w:rsid w:val="00D876CA"/>
    <w:rsid w:val="00D8789E"/>
    <w:rsid w:val="00D900EA"/>
    <w:rsid w:val="00D90528"/>
    <w:rsid w:val="00D90668"/>
    <w:rsid w:val="00D9073D"/>
    <w:rsid w:val="00D90BE1"/>
    <w:rsid w:val="00D91142"/>
    <w:rsid w:val="00D91617"/>
    <w:rsid w:val="00D91940"/>
    <w:rsid w:val="00D91A7B"/>
    <w:rsid w:val="00D91E9A"/>
    <w:rsid w:val="00D91F70"/>
    <w:rsid w:val="00D92995"/>
    <w:rsid w:val="00D92B64"/>
    <w:rsid w:val="00D92CB3"/>
    <w:rsid w:val="00D93925"/>
    <w:rsid w:val="00D93F28"/>
    <w:rsid w:val="00D941FF"/>
    <w:rsid w:val="00D9451E"/>
    <w:rsid w:val="00D94BF2"/>
    <w:rsid w:val="00D94BFC"/>
    <w:rsid w:val="00D94F9B"/>
    <w:rsid w:val="00D958A7"/>
    <w:rsid w:val="00D95922"/>
    <w:rsid w:val="00D95BDE"/>
    <w:rsid w:val="00D9602A"/>
    <w:rsid w:val="00D968E8"/>
    <w:rsid w:val="00D96D6A"/>
    <w:rsid w:val="00D97011"/>
    <w:rsid w:val="00D97283"/>
    <w:rsid w:val="00D97374"/>
    <w:rsid w:val="00D974CA"/>
    <w:rsid w:val="00D976FF"/>
    <w:rsid w:val="00D97730"/>
    <w:rsid w:val="00D977DB"/>
    <w:rsid w:val="00D97A02"/>
    <w:rsid w:val="00D97A18"/>
    <w:rsid w:val="00DA00FE"/>
    <w:rsid w:val="00DA0AC1"/>
    <w:rsid w:val="00DA0D77"/>
    <w:rsid w:val="00DA1294"/>
    <w:rsid w:val="00DA1472"/>
    <w:rsid w:val="00DA1709"/>
    <w:rsid w:val="00DA1D11"/>
    <w:rsid w:val="00DA221D"/>
    <w:rsid w:val="00DA2A6F"/>
    <w:rsid w:val="00DA2B59"/>
    <w:rsid w:val="00DA2FCD"/>
    <w:rsid w:val="00DA3173"/>
    <w:rsid w:val="00DA3245"/>
    <w:rsid w:val="00DA3889"/>
    <w:rsid w:val="00DA3918"/>
    <w:rsid w:val="00DA39F2"/>
    <w:rsid w:val="00DA3F2B"/>
    <w:rsid w:val="00DA3F9A"/>
    <w:rsid w:val="00DA45A1"/>
    <w:rsid w:val="00DA4979"/>
    <w:rsid w:val="00DA4990"/>
    <w:rsid w:val="00DA4CB2"/>
    <w:rsid w:val="00DA4F8F"/>
    <w:rsid w:val="00DA5349"/>
    <w:rsid w:val="00DA562E"/>
    <w:rsid w:val="00DA5D7F"/>
    <w:rsid w:val="00DA61A3"/>
    <w:rsid w:val="00DA63D8"/>
    <w:rsid w:val="00DA648D"/>
    <w:rsid w:val="00DA6D67"/>
    <w:rsid w:val="00DA6E04"/>
    <w:rsid w:val="00DA77FD"/>
    <w:rsid w:val="00DA7A1D"/>
    <w:rsid w:val="00DB02F3"/>
    <w:rsid w:val="00DB071F"/>
    <w:rsid w:val="00DB0D74"/>
    <w:rsid w:val="00DB11BE"/>
    <w:rsid w:val="00DB13FF"/>
    <w:rsid w:val="00DB1966"/>
    <w:rsid w:val="00DB2149"/>
    <w:rsid w:val="00DB240E"/>
    <w:rsid w:val="00DB24EE"/>
    <w:rsid w:val="00DB250C"/>
    <w:rsid w:val="00DB294A"/>
    <w:rsid w:val="00DB2B96"/>
    <w:rsid w:val="00DB390B"/>
    <w:rsid w:val="00DB4391"/>
    <w:rsid w:val="00DB45DC"/>
    <w:rsid w:val="00DB4614"/>
    <w:rsid w:val="00DB4BBA"/>
    <w:rsid w:val="00DB4C4B"/>
    <w:rsid w:val="00DB4C70"/>
    <w:rsid w:val="00DB4C9F"/>
    <w:rsid w:val="00DB5BC3"/>
    <w:rsid w:val="00DB5C77"/>
    <w:rsid w:val="00DB6350"/>
    <w:rsid w:val="00DB6753"/>
    <w:rsid w:val="00DB6919"/>
    <w:rsid w:val="00DB692A"/>
    <w:rsid w:val="00DB6B5D"/>
    <w:rsid w:val="00DB6C7A"/>
    <w:rsid w:val="00DB6CDE"/>
    <w:rsid w:val="00DB6D70"/>
    <w:rsid w:val="00DB6D7B"/>
    <w:rsid w:val="00DB7025"/>
    <w:rsid w:val="00DB73C7"/>
    <w:rsid w:val="00DB768F"/>
    <w:rsid w:val="00DB774B"/>
    <w:rsid w:val="00DB7890"/>
    <w:rsid w:val="00DB78FC"/>
    <w:rsid w:val="00DB7950"/>
    <w:rsid w:val="00DB7999"/>
    <w:rsid w:val="00DB7C5E"/>
    <w:rsid w:val="00DC0CF1"/>
    <w:rsid w:val="00DC101D"/>
    <w:rsid w:val="00DC162B"/>
    <w:rsid w:val="00DC1B90"/>
    <w:rsid w:val="00DC1D15"/>
    <w:rsid w:val="00DC1D65"/>
    <w:rsid w:val="00DC2556"/>
    <w:rsid w:val="00DC2B9E"/>
    <w:rsid w:val="00DC2D09"/>
    <w:rsid w:val="00DC2D61"/>
    <w:rsid w:val="00DC3231"/>
    <w:rsid w:val="00DC47C9"/>
    <w:rsid w:val="00DC4B1A"/>
    <w:rsid w:val="00DC4C05"/>
    <w:rsid w:val="00DC4E41"/>
    <w:rsid w:val="00DC5432"/>
    <w:rsid w:val="00DC6604"/>
    <w:rsid w:val="00DC6941"/>
    <w:rsid w:val="00DC6A2E"/>
    <w:rsid w:val="00DC6D22"/>
    <w:rsid w:val="00DC6E3E"/>
    <w:rsid w:val="00DC702A"/>
    <w:rsid w:val="00DC760F"/>
    <w:rsid w:val="00DC779D"/>
    <w:rsid w:val="00DC7DEA"/>
    <w:rsid w:val="00DD0228"/>
    <w:rsid w:val="00DD057B"/>
    <w:rsid w:val="00DD0826"/>
    <w:rsid w:val="00DD0937"/>
    <w:rsid w:val="00DD0BFB"/>
    <w:rsid w:val="00DD0EDA"/>
    <w:rsid w:val="00DD182D"/>
    <w:rsid w:val="00DD1A40"/>
    <w:rsid w:val="00DD1B9C"/>
    <w:rsid w:val="00DD1E46"/>
    <w:rsid w:val="00DD1F9C"/>
    <w:rsid w:val="00DD1FA5"/>
    <w:rsid w:val="00DD26DC"/>
    <w:rsid w:val="00DD284F"/>
    <w:rsid w:val="00DD2DD4"/>
    <w:rsid w:val="00DD316E"/>
    <w:rsid w:val="00DD36A8"/>
    <w:rsid w:val="00DD3998"/>
    <w:rsid w:val="00DD3E08"/>
    <w:rsid w:val="00DD3E33"/>
    <w:rsid w:val="00DD4027"/>
    <w:rsid w:val="00DD4090"/>
    <w:rsid w:val="00DD4CF7"/>
    <w:rsid w:val="00DD4EE5"/>
    <w:rsid w:val="00DD4F65"/>
    <w:rsid w:val="00DD5030"/>
    <w:rsid w:val="00DD5EEA"/>
    <w:rsid w:val="00DD664F"/>
    <w:rsid w:val="00DD673B"/>
    <w:rsid w:val="00DD68EE"/>
    <w:rsid w:val="00DD694E"/>
    <w:rsid w:val="00DD6C41"/>
    <w:rsid w:val="00DD6FE9"/>
    <w:rsid w:val="00DD739E"/>
    <w:rsid w:val="00DD7876"/>
    <w:rsid w:val="00DE01AD"/>
    <w:rsid w:val="00DE0459"/>
    <w:rsid w:val="00DE0627"/>
    <w:rsid w:val="00DE08F4"/>
    <w:rsid w:val="00DE0969"/>
    <w:rsid w:val="00DE0B56"/>
    <w:rsid w:val="00DE10A6"/>
    <w:rsid w:val="00DE178F"/>
    <w:rsid w:val="00DE1F7C"/>
    <w:rsid w:val="00DE1F83"/>
    <w:rsid w:val="00DE23F6"/>
    <w:rsid w:val="00DE246F"/>
    <w:rsid w:val="00DE2BDB"/>
    <w:rsid w:val="00DE2E17"/>
    <w:rsid w:val="00DE30F8"/>
    <w:rsid w:val="00DE3A90"/>
    <w:rsid w:val="00DE4179"/>
    <w:rsid w:val="00DE41CF"/>
    <w:rsid w:val="00DE4540"/>
    <w:rsid w:val="00DE4600"/>
    <w:rsid w:val="00DE4EA4"/>
    <w:rsid w:val="00DE525B"/>
    <w:rsid w:val="00DE5A7F"/>
    <w:rsid w:val="00DE644A"/>
    <w:rsid w:val="00DE6B16"/>
    <w:rsid w:val="00DE6C69"/>
    <w:rsid w:val="00DE6D59"/>
    <w:rsid w:val="00DE6DB1"/>
    <w:rsid w:val="00DE7588"/>
    <w:rsid w:val="00DE7697"/>
    <w:rsid w:val="00DE7804"/>
    <w:rsid w:val="00DE7C19"/>
    <w:rsid w:val="00DE7CA1"/>
    <w:rsid w:val="00DE7E00"/>
    <w:rsid w:val="00DF04FE"/>
    <w:rsid w:val="00DF0858"/>
    <w:rsid w:val="00DF089B"/>
    <w:rsid w:val="00DF097D"/>
    <w:rsid w:val="00DF11E7"/>
    <w:rsid w:val="00DF18F4"/>
    <w:rsid w:val="00DF21B3"/>
    <w:rsid w:val="00DF2E2A"/>
    <w:rsid w:val="00DF30D8"/>
    <w:rsid w:val="00DF3290"/>
    <w:rsid w:val="00DF3694"/>
    <w:rsid w:val="00DF3D15"/>
    <w:rsid w:val="00DF41CB"/>
    <w:rsid w:val="00DF423B"/>
    <w:rsid w:val="00DF42E5"/>
    <w:rsid w:val="00DF516D"/>
    <w:rsid w:val="00DF53CE"/>
    <w:rsid w:val="00DF540D"/>
    <w:rsid w:val="00DF5C71"/>
    <w:rsid w:val="00DF5CD8"/>
    <w:rsid w:val="00DF6275"/>
    <w:rsid w:val="00DF66A5"/>
    <w:rsid w:val="00DF68D8"/>
    <w:rsid w:val="00DF6AEA"/>
    <w:rsid w:val="00DF6F59"/>
    <w:rsid w:val="00DF72E0"/>
    <w:rsid w:val="00DF735B"/>
    <w:rsid w:val="00DF79BF"/>
    <w:rsid w:val="00DF7E4F"/>
    <w:rsid w:val="00E00546"/>
    <w:rsid w:val="00E009AE"/>
    <w:rsid w:val="00E009C4"/>
    <w:rsid w:val="00E00B62"/>
    <w:rsid w:val="00E01074"/>
    <w:rsid w:val="00E01E4F"/>
    <w:rsid w:val="00E0293C"/>
    <w:rsid w:val="00E03052"/>
    <w:rsid w:val="00E036D0"/>
    <w:rsid w:val="00E03A66"/>
    <w:rsid w:val="00E03BF3"/>
    <w:rsid w:val="00E04E2C"/>
    <w:rsid w:val="00E05816"/>
    <w:rsid w:val="00E05C96"/>
    <w:rsid w:val="00E0642B"/>
    <w:rsid w:val="00E065BD"/>
    <w:rsid w:val="00E06743"/>
    <w:rsid w:val="00E06AA5"/>
    <w:rsid w:val="00E06B38"/>
    <w:rsid w:val="00E06ECD"/>
    <w:rsid w:val="00E07802"/>
    <w:rsid w:val="00E0785F"/>
    <w:rsid w:val="00E079E5"/>
    <w:rsid w:val="00E07D80"/>
    <w:rsid w:val="00E07EF2"/>
    <w:rsid w:val="00E10020"/>
    <w:rsid w:val="00E106B0"/>
    <w:rsid w:val="00E1084F"/>
    <w:rsid w:val="00E10865"/>
    <w:rsid w:val="00E10AD8"/>
    <w:rsid w:val="00E10FF4"/>
    <w:rsid w:val="00E112B9"/>
    <w:rsid w:val="00E11427"/>
    <w:rsid w:val="00E11BD8"/>
    <w:rsid w:val="00E11E55"/>
    <w:rsid w:val="00E1211F"/>
    <w:rsid w:val="00E124DD"/>
    <w:rsid w:val="00E12607"/>
    <w:rsid w:val="00E12A8B"/>
    <w:rsid w:val="00E12B69"/>
    <w:rsid w:val="00E12EC1"/>
    <w:rsid w:val="00E13304"/>
    <w:rsid w:val="00E13ED5"/>
    <w:rsid w:val="00E13EF6"/>
    <w:rsid w:val="00E13FC4"/>
    <w:rsid w:val="00E145E1"/>
    <w:rsid w:val="00E1482F"/>
    <w:rsid w:val="00E153BF"/>
    <w:rsid w:val="00E156C2"/>
    <w:rsid w:val="00E1575A"/>
    <w:rsid w:val="00E15893"/>
    <w:rsid w:val="00E15C23"/>
    <w:rsid w:val="00E15D4E"/>
    <w:rsid w:val="00E1674F"/>
    <w:rsid w:val="00E16834"/>
    <w:rsid w:val="00E16894"/>
    <w:rsid w:val="00E17155"/>
    <w:rsid w:val="00E17875"/>
    <w:rsid w:val="00E17944"/>
    <w:rsid w:val="00E17A91"/>
    <w:rsid w:val="00E17FEA"/>
    <w:rsid w:val="00E200BF"/>
    <w:rsid w:val="00E201A9"/>
    <w:rsid w:val="00E20C2B"/>
    <w:rsid w:val="00E20C6F"/>
    <w:rsid w:val="00E20DD3"/>
    <w:rsid w:val="00E21795"/>
    <w:rsid w:val="00E21ACC"/>
    <w:rsid w:val="00E2246F"/>
    <w:rsid w:val="00E233C9"/>
    <w:rsid w:val="00E2347A"/>
    <w:rsid w:val="00E23F79"/>
    <w:rsid w:val="00E2404E"/>
    <w:rsid w:val="00E2414A"/>
    <w:rsid w:val="00E247FD"/>
    <w:rsid w:val="00E24846"/>
    <w:rsid w:val="00E248FC"/>
    <w:rsid w:val="00E24ADD"/>
    <w:rsid w:val="00E24CE4"/>
    <w:rsid w:val="00E25216"/>
    <w:rsid w:val="00E264FC"/>
    <w:rsid w:val="00E26660"/>
    <w:rsid w:val="00E2669F"/>
    <w:rsid w:val="00E26816"/>
    <w:rsid w:val="00E26985"/>
    <w:rsid w:val="00E278FE"/>
    <w:rsid w:val="00E27BEB"/>
    <w:rsid w:val="00E27EDC"/>
    <w:rsid w:val="00E30117"/>
    <w:rsid w:val="00E307DA"/>
    <w:rsid w:val="00E3080A"/>
    <w:rsid w:val="00E317D6"/>
    <w:rsid w:val="00E319EB"/>
    <w:rsid w:val="00E31B12"/>
    <w:rsid w:val="00E321EB"/>
    <w:rsid w:val="00E32637"/>
    <w:rsid w:val="00E32BF9"/>
    <w:rsid w:val="00E32C23"/>
    <w:rsid w:val="00E32D9F"/>
    <w:rsid w:val="00E333D9"/>
    <w:rsid w:val="00E337B0"/>
    <w:rsid w:val="00E33AF0"/>
    <w:rsid w:val="00E34569"/>
    <w:rsid w:val="00E349D3"/>
    <w:rsid w:val="00E34A78"/>
    <w:rsid w:val="00E3543E"/>
    <w:rsid w:val="00E357DD"/>
    <w:rsid w:val="00E365E6"/>
    <w:rsid w:val="00E369AD"/>
    <w:rsid w:val="00E36A49"/>
    <w:rsid w:val="00E36F53"/>
    <w:rsid w:val="00E372D7"/>
    <w:rsid w:val="00E37BF6"/>
    <w:rsid w:val="00E37D67"/>
    <w:rsid w:val="00E40156"/>
    <w:rsid w:val="00E40227"/>
    <w:rsid w:val="00E40781"/>
    <w:rsid w:val="00E408FD"/>
    <w:rsid w:val="00E40D84"/>
    <w:rsid w:val="00E411C8"/>
    <w:rsid w:val="00E41436"/>
    <w:rsid w:val="00E41A4C"/>
    <w:rsid w:val="00E421C4"/>
    <w:rsid w:val="00E42855"/>
    <w:rsid w:val="00E428A2"/>
    <w:rsid w:val="00E42996"/>
    <w:rsid w:val="00E42ABE"/>
    <w:rsid w:val="00E42C5B"/>
    <w:rsid w:val="00E42D04"/>
    <w:rsid w:val="00E43239"/>
    <w:rsid w:val="00E43C53"/>
    <w:rsid w:val="00E44155"/>
    <w:rsid w:val="00E4473C"/>
    <w:rsid w:val="00E448D8"/>
    <w:rsid w:val="00E44B18"/>
    <w:rsid w:val="00E44CF9"/>
    <w:rsid w:val="00E45341"/>
    <w:rsid w:val="00E4590E"/>
    <w:rsid w:val="00E45E04"/>
    <w:rsid w:val="00E45EDA"/>
    <w:rsid w:val="00E45EEF"/>
    <w:rsid w:val="00E463C0"/>
    <w:rsid w:val="00E469BE"/>
    <w:rsid w:val="00E46E47"/>
    <w:rsid w:val="00E47C21"/>
    <w:rsid w:val="00E47C79"/>
    <w:rsid w:val="00E5019E"/>
    <w:rsid w:val="00E50373"/>
    <w:rsid w:val="00E503A4"/>
    <w:rsid w:val="00E507E4"/>
    <w:rsid w:val="00E51A6B"/>
    <w:rsid w:val="00E526AA"/>
    <w:rsid w:val="00E52756"/>
    <w:rsid w:val="00E52C7A"/>
    <w:rsid w:val="00E52C99"/>
    <w:rsid w:val="00E53205"/>
    <w:rsid w:val="00E537EC"/>
    <w:rsid w:val="00E542A2"/>
    <w:rsid w:val="00E54796"/>
    <w:rsid w:val="00E54D15"/>
    <w:rsid w:val="00E54DE9"/>
    <w:rsid w:val="00E54ED8"/>
    <w:rsid w:val="00E5543C"/>
    <w:rsid w:val="00E55C76"/>
    <w:rsid w:val="00E566C5"/>
    <w:rsid w:val="00E568DE"/>
    <w:rsid w:val="00E56B25"/>
    <w:rsid w:val="00E56E1B"/>
    <w:rsid w:val="00E56EE7"/>
    <w:rsid w:val="00E57001"/>
    <w:rsid w:val="00E57387"/>
    <w:rsid w:val="00E57801"/>
    <w:rsid w:val="00E57812"/>
    <w:rsid w:val="00E57863"/>
    <w:rsid w:val="00E579EC"/>
    <w:rsid w:val="00E57AFC"/>
    <w:rsid w:val="00E57BBE"/>
    <w:rsid w:val="00E57D09"/>
    <w:rsid w:val="00E57E39"/>
    <w:rsid w:val="00E5968C"/>
    <w:rsid w:val="00E600C9"/>
    <w:rsid w:val="00E60332"/>
    <w:rsid w:val="00E609A1"/>
    <w:rsid w:val="00E60B28"/>
    <w:rsid w:val="00E60C8F"/>
    <w:rsid w:val="00E60E34"/>
    <w:rsid w:val="00E60E51"/>
    <w:rsid w:val="00E610AA"/>
    <w:rsid w:val="00E61298"/>
    <w:rsid w:val="00E6193A"/>
    <w:rsid w:val="00E61BFD"/>
    <w:rsid w:val="00E61D8A"/>
    <w:rsid w:val="00E625C3"/>
    <w:rsid w:val="00E6323A"/>
    <w:rsid w:val="00E6341A"/>
    <w:rsid w:val="00E6348B"/>
    <w:rsid w:val="00E6372E"/>
    <w:rsid w:val="00E637ED"/>
    <w:rsid w:val="00E63BB7"/>
    <w:rsid w:val="00E63F80"/>
    <w:rsid w:val="00E6435A"/>
    <w:rsid w:val="00E646D6"/>
    <w:rsid w:val="00E64727"/>
    <w:rsid w:val="00E64794"/>
    <w:rsid w:val="00E64B65"/>
    <w:rsid w:val="00E64FAC"/>
    <w:rsid w:val="00E64FE3"/>
    <w:rsid w:val="00E6506F"/>
    <w:rsid w:val="00E65714"/>
    <w:rsid w:val="00E65BCF"/>
    <w:rsid w:val="00E65D83"/>
    <w:rsid w:val="00E65D9E"/>
    <w:rsid w:val="00E66336"/>
    <w:rsid w:val="00E6635D"/>
    <w:rsid w:val="00E66992"/>
    <w:rsid w:val="00E66FCA"/>
    <w:rsid w:val="00E67000"/>
    <w:rsid w:val="00E6717C"/>
    <w:rsid w:val="00E702FC"/>
    <w:rsid w:val="00E70B34"/>
    <w:rsid w:val="00E71373"/>
    <w:rsid w:val="00E7155F"/>
    <w:rsid w:val="00E7158C"/>
    <w:rsid w:val="00E71B2C"/>
    <w:rsid w:val="00E71C94"/>
    <w:rsid w:val="00E722CF"/>
    <w:rsid w:val="00E72E8E"/>
    <w:rsid w:val="00E72EB4"/>
    <w:rsid w:val="00E73215"/>
    <w:rsid w:val="00E73257"/>
    <w:rsid w:val="00E73287"/>
    <w:rsid w:val="00E7353A"/>
    <w:rsid w:val="00E735C1"/>
    <w:rsid w:val="00E73B30"/>
    <w:rsid w:val="00E73DDB"/>
    <w:rsid w:val="00E74107"/>
    <w:rsid w:val="00E749A7"/>
    <w:rsid w:val="00E74D4C"/>
    <w:rsid w:val="00E75856"/>
    <w:rsid w:val="00E75A5C"/>
    <w:rsid w:val="00E75AF1"/>
    <w:rsid w:val="00E75E99"/>
    <w:rsid w:val="00E75F61"/>
    <w:rsid w:val="00E7605F"/>
    <w:rsid w:val="00E770E0"/>
    <w:rsid w:val="00E771B1"/>
    <w:rsid w:val="00E77288"/>
    <w:rsid w:val="00E778F6"/>
    <w:rsid w:val="00E77A93"/>
    <w:rsid w:val="00E77DD0"/>
    <w:rsid w:val="00E800C2"/>
    <w:rsid w:val="00E8062D"/>
    <w:rsid w:val="00E813C6"/>
    <w:rsid w:val="00E81AD7"/>
    <w:rsid w:val="00E81CFA"/>
    <w:rsid w:val="00E81E36"/>
    <w:rsid w:val="00E82221"/>
    <w:rsid w:val="00E822E1"/>
    <w:rsid w:val="00E8292B"/>
    <w:rsid w:val="00E829B6"/>
    <w:rsid w:val="00E82B80"/>
    <w:rsid w:val="00E82F64"/>
    <w:rsid w:val="00E82FF7"/>
    <w:rsid w:val="00E8307C"/>
    <w:rsid w:val="00E83AA8"/>
    <w:rsid w:val="00E83DCD"/>
    <w:rsid w:val="00E83F19"/>
    <w:rsid w:val="00E840E1"/>
    <w:rsid w:val="00E8452E"/>
    <w:rsid w:val="00E845AA"/>
    <w:rsid w:val="00E84A6D"/>
    <w:rsid w:val="00E84D23"/>
    <w:rsid w:val="00E84DDB"/>
    <w:rsid w:val="00E85158"/>
    <w:rsid w:val="00E861F3"/>
    <w:rsid w:val="00E865AC"/>
    <w:rsid w:val="00E86DC9"/>
    <w:rsid w:val="00E86E5A"/>
    <w:rsid w:val="00E8721C"/>
    <w:rsid w:val="00E879AA"/>
    <w:rsid w:val="00E9044E"/>
    <w:rsid w:val="00E90719"/>
    <w:rsid w:val="00E909C8"/>
    <w:rsid w:val="00E90DBA"/>
    <w:rsid w:val="00E90F9B"/>
    <w:rsid w:val="00E91228"/>
    <w:rsid w:val="00E91400"/>
    <w:rsid w:val="00E91435"/>
    <w:rsid w:val="00E917F3"/>
    <w:rsid w:val="00E919F9"/>
    <w:rsid w:val="00E91DFB"/>
    <w:rsid w:val="00E91E37"/>
    <w:rsid w:val="00E91E5E"/>
    <w:rsid w:val="00E925FC"/>
    <w:rsid w:val="00E92663"/>
    <w:rsid w:val="00E9283E"/>
    <w:rsid w:val="00E92CE3"/>
    <w:rsid w:val="00E93BDC"/>
    <w:rsid w:val="00E93C85"/>
    <w:rsid w:val="00E94616"/>
    <w:rsid w:val="00E94C38"/>
    <w:rsid w:val="00E94FCA"/>
    <w:rsid w:val="00E954B3"/>
    <w:rsid w:val="00E95CAA"/>
    <w:rsid w:val="00E964E1"/>
    <w:rsid w:val="00E96851"/>
    <w:rsid w:val="00E968A0"/>
    <w:rsid w:val="00E96F1F"/>
    <w:rsid w:val="00E9777F"/>
    <w:rsid w:val="00E978DC"/>
    <w:rsid w:val="00EA015F"/>
    <w:rsid w:val="00EA0903"/>
    <w:rsid w:val="00EA1880"/>
    <w:rsid w:val="00EA18F5"/>
    <w:rsid w:val="00EA1D23"/>
    <w:rsid w:val="00EA1DAB"/>
    <w:rsid w:val="00EA245B"/>
    <w:rsid w:val="00EA24D1"/>
    <w:rsid w:val="00EA24FE"/>
    <w:rsid w:val="00EA26FD"/>
    <w:rsid w:val="00EA28C1"/>
    <w:rsid w:val="00EA2BC8"/>
    <w:rsid w:val="00EA2D3A"/>
    <w:rsid w:val="00EA3138"/>
    <w:rsid w:val="00EA343D"/>
    <w:rsid w:val="00EA3674"/>
    <w:rsid w:val="00EA3A5D"/>
    <w:rsid w:val="00EA3C5B"/>
    <w:rsid w:val="00EA3E27"/>
    <w:rsid w:val="00EA3E8F"/>
    <w:rsid w:val="00EA482F"/>
    <w:rsid w:val="00EA4871"/>
    <w:rsid w:val="00EA4A55"/>
    <w:rsid w:val="00EA4B1B"/>
    <w:rsid w:val="00EA4CFC"/>
    <w:rsid w:val="00EA509B"/>
    <w:rsid w:val="00EA5725"/>
    <w:rsid w:val="00EA5A48"/>
    <w:rsid w:val="00EA645E"/>
    <w:rsid w:val="00EA678B"/>
    <w:rsid w:val="00EA6A40"/>
    <w:rsid w:val="00EA700A"/>
    <w:rsid w:val="00EA7147"/>
    <w:rsid w:val="00EB0542"/>
    <w:rsid w:val="00EB089A"/>
    <w:rsid w:val="00EB0CC9"/>
    <w:rsid w:val="00EB0DA5"/>
    <w:rsid w:val="00EB100D"/>
    <w:rsid w:val="00EB10E4"/>
    <w:rsid w:val="00EB1E00"/>
    <w:rsid w:val="00EB1F5C"/>
    <w:rsid w:val="00EB2454"/>
    <w:rsid w:val="00EB2725"/>
    <w:rsid w:val="00EB2C78"/>
    <w:rsid w:val="00EB357A"/>
    <w:rsid w:val="00EB3C89"/>
    <w:rsid w:val="00EB3EAD"/>
    <w:rsid w:val="00EB4300"/>
    <w:rsid w:val="00EB4AC4"/>
    <w:rsid w:val="00EB4ADE"/>
    <w:rsid w:val="00EB4C67"/>
    <w:rsid w:val="00EB4C92"/>
    <w:rsid w:val="00EB4D5C"/>
    <w:rsid w:val="00EB4F4D"/>
    <w:rsid w:val="00EB4FF2"/>
    <w:rsid w:val="00EB594C"/>
    <w:rsid w:val="00EB5A32"/>
    <w:rsid w:val="00EB5B55"/>
    <w:rsid w:val="00EB5C92"/>
    <w:rsid w:val="00EB616C"/>
    <w:rsid w:val="00EB6313"/>
    <w:rsid w:val="00EB6524"/>
    <w:rsid w:val="00EB6767"/>
    <w:rsid w:val="00EB6ABD"/>
    <w:rsid w:val="00EB71BB"/>
    <w:rsid w:val="00EB7E66"/>
    <w:rsid w:val="00EC006A"/>
    <w:rsid w:val="00EC04C6"/>
    <w:rsid w:val="00EC075E"/>
    <w:rsid w:val="00EC0796"/>
    <w:rsid w:val="00EC0ADC"/>
    <w:rsid w:val="00EC0C2D"/>
    <w:rsid w:val="00EC136D"/>
    <w:rsid w:val="00EC1469"/>
    <w:rsid w:val="00EC159C"/>
    <w:rsid w:val="00EC16C0"/>
    <w:rsid w:val="00EC1862"/>
    <w:rsid w:val="00EC1D25"/>
    <w:rsid w:val="00EC1D7F"/>
    <w:rsid w:val="00EC1F26"/>
    <w:rsid w:val="00EC27B0"/>
    <w:rsid w:val="00EC27D9"/>
    <w:rsid w:val="00EC2927"/>
    <w:rsid w:val="00EC2B30"/>
    <w:rsid w:val="00EC423B"/>
    <w:rsid w:val="00EC457E"/>
    <w:rsid w:val="00EC4779"/>
    <w:rsid w:val="00EC49A8"/>
    <w:rsid w:val="00EC5577"/>
    <w:rsid w:val="00EC57C8"/>
    <w:rsid w:val="00EC5DCC"/>
    <w:rsid w:val="00EC6150"/>
    <w:rsid w:val="00EC6375"/>
    <w:rsid w:val="00EC63D2"/>
    <w:rsid w:val="00EC6818"/>
    <w:rsid w:val="00EC7129"/>
    <w:rsid w:val="00EC7299"/>
    <w:rsid w:val="00EC75B4"/>
    <w:rsid w:val="00EC7AF0"/>
    <w:rsid w:val="00EC7B8F"/>
    <w:rsid w:val="00ED0856"/>
    <w:rsid w:val="00ED0AC6"/>
    <w:rsid w:val="00ED0B5B"/>
    <w:rsid w:val="00ED0BC5"/>
    <w:rsid w:val="00ED0E95"/>
    <w:rsid w:val="00ED125D"/>
    <w:rsid w:val="00ED22EE"/>
    <w:rsid w:val="00ED2B9F"/>
    <w:rsid w:val="00ED30AF"/>
    <w:rsid w:val="00ED3115"/>
    <w:rsid w:val="00ED3482"/>
    <w:rsid w:val="00ED3F50"/>
    <w:rsid w:val="00ED411C"/>
    <w:rsid w:val="00ED4260"/>
    <w:rsid w:val="00ED42AD"/>
    <w:rsid w:val="00ED45DC"/>
    <w:rsid w:val="00ED474C"/>
    <w:rsid w:val="00ED4B8D"/>
    <w:rsid w:val="00ED4F76"/>
    <w:rsid w:val="00ED562F"/>
    <w:rsid w:val="00ED5ADA"/>
    <w:rsid w:val="00ED5CF3"/>
    <w:rsid w:val="00ED5FEA"/>
    <w:rsid w:val="00ED64B4"/>
    <w:rsid w:val="00ED68EB"/>
    <w:rsid w:val="00ED6CAB"/>
    <w:rsid w:val="00ED711B"/>
    <w:rsid w:val="00ED77EC"/>
    <w:rsid w:val="00ED7877"/>
    <w:rsid w:val="00ED7CEA"/>
    <w:rsid w:val="00ED7F07"/>
    <w:rsid w:val="00ED7F78"/>
    <w:rsid w:val="00EDFF25"/>
    <w:rsid w:val="00EE00FD"/>
    <w:rsid w:val="00EE0207"/>
    <w:rsid w:val="00EE0258"/>
    <w:rsid w:val="00EE0281"/>
    <w:rsid w:val="00EE03EB"/>
    <w:rsid w:val="00EE0571"/>
    <w:rsid w:val="00EE0B4C"/>
    <w:rsid w:val="00EE1AE9"/>
    <w:rsid w:val="00EE1B1E"/>
    <w:rsid w:val="00EE1FAC"/>
    <w:rsid w:val="00EE26D3"/>
    <w:rsid w:val="00EE2825"/>
    <w:rsid w:val="00EE2BBB"/>
    <w:rsid w:val="00EE37B5"/>
    <w:rsid w:val="00EE3811"/>
    <w:rsid w:val="00EE3C39"/>
    <w:rsid w:val="00EE41AF"/>
    <w:rsid w:val="00EE4413"/>
    <w:rsid w:val="00EE5042"/>
    <w:rsid w:val="00EE5874"/>
    <w:rsid w:val="00EE6332"/>
    <w:rsid w:val="00EE638C"/>
    <w:rsid w:val="00EE6560"/>
    <w:rsid w:val="00EE65A7"/>
    <w:rsid w:val="00EE6DF7"/>
    <w:rsid w:val="00EE6F7C"/>
    <w:rsid w:val="00EE72FC"/>
    <w:rsid w:val="00EE7374"/>
    <w:rsid w:val="00EE7B9E"/>
    <w:rsid w:val="00EE7FA1"/>
    <w:rsid w:val="00EE7FF0"/>
    <w:rsid w:val="00EF0895"/>
    <w:rsid w:val="00EF0E7E"/>
    <w:rsid w:val="00EF10F2"/>
    <w:rsid w:val="00EF11F6"/>
    <w:rsid w:val="00EF187F"/>
    <w:rsid w:val="00EF1C96"/>
    <w:rsid w:val="00EF30FF"/>
    <w:rsid w:val="00EF3451"/>
    <w:rsid w:val="00EF3631"/>
    <w:rsid w:val="00EF36F3"/>
    <w:rsid w:val="00EF3712"/>
    <w:rsid w:val="00EF3759"/>
    <w:rsid w:val="00EF3EAD"/>
    <w:rsid w:val="00EF42F4"/>
    <w:rsid w:val="00EF50D0"/>
    <w:rsid w:val="00EF5212"/>
    <w:rsid w:val="00EF53CF"/>
    <w:rsid w:val="00EF55E1"/>
    <w:rsid w:val="00EF5635"/>
    <w:rsid w:val="00EF6659"/>
    <w:rsid w:val="00EF6682"/>
    <w:rsid w:val="00EF6699"/>
    <w:rsid w:val="00EF6D34"/>
    <w:rsid w:val="00EF6E3F"/>
    <w:rsid w:val="00EF6F5E"/>
    <w:rsid w:val="00EF70F9"/>
    <w:rsid w:val="00EF7998"/>
    <w:rsid w:val="00EF79C7"/>
    <w:rsid w:val="00F00251"/>
    <w:rsid w:val="00F00848"/>
    <w:rsid w:val="00F010DF"/>
    <w:rsid w:val="00F01B00"/>
    <w:rsid w:val="00F01EFB"/>
    <w:rsid w:val="00F0204A"/>
    <w:rsid w:val="00F020DB"/>
    <w:rsid w:val="00F023EE"/>
    <w:rsid w:val="00F027EA"/>
    <w:rsid w:val="00F02E4D"/>
    <w:rsid w:val="00F0301C"/>
    <w:rsid w:val="00F03021"/>
    <w:rsid w:val="00F03436"/>
    <w:rsid w:val="00F03450"/>
    <w:rsid w:val="00F035FB"/>
    <w:rsid w:val="00F03628"/>
    <w:rsid w:val="00F03B87"/>
    <w:rsid w:val="00F046F1"/>
    <w:rsid w:val="00F04C40"/>
    <w:rsid w:val="00F04D31"/>
    <w:rsid w:val="00F051A0"/>
    <w:rsid w:val="00F05608"/>
    <w:rsid w:val="00F057FC"/>
    <w:rsid w:val="00F05B63"/>
    <w:rsid w:val="00F05DA5"/>
    <w:rsid w:val="00F06088"/>
    <w:rsid w:val="00F060BB"/>
    <w:rsid w:val="00F060C4"/>
    <w:rsid w:val="00F0680D"/>
    <w:rsid w:val="00F06AF9"/>
    <w:rsid w:val="00F07539"/>
    <w:rsid w:val="00F0790B"/>
    <w:rsid w:val="00F07BDA"/>
    <w:rsid w:val="00F07DEA"/>
    <w:rsid w:val="00F10508"/>
    <w:rsid w:val="00F1062E"/>
    <w:rsid w:val="00F118D3"/>
    <w:rsid w:val="00F11D05"/>
    <w:rsid w:val="00F11FA7"/>
    <w:rsid w:val="00F12421"/>
    <w:rsid w:val="00F12B0A"/>
    <w:rsid w:val="00F12F29"/>
    <w:rsid w:val="00F132BF"/>
    <w:rsid w:val="00F1336B"/>
    <w:rsid w:val="00F14965"/>
    <w:rsid w:val="00F14D74"/>
    <w:rsid w:val="00F14DEE"/>
    <w:rsid w:val="00F14E23"/>
    <w:rsid w:val="00F15229"/>
    <w:rsid w:val="00F15362"/>
    <w:rsid w:val="00F1561B"/>
    <w:rsid w:val="00F15ADE"/>
    <w:rsid w:val="00F16582"/>
    <w:rsid w:val="00F16998"/>
    <w:rsid w:val="00F16A80"/>
    <w:rsid w:val="00F16BD8"/>
    <w:rsid w:val="00F16C26"/>
    <w:rsid w:val="00F16FE5"/>
    <w:rsid w:val="00F177FD"/>
    <w:rsid w:val="00F20593"/>
    <w:rsid w:val="00F208B7"/>
    <w:rsid w:val="00F20A9C"/>
    <w:rsid w:val="00F20E0E"/>
    <w:rsid w:val="00F20F31"/>
    <w:rsid w:val="00F21029"/>
    <w:rsid w:val="00F210B7"/>
    <w:rsid w:val="00F2149C"/>
    <w:rsid w:val="00F21768"/>
    <w:rsid w:val="00F21C74"/>
    <w:rsid w:val="00F21E14"/>
    <w:rsid w:val="00F21EBA"/>
    <w:rsid w:val="00F221DA"/>
    <w:rsid w:val="00F226D8"/>
    <w:rsid w:val="00F22B92"/>
    <w:rsid w:val="00F23115"/>
    <w:rsid w:val="00F23416"/>
    <w:rsid w:val="00F23691"/>
    <w:rsid w:val="00F23704"/>
    <w:rsid w:val="00F23AB3"/>
    <w:rsid w:val="00F23E80"/>
    <w:rsid w:val="00F241B3"/>
    <w:rsid w:val="00F241F1"/>
    <w:rsid w:val="00F24404"/>
    <w:rsid w:val="00F24957"/>
    <w:rsid w:val="00F24B85"/>
    <w:rsid w:val="00F24E1B"/>
    <w:rsid w:val="00F252BD"/>
    <w:rsid w:val="00F25503"/>
    <w:rsid w:val="00F2591D"/>
    <w:rsid w:val="00F25981"/>
    <w:rsid w:val="00F25A6E"/>
    <w:rsid w:val="00F25CD7"/>
    <w:rsid w:val="00F25F84"/>
    <w:rsid w:val="00F26D4C"/>
    <w:rsid w:val="00F2716C"/>
    <w:rsid w:val="00F271DF"/>
    <w:rsid w:val="00F27318"/>
    <w:rsid w:val="00F27559"/>
    <w:rsid w:val="00F277AE"/>
    <w:rsid w:val="00F27814"/>
    <w:rsid w:val="00F27AA8"/>
    <w:rsid w:val="00F27D83"/>
    <w:rsid w:val="00F27F29"/>
    <w:rsid w:val="00F30491"/>
    <w:rsid w:val="00F304D8"/>
    <w:rsid w:val="00F3082A"/>
    <w:rsid w:val="00F30A4A"/>
    <w:rsid w:val="00F30CC4"/>
    <w:rsid w:val="00F30D8B"/>
    <w:rsid w:val="00F30EC2"/>
    <w:rsid w:val="00F31391"/>
    <w:rsid w:val="00F31E96"/>
    <w:rsid w:val="00F32172"/>
    <w:rsid w:val="00F3232D"/>
    <w:rsid w:val="00F3241A"/>
    <w:rsid w:val="00F32513"/>
    <w:rsid w:val="00F32566"/>
    <w:rsid w:val="00F3288D"/>
    <w:rsid w:val="00F329FB"/>
    <w:rsid w:val="00F32D07"/>
    <w:rsid w:val="00F32D3B"/>
    <w:rsid w:val="00F32E5C"/>
    <w:rsid w:val="00F33177"/>
    <w:rsid w:val="00F33235"/>
    <w:rsid w:val="00F33808"/>
    <w:rsid w:val="00F338CE"/>
    <w:rsid w:val="00F338ED"/>
    <w:rsid w:val="00F33A53"/>
    <w:rsid w:val="00F33C73"/>
    <w:rsid w:val="00F34100"/>
    <w:rsid w:val="00F343A6"/>
    <w:rsid w:val="00F344F0"/>
    <w:rsid w:val="00F34BDC"/>
    <w:rsid w:val="00F34BE7"/>
    <w:rsid w:val="00F34D84"/>
    <w:rsid w:val="00F34DBB"/>
    <w:rsid w:val="00F3530B"/>
    <w:rsid w:val="00F3589E"/>
    <w:rsid w:val="00F35C38"/>
    <w:rsid w:val="00F35D9B"/>
    <w:rsid w:val="00F360E6"/>
    <w:rsid w:val="00F3638F"/>
    <w:rsid w:val="00F36403"/>
    <w:rsid w:val="00F36CC7"/>
    <w:rsid w:val="00F36E61"/>
    <w:rsid w:val="00F36FE3"/>
    <w:rsid w:val="00F37498"/>
    <w:rsid w:val="00F37960"/>
    <w:rsid w:val="00F37D2B"/>
    <w:rsid w:val="00F37F22"/>
    <w:rsid w:val="00F410C1"/>
    <w:rsid w:val="00F41488"/>
    <w:rsid w:val="00F416AB"/>
    <w:rsid w:val="00F41931"/>
    <w:rsid w:val="00F4206E"/>
    <w:rsid w:val="00F420F3"/>
    <w:rsid w:val="00F42670"/>
    <w:rsid w:val="00F42A92"/>
    <w:rsid w:val="00F4322E"/>
    <w:rsid w:val="00F43AD4"/>
    <w:rsid w:val="00F43BA2"/>
    <w:rsid w:val="00F43F30"/>
    <w:rsid w:val="00F43F3C"/>
    <w:rsid w:val="00F43FC4"/>
    <w:rsid w:val="00F44233"/>
    <w:rsid w:val="00F44508"/>
    <w:rsid w:val="00F446DD"/>
    <w:rsid w:val="00F44A0C"/>
    <w:rsid w:val="00F44B84"/>
    <w:rsid w:val="00F4563E"/>
    <w:rsid w:val="00F45A58"/>
    <w:rsid w:val="00F46055"/>
    <w:rsid w:val="00F462BB"/>
    <w:rsid w:val="00F46B8B"/>
    <w:rsid w:val="00F46C51"/>
    <w:rsid w:val="00F472EC"/>
    <w:rsid w:val="00F472F7"/>
    <w:rsid w:val="00F47768"/>
    <w:rsid w:val="00F47DCB"/>
    <w:rsid w:val="00F50152"/>
    <w:rsid w:val="00F50BB0"/>
    <w:rsid w:val="00F5111E"/>
    <w:rsid w:val="00F51148"/>
    <w:rsid w:val="00F51648"/>
    <w:rsid w:val="00F51CB8"/>
    <w:rsid w:val="00F51D40"/>
    <w:rsid w:val="00F5226C"/>
    <w:rsid w:val="00F524C8"/>
    <w:rsid w:val="00F52C65"/>
    <w:rsid w:val="00F52E2A"/>
    <w:rsid w:val="00F538A4"/>
    <w:rsid w:val="00F53CA0"/>
    <w:rsid w:val="00F53F0F"/>
    <w:rsid w:val="00F54194"/>
    <w:rsid w:val="00F54828"/>
    <w:rsid w:val="00F5490F"/>
    <w:rsid w:val="00F54E1D"/>
    <w:rsid w:val="00F5520C"/>
    <w:rsid w:val="00F55234"/>
    <w:rsid w:val="00F5531A"/>
    <w:rsid w:val="00F55834"/>
    <w:rsid w:val="00F55842"/>
    <w:rsid w:val="00F559C1"/>
    <w:rsid w:val="00F56026"/>
    <w:rsid w:val="00F56046"/>
    <w:rsid w:val="00F564E0"/>
    <w:rsid w:val="00F56668"/>
    <w:rsid w:val="00F56769"/>
    <w:rsid w:val="00F56AAC"/>
    <w:rsid w:val="00F5704D"/>
    <w:rsid w:val="00F5793E"/>
    <w:rsid w:val="00F5796B"/>
    <w:rsid w:val="00F579B9"/>
    <w:rsid w:val="00F6000C"/>
    <w:rsid w:val="00F60229"/>
    <w:rsid w:val="00F60589"/>
    <w:rsid w:val="00F6086C"/>
    <w:rsid w:val="00F60C47"/>
    <w:rsid w:val="00F60F54"/>
    <w:rsid w:val="00F60F66"/>
    <w:rsid w:val="00F6135D"/>
    <w:rsid w:val="00F61B3C"/>
    <w:rsid w:val="00F61D4D"/>
    <w:rsid w:val="00F61F7F"/>
    <w:rsid w:val="00F6219C"/>
    <w:rsid w:val="00F6279C"/>
    <w:rsid w:val="00F630A5"/>
    <w:rsid w:val="00F63654"/>
    <w:rsid w:val="00F63E68"/>
    <w:rsid w:val="00F64322"/>
    <w:rsid w:val="00F6451F"/>
    <w:rsid w:val="00F64889"/>
    <w:rsid w:val="00F64CA3"/>
    <w:rsid w:val="00F64F70"/>
    <w:rsid w:val="00F655C6"/>
    <w:rsid w:val="00F6650F"/>
    <w:rsid w:val="00F666E5"/>
    <w:rsid w:val="00F669CB"/>
    <w:rsid w:val="00F67063"/>
    <w:rsid w:val="00F67591"/>
    <w:rsid w:val="00F6784E"/>
    <w:rsid w:val="00F67EDA"/>
    <w:rsid w:val="00F701FF"/>
    <w:rsid w:val="00F70E90"/>
    <w:rsid w:val="00F70EE2"/>
    <w:rsid w:val="00F7123B"/>
    <w:rsid w:val="00F71284"/>
    <w:rsid w:val="00F71468"/>
    <w:rsid w:val="00F7181B"/>
    <w:rsid w:val="00F71C61"/>
    <w:rsid w:val="00F71C7B"/>
    <w:rsid w:val="00F71CBF"/>
    <w:rsid w:val="00F71CDC"/>
    <w:rsid w:val="00F71F00"/>
    <w:rsid w:val="00F726B8"/>
    <w:rsid w:val="00F7281B"/>
    <w:rsid w:val="00F72A47"/>
    <w:rsid w:val="00F72FFE"/>
    <w:rsid w:val="00F73721"/>
    <w:rsid w:val="00F739D4"/>
    <w:rsid w:val="00F740A5"/>
    <w:rsid w:val="00F7481E"/>
    <w:rsid w:val="00F74B0B"/>
    <w:rsid w:val="00F7520A"/>
    <w:rsid w:val="00F75446"/>
    <w:rsid w:val="00F7553E"/>
    <w:rsid w:val="00F75A2F"/>
    <w:rsid w:val="00F75E92"/>
    <w:rsid w:val="00F763FD"/>
    <w:rsid w:val="00F7658D"/>
    <w:rsid w:val="00F765F2"/>
    <w:rsid w:val="00F76A28"/>
    <w:rsid w:val="00F76A88"/>
    <w:rsid w:val="00F76BCA"/>
    <w:rsid w:val="00F76EF8"/>
    <w:rsid w:val="00F76F8D"/>
    <w:rsid w:val="00F77552"/>
    <w:rsid w:val="00F77C48"/>
    <w:rsid w:val="00F77C9E"/>
    <w:rsid w:val="00F800B4"/>
    <w:rsid w:val="00F8046E"/>
    <w:rsid w:val="00F80A2F"/>
    <w:rsid w:val="00F80A4A"/>
    <w:rsid w:val="00F80D63"/>
    <w:rsid w:val="00F80E58"/>
    <w:rsid w:val="00F81350"/>
    <w:rsid w:val="00F813C7"/>
    <w:rsid w:val="00F8166D"/>
    <w:rsid w:val="00F81883"/>
    <w:rsid w:val="00F81A17"/>
    <w:rsid w:val="00F81A35"/>
    <w:rsid w:val="00F81D15"/>
    <w:rsid w:val="00F81FCD"/>
    <w:rsid w:val="00F82171"/>
    <w:rsid w:val="00F8218D"/>
    <w:rsid w:val="00F82225"/>
    <w:rsid w:val="00F82531"/>
    <w:rsid w:val="00F82E31"/>
    <w:rsid w:val="00F82F34"/>
    <w:rsid w:val="00F82F9E"/>
    <w:rsid w:val="00F83662"/>
    <w:rsid w:val="00F83B13"/>
    <w:rsid w:val="00F83B36"/>
    <w:rsid w:val="00F83B8B"/>
    <w:rsid w:val="00F83DF0"/>
    <w:rsid w:val="00F84045"/>
    <w:rsid w:val="00F8422A"/>
    <w:rsid w:val="00F842F4"/>
    <w:rsid w:val="00F84615"/>
    <w:rsid w:val="00F8474D"/>
    <w:rsid w:val="00F84965"/>
    <w:rsid w:val="00F849A6"/>
    <w:rsid w:val="00F84AE9"/>
    <w:rsid w:val="00F84D21"/>
    <w:rsid w:val="00F8549F"/>
    <w:rsid w:val="00F85C7B"/>
    <w:rsid w:val="00F85D2B"/>
    <w:rsid w:val="00F86908"/>
    <w:rsid w:val="00F86983"/>
    <w:rsid w:val="00F86AFD"/>
    <w:rsid w:val="00F86E17"/>
    <w:rsid w:val="00F86E5E"/>
    <w:rsid w:val="00F86E64"/>
    <w:rsid w:val="00F87B8E"/>
    <w:rsid w:val="00F908F4"/>
    <w:rsid w:val="00F910D0"/>
    <w:rsid w:val="00F91316"/>
    <w:rsid w:val="00F91689"/>
    <w:rsid w:val="00F91A27"/>
    <w:rsid w:val="00F91AB7"/>
    <w:rsid w:val="00F926BA"/>
    <w:rsid w:val="00F9295F"/>
    <w:rsid w:val="00F92A77"/>
    <w:rsid w:val="00F92EAB"/>
    <w:rsid w:val="00F93165"/>
    <w:rsid w:val="00F939FA"/>
    <w:rsid w:val="00F93A38"/>
    <w:rsid w:val="00F9419D"/>
    <w:rsid w:val="00F9462A"/>
    <w:rsid w:val="00F948BF"/>
    <w:rsid w:val="00F952BA"/>
    <w:rsid w:val="00F9547A"/>
    <w:rsid w:val="00F957D3"/>
    <w:rsid w:val="00F95D44"/>
    <w:rsid w:val="00F95DDD"/>
    <w:rsid w:val="00F960DF"/>
    <w:rsid w:val="00F9615C"/>
    <w:rsid w:val="00F9627F"/>
    <w:rsid w:val="00F964F9"/>
    <w:rsid w:val="00F9680F"/>
    <w:rsid w:val="00F97195"/>
    <w:rsid w:val="00F976CC"/>
    <w:rsid w:val="00F978D6"/>
    <w:rsid w:val="00F979AA"/>
    <w:rsid w:val="00FA08C0"/>
    <w:rsid w:val="00FA0B54"/>
    <w:rsid w:val="00FA0E26"/>
    <w:rsid w:val="00FA120E"/>
    <w:rsid w:val="00FA13C4"/>
    <w:rsid w:val="00FA1827"/>
    <w:rsid w:val="00FA18F6"/>
    <w:rsid w:val="00FA1AF6"/>
    <w:rsid w:val="00FA1EF0"/>
    <w:rsid w:val="00FA22E7"/>
    <w:rsid w:val="00FA259B"/>
    <w:rsid w:val="00FA297E"/>
    <w:rsid w:val="00FA2DF6"/>
    <w:rsid w:val="00FA2E0B"/>
    <w:rsid w:val="00FA2E2E"/>
    <w:rsid w:val="00FA34A3"/>
    <w:rsid w:val="00FA38CB"/>
    <w:rsid w:val="00FA3B03"/>
    <w:rsid w:val="00FA4730"/>
    <w:rsid w:val="00FA4B20"/>
    <w:rsid w:val="00FA4C28"/>
    <w:rsid w:val="00FA51B8"/>
    <w:rsid w:val="00FA54B8"/>
    <w:rsid w:val="00FA58AE"/>
    <w:rsid w:val="00FA5B58"/>
    <w:rsid w:val="00FA5D12"/>
    <w:rsid w:val="00FA5D46"/>
    <w:rsid w:val="00FA5EDC"/>
    <w:rsid w:val="00FA63E1"/>
    <w:rsid w:val="00FA64EB"/>
    <w:rsid w:val="00FA6555"/>
    <w:rsid w:val="00FA667B"/>
    <w:rsid w:val="00FA677D"/>
    <w:rsid w:val="00FA68DA"/>
    <w:rsid w:val="00FA6AB5"/>
    <w:rsid w:val="00FA6B7D"/>
    <w:rsid w:val="00FA6BD8"/>
    <w:rsid w:val="00FA6E08"/>
    <w:rsid w:val="00FA6FF7"/>
    <w:rsid w:val="00FA7D8D"/>
    <w:rsid w:val="00FB01CF"/>
    <w:rsid w:val="00FB0B04"/>
    <w:rsid w:val="00FB0C53"/>
    <w:rsid w:val="00FB1087"/>
    <w:rsid w:val="00FB124B"/>
    <w:rsid w:val="00FB1374"/>
    <w:rsid w:val="00FB158F"/>
    <w:rsid w:val="00FB15CD"/>
    <w:rsid w:val="00FB19E0"/>
    <w:rsid w:val="00FB1F3A"/>
    <w:rsid w:val="00FB2783"/>
    <w:rsid w:val="00FB29B7"/>
    <w:rsid w:val="00FB3F42"/>
    <w:rsid w:val="00FB4321"/>
    <w:rsid w:val="00FB4B59"/>
    <w:rsid w:val="00FB50CB"/>
    <w:rsid w:val="00FB5913"/>
    <w:rsid w:val="00FB5916"/>
    <w:rsid w:val="00FB5931"/>
    <w:rsid w:val="00FB5D5D"/>
    <w:rsid w:val="00FB5E1A"/>
    <w:rsid w:val="00FB62AC"/>
    <w:rsid w:val="00FB6A24"/>
    <w:rsid w:val="00FB7218"/>
    <w:rsid w:val="00FB743C"/>
    <w:rsid w:val="00FB74BE"/>
    <w:rsid w:val="00FB7919"/>
    <w:rsid w:val="00FB7D1D"/>
    <w:rsid w:val="00FB7DCD"/>
    <w:rsid w:val="00FB7F8A"/>
    <w:rsid w:val="00FC02F3"/>
    <w:rsid w:val="00FC0514"/>
    <w:rsid w:val="00FC095F"/>
    <w:rsid w:val="00FC0A08"/>
    <w:rsid w:val="00FC0ADA"/>
    <w:rsid w:val="00FC0D3A"/>
    <w:rsid w:val="00FC0D3B"/>
    <w:rsid w:val="00FC1070"/>
    <w:rsid w:val="00FC18D0"/>
    <w:rsid w:val="00FC1D53"/>
    <w:rsid w:val="00FC2270"/>
    <w:rsid w:val="00FC2346"/>
    <w:rsid w:val="00FC2646"/>
    <w:rsid w:val="00FC2F1C"/>
    <w:rsid w:val="00FC34DF"/>
    <w:rsid w:val="00FC3A7D"/>
    <w:rsid w:val="00FC405D"/>
    <w:rsid w:val="00FC4086"/>
    <w:rsid w:val="00FC408C"/>
    <w:rsid w:val="00FC41B4"/>
    <w:rsid w:val="00FC42C6"/>
    <w:rsid w:val="00FC50C6"/>
    <w:rsid w:val="00FC58C2"/>
    <w:rsid w:val="00FC58E9"/>
    <w:rsid w:val="00FC5D61"/>
    <w:rsid w:val="00FC61DC"/>
    <w:rsid w:val="00FC6691"/>
    <w:rsid w:val="00FC6BFB"/>
    <w:rsid w:val="00FC728B"/>
    <w:rsid w:val="00FC764B"/>
    <w:rsid w:val="00FC7965"/>
    <w:rsid w:val="00FC79D7"/>
    <w:rsid w:val="00FC7F99"/>
    <w:rsid w:val="00FD02B0"/>
    <w:rsid w:val="00FD0578"/>
    <w:rsid w:val="00FD1798"/>
    <w:rsid w:val="00FD18F6"/>
    <w:rsid w:val="00FD1A33"/>
    <w:rsid w:val="00FD1B4A"/>
    <w:rsid w:val="00FD2686"/>
    <w:rsid w:val="00FD27B0"/>
    <w:rsid w:val="00FD2D28"/>
    <w:rsid w:val="00FD30E9"/>
    <w:rsid w:val="00FD3229"/>
    <w:rsid w:val="00FD3440"/>
    <w:rsid w:val="00FD35A6"/>
    <w:rsid w:val="00FD37B0"/>
    <w:rsid w:val="00FD3E05"/>
    <w:rsid w:val="00FD41CC"/>
    <w:rsid w:val="00FD5161"/>
    <w:rsid w:val="00FD55A3"/>
    <w:rsid w:val="00FD5F8D"/>
    <w:rsid w:val="00FD670B"/>
    <w:rsid w:val="00FD70B6"/>
    <w:rsid w:val="00FD7391"/>
    <w:rsid w:val="00FD7C1B"/>
    <w:rsid w:val="00FD7D2A"/>
    <w:rsid w:val="00FE0770"/>
    <w:rsid w:val="00FE0F74"/>
    <w:rsid w:val="00FE1210"/>
    <w:rsid w:val="00FE13D7"/>
    <w:rsid w:val="00FE14CC"/>
    <w:rsid w:val="00FE1AA4"/>
    <w:rsid w:val="00FE2045"/>
    <w:rsid w:val="00FE277E"/>
    <w:rsid w:val="00FE2FC4"/>
    <w:rsid w:val="00FE2FF7"/>
    <w:rsid w:val="00FE3088"/>
    <w:rsid w:val="00FE3165"/>
    <w:rsid w:val="00FE350B"/>
    <w:rsid w:val="00FE378E"/>
    <w:rsid w:val="00FE3945"/>
    <w:rsid w:val="00FE3E75"/>
    <w:rsid w:val="00FE4A24"/>
    <w:rsid w:val="00FE4FA4"/>
    <w:rsid w:val="00FE4FDD"/>
    <w:rsid w:val="00FE541A"/>
    <w:rsid w:val="00FE556A"/>
    <w:rsid w:val="00FE5E68"/>
    <w:rsid w:val="00FE63BB"/>
    <w:rsid w:val="00FE69BC"/>
    <w:rsid w:val="00FE7129"/>
    <w:rsid w:val="00FE7211"/>
    <w:rsid w:val="00FE72DD"/>
    <w:rsid w:val="00FE7313"/>
    <w:rsid w:val="00FE7552"/>
    <w:rsid w:val="00FF0602"/>
    <w:rsid w:val="00FF0A11"/>
    <w:rsid w:val="00FF0B0F"/>
    <w:rsid w:val="00FF0CC9"/>
    <w:rsid w:val="00FF0CE7"/>
    <w:rsid w:val="00FF14D1"/>
    <w:rsid w:val="00FF1614"/>
    <w:rsid w:val="00FF1619"/>
    <w:rsid w:val="00FF1844"/>
    <w:rsid w:val="00FF1D4F"/>
    <w:rsid w:val="00FF1EF7"/>
    <w:rsid w:val="00FF266D"/>
    <w:rsid w:val="00FF2A4C"/>
    <w:rsid w:val="00FF3006"/>
    <w:rsid w:val="00FF31B7"/>
    <w:rsid w:val="00FF38A9"/>
    <w:rsid w:val="00FF3982"/>
    <w:rsid w:val="00FF3DF7"/>
    <w:rsid w:val="00FF3F31"/>
    <w:rsid w:val="00FF4215"/>
    <w:rsid w:val="00FF46A0"/>
    <w:rsid w:val="00FF4B87"/>
    <w:rsid w:val="00FF4F96"/>
    <w:rsid w:val="00FF51F1"/>
    <w:rsid w:val="00FF5279"/>
    <w:rsid w:val="00FF5DE7"/>
    <w:rsid w:val="00FF64EC"/>
    <w:rsid w:val="00FF6719"/>
    <w:rsid w:val="00FF717D"/>
    <w:rsid w:val="00FF76F1"/>
    <w:rsid w:val="00FF7FB8"/>
    <w:rsid w:val="01044837"/>
    <w:rsid w:val="0105FD31"/>
    <w:rsid w:val="013A2DD9"/>
    <w:rsid w:val="014B3722"/>
    <w:rsid w:val="01502104"/>
    <w:rsid w:val="01592362"/>
    <w:rsid w:val="0167B675"/>
    <w:rsid w:val="0198ECF9"/>
    <w:rsid w:val="01BAE95A"/>
    <w:rsid w:val="01C5ECD9"/>
    <w:rsid w:val="01CFBCF8"/>
    <w:rsid w:val="01E1C377"/>
    <w:rsid w:val="01EDAF42"/>
    <w:rsid w:val="01F089BD"/>
    <w:rsid w:val="021DDB52"/>
    <w:rsid w:val="02264983"/>
    <w:rsid w:val="02277FCD"/>
    <w:rsid w:val="022F09FC"/>
    <w:rsid w:val="023473DA"/>
    <w:rsid w:val="02352517"/>
    <w:rsid w:val="02419B7B"/>
    <w:rsid w:val="025692FF"/>
    <w:rsid w:val="02591E7C"/>
    <w:rsid w:val="026473D7"/>
    <w:rsid w:val="02898B03"/>
    <w:rsid w:val="0290ECC9"/>
    <w:rsid w:val="029EEA1D"/>
    <w:rsid w:val="02A14AE8"/>
    <w:rsid w:val="02C1D46D"/>
    <w:rsid w:val="02CB6982"/>
    <w:rsid w:val="02D10835"/>
    <w:rsid w:val="02D853F5"/>
    <w:rsid w:val="02DEC3CA"/>
    <w:rsid w:val="02DFE52C"/>
    <w:rsid w:val="02E7ADF8"/>
    <w:rsid w:val="02E80FB4"/>
    <w:rsid w:val="02E97DD8"/>
    <w:rsid w:val="02EA190C"/>
    <w:rsid w:val="02ED0C96"/>
    <w:rsid w:val="02EDFD0E"/>
    <w:rsid w:val="02F148CB"/>
    <w:rsid w:val="02F90D03"/>
    <w:rsid w:val="02F94B9B"/>
    <w:rsid w:val="0307022F"/>
    <w:rsid w:val="03072470"/>
    <w:rsid w:val="03075D8F"/>
    <w:rsid w:val="03261274"/>
    <w:rsid w:val="0344B98B"/>
    <w:rsid w:val="03516DBC"/>
    <w:rsid w:val="0352CF74"/>
    <w:rsid w:val="03561DBC"/>
    <w:rsid w:val="0362EBCB"/>
    <w:rsid w:val="0373EAA4"/>
    <w:rsid w:val="03791AA6"/>
    <w:rsid w:val="03895799"/>
    <w:rsid w:val="039227DA"/>
    <w:rsid w:val="03B2B748"/>
    <w:rsid w:val="03B360D1"/>
    <w:rsid w:val="03EF319A"/>
    <w:rsid w:val="03F4E3BF"/>
    <w:rsid w:val="040F055A"/>
    <w:rsid w:val="040FF066"/>
    <w:rsid w:val="041F78C9"/>
    <w:rsid w:val="0434BBC8"/>
    <w:rsid w:val="04434D8A"/>
    <w:rsid w:val="0461DE46"/>
    <w:rsid w:val="046FF3AB"/>
    <w:rsid w:val="047583D7"/>
    <w:rsid w:val="0477B97E"/>
    <w:rsid w:val="0496F2CE"/>
    <w:rsid w:val="04995809"/>
    <w:rsid w:val="04AEDC30"/>
    <w:rsid w:val="04B624A8"/>
    <w:rsid w:val="04CD099D"/>
    <w:rsid w:val="04FEFF39"/>
    <w:rsid w:val="0522CB15"/>
    <w:rsid w:val="052D767D"/>
    <w:rsid w:val="053379B8"/>
    <w:rsid w:val="05351010"/>
    <w:rsid w:val="054B0A1C"/>
    <w:rsid w:val="055D1CEA"/>
    <w:rsid w:val="05648C05"/>
    <w:rsid w:val="05752F64"/>
    <w:rsid w:val="05787B8E"/>
    <w:rsid w:val="057A96DE"/>
    <w:rsid w:val="0592E80B"/>
    <w:rsid w:val="05A24768"/>
    <w:rsid w:val="05D252BB"/>
    <w:rsid w:val="05D4462E"/>
    <w:rsid w:val="05D4C86F"/>
    <w:rsid w:val="05DFF2DC"/>
    <w:rsid w:val="05F7F453"/>
    <w:rsid w:val="05FA0983"/>
    <w:rsid w:val="060773C2"/>
    <w:rsid w:val="061398B0"/>
    <w:rsid w:val="06143E2D"/>
    <w:rsid w:val="06202455"/>
    <w:rsid w:val="0621EC79"/>
    <w:rsid w:val="0624DF00"/>
    <w:rsid w:val="063055EE"/>
    <w:rsid w:val="0632D1F2"/>
    <w:rsid w:val="06422444"/>
    <w:rsid w:val="0642E541"/>
    <w:rsid w:val="06513733"/>
    <w:rsid w:val="06672BEF"/>
    <w:rsid w:val="066CB3F6"/>
    <w:rsid w:val="06760CF8"/>
    <w:rsid w:val="06908F67"/>
    <w:rsid w:val="06A11C76"/>
    <w:rsid w:val="06A83DCE"/>
    <w:rsid w:val="06A8B3B1"/>
    <w:rsid w:val="06AB8CEF"/>
    <w:rsid w:val="06DB4B6F"/>
    <w:rsid w:val="06E9F89A"/>
    <w:rsid w:val="06FC395C"/>
    <w:rsid w:val="07008BFA"/>
    <w:rsid w:val="0703402C"/>
    <w:rsid w:val="070E0EE4"/>
    <w:rsid w:val="07235A9D"/>
    <w:rsid w:val="07253ACA"/>
    <w:rsid w:val="072A8382"/>
    <w:rsid w:val="0737C129"/>
    <w:rsid w:val="073D0561"/>
    <w:rsid w:val="07464514"/>
    <w:rsid w:val="0755920D"/>
    <w:rsid w:val="075B0247"/>
    <w:rsid w:val="07673F20"/>
    <w:rsid w:val="076D677A"/>
    <w:rsid w:val="07913773"/>
    <w:rsid w:val="079654D0"/>
    <w:rsid w:val="079A6A6D"/>
    <w:rsid w:val="07C6EBAF"/>
    <w:rsid w:val="07C9F966"/>
    <w:rsid w:val="07D63BCF"/>
    <w:rsid w:val="07D9AF9F"/>
    <w:rsid w:val="07DEEDE2"/>
    <w:rsid w:val="08102440"/>
    <w:rsid w:val="08109FAE"/>
    <w:rsid w:val="081CC4FA"/>
    <w:rsid w:val="083785EF"/>
    <w:rsid w:val="085C2905"/>
    <w:rsid w:val="08752392"/>
    <w:rsid w:val="0886AAA3"/>
    <w:rsid w:val="0891486C"/>
    <w:rsid w:val="089F2124"/>
    <w:rsid w:val="08A4913D"/>
    <w:rsid w:val="08ADE67A"/>
    <w:rsid w:val="08C83CFB"/>
    <w:rsid w:val="08CB3F29"/>
    <w:rsid w:val="08FC1D10"/>
    <w:rsid w:val="08FC91BE"/>
    <w:rsid w:val="09023428"/>
    <w:rsid w:val="0903B9FD"/>
    <w:rsid w:val="09098D2B"/>
    <w:rsid w:val="091119CE"/>
    <w:rsid w:val="093DEFEE"/>
    <w:rsid w:val="09402005"/>
    <w:rsid w:val="094BD688"/>
    <w:rsid w:val="0950B60E"/>
    <w:rsid w:val="095EB83A"/>
    <w:rsid w:val="0960FD38"/>
    <w:rsid w:val="097008C7"/>
    <w:rsid w:val="097129E2"/>
    <w:rsid w:val="09835640"/>
    <w:rsid w:val="0993D2F8"/>
    <w:rsid w:val="09B6F8EF"/>
    <w:rsid w:val="09B76567"/>
    <w:rsid w:val="09B76633"/>
    <w:rsid w:val="09B7E8F5"/>
    <w:rsid w:val="09BB03DA"/>
    <w:rsid w:val="09BC5902"/>
    <w:rsid w:val="09D9475F"/>
    <w:rsid w:val="09DEC930"/>
    <w:rsid w:val="09ECF97F"/>
    <w:rsid w:val="09F93E9A"/>
    <w:rsid w:val="09FAC0EE"/>
    <w:rsid w:val="0A012EAE"/>
    <w:rsid w:val="0A02B1B2"/>
    <w:rsid w:val="0A0C829D"/>
    <w:rsid w:val="0A117203"/>
    <w:rsid w:val="0A20150D"/>
    <w:rsid w:val="0A20909B"/>
    <w:rsid w:val="0A2D9CF0"/>
    <w:rsid w:val="0A379037"/>
    <w:rsid w:val="0A4F9FC4"/>
    <w:rsid w:val="0A557A22"/>
    <w:rsid w:val="0A55D4B7"/>
    <w:rsid w:val="0A560C31"/>
    <w:rsid w:val="0A5A1D00"/>
    <w:rsid w:val="0A5F5C82"/>
    <w:rsid w:val="0A64349A"/>
    <w:rsid w:val="0A743D43"/>
    <w:rsid w:val="0A85DC3B"/>
    <w:rsid w:val="0A87D4FF"/>
    <w:rsid w:val="0A9083F0"/>
    <w:rsid w:val="0A948840"/>
    <w:rsid w:val="0A96E167"/>
    <w:rsid w:val="0AA8403B"/>
    <w:rsid w:val="0AE7AF50"/>
    <w:rsid w:val="0AEC1CD2"/>
    <w:rsid w:val="0AF7248A"/>
    <w:rsid w:val="0AF9EE6C"/>
    <w:rsid w:val="0B0C7D85"/>
    <w:rsid w:val="0B0DE132"/>
    <w:rsid w:val="0B1A0E20"/>
    <w:rsid w:val="0B22663C"/>
    <w:rsid w:val="0B2AEB3A"/>
    <w:rsid w:val="0B2C26BF"/>
    <w:rsid w:val="0B36AC96"/>
    <w:rsid w:val="0B3C165E"/>
    <w:rsid w:val="0B3D87D3"/>
    <w:rsid w:val="0B55A676"/>
    <w:rsid w:val="0B7C082C"/>
    <w:rsid w:val="0B7E2F9C"/>
    <w:rsid w:val="0BAE6E5F"/>
    <w:rsid w:val="0BB4FE28"/>
    <w:rsid w:val="0BB5C871"/>
    <w:rsid w:val="0BB5E408"/>
    <w:rsid w:val="0BBAFEB5"/>
    <w:rsid w:val="0BFD0C65"/>
    <w:rsid w:val="0C5CCD44"/>
    <w:rsid w:val="0C65FDDC"/>
    <w:rsid w:val="0C6EC6B0"/>
    <w:rsid w:val="0C70A65A"/>
    <w:rsid w:val="0C804BCB"/>
    <w:rsid w:val="0C8278FA"/>
    <w:rsid w:val="0C8FB117"/>
    <w:rsid w:val="0CA21EC7"/>
    <w:rsid w:val="0CA7A57B"/>
    <w:rsid w:val="0CB14AC9"/>
    <w:rsid w:val="0CC964BA"/>
    <w:rsid w:val="0CC99352"/>
    <w:rsid w:val="0CCA80A3"/>
    <w:rsid w:val="0CCBCFD0"/>
    <w:rsid w:val="0CD15DE7"/>
    <w:rsid w:val="0CD22395"/>
    <w:rsid w:val="0CD8D5EB"/>
    <w:rsid w:val="0CEED541"/>
    <w:rsid w:val="0CF8429C"/>
    <w:rsid w:val="0D0E8E61"/>
    <w:rsid w:val="0D0EFFEA"/>
    <w:rsid w:val="0D0F33F7"/>
    <w:rsid w:val="0D227FB1"/>
    <w:rsid w:val="0D2314FC"/>
    <w:rsid w:val="0D23EDE9"/>
    <w:rsid w:val="0D2D31B9"/>
    <w:rsid w:val="0D37067A"/>
    <w:rsid w:val="0D42D5D9"/>
    <w:rsid w:val="0D51BDB7"/>
    <w:rsid w:val="0D529270"/>
    <w:rsid w:val="0D5D6F76"/>
    <w:rsid w:val="0D7C660E"/>
    <w:rsid w:val="0D8DF005"/>
    <w:rsid w:val="0D91565E"/>
    <w:rsid w:val="0D93FE01"/>
    <w:rsid w:val="0D95974C"/>
    <w:rsid w:val="0D9BD123"/>
    <w:rsid w:val="0DBEF790"/>
    <w:rsid w:val="0DC42EB9"/>
    <w:rsid w:val="0DD9023F"/>
    <w:rsid w:val="0DDAD3C5"/>
    <w:rsid w:val="0DE79FFF"/>
    <w:rsid w:val="0DEEA6A8"/>
    <w:rsid w:val="0DF4439F"/>
    <w:rsid w:val="0DFC4C55"/>
    <w:rsid w:val="0E203AEE"/>
    <w:rsid w:val="0E34D302"/>
    <w:rsid w:val="0E68E733"/>
    <w:rsid w:val="0E746181"/>
    <w:rsid w:val="0E7BC989"/>
    <w:rsid w:val="0E8474CA"/>
    <w:rsid w:val="0E853074"/>
    <w:rsid w:val="0E881E70"/>
    <w:rsid w:val="0EA5EA42"/>
    <w:rsid w:val="0ECA76A9"/>
    <w:rsid w:val="0ECD3930"/>
    <w:rsid w:val="0ED24789"/>
    <w:rsid w:val="0EF6D39B"/>
    <w:rsid w:val="0EFAC8F2"/>
    <w:rsid w:val="0F2634D7"/>
    <w:rsid w:val="0F3461E9"/>
    <w:rsid w:val="0F3D63FB"/>
    <w:rsid w:val="0F484D62"/>
    <w:rsid w:val="0F495C75"/>
    <w:rsid w:val="0F4C05B9"/>
    <w:rsid w:val="0F50AF8A"/>
    <w:rsid w:val="0F59C0BB"/>
    <w:rsid w:val="0F63B525"/>
    <w:rsid w:val="0F6C4B30"/>
    <w:rsid w:val="0F7F0AF2"/>
    <w:rsid w:val="0F845EE1"/>
    <w:rsid w:val="0F93F4C1"/>
    <w:rsid w:val="0F96D1C4"/>
    <w:rsid w:val="0FABABD4"/>
    <w:rsid w:val="0FAF776B"/>
    <w:rsid w:val="0FBB5393"/>
    <w:rsid w:val="0FBD77BF"/>
    <w:rsid w:val="0FC398B0"/>
    <w:rsid w:val="0FD05F7F"/>
    <w:rsid w:val="0FF0F67C"/>
    <w:rsid w:val="0FFDF04F"/>
    <w:rsid w:val="100FAB1B"/>
    <w:rsid w:val="101196FB"/>
    <w:rsid w:val="10164A67"/>
    <w:rsid w:val="1022C9C3"/>
    <w:rsid w:val="1026DB38"/>
    <w:rsid w:val="1027C303"/>
    <w:rsid w:val="103A5B1E"/>
    <w:rsid w:val="1049B238"/>
    <w:rsid w:val="1098BD45"/>
    <w:rsid w:val="10A45B92"/>
    <w:rsid w:val="10D147D1"/>
    <w:rsid w:val="10D96672"/>
    <w:rsid w:val="10E0DDF5"/>
    <w:rsid w:val="10E4306E"/>
    <w:rsid w:val="10F25126"/>
    <w:rsid w:val="10F90098"/>
    <w:rsid w:val="11054F28"/>
    <w:rsid w:val="110A3BAC"/>
    <w:rsid w:val="111DA2DD"/>
    <w:rsid w:val="112F8CDA"/>
    <w:rsid w:val="115502FE"/>
    <w:rsid w:val="11584057"/>
    <w:rsid w:val="115AED8D"/>
    <w:rsid w:val="115E3E84"/>
    <w:rsid w:val="11613845"/>
    <w:rsid w:val="117DCF4F"/>
    <w:rsid w:val="1182659C"/>
    <w:rsid w:val="1188666E"/>
    <w:rsid w:val="118E4E36"/>
    <w:rsid w:val="11B8D4D7"/>
    <w:rsid w:val="11C0C36B"/>
    <w:rsid w:val="11E7CCAC"/>
    <w:rsid w:val="121156C6"/>
    <w:rsid w:val="1234FDAC"/>
    <w:rsid w:val="123CB51E"/>
    <w:rsid w:val="123E049D"/>
    <w:rsid w:val="124A7B8D"/>
    <w:rsid w:val="12504C15"/>
    <w:rsid w:val="1259A633"/>
    <w:rsid w:val="12637410"/>
    <w:rsid w:val="126A3D55"/>
    <w:rsid w:val="126ED7A3"/>
    <w:rsid w:val="127BE487"/>
    <w:rsid w:val="1296B59A"/>
    <w:rsid w:val="12BDEEE5"/>
    <w:rsid w:val="12C225D9"/>
    <w:rsid w:val="12CC8ED5"/>
    <w:rsid w:val="12D4289A"/>
    <w:rsid w:val="12DA83B4"/>
    <w:rsid w:val="12E76CA6"/>
    <w:rsid w:val="130540F7"/>
    <w:rsid w:val="13328EFD"/>
    <w:rsid w:val="134A5845"/>
    <w:rsid w:val="136B61FE"/>
    <w:rsid w:val="1375881E"/>
    <w:rsid w:val="1387D8C7"/>
    <w:rsid w:val="1388985F"/>
    <w:rsid w:val="138D5593"/>
    <w:rsid w:val="13927B13"/>
    <w:rsid w:val="1393B46C"/>
    <w:rsid w:val="13AC6153"/>
    <w:rsid w:val="13B22F35"/>
    <w:rsid w:val="13B4A670"/>
    <w:rsid w:val="13C44BB3"/>
    <w:rsid w:val="13E698FC"/>
    <w:rsid w:val="13ECB528"/>
    <w:rsid w:val="13ED4351"/>
    <w:rsid w:val="13F987AF"/>
    <w:rsid w:val="13FEC99F"/>
    <w:rsid w:val="14070CD3"/>
    <w:rsid w:val="14073F56"/>
    <w:rsid w:val="140B3AE0"/>
    <w:rsid w:val="140B4578"/>
    <w:rsid w:val="1414A788"/>
    <w:rsid w:val="14303942"/>
    <w:rsid w:val="1440C677"/>
    <w:rsid w:val="146D257A"/>
    <w:rsid w:val="146D32FF"/>
    <w:rsid w:val="1482BEF7"/>
    <w:rsid w:val="148783CE"/>
    <w:rsid w:val="149B81B2"/>
    <w:rsid w:val="14A741B7"/>
    <w:rsid w:val="14A880CF"/>
    <w:rsid w:val="14B8B0B6"/>
    <w:rsid w:val="14D33858"/>
    <w:rsid w:val="152279B2"/>
    <w:rsid w:val="152BB937"/>
    <w:rsid w:val="1544B2B7"/>
    <w:rsid w:val="154517C9"/>
    <w:rsid w:val="15462A22"/>
    <w:rsid w:val="155DA44C"/>
    <w:rsid w:val="158176B9"/>
    <w:rsid w:val="158AF91F"/>
    <w:rsid w:val="158EC5AA"/>
    <w:rsid w:val="1590001E"/>
    <w:rsid w:val="15957999"/>
    <w:rsid w:val="1595879E"/>
    <w:rsid w:val="15988C3F"/>
    <w:rsid w:val="159DD38C"/>
    <w:rsid w:val="15B10E04"/>
    <w:rsid w:val="15B6731A"/>
    <w:rsid w:val="15C6D8CC"/>
    <w:rsid w:val="15CF840D"/>
    <w:rsid w:val="15DD218D"/>
    <w:rsid w:val="15DFF15D"/>
    <w:rsid w:val="15F055D5"/>
    <w:rsid w:val="1603A7B0"/>
    <w:rsid w:val="1605989B"/>
    <w:rsid w:val="160CFEF6"/>
    <w:rsid w:val="16294902"/>
    <w:rsid w:val="1639E143"/>
    <w:rsid w:val="164A9E59"/>
    <w:rsid w:val="164CC662"/>
    <w:rsid w:val="164E59F9"/>
    <w:rsid w:val="164EBEA0"/>
    <w:rsid w:val="1662A809"/>
    <w:rsid w:val="166D7522"/>
    <w:rsid w:val="1688CDC1"/>
    <w:rsid w:val="168F31A0"/>
    <w:rsid w:val="16998750"/>
    <w:rsid w:val="16A4D908"/>
    <w:rsid w:val="16AFAF28"/>
    <w:rsid w:val="16B7FD17"/>
    <w:rsid w:val="16BF524B"/>
    <w:rsid w:val="170B3F74"/>
    <w:rsid w:val="170FEDFE"/>
    <w:rsid w:val="172970BC"/>
    <w:rsid w:val="17363357"/>
    <w:rsid w:val="173D42E3"/>
    <w:rsid w:val="174543A2"/>
    <w:rsid w:val="1746A736"/>
    <w:rsid w:val="1746CF7C"/>
    <w:rsid w:val="174B102E"/>
    <w:rsid w:val="17513339"/>
    <w:rsid w:val="1763B1C3"/>
    <w:rsid w:val="177A38BF"/>
    <w:rsid w:val="17940AF8"/>
    <w:rsid w:val="17978CEB"/>
    <w:rsid w:val="17B1193D"/>
    <w:rsid w:val="17CAD71D"/>
    <w:rsid w:val="17DC70C0"/>
    <w:rsid w:val="17E323C3"/>
    <w:rsid w:val="17F2544E"/>
    <w:rsid w:val="17FA340D"/>
    <w:rsid w:val="1800BB56"/>
    <w:rsid w:val="1801F0F6"/>
    <w:rsid w:val="185BB099"/>
    <w:rsid w:val="187A712C"/>
    <w:rsid w:val="187FE85D"/>
    <w:rsid w:val="188281C4"/>
    <w:rsid w:val="1888118F"/>
    <w:rsid w:val="18978D5A"/>
    <w:rsid w:val="189B3AD6"/>
    <w:rsid w:val="189ED6C0"/>
    <w:rsid w:val="18A343B3"/>
    <w:rsid w:val="18A9FC22"/>
    <w:rsid w:val="18B5B866"/>
    <w:rsid w:val="18B71C5D"/>
    <w:rsid w:val="18B749C5"/>
    <w:rsid w:val="18C34D79"/>
    <w:rsid w:val="18D60BDD"/>
    <w:rsid w:val="18DE8803"/>
    <w:rsid w:val="18E93FEB"/>
    <w:rsid w:val="18F72E18"/>
    <w:rsid w:val="18FC0CDD"/>
    <w:rsid w:val="190AA20D"/>
    <w:rsid w:val="1910AC4B"/>
    <w:rsid w:val="19183A29"/>
    <w:rsid w:val="192102C3"/>
    <w:rsid w:val="1928444F"/>
    <w:rsid w:val="19289BD9"/>
    <w:rsid w:val="192EE63F"/>
    <w:rsid w:val="1932A4E5"/>
    <w:rsid w:val="1936F674"/>
    <w:rsid w:val="195C290D"/>
    <w:rsid w:val="195C4014"/>
    <w:rsid w:val="197D85FC"/>
    <w:rsid w:val="1995A52E"/>
    <w:rsid w:val="19A9267F"/>
    <w:rsid w:val="19AA5550"/>
    <w:rsid w:val="19AE3D55"/>
    <w:rsid w:val="19AFDFE0"/>
    <w:rsid w:val="19C52415"/>
    <w:rsid w:val="19C6267D"/>
    <w:rsid w:val="19F3825D"/>
    <w:rsid w:val="19F6824C"/>
    <w:rsid w:val="1A05B960"/>
    <w:rsid w:val="1A09447B"/>
    <w:rsid w:val="1A0C45A7"/>
    <w:rsid w:val="1A322934"/>
    <w:rsid w:val="1A361CED"/>
    <w:rsid w:val="1A3755EF"/>
    <w:rsid w:val="1A39B9E7"/>
    <w:rsid w:val="1A3F75D1"/>
    <w:rsid w:val="1A50559A"/>
    <w:rsid w:val="1A585D2C"/>
    <w:rsid w:val="1A5C38D4"/>
    <w:rsid w:val="1A60CB0F"/>
    <w:rsid w:val="1A65D2F5"/>
    <w:rsid w:val="1A6715F8"/>
    <w:rsid w:val="1A728241"/>
    <w:rsid w:val="1A86D538"/>
    <w:rsid w:val="1A99B1D6"/>
    <w:rsid w:val="1AA7DE8D"/>
    <w:rsid w:val="1AD81C3C"/>
    <w:rsid w:val="1AF7D6CD"/>
    <w:rsid w:val="1AFC2AE4"/>
    <w:rsid w:val="1B038353"/>
    <w:rsid w:val="1B0489B1"/>
    <w:rsid w:val="1B096175"/>
    <w:rsid w:val="1B16672A"/>
    <w:rsid w:val="1B1E157F"/>
    <w:rsid w:val="1B369D5B"/>
    <w:rsid w:val="1B3F06C7"/>
    <w:rsid w:val="1B46DF51"/>
    <w:rsid w:val="1B509BD5"/>
    <w:rsid w:val="1B55D76E"/>
    <w:rsid w:val="1B5EBD27"/>
    <w:rsid w:val="1B7C202F"/>
    <w:rsid w:val="1B9328CD"/>
    <w:rsid w:val="1BD78A0A"/>
    <w:rsid w:val="1BF162BE"/>
    <w:rsid w:val="1C07DF0D"/>
    <w:rsid w:val="1C10AAC3"/>
    <w:rsid w:val="1C1E20E3"/>
    <w:rsid w:val="1C1F6766"/>
    <w:rsid w:val="1C2B5B72"/>
    <w:rsid w:val="1C30EB18"/>
    <w:rsid w:val="1C3585F1"/>
    <w:rsid w:val="1C4344E9"/>
    <w:rsid w:val="1C49CA79"/>
    <w:rsid w:val="1C502F00"/>
    <w:rsid w:val="1C52E3B2"/>
    <w:rsid w:val="1C5E51A2"/>
    <w:rsid w:val="1C66FE52"/>
    <w:rsid w:val="1C6A20C9"/>
    <w:rsid w:val="1C6A624D"/>
    <w:rsid w:val="1C73D58B"/>
    <w:rsid w:val="1C7608BF"/>
    <w:rsid w:val="1C779138"/>
    <w:rsid w:val="1C892FE1"/>
    <w:rsid w:val="1C9B70C6"/>
    <w:rsid w:val="1CA3474D"/>
    <w:rsid w:val="1CA7E11D"/>
    <w:rsid w:val="1CACE47D"/>
    <w:rsid w:val="1CB276C6"/>
    <w:rsid w:val="1CD57C91"/>
    <w:rsid w:val="1CD82F38"/>
    <w:rsid w:val="1CDA9056"/>
    <w:rsid w:val="1CEE693B"/>
    <w:rsid w:val="1CF9A8C7"/>
    <w:rsid w:val="1CFFFB1C"/>
    <w:rsid w:val="1D0D417E"/>
    <w:rsid w:val="1D154AB4"/>
    <w:rsid w:val="1D484A9F"/>
    <w:rsid w:val="1D4C45E8"/>
    <w:rsid w:val="1D4D74D8"/>
    <w:rsid w:val="1D589FB9"/>
    <w:rsid w:val="1D79CB45"/>
    <w:rsid w:val="1D80C986"/>
    <w:rsid w:val="1D856BDE"/>
    <w:rsid w:val="1D936EE1"/>
    <w:rsid w:val="1D968CF8"/>
    <w:rsid w:val="1D9D92E8"/>
    <w:rsid w:val="1DA3B4DD"/>
    <w:rsid w:val="1DB91E44"/>
    <w:rsid w:val="1DC408DE"/>
    <w:rsid w:val="1DCD0502"/>
    <w:rsid w:val="1DCFF178"/>
    <w:rsid w:val="1DD72E44"/>
    <w:rsid w:val="1DF2673F"/>
    <w:rsid w:val="1DF878CF"/>
    <w:rsid w:val="1E0CA1CD"/>
    <w:rsid w:val="1E12A0CD"/>
    <w:rsid w:val="1E13B434"/>
    <w:rsid w:val="1E1B4AB3"/>
    <w:rsid w:val="1E2CD73C"/>
    <w:rsid w:val="1E64B1E2"/>
    <w:rsid w:val="1EB65B3F"/>
    <w:rsid w:val="1EB74DBC"/>
    <w:rsid w:val="1ED55EC8"/>
    <w:rsid w:val="1ED86127"/>
    <w:rsid w:val="1EE53085"/>
    <w:rsid w:val="1EF5ED88"/>
    <w:rsid w:val="1EFF1C67"/>
    <w:rsid w:val="1F09B320"/>
    <w:rsid w:val="1F21831E"/>
    <w:rsid w:val="1F2B0719"/>
    <w:rsid w:val="1F2B3178"/>
    <w:rsid w:val="1F301CFB"/>
    <w:rsid w:val="1F33333C"/>
    <w:rsid w:val="1F3D752D"/>
    <w:rsid w:val="1F41B4C7"/>
    <w:rsid w:val="1F6985FA"/>
    <w:rsid w:val="1F6F0D07"/>
    <w:rsid w:val="1F832F85"/>
    <w:rsid w:val="1F8C8A01"/>
    <w:rsid w:val="1F933B48"/>
    <w:rsid w:val="1FA21564"/>
    <w:rsid w:val="1FA301C6"/>
    <w:rsid w:val="1FCFAE88"/>
    <w:rsid w:val="1FE6D1C5"/>
    <w:rsid w:val="1FF43354"/>
    <w:rsid w:val="1FF9DA08"/>
    <w:rsid w:val="1FFFAD62"/>
    <w:rsid w:val="201AD679"/>
    <w:rsid w:val="201ECF35"/>
    <w:rsid w:val="20295895"/>
    <w:rsid w:val="203C6669"/>
    <w:rsid w:val="205D0FFC"/>
    <w:rsid w:val="207D9A87"/>
    <w:rsid w:val="208F1BE7"/>
    <w:rsid w:val="2094AED8"/>
    <w:rsid w:val="20A83338"/>
    <w:rsid w:val="20AA569F"/>
    <w:rsid w:val="20C45D7A"/>
    <w:rsid w:val="20D16C4C"/>
    <w:rsid w:val="21000A56"/>
    <w:rsid w:val="2113C58C"/>
    <w:rsid w:val="21176D67"/>
    <w:rsid w:val="211DFE3D"/>
    <w:rsid w:val="21279296"/>
    <w:rsid w:val="21284550"/>
    <w:rsid w:val="2145D626"/>
    <w:rsid w:val="2148A882"/>
    <w:rsid w:val="214FA3EA"/>
    <w:rsid w:val="2160AA87"/>
    <w:rsid w:val="216BFD27"/>
    <w:rsid w:val="217A50F4"/>
    <w:rsid w:val="218E8028"/>
    <w:rsid w:val="21B21C74"/>
    <w:rsid w:val="21D3DBBE"/>
    <w:rsid w:val="21DABDCE"/>
    <w:rsid w:val="21DE6392"/>
    <w:rsid w:val="21EF15F1"/>
    <w:rsid w:val="21F5D11A"/>
    <w:rsid w:val="220DAF9D"/>
    <w:rsid w:val="2211A9BF"/>
    <w:rsid w:val="22157570"/>
    <w:rsid w:val="222946E7"/>
    <w:rsid w:val="2229DBAE"/>
    <w:rsid w:val="223B31A5"/>
    <w:rsid w:val="223C18A9"/>
    <w:rsid w:val="223EA711"/>
    <w:rsid w:val="223F686A"/>
    <w:rsid w:val="2245CCF1"/>
    <w:rsid w:val="224882F4"/>
    <w:rsid w:val="2254CF08"/>
    <w:rsid w:val="2258A96C"/>
    <w:rsid w:val="225964AD"/>
    <w:rsid w:val="225A1689"/>
    <w:rsid w:val="225C9584"/>
    <w:rsid w:val="226B1191"/>
    <w:rsid w:val="2274F2FB"/>
    <w:rsid w:val="2275E683"/>
    <w:rsid w:val="227BDB56"/>
    <w:rsid w:val="22AED7BD"/>
    <w:rsid w:val="22B9FE77"/>
    <w:rsid w:val="22BB9971"/>
    <w:rsid w:val="22CD0A86"/>
    <w:rsid w:val="22F34706"/>
    <w:rsid w:val="22F6A387"/>
    <w:rsid w:val="22F7CA22"/>
    <w:rsid w:val="22F977BB"/>
    <w:rsid w:val="23066B8D"/>
    <w:rsid w:val="230C977F"/>
    <w:rsid w:val="23173505"/>
    <w:rsid w:val="233C096F"/>
    <w:rsid w:val="234B47CC"/>
    <w:rsid w:val="235426DD"/>
    <w:rsid w:val="235C5F1B"/>
    <w:rsid w:val="235CDC21"/>
    <w:rsid w:val="238243F8"/>
    <w:rsid w:val="2383D78F"/>
    <w:rsid w:val="23914065"/>
    <w:rsid w:val="239848EB"/>
    <w:rsid w:val="239BC42D"/>
    <w:rsid w:val="23BB2DF4"/>
    <w:rsid w:val="23C3DF2C"/>
    <w:rsid w:val="23C81F1F"/>
    <w:rsid w:val="23CD9E6D"/>
    <w:rsid w:val="23D76C50"/>
    <w:rsid w:val="23ECBC9E"/>
    <w:rsid w:val="23FA14CF"/>
    <w:rsid w:val="24058BAA"/>
    <w:rsid w:val="240BC19C"/>
    <w:rsid w:val="241D8797"/>
    <w:rsid w:val="241F5071"/>
    <w:rsid w:val="24277807"/>
    <w:rsid w:val="243D3F50"/>
    <w:rsid w:val="244B6994"/>
    <w:rsid w:val="245B43F6"/>
    <w:rsid w:val="2470EF8A"/>
    <w:rsid w:val="2476E9E2"/>
    <w:rsid w:val="249B292F"/>
    <w:rsid w:val="24B76314"/>
    <w:rsid w:val="24C1C78E"/>
    <w:rsid w:val="24C2B1CB"/>
    <w:rsid w:val="24CFCB5B"/>
    <w:rsid w:val="24E7B1B3"/>
    <w:rsid w:val="24E82887"/>
    <w:rsid w:val="24EBCE2B"/>
    <w:rsid w:val="24F43909"/>
    <w:rsid w:val="24F5987E"/>
    <w:rsid w:val="2500FF61"/>
    <w:rsid w:val="252546ED"/>
    <w:rsid w:val="253977A6"/>
    <w:rsid w:val="2547CBAB"/>
    <w:rsid w:val="255B3045"/>
    <w:rsid w:val="255B95C1"/>
    <w:rsid w:val="255F5F66"/>
    <w:rsid w:val="25783BFC"/>
    <w:rsid w:val="2579C3B3"/>
    <w:rsid w:val="257D0C4A"/>
    <w:rsid w:val="2581FE7D"/>
    <w:rsid w:val="258908A3"/>
    <w:rsid w:val="258F8DCE"/>
    <w:rsid w:val="2592C995"/>
    <w:rsid w:val="259D47D0"/>
    <w:rsid w:val="25A67F4F"/>
    <w:rsid w:val="25B3ADEE"/>
    <w:rsid w:val="25CD49C3"/>
    <w:rsid w:val="25DDB98A"/>
    <w:rsid w:val="25E65779"/>
    <w:rsid w:val="25FADA84"/>
    <w:rsid w:val="2609A1B7"/>
    <w:rsid w:val="26387C60"/>
    <w:rsid w:val="263D0454"/>
    <w:rsid w:val="2646BA65"/>
    <w:rsid w:val="264C0570"/>
    <w:rsid w:val="265B7119"/>
    <w:rsid w:val="26615695"/>
    <w:rsid w:val="266B84EF"/>
    <w:rsid w:val="26793923"/>
    <w:rsid w:val="26868ECA"/>
    <w:rsid w:val="26869962"/>
    <w:rsid w:val="268E48F9"/>
    <w:rsid w:val="26968A05"/>
    <w:rsid w:val="26B0A6C0"/>
    <w:rsid w:val="26B7ACBF"/>
    <w:rsid w:val="26BA4E69"/>
    <w:rsid w:val="26DDD9E7"/>
    <w:rsid w:val="26FD16C2"/>
    <w:rsid w:val="26FDE861"/>
    <w:rsid w:val="2705887C"/>
    <w:rsid w:val="27099F82"/>
    <w:rsid w:val="272238FC"/>
    <w:rsid w:val="2726408A"/>
    <w:rsid w:val="27269836"/>
    <w:rsid w:val="2737B72D"/>
    <w:rsid w:val="27449CE1"/>
    <w:rsid w:val="274C3C6B"/>
    <w:rsid w:val="2753AD2F"/>
    <w:rsid w:val="275A6ACA"/>
    <w:rsid w:val="27626B8E"/>
    <w:rsid w:val="276B5B5E"/>
    <w:rsid w:val="276E01C0"/>
    <w:rsid w:val="276EC2DD"/>
    <w:rsid w:val="2775DB0C"/>
    <w:rsid w:val="2783EB48"/>
    <w:rsid w:val="27B93BDC"/>
    <w:rsid w:val="27D95E58"/>
    <w:rsid w:val="27DBF81C"/>
    <w:rsid w:val="27DE4161"/>
    <w:rsid w:val="27E2C94A"/>
    <w:rsid w:val="27E86388"/>
    <w:rsid w:val="27EEA28D"/>
    <w:rsid w:val="27F1F04C"/>
    <w:rsid w:val="2802130B"/>
    <w:rsid w:val="28165A7E"/>
    <w:rsid w:val="2816D1E6"/>
    <w:rsid w:val="281E4ACF"/>
    <w:rsid w:val="2826340C"/>
    <w:rsid w:val="282F737E"/>
    <w:rsid w:val="2864184C"/>
    <w:rsid w:val="28733EB4"/>
    <w:rsid w:val="28793597"/>
    <w:rsid w:val="287CA669"/>
    <w:rsid w:val="2884A616"/>
    <w:rsid w:val="28A4C3A4"/>
    <w:rsid w:val="28B75CEF"/>
    <w:rsid w:val="28BE3C88"/>
    <w:rsid w:val="28CCC6C9"/>
    <w:rsid w:val="28D36FA7"/>
    <w:rsid w:val="28DB6AFA"/>
    <w:rsid w:val="28FB80A2"/>
    <w:rsid w:val="29082273"/>
    <w:rsid w:val="291E72CA"/>
    <w:rsid w:val="293547D1"/>
    <w:rsid w:val="29420BCF"/>
    <w:rsid w:val="2954F1EF"/>
    <w:rsid w:val="295582A8"/>
    <w:rsid w:val="29772232"/>
    <w:rsid w:val="2977A480"/>
    <w:rsid w:val="29905560"/>
    <w:rsid w:val="2993DE96"/>
    <w:rsid w:val="29AA8C3D"/>
    <w:rsid w:val="29BC5A56"/>
    <w:rsid w:val="29BCC2AD"/>
    <w:rsid w:val="29C456AA"/>
    <w:rsid w:val="29C6ABEA"/>
    <w:rsid w:val="29D64446"/>
    <w:rsid w:val="29E280D2"/>
    <w:rsid w:val="2A07315B"/>
    <w:rsid w:val="2A085D80"/>
    <w:rsid w:val="2A12A67D"/>
    <w:rsid w:val="2A283484"/>
    <w:rsid w:val="2A2BE748"/>
    <w:rsid w:val="2A30B4D6"/>
    <w:rsid w:val="2A4B4F30"/>
    <w:rsid w:val="2A4CAF70"/>
    <w:rsid w:val="2A4D6EB3"/>
    <w:rsid w:val="2A59BCE8"/>
    <w:rsid w:val="2A63DC8B"/>
    <w:rsid w:val="2A710DF3"/>
    <w:rsid w:val="2A79468F"/>
    <w:rsid w:val="2A7A1886"/>
    <w:rsid w:val="2A7C944A"/>
    <w:rsid w:val="2A8A6B3B"/>
    <w:rsid w:val="2A9798F0"/>
    <w:rsid w:val="2AA77AE1"/>
    <w:rsid w:val="2AA9F690"/>
    <w:rsid w:val="2AC6B8A5"/>
    <w:rsid w:val="2AD509B7"/>
    <w:rsid w:val="2AE912FD"/>
    <w:rsid w:val="2AEB12D5"/>
    <w:rsid w:val="2AF2053D"/>
    <w:rsid w:val="2AFE2CA6"/>
    <w:rsid w:val="2B0B3EF0"/>
    <w:rsid w:val="2B112EEE"/>
    <w:rsid w:val="2B1921B3"/>
    <w:rsid w:val="2B27D6E6"/>
    <w:rsid w:val="2B338E30"/>
    <w:rsid w:val="2B35C613"/>
    <w:rsid w:val="2B397FC5"/>
    <w:rsid w:val="2B607DDD"/>
    <w:rsid w:val="2B668183"/>
    <w:rsid w:val="2B77A556"/>
    <w:rsid w:val="2B8286BE"/>
    <w:rsid w:val="2B8BFC03"/>
    <w:rsid w:val="2B8EAA4F"/>
    <w:rsid w:val="2BC6909F"/>
    <w:rsid w:val="2BCC587F"/>
    <w:rsid w:val="2BD72762"/>
    <w:rsid w:val="2BE40C54"/>
    <w:rsid w:val="2C087BE3"/>
    <w:rsid w:val="2C11C02E"/>
    <w:rsid w:val="2C13DF24"/>
    <w:rsid w:val="2C162A1C"/>
    <w:rsid w:val="2C18BC91"/>
    <w:rsid w:val="2C2363E5"/>
    <w:rsid w:val="2C26C87C"/>
    <w:rsid w:val="2C5A9642"/>
    <w:rsid w:val="2C656CAA"/>
    <w:rsid w:val="2C80A724"/>
    <w:rsid w:val="2C861879"/>
    <w:rsid w:val="2C991E5C"/>
    <w:rsid w:val="2CA46C6E"/>
    <w:rsid w:val="2CAB150D"/>
    <w:rsid w:val="2CB70F4E"/>
    <w:rsid w:val="2CCDDE3E"/>
    <w:rsid w:val="2CD1CA47"/>
    <w:rsid w:val="2CDC45CD"/>
    <w:rsid w:val="2CE6A31D"/>
    <w:rsid w:val="2CF10970"/>
    <w:rsid w:val="2D10D36F"/>
    <w:rsid w:val="2D15C517"/>
    <w:rsid w:val="2D48D368"/>
    <w:rsid w:val="2D56BB38"/>
    <w:rsid w:val="2D76B683"/>
    <w:rsid w:val="2D8B19E6"/>
    <w:rsid w:val="2D92CA03"/>
    <w:rsid w:val="2DB1366D"/>
    <w:rsid w:val="2DBACF57"/>
    <w:rsid w:val="2DC4875C"/>
    <w:rsid w:val="2DD6D6AD"/>
    <w:rsid w:val="2DD945EB"/>
    <w:rsid w:val="2DDB9C77"/>
    <w:rsid w:val="2DDDA688"/>
    <w:rsid w:val="2DDE1BE3"/>
    <w:rsid w:val="2DEE59CA"/>
    <w:rsid w:val="2E119C1B"/>
    <w:rsid w:val="2E1A2EFF"/>
    <w:rsid w:val="2E219E8D"/>
    <w:rsid w:val="2E21E61E"/>
    <w:rsid w:val="2E2F39C0"/>
    <w:rsid w:val="2E35388A"/>
    <w:rsid w:val="2E379EC1"/>
    <w:rsid w:val="2E3DC111"/>
    <w:rsid w:val="2E5278A1"/>
    <w:rsid w:val="2E5579FD"/>
    <w:rsid w:val="2E5884BD"/>
    <w:rsid w:val="2E5C092F"/>
    <w:rsid w:val="2E69E3BC"/>
    <w:rsid w:val="2E786822"/>
    <w:rsid w:val="2E794215"/>
    <w:rsid w:val="2EA1DF67"/>
    <w:rsid w:val="2EA6B0FC"/>
    <w:rsid w:val="2EABAF30"/>
    <w:rsid w:val="2EC2A23B"/>
    <w:rsid w:val="2ECD5823"/>
    <w:rsid w:val="2ED07B18"/>
    <w:rsid w:val="2ED16C9F"/>
    <w:rsid w:val="2F09D5DA"/>
    <w:rsid w:val="2F0A57F0"/>
    <w:rsid w:val="2F0CE3C4"/>
    <w:rsid w:val="2F42B7E8"/>
    <w:rsid w:val="2F463E27"/>
    <w:rsid w:val="2F52C292"/>
    <w:rsid w:val="2F853B88"/>
    <w:rsid w:val="2F8AF1C7"/>
    <w:rsid w:val="2F8F382C"/>
    <w:rsid w:val="2FA108AD"/>
    <w:rsid w:val="2FA34D5D"/>
    <w:rsid w:val="2FB09FF6"/>
    <w:rsid w:val="2FB5A528"/>
    <w:rsid w:val="2FB7B778"/>
    <w:rsid w:val="2FBA1C59"/>
    <w:rsid w:val="2FC65DFC"/>
    <w:rsid w:val="2FD8ABA3"/>
    <w:rsid w:val="2FDAE488"/>
    <w:rsid w:val="2FE1C71E"/>
    <w:rsid w:val="2FE54CB1"/>
    <w:rsid w:val="2FEAE4AD"/>
    <w:rsid w:val="2FED1317"/>
    <w:rsid w:val="301E6411"/>
    <w:rsid w:val="30342EAB"/>
    <w:rsid w:val="303F686F"/>
    <w:rsid w:val="30747A20"/>
    <w:rsid w:val="308A6D73"/>
    <w:rsid w:val="30A093EB"/>
    <w:rsid w:val="30A4AAF8"/>
    <w:rsid w:val="30A77832"/>
    <w:rsid w:val="30AA87DC"/>
    <w:rsid w:val="30B34977"/>
    <w:rsid w:val="30B391A0"/>
    <w:rsid w:val="30B86750"/>
    <w:rsid w:val="30D085CA"/>
    <w:rsid w:val="30DA8726"/>
    <w:rsid w:val="30EAF2CD"/>
    <w:rsid w:val="30FAD639"/>
    <w:rsid w:val="31057158"/>
    <w:rsid w:val="3109941F"/>
    <w:rsid w:val="312216BA"/>
    <w:rsid w:val="312BE8B7"/>
    <w:rsid w:val="3132BCEF"/>
    <w:rsid w:val="31428559"/>
    <w:rsid w:val="316DCCA0"/>
    <w:rsid w:val="3184BABC"/>
    <w:rsid w:val="31907186"/>
    <w:rsid w:val="31B1FE5C"/>
    <w:rsid w:val="31B4BB6C"/>
    <w:rsid w:val="31B618B9"/>
    <w:rsid w:val="31BAA0E8"/>
    <w:rsid w:val="31BC8FC1"/>
    <w:rsid w:val="31BEC435"/>
    <w:rsid w:val="31ED99D1"/>
    <w:rsid w:val="31F108D6"/>
    <w:rsid w:val="31FAF855"/>
    <w:rsid w:val="320DFFFF"/>
    <w:rsid w:val="320E5D60"/>
    <w:rsid w:val="322F0CA2"/>
    <w:rsid w:val="3231BF03"/>
    <w:rsid w:val="323564F2"/>
    <w:rsid w:val="324701C2"/>
    <w:rsid w:val="32552707"/>
    <w:rsid w:val="325A0820"/>
    <w:rsid w:val="3266D94F"/>
    <w:rsid w:val="3278E9D7"/>
    <w:rsid w:val="3289C1BD"/>
    <w:rsid w:val="3290558E"/>
    <w:rsid w:val="32992601"/>
    <w:rsid w:val="329C20CC"/>
    <w:rsid w:val="32AB026E"/>
    <w:rsid w:val="32C1C42D"/>
    <w:rsid w:val="32C66C19"/>
    <w:rsid w:val="32E0C312"/>
    <w:rsid w:val="33075828"/>
    <w:rsid w:val="331F043B"/>
    <w:rsid w:val="33246A70"/>
    <w:rsid w:val="332B20C7"/>
    <w:rsid w:val="33349F7D"/>
    <w:rsid w:val="333E2530"/>
    <w:rsid w:val="3352F554"/>
    <w:rsid w:val="33549A27"/>
    <w:rsid w:val="3368A5FD"/>
    <w:rsid w:val="337D1067"/>
    <w:rsid w:val="338867D3"/>
    <w:rsid w:val="3390BD5F"/>
    <w:rsid w:val="3391B583"/>
    <w:rsid w:val="33A0EC86"/>
    <w:rsid w:val="33AAF377"/>
    <w:rsid w:val="33CF9ABC"/>
    <w:rsid w:val="33D29AF6"/>
    <w:rsid w:val="33D874E2"/>
    <w:rsid w:val="33DA20AB"/>
    <w:rsid w:val="33EDF92A"/>
    <w:rsid w:val="33F90975"/>
    <w:rsid w:val="33FACA00"/>
    <w:rsid w:val="34087EF3"/>
    <w:rsid w:val="341B4FBF"/>
    <w:rsid w:val="343F76C5"/>
    <w:rsid w:val="345F9E17"/>
    <w:rsid w:val="347584D4"/>
    <w:rsid w:val="347BE4BE"/>
    <w:rsid w:val="348A06F5"/>
    <w:rsid w:val="349152FD"/>
    <w:rsid w:val="349E9F9A"/>
    <w:rsid w:val="34B242E9"/>
    <w:rsid w:val="34B46FD3"/>
    <w:rsid w:val="34C1D132"/>
    <w:rsid w:val="34C3E362"/>
    <w:rsid w:val="34C65EE0"/>
    <w:rsid w:val="34F62708"/>
    <w:rsid w:val="34FD3E05"/>
    <w:rsid w:val="350599BB"/>
    <w:rsid w:val="3509BD08"/>
    <w:rsid w:val="3521EA37"/>
    <w:rsid w:val="35225E58"/>
    <w:rsid w:val="352CA448"/>
    <w:rsid w:val="354DC5E4"/>
    <w:rsid w:val="355144BB"/>
    <w:rsid w:val="355E0465"/>
    <w:rsid w:val="3563A150"/>
    <w:rsid w:val="35645006"/>
    <w:rsid w:val="3572CE78"/>
    <w:rsid w:val="359E64B0"/>
    <w:rsid w:val="35F3ADCA"/>
    <w:rsid w:val="35F68769"/>
    <w:rsid w:val="35FF20E1"/>
    <w:rsid w:val="3603BF86"/>
    <w:rsid w:val="36047067"/>
    <w:rsid w:val="361224BE"/>
    <w:rsid w:val="361F724A"/>
    <w:rsid w:val="36261311"/>
    <w:rsid w:val="362C1114"/>
    <w:rsid w:val="363383C8"/>
    <w:rsid w:val="363BD147"/>
    <w:rsid w:val="36484871"/>
    <w:rsid w:val="364A90BA"/>
    <w:rsid w:val="3663BAD8"/>
    <w:rsid w:val="3674B7D8"/>
    <w:rsid w:val="367D13C0"/>
    <w:rsid w:val="367EDA49"/>
    <w:rsid w:val="36835B5D"/>
    <w:rsid w:val="3698BA5E"/>
    <w:rsid w:val="36AAD877"/>
    <w:rsid w:val="36B90180"/>
    <w:rsid w:val="36C2BC22"/>
    <w:rsid w:val="36E11F65"/>
    <w:rsid w:val="370CC283"/>
    <w:rsid w:val="3711B9A1"/>
    <w:rsid w:val="37134731"/>
    <w:rsid w:val="371985AB"/>
    <w:rsid w:val="371A9895"/>
    <w:rsid w:val="3720AC57"/>
    <w:rsid w:val="37211C4F"/>
    <w:rsid w:val="37340ECE"/>
    <w:rsid w:val="3743B0AF"/>
    <w:rsid w:val="3745F98A"/>
    <w:rsid w:val="374D7DE4"/>
    <w:rsid w:val="37556EF4"/>
    <w:rsid w:val="375B82C8"/>
    <w:rsid w:val="3788D43B"/>
    <w:rsid w:val="3793D2E6"/>
    <w:rsid w:val="37AAF7D9"/>
    <w:rsid w:val="37B04FEC"/>
    <w:rsid w:val="37BBF101"/>
    <w:rsid w:val="37C7DBFE"/>
    <w:rsid w:val="37D489C0"/>
    <w:rsid w:val="37D64495"/>
    <w:rsid w:val="37DFCB26"/>
    <w:rsid w:val="37EDBEB7"/>
    <w:rsid w:val="37F1F7E9"/>
    <w:rsid w:val="37F29A7F"/>
    <w:rsid w:val="37F492BD"/>
    <w:rsid w:val="380E6D4F"/>
    <w:rsid w:val="38162F5E"/>
    <w:rsid w:val="381687C3"/>
    <w:rsid w:val="384734FD"/>
    <w:rsid w:val="3862E70A"/>
    <w:rsid w:val="3865587B"/>
    <w:rsid w:val="386A3AB6"/>
    <w:rsid w:val="386DDA49"/>
    <w:rsid w:val="38709573"/>
    <w:rsid w:val="3882065D"/>
    <w:rsid w:val="388AEF1F"/>
    <w:rsid w:val="3893DE39"/>
    <w:rsid w:val="38A47786"/>
    <w:rsid w:val="38AF19F6"/>
    <w:rsid w:val="38CE4100"/>
    <w:rsid w:val="38CE7E52"/>
    <w:rsid w:val="38DF2F17"/>
    <w:rsid w:val="38EF7C0D"/>
    <w:rsid w:val="38F1C0BE"/>
    <w:rsid w:val="38FF120D"/>
    <w:rsid w:val="3902EDA4"/>
    <w:rsid w:val="390D704B"/>
    <w:rsid w:val="391EF5A8"/>
    <w:rsid w:val="392322E5"/>
    <w:rsid w:val="393912B6"/>
    <w:rsid w:val="3944D5D2"/>
    <w:rsid w:val="398BD092"/>
    <w:rsid w:val="39C5A572"/>
    <w:rsid w:val="39D2BE60"/>
    <w:rsid w:val="39D4C6CE"/>
    <w:rsid w:val="39D6836B"/>
    <w:rsid w:val="39DF71AE"/>
    <w:rsid w:val="39EA3752"/>
    <w:rsid w:val="39EDA9E6"/>
    <w:rsid w:val="39F7A87D"/>
    <w:rsid w:val="39FA3512"/>
    <w:rsid w:val="3A065434"/>
    <w:rsid w:val="3A2112BF"/>
    <w:rsid w:val="3A280886"/>
    <w:rsid w:val="3A41E711"/>
    <w:rsid w:val="3A508EF5"/>
    <w:rsid w:val="3A6B1FAF"/>
    <w:rsid w:val="3A6ED918"/>
    <w:rsid w:val="3A71F829"/>
    <w:rsid w:val="3A7C7D9A"/>
    <w:rsid w:val="3A9B2022"/>
    <w:rsid w:val="3AA23285"/>
    <w:rsid w:val="3AAD2E5D"/>
    <w:rsid w:val="3AB1FCAD"/>
    <w:rsid w:val="3AC280D2"/>
    <w:rsid w:val="3AE29244"/>
    <w:rsid w:val="3AFD5C59"/>
    <w:rsid w:val="3B0D47BD"/>
    <w:rsid w:val="3B1E795F"/>
    <w:rsid w:val="3B7C4C82"/>
    <w:rsid w:val="3B833E5F"/>
    <w:rsid w:val="3B888F32"/>
    <w:rsid w:val="3BAEA411"/>
    <w:rsid w:val="3BBE9EAB"/>
    <w:rsid w:val="3BC0DF40"/>
    <w:rsid w:val="3BC1428A"/>
    <w:rsid w:val="3BC62616"/>
    <w:rsid w:val="3BC83FE6"/>
    <w:rsid w:val="3BCCFE18"/>
    <w:rsid w:val="3BDE58AA"/>
    <w:rsid w:val="3C1DF316"/>
    <w:rsid w:val="3C20C0BB"/>
    <w:rsid w:val="3C2D4D9F"/>
    <w:rsid w:val="3C3D562D"/>
    <w:rsid w:val="3C42EA71"/>
    <w:rsid w:val="3C80A574"/>
    <w:rsid w:val="3C9B92B8"/>
    <w:rsid w:val="3C9D404E"/>
    <w:rsid w:val="3CA27AF4"/>
    <w:rsid w:val="3CAD48E7"/>
    <w:rsid w:val="3CDC5776"/>
    <w:rsid w:val="3CE19FB5"/>
    <w:rsid w:val="3CE6212E"/>
    <w:rsid w:val="3CF55B71"/>
    <w:rsid w:val="3D0500C1"/>
    <w:rsid w:val="3D05BF25"/>
    <w:rsid w:val="3D209FB0"/>
    <w:rsid w:val="3D28D7DE"/>
    <w:rsid w:val="3D2AD707"/>
    <w:rsid w:val="3D3676D1"/>
    <w:rsid w:val="3D4A9092"/>
    <w:rsid w:val="3D587EBE"/>
    <w:rsid w:val="3D64DEAD"/>
    <w:rsid w:val="3D66AA19"/>
    <w:rsid w:val="3D69716B"/>
    <w:rsid w:val="3D78B072"/>
    <w:rsid w:val="3D7FE24C"/>
    <w:rsid w:val="3D939D7F"/>
    <w:rsid w:val="3DAF05A8"/>
    <w:rsid w:val="3DB7EFD9"/>
    <w:rsid w:val="3DC087C3"/>
    <w:rsid w:val="3DC17DB7"/>
    <w:rsid w:val="3DC3792E"/>
    <w:rsid w:val="3DC4C8F9"/>
    <w:rsid w:val="3DE945A2"/>
    <w:rsid w:val="3DF0B9E4"/>
    <w:rsid w:val="3DFAC3BA"/>
    <w:rsid w:val="3E20A673"/>
    <w:rsid w:val="3E307333"/>
    <w:rsid w:val="3E327A42"/>
    <w:rsid w:val="3E3AC836"/>
    <w:rsid w:val="3E5837E1"/>
    <w:rsid w:val="3E608746"/>
    <w:rsid w:val="3E6485CF"/>
    <w:rsid w:val="3E67BF5D"/>
    <w:rsid w:val="3E6C4314"/>
    <w:rsid w:val="3E740F65"/>
    <w:rsid w:val="3E7F13B0"/>
    <w:rsid w:val="3E898EEE"/>
    <w:rsid w:val="3E8CB2AF"/>
    <w:rsid w:val="3E8F1B70"/>
    <w:rsid w:val="3E9A3A73"/>
    <w:rsid w:val="3EB3B7AB"/>
    <w:rsid w:val="3ED80292"/>
    <w:rsid w:val="3EEE940D"/>
    <w:rsid w:val="3EF20DE0"/>
    <w:rsid w:val="3EF6A887"/>
    <w:rsid w:val="3F0BC217"/>
    <w:rsid w:val="3F1E4C71"/>
    <w:rsid w:val="3F29FBCF"/>
    <w:rsid w:val="3F42F740"/>
    <w:rsid w:val="3F7FD392"/>
    <w:rsid w:val="3F9178DB"/>
    <w:rsid w:val="3FAABC30"/>
    <w:rsid w:val="3FB2E866"/>
    <w:rsid w:val="3FBE072C"/>
    <w:rsid w:val="3FDE1FF5"/>
    <w:rsid w:val="3FE0C99A"/>
    <w:rsid w:val="3FE14BB6"/>
    <w:rsid w:val="3FE9C41C"/>
    <w:rsid w:val="3FEA233E"/>
    <w:rsid w:val="3FED41D8"/>
    <w:rsid w:val="3FFA9FFF"/>
    <w:rsid w:val="40160EB1"/>
    <w:rsid w:val="40173DA1"/>
    <w:rsid w:val="401A60C8"/>
    <w:rsid w:val="401DBA0F"/>
    <w:rsid w:val="4045615E"/>
    <w:rsid w:val="4047C239"/>
    <w:rsid w:val="405838AD"/>
    <w:rsid w:val="405BF2EE"/>
    <w:rsid w:val="406A5E99"/>
    <w:rsid w:val="406F6EFF"/>
    <w:rsid w:val="40704CDC"/>
    <w:rsid w:val="40709CF4"/>
    <w:rsid w:val="4077C031"/>
    <w:rsid w:val="4080FAE7"/>
    <w:rsid w:val="4082BB7D"/>
    <w:rsid w:val="4084E1FA"/>
    <w:rsid w:val="40865291"/>
    <w:rsid w:val="40911158"/>
    <w:rsid w:val="409709BA"/>
    <w:rsid w:val="40A3CDF7"/>
    <w:rsid w:val="40ACE02C"/>
    <w:rsid w:val="40C01BB7"/>
    <w:rsid w:val="40C13364"/>
    <w:rsid w:val="40D8C617"/>
    <w:rsid w:val="40E42937"/>
    <w:rsid w:val="40EBC3EE"/>
    <w:rsid w:val="40FB80E7"/>
    <w:rsid w:val="41142CF6"/>
    <w:rsid w:val="41144926"/>
    <w:rsid w:val="412F8F14"/>
    <w:rsid w:val="413ABDEF"/>
    <w:rsid w:val="414673A4"/>
    <w:rsid w:val="41473FB4"/>
    <w:rsid w:val="414C816B"/>
    <w:rsid w:val="4157F6CE"/>
    <w:rsid w:val="415C677B"/>
    <w:rsid w:val="4169186A"/>
    <w:rsid w:val="419939F9"/>
    <w:rsid w:val="419B6A6B"/>
    <w:rsid w:val="41B22A50"/>
    <w:rsid w:val="41B48447"/>
    <w:rsid w:val="41CCFAEE"/>
    <w:rsid w:val="41E3AE93"/>
    <w:rsid w:val="42091162"/>
    <w:rsid w:val="42134EFF"/>
    <w:rsid w:val="4233D4A6"/>
    <w:rsid w:val="4234BEE3"/>
    <w:rsid w:val="425013DD"/>
    <w:rsid w:val="42605DA8"/>
    <w:rsid w:val="426358BA"/>
    <w:rsid w:val="42724A96"/>
    <w:rsid w:val="428B292A"/>
    <w:rsid w:val="42A577CB"/>
    <w:rsid w:val="42B001A0"/>
    <w:rsid w:val="42B5FA21"/>
    <w:rsid w:val="42C87777"/>
    <w:rsid w:val="42DC54BA"/>
    <w:rsid w:val="42E2B619"/>
    <w:rsid w:val="42F6330C"/>
    <w:rsid w:val="42FCF0A7"/>
    <w:rsid w:val="430370DF"/>
    <w:rsid w:val="431D3E03"/>
    <w:rsid w:val="432624F1"/>
    <w:rsid w:val="4327FC6C"/>
    <w:rsid w:val="43288B8E"/>
    <w:rsid w:val="4328CAD2"/>
    <w:rsid w:val="433F03F2"/>
    <w:rsid w:val="43725CEF"/>
    <w:rsid w:val="4379AC9D"/>
    <w:rsid w:val="437DEFE9"/>
    <w:rsid w:val="437E2EF2"/>
    <w:rsid w:val="437FDD47"/>
    <w:rsid w:val="43920EEA"/>
    <w:rsid w:val="439A6F1C"/>
    <w:rsid w:val="43A33763"/>
    <w:rsid w:val="43AC0727"/>
    <w:rsid w:val="43B20076"/>
    <w:rsid w:val="43B2185C"/>
    <w:rsid w:val="43B9788D"/>
    <w:rsid w:val="43D94BB3"/>
    <w:rsid w:val="43DE875D"/>
    <w:rsid w:val="43EAB1F7"/>
    <w:rsid w:val="43ECD832"/>
    <w:rsid w:val="441174AE"/>
    <w:rsid w:val="4415A2D9"/>
    <w:rsid w:val="4424FE54"/>
    <w:rsid w:val="4425ED29"/>
    <w:rsid w:val="4455C514"/>
    <w:rsid w:val="4459B839"/>
    <w:rsid w:val="446170CB"/>
    <w:rsid w:val="4471B4FA"/>
    <w:rsid w:val="4479EFA2"/>
    <w:rsid w:val="448D26F0"/>
    <w:rsid w:val="449D9E4E"/>
    <w:rsid w:val="44C3EA23"/>
    <w:rsid w:val="44CDADD2"/>
    <w:rsid w:val="44DA3E71"/>
    <w:rsid w:val="44DAF0CD"/>
    <w:rsid w:val="44E5198E"/>
    <w:rsid w:val="44EC49EC"/>
    <w:rsid w:val="450A4654"/>
    <w:rsid w:val="450D2BCC"/>
    <w:rsid w:val="4513A86F"/>
    <w:rsid w:val="45200807"/>
    <w:rsid w:val="452BB3E7"/>
    <w:rsid w:val="453DF774"/>
    <w:rsid w:val="4544EA9E"/>
    <w:rsid w:val="455491DE"/>
    <w:rsid w:val="45703EA7"/>
    <w:rsid w:val="4576B5AF"/>
    <w:rsid w:val="457E7CAC"/>
    <w:rsid w:val="4582FF5F"/>
    <w:rsid w:val="458B7D5E"/>
    <w:rsid w:val="4597D9C9"/>
    <w:rsid w:val="459EB515"/>
    <w:rsid w:val="45A4FBAB"/>
    <w:rsid w:val="45A9BF8D"/>
    <w:rsid w:val="45B0839D"/>
    <w:rsid w:val="45B4EB4D"/>
    <w:rsid w:val="45B98F58"/>
    <w:rsid w:val="45BA8830"/>
    <w:rsid w:val="45C471D8"/>
    <w:rsid w:val="45C7FC8A"/>
    <w:rsid w:val="45CE5604"/>
    <w:rsid w:val="45DBDDC8"/>
    <w:rsid w:val="45E40505"/>
    <w:rsid w:val="45E4BB54"/>
    <w:rsid w:val="45E96D47"/>
    <w:rsid w:val="45F650C0"/>
    <w:rsid w:val="45F9EFF6"/>
    <w:rsid w:val="460BCFF9"/>
    <w:rsid w:val="460F0AA8"/>
    <w:rsid w:val="462491DC"/>
    <w:rsid w:val="465113DF"/>
    <w:rsid w:val="46577913"/>
    <w:rsid w:val="46590298"/>
    <w:rsid w:val="4674FD5B"/>
    <w:rsid w:val="4688C693"/>
    <w:rsid w:val="469102C0"/>
    <w:rsid w:val="46A33ABC"/>
    <w:rsid w:val="46A4CB0B"/>
    <w:rsid w:val="46E45CD0"/>
    <w:rsid w:val="46E649AA"/>
    <w:rsid w:val="46EE643C"/>
    <w:rsid w:val="46F7027E"/>
    <w:rsid w:val="46F9EA87"/>
    <w:rsid w:val="4700437B"/>
    <w:rsid w:val="4709CA6E"/>
    <w:rsid w:val="470D3583"/>
    <w:rsid w:val="47289EA5"/>
    <w:rsid w:val="47381F4C"/>
    <w:rsid w:val="4748EA3F"/>
    <w:rsid w:val="474D8F09"/>
    <w:rsid w:val="475C04E7"/>
    <w:rsid w:val="4766128F"/>
    <w:rsid w:val="476D2488"/>
    <w:rsid w:val="476E1993"/>
    <w:rsid w:val="47842745"/>
    <w:rsid w:val="4789F3F0"/>
    <w:rsid w:val="478CCBA7"/>
    <w:rsid w:val="479B463D"/>
    <w:rsid w:val="47B20495"/>
    <w:rsid w:val="47B85C5F"/>
    <w:rsid w:val="47C9681A"/>
    <w:rsid w:val="47CA0AB5"/>
    <w:rsid w:val="47CC46EE"/>
    <w:rsid w:val="47DAAC3B"/>
    <w:rsid w:val="47DDE899"/>
    <w:rsid w:val="47F7ED98"/>
    <w:rsid w:val="47FC2A49"/>
    <w:rsid w:val="47FE4923"/>
    <w:rsid w:val="4834DC51"/>
    <w:rsid w:val="4855CAFB"/>
    <w:rsid w:val="4859367E"/>
    <w:rsid w:val="485A617A"/>
    <w:rsid w:val="486AFD9A"/>
    <w:rsid w:val="486E48DC"/>
    <w:rsid w:val="4874B87F"/>
    <w:rsid w:val="487DBAF1"/>
    <w:rsid w:val="488341FA"/>
    <w:rsid w:val="48882F0B"/>
    <w:rsid w:val="4888C004"/>
    <w:rsid w:val="488C041B"/>
    <w:rsid w:val="48BBD601"/>
    <w:rsid w:val="48D7D4E5"/>
    <w:rsid w:val="48DC129D"/>
    <w:rsid w:val="48E65175"/>
    <w:rsid w:val="48E9C541"/>
    <w:rsid w:val="48EC9C93"/>
    <w:rsid w:val="490ECBE1"/>
    <w:rsid w:val="491A026E"/>
    <w:rsid w:val="4921A104"/>
    <w:rsid w:val="49274917"/>
    <w:rsid w:val="492E6C8A"/>
    <w:rsid w:val="492FF929"/>
    <w:rsid w:val="4932C3CB"/>
    <w:rsid w:val="49348D7B"/>
    <w:rsid w:val="49388E86"/>
    <w:rsid w:val="494568A7"/>
    <w:rsid w:val="494E3711"/>
    <w:rsid w:val="49578730"/>
    <w:rsid w:val="49786CB4"/>
    <w:rsid w:val="497B7BB6"/>
    <w:rsid w:val="49800A0D"/>
    <w:rsid w:val="49845486"/>
    <w:rsid w:val="49B8C2D3"/>
    <w:rsid w:val="49BB0805"/>
    <w:rsid w:val="49C9419D"/>
    <w:rsid w:val="49CFD1B8"/>
    <w:rsid w:val="49D81C2A"/>
    <w:rsid w:val="49DEC67D"/>
    <w:rsid w:val="49E5A411"/>
    <w:rsid w:val="49F81A09"/>
    <w:rsid w:val="4A0F6FE1"/>
    <w:rsid w:val="4A0F778A"/>
    <w:rsid w:val="4A45BA7D"/>
    <w:rsid w:val="4A4F2CC9"/>
    <w:rsid w:val="4A56E55D"/>
    <w:rsid w:val="4A5A8224"/>
    <w:rsid w:val="4A62F89F"/>
    <w:rsid w:val="4A72AC90"/>
    <w:rsid w:val="4A743951"/>
    <w:rsid w:val="4A794AD5"/>
    <w:rsid w:val="4A7E86AA"/>
    <w:rsid w:val="4A83048C"/>
    <w:rsid w:val="4AA6A6E8"/>
    <w:rsid w:val="4AA740D2"/>
    <w:rsid w:val="4ACAA0D6"/>
    <w:rsid w:val="4AD090D1"/>
    <w:rsid w:val="4ADAAD43"/>
    <w:rsid w:val="4ADB399D"/>
    <w:rsid w:val="4AF0AE72"/>
    <w:rsid w:val="4B0A3B76"/>
    <w:rsid w:val="4B0A5809"/>
    <w:rsid w:val="4B4374BC"/>
    <w:rsid w:val="4B5B5868"/>
    <w:rsid w:val="4B74C744"/>
    <w:rsid w:val="4B8AF129"/>
    <w:rsid w:val="4B8E868F"/>
    <w:rsid w:val="4B909BFE"/>
    <w:rsid w:val="4BB57A24"/>
    <w:rsid w:val="4BCEF050"/>
    <w:rsid w:val="4BE68F66"/>
    <w:rsid w:val="4C0960F7"/>
    <w:rsid w:val="4C0BE9D9"/>
    <w:rsid w:val="4C15C384"/>
    <w:rsid w:val="4C19914C"/>
    <w:rsid w:val="4C2DC90A"/>
    <w:rsid w:val="4C381D6F"/>
    <w:rsid w:val="4C3D4811"/>
    <w:rsid w:val="4C4B6D42"/>
    <w:rsid w:val="4C6B493A"/>
    <w:rsid w:val="4C71D7A4"/>
    <w:rsid w:val="4C729F66"/>
    <w:rsid w:val="4C754A12"/>
    <w:rsid w:val="4C99EB63"/>
    <w:rsid w:val="4C9DA13D"/>
    <w:rsid w:val="4CA275C9"/>
    <w:rsid w:val="4CB3DEDA"/>
    <w:rsid w:val="4CB9E3BF"/>
    <w:rsid w:val="4CC5435D"/>
    <w:rsid w:val="4CC90BD4"/>
    <w:rsid w:val="4CDCB562"/>
    <w:rsid w:val="4CDF0B5C"/>
    <w:rsid w:val="4CE4A83B"/>
    <w:rsid w:val="4CFEDEE0"/>
    <w:rsid w:val="4D056C8F"/>
    <w:rsid w:val="4D086DE2"/>
    <w:rsid w:val="4D114C4A"/>
    <w:rsid w:val="4D30B770"/>
    <w:rsid w:val="4D391878"/>
    <w:rsid w:val="4D3932D2"/>
    <w:rsid w:val="4D3988A8"/>
    <w:rsid w:val="4D45C254"/>
    <w:rsid w:val="4D4ECEF6"/>
    <w:rsid w:val="4D5D33A5"/>
    <w:rsid w:val="4D69F120"/>
    <w:rsid w:val="4D97543B"/>
    <w:rsid w:val="4D9F3D2A"/>
    <w:rsid w:val="4DA039CE"/>
    <w:rsid w:val="4DA3D40E"/>
    <w:rsid w:val="4DA6F0EC"/>
    <w:rsid w:val="4DABAE4F"/>
    <w:rsid w:val="4DB6582B"/>
    <w:rsid w:val="4DBE84B7"/>
    <w:rsid w:val="4DC17FBB"/>
    <w:rsid w:val="4DCFB202"/>
    <w:rsid w:val="4DD7D452"/>
    <w:rsid w:val="4DE878B4"/>
    <w:rsid w:val="4DF52F12"/>
    <w:rsid w:val="4E187523"/>
    <w:rsid w:val="4E1F8D42"/>
    <w:rsid w:val="4E21C007"/>
    <w:rsid w:val="4E3AACE2"/>
    <w:rsid w:val="4E3F99F2"/>
    <w:rsid w:val="4E40151F"/>
    <w:rsid w:val="4E40EE2E"/>
    <w:rsid w:val="4E5A0C66"/>
    <w:rsid w:val="4E6F47DB"/>
    <w:rsid w:val="4E7530B7"/>
    <w:rsid w:val="4E8BB4C7"/>
    <w:rsid w:val="4E9C4CDA"/>
    <w:rsid w:val="4EFA1343"/>
    <w:rsid w:val="4F07DDA5"/>
    <w:rsid w:val="4F08260C"/>
    <w:rsid w:val="4F22575D"/>
    <w:rsid w:val="4F264EBD"/>
    <w:rsid w:val="4F2EEBA3"/>
    <w:rsid w:val="4F36F6DD"/>
    <w:rsid w:val="4F4E08F9"/>
    <w:rsid w:val="4F5C2895"/>
    <w:rsid w:val="4F7FA7B1"/>
    <w:rsid w:val="4F8420D4"/>
    <w:rsid w:val="4FB4F5DF"/>
    <w:rsid w:val="4FBA2470"/>
    <w:rsid w:val="4FBB5054"/>
    <w:rsid w:val="4FE37CA4"/>
    <w:rsid w:val="4FE4F442"/>
    <w:rsid w:val="4FE78D19"/>
    <w:rsid w:val="4FEA90CC"/>
    <w:rsid w:val="4FF39E82"/>
    <w:rsid w:val="4FF67376"/>
    <w:rsid w:val="500095BF"/>
    <w:rsid w:val="5017B273"/>
    <w:rsid w:val="501C586A"/>
    <w:rsid w:val="502BFD7F"/>
    <w:rsid w:val="5036F8C7"/>
    <w:rsid w:val="503CF408"/>
    <w:rsid w:val="504CAFEB"/>
    <w:rsid w:val="5088B9F7"/>
    <w:rsid w:val="5091A6DA"/>
    <w:rsid w:val="50C1089B"/>
    <w:rsid w:val="50C73E8A"/>
    <w:rsid w:val="50CDED54"/>
    <w:rsid w:val="50CFD97A"/>
    <w:rsid w:val="50DACD71"/>
    <w:rsid w:val="50DC9B99"/>
    <w:rsid w:val="50E1CEB1"/>
    <w:rsid w:val="50E5845A"/>
    <w:rsid w:val="510AA520"/>
    <w:rsid w:val="510B839D"/>
    <w:rsid w:val="510EBEC9"/>
    <w:rsid w:val="511178E5"/>
    <w:rsid w:val="51288742"/>
    <w:rsid w:val="513D6A44"/>
    <w:rsid w:val="514CC543"/>
    <w:rsid w:val="51564BD4"/>
    <w:rsid w:val="516363C5"/>
    <w:rsid w:val="516A24A5"/>
    <w:rsid w:val="51708922"/>
    <w:rsid w:val="517AB9FA"/>
    <w:rsid w:val="517DD197"/>
    <w:rsid w:val="5186529D"/>
    <w:rsid w:val="518EF811"/>
    <w:rsid w:val="51B72873"/>
    <w:rsid w:val="51B8EEDB"/>
    <w:rsid w:val="51C2CF0A"/>
    <w:rsid w:val="51C8444B"/>
    <w:rsid w:val="51D7100D"/>
    <w:rsid w:val="51E40A74"/>
    <w:rsid w:val="51EFA9E8"/>
    <w:rsid w:val="51F52AD9"/>
    <w:rsid w:val="51F88813"/>
    <w:rsid w:val="5221F6EB"/>
    <w:rsid w:val="52230883"/>
    <w:rsid w:val="5236C1F3"/>
    <w:rsid w:val="5237729E"/>
    <w:rsid w:val="5243B74F"/>
    <w:rsid w:val="52506B28"/>
    <w:rsid w:val="5276332F"/>
    <w:rsid w:val="527BF0CF"/>
    <w:rsid w:val="52831912"/>
    <w:rsid w:val="52868053"/>
    <w:rsid w:val="5289ED05"/>
    <w:rsid w:val="5298A857"/>
    <w:rsid w:val="529A3C74"/>
    <w:rsid w:val="52A2B559"/>
    <w:rsid w:val="52A39991"/>
    <w:rsid w:val="52C6A11C"/>
    <w:rsid w:val="52C7EEC1"/>
    <w:rsid w:val="52C8EB5E"/>
    <w:rsid w:val="52D4E464"/>
    <w:rsid w:val="52DBCEDF"/>
    <w:rsid w:val="52DE78E6"/>
    <w:rsid w:val="52F3141B"/>
    <w:rsid w:val="52F66CE3"/>
    <w:rsid w:val="5306853E"/>
    <w:rsid w:val="530A0C40"/>
    <w:rsid w:val="531CD534"/>
    <w:rsid w:val="5330FA0B"/>
    <w:rsid w:val="533F92EE"/>
    <w:rsid w:val="53533990"/>
    <w:rsid w:val="536CE9F9"/>
    <w:rsid w:val="53726926"/>
    <w:rsid w:val="5376479C"/>
    <w:rsid w:val="538525CA"/>
    <w:rsid w:val="53975ECB"/>
    <w:rsid w:val="53AF4DBE"/>
    <w:rsid w:val="53DB15B2"/>
    <w:rsid w:val="53E0A558"/>
    <w:rsid w:val="5411D4F8"/>
    <w:rsid w:val="54139B60"/>
    <w:rsid w:val="5428E785"/>
    <w:rsid w:val="5428FD09"/>
    <w:rsid w:val="54614F82"/>
    <w:rsid w:val="546498EF"/>
    <w:rsid w:val="5469C867"/>
    <w:rsid w:val="546C9450"/>
    <w:rsid w:val="54797942"/>
    <w:rsid w:val="547D9F0D"/>
    <w:rsid w:val="54937EAE"/>
    <w:rsid w:val="54A8561F"/>
    <w:rsid w:val="54B468F0"/>
    <w:rsid w:val="54C79E27"/>
    <w:rsid w:val="54C84C5A"/>
    <w:rsid w:val="54D4CFAC"/>
    <w:rsid w:val="54D7E642"/>
    <w:rsid w:val="54D9153B"/>
    <w:rsid w:val="54DF7C04"/>
    <w:rsid w:val="54E96B54"/>
    <w:rsid w:val="54F29FA4"/>
    <w:rsid w:val="5527FE42"/>
    <w:rsid w:val="5538B3D9"/>
    <w:rsid w:val="555C24BA"/>
    <w:rsid w:val="556BB299"/>
    <w:rsid w:val="5577AFD6"/>
    <w:rsid w:val="557E6919"/>
    <w:rsid w:val="55800D21"/>
    <w:rsid w:val="5589CAAC"/>
    <w:rsid w:val="55965792"/>
    <w:rsid w:val="559EADFE"/>
    <w:rsid w:val="55BF573F"/>
    <w:rsid w:val="55E5541E"/>
    <w:rsid w:val="55E809F9"/>
    <w:rsid w:val="55EA08EE"/>
    <w:rsid w:val="55EB7F65"/>
    <w:rsid w:val="55F47BEC"/>
    <w:rsid w:val="55F89E9A"/>
    <w:rsid w:val="5609C730"/>
    <w:rsid w:val="5611ACF2"/>
    <w:rsid w:val="5615A5AA"/>
    <w:rsid w:val="563447F0"/>
    <w:rsid w:val="563BB17E"/>
    <w:rsid w:val="5646B42D"/>
    <w:rsid w:val="564A6217"/>
    <w:rsid w:val="567B6F5B"/>
    <w:rsid w:val="5695AE3C"/>
    <w:rsid w:val="569C0475"/>
    <w:rsid w:val="56A73A41"/>
    <w:rsid w:val="56ACBC6C"/>
    <w:rsid w:val="56BBB62D"/>
    <w:rsid w:val="56C44732"/>
    <w:rsid w:val="56D574BA"/>
    <w:rsid w:val="56E2CF2D"/>
    <w:rsid w:val="571533E3"/>
    <w:rsid w:val="5716F0E0"/>
    <w:rsid w:val="571C107F"/>
    <w:rsid w:val="57231931"/>
    <w:rsid w:val="57393702"/>
    <w:rsid w:val="575906A1"/>
    <w:rsid w:val="575A94FA"/>
    <w:rsid w:val="575B46AD"/>
    <w:rsid w:val="577C959B"/>
    <w:rsid w:val="578F4548"/>
    <w:rsid w:val="5797258E"/>
    <w:rsid w:val="57AD4108"/>
    <w:rsid w:val="57BE9EDD"/>
    <w:rsid w:val="57C7AAAD"/>
    <w:rsid w:val="57CC6610"/>
    <w:rsid w:val="57CFC3CC"/>
    <w:rsid w:val="57D5FAA8"/>
    <w:rsid w:val="5800EC25"/>
    <w:rsid w:val="5800F892"/>
    <w:rsid w:val="580ED96A"/>
    <w:rsid w:val="5814BF5B"/>
    <w:rsid w:val="5819ADD3"/>
    <w:rsid w:val="582E1A14"/>
    <w:rsid w:val="583E7CCD"/>
    <w:rsid w:val="58405B1C"/>
    <w:rsid w:val="58421E7A"/>
    <w:rsid w:val="58495418"/>
    <w:rsid w:val="5877BD87"/>
    <w:rsid w:val="587C4D98"/>
    <w:rsid w:val="5881AD09"/>
    <w:rsid w:val="5889CFED"/>
    <w:rsid w:val="589123B5"/>
    <w:rsid w:val="589792CC"/>
    <w:rsid w:val="589B5EC9"/>
    <w:rsid w:val="58AB5489"/>
    <w:rsid w:val="58B0FE1E"/>
    <w:rsid w:val="58D5D221"/>
    <w:rsid w:val="58DD135D"/>
    <w:rsid w:val="58E68631"/>
    <w:rsid w:val="58E73558"/>
    <w:rsid w:val="58F5600A"/>
    <w:rsid w:val="58FE2C50"/>
    <w:rsid w:val="58FF1B20"/>
    <w:rsid w:val="5903F9E5"/>
    <w:rsid w:val="59103F27"/>
    <w:rsid w:val="591C49F4"/>
    <w:rsid w:val="5935F504"/>
    <w:rsid w:val="593A6660"/>
    <w:rsid w:val="5942FC87"/>
    <w:rsid w:val="5948DE84"/>
    <w:rsid w:val="594DE902"/>
    <w:rsid w:val="59678407"/>
    <w:rsid w:val="59696CCB"/>
    <w:rsid w:val="596ECF52"/>
    <w:rsid w:val="59763CA7"/>
    <w:rsid w:val="597E9911"/>
    <w:rsid w:val="59819DC0"/>
    <w:rsid w:val="598F92F5"/>
    <w:rsid w:val="5991AE9F"/>
    <w:rsid w:val="599831A8"/>
    <w:rsid w:val="59B5BC19"/>
    <w:rsid w:val="59CDF721"/>
    <w:rsid w:val="59DE2B96"/>
    <w:rsid w:val="59E624CE"/>
    <w:rsid w:val="5A0D8E74"/>
    <w:rsid w:val="5A127323"/>
    <w:rsid w:val="5A17003A"/>
    <w:rsid w:val="5A299A65"/>
    <w:rsid w:val="5A301F13"/>
    <w:rsid w:val="5A303078"/>
    <w:rsid w:val="5A5D762C"/>
    <w:rsid w:val="5A62F2B3"/>
    <w:rsid w:val="5AA955FB"/>
    <w:rsid w:val="5ACC89D9"/>
    <w:rsid w:val="5ADC4522"/>
    <w:rsid w:val="5AE45FB5"/>
    <w:rsid w:val="5AF2A038"/>
    <w:rsid w:val="5B0A777A"/>
    <w:rsid w:val="5B0DCD40"/>
    <w:rsid w:val="5B22FDC7"/>
    <w:rsid w:val="5B233C29"/>
    <w:rsid w:val="5B24FED9"/>
    <w:rsid w:val="5B40A9DF"/>
    <w:rsid w:val="5B429F8C"/>
    <w:rsid w:val="5B4B8267"/>
    <w:rsid w:val="5B7831DB"/>
    <w:rsid w:val="5B7C9A83"/>
    <w:rsid w:val="5B84B9DF"/>
    <w:rsid w:val="5B977D68"/>
    <w:rsid w:val="5B9BCF04"/>
    <w:rsid w:val="5BA485C3"/>
    <w:rsid w:val="5BD570EF"/>
    <w:rsid w:val="5BE4EA63"/>
    <w:rsid w:val="5BE963C4"/>
    <w:rsid w:val="5C204251"/>
    <w:rsid w:val="5C2703D8"/>
    <w:rsid w:val="5C27AD29"/>
    <w:rsid w:val="5C3AF55A"/>
    <w:rsid w:val="5C54659D"/>
    <w:rsid w:val="5C560B5D"/>
    <w:rsid w:val="5C5C51E4"/>
    <w:rsid w:val="5C5F0C74"/>
    <w:rsid w:val="5C64E018"/>
    <w:rsid w:val="5C6B61D5"/>
    <w:rsid w:val="5C6BEF01"/>
    <w:rsid w:val="5C902E06"/>
    <w:rsid w:val="5C9134F5"/>
    <w:rsid w:val="5C93D03E"/>
    <w:rsid w:val="5C986703"/>
    <w:rsid w:val="5C9C18C0"/>
    <w:rsid w:val="5CA38391"/>
    <w:rsid w:val="5CA7F137"/>
    <w:rsid w:val="5CC13515"/>
    <w:rsid w:val="5CC8D4CF"/>
    <w:rsid w:val="5CCAF16B"/>
    <w:rsid w:val="5CCD2AE1"/>
    <w:rsid w:val="5CD2A34D"/>
    <w:rsid w:val="5CEF5346"/>
    <w:rsid w:val="5D1EB0E5"/>
    <w:rsid w:val="5D2B9EF4"/>
    <w:rsid w:val="5D34DDD9"/>
    <w:rsid w:val="5D3EB509"/>
    <w:rsid w:val="5D4AC50A"/>
    <w:rsid w:val="5D846070"/>
    <w:rsid w:val="5D938A2C"/>
    <w:rsid w:val="5D98C309"/>
    <w:rsid w:val="5DCA98A9"/>
    <w:rsid w:val="5DD0836A"/>
    <w:rsid w:val="5DD85205"/>
    <w:rsid w:val="5DDBFBA1"/>
    <w:rsid w:val="5DE1CA9E"/>
    <w:rsid w:val="5DE25130"/>
    <w:rsid w:val="5E095620"/>
    <w:rsid w:val="5E11844D"/>
    <w:rsid w:val="5E169FA9"/>
    <w:rsid w:val="5E1C008E"/>
    <w:rsid w:val="5E1D46B8"/>
    <w:rsid w:val="5E2D7A0E"/>
    <w:rsid w:val="5E2E00EF"/>
    <w:rsid w:val="5E3ECC87"/>
    <w:rsid w:val="5E48635A"/>
    <w:rsid w:val="5E4F6645"/>
    <w:rsid w:val="5E5D3599"/>
    <w:rsid w:val="5E5E20D7"/>
    <w:rsid w:val="5E61408D"/>
    <w:rsid w:val="5E67C0AB"/>
    <w:rsid w:val="5E7159AF"/>
    <w:rsid w:val="5E83CB4C"/>
    <w:rsid w:val="5E83DABF"/>
    <w:rsid w:val="5E912D01"/>
    <w:rsid w:val="5E97D7E2"/>
    <w:rsid w:val="5E998EEF"/>
    <w:rsid w:val="5EFB821D"/>
    <w:rsid w:val="5F03C969"/>
    <w:rsid w:val="5F047CF7"/>
    <w:rsid w:val="5F05BCE8"/>
    <w:rsid w:val="5F2577D8"/>
    <w:rsid w:val="5F28B4D4"/>
    <w:rsid w:val="5F5949BE"/>
    <w:rsid w:val="5F5B3764"/>
    <w:rsid w:val="5F5C1C33"/>
    <w:rsid w:val="5F6705DD"/>
    <w:rsid w:val="5F6DDAEA"/>
    <w:rsid w:val="5F720EF3"/>
    <w:rsid w:val="5F72D6C2"/>
    <w:rsid w:val="5F75E416"/>
    <w:rsid w:val="5F8B756C"/>
    <w:rsid w:val="5F91D513"/>
    <w:rsid w:val="5FA8F3F8"/>
    <w:rsid w:val="5FC7CD38"/>
    <w:rsid w:val="5FF66930"/>
    <w:rsid w:val="5FFBE42C"/>
    <w:rsid w:val="5FFC1677"/>
    <w:rsid w:val="600DFF77"/>
    <w:rsid w:val="6010C7EC"/>
    <w:rsid w:val="60129203"/>
    <w:rsid w:val="60161ED3"/>
    <w:rsid w:val="603FC256"/>
    <w:rsid w:val="6042399F"/>
    <w:rsid w:val="6047B31A"/>
    <w:rsid w:val="60690C6F"/>
    <w:rsid w:val="606AFBBF"/>
    <w:rsid w:val="6071BC56"/>
    <w:rsid w:val="607A0D7D"/>
    <w:rsid w:val="60864CDC"/>
    <w:rsid w:val="609AC4B6"/>
    <w:rsid w:val="60AAFECF"/>
    <w:rsid w:val="60ACFC02"/>
    <w:rsid w:val="60B4A97F"/>
    <w:rsid w:val="60B52417"/>
    <w:rsid w:val="60BB8660"/>
    <w:rsid w:val="60CAD14F"/>
    <w:rsid w:val="60DFDFFC"/>
    <w:rsid w:val="60E3FBF0"/>
    <w:rsid w:val="60E4E420"/>
    <w:rsid w:val="60E73697"/>
    <w:rsid w:val="60FF8BA5"/>
    <w:rsid w:val="611C2354"/>
    <w:rsid w:val="611C6AD3"/>
    <w:rsid w:val="612B65ED"/>
    <w:rsid w:val="612CEBA0"/>
    <w:rsid w:val="6135A11A"/>
    <w:rsid w:val="61371098"/>
    <w:rsid w:val="6143F5D7"/>
    <w:rsid w:val="61576574"/>
    <w:rsid w:val="615B74A2"/>
    <w:rsid w:val="615E9FAE"/>
    <w:rsid w:val="616D924F"/>
    <w:rsid w:val="61713868"/>
    <w:rsid w:val="617155BE"/>
    <w:rsid w:val="6173A0B0"/>
    <w:rsid w:val="617BFCEF"/>
    <w:rsid w:val="61820E98"/>
    <w:rsid w:val="6182B719"/>
    <w:rsid w:val="6184100B"/>
    <w:rsid w:val="618D3BBA"/>
    <w:rsid w:val="61A796F4"/>
    <w:rsid w:val="61CA9BF4"/>
    <w:rsid w:val="61E0115B"/>
    <w:rsid w:val="61EDB140"/>
    <w:rsid w:val="61FC22D4"/>
    <w:rsid w:val="6204DB20"/>
    <w:rsid w:val="6223BFA5"/>
    <w:rsid w:val="62271F44"/>
    <w:rsid w:val="62286B99"/>
    <w:rsid w:val="6232289E"/>
    <w:rsid w:val="6239D9D6"/>
    <w:rsid w:val="623A6389"/>
    <w:rsid w:val="62522A8F"/>
    <w:rsid w:val="626D8711"/>
    <w:rsid w:val="627116C6"/>
    <w:rsid w:val="62762FA0"/>
    <w:rsid w:val="627890A5"/>
    <w:rsid w:val="62825FA3"/>
    <w:rsid w:val="628483D7"/>
    <w:rsid w:val="6297D054"/>
    <w:rsid w:val="629C1B0F"/>
    <w:rsid w:val="62A07B95"/>
    <w:rsid w:val="62A2B006"/>
    <w:rsid w:val="62AC9339"/>
    <w:rsid w:val="62C045E2"/>
    <w:rsid w:val="62CC5534"/>
    <w:rsid w:val="62D1A46D"/>
    <w:rsid w:val="62DC39DF"/>
    <w:rsid w:val="62F58978"/>
    <w:rsid w:val="62F66027"/>
    <w:rsid w:val="633BEC58"/>
    <w:rsid w:val="63482FEF"/>
    <w:rsid w:val="635CCED7"/>
    <w:rsid w:val="635E3BB6"/>
    <w:rsid w:val="63782A24"/>
    <w:rsid w:val="637D2F1B"/>
    <w:rsid w:val="6395EBCC"/>
    <w:rsid w:val="639C1D52"/>
    <w:rsid w:val="63A1901B"/>
    <w:rsid w:val="63AB06C3"/>
    <w:rsid w:val="63BAA127"/>
    <w:rsid w:val="63C26429"/>
    <w:rsid w:val="63D59E17"/>
    <w:rsid w:val="63D78A52"/>
    <w:rsid w:val="64080E91"/>
    <w:rsid w:val="64158DE0"/>
    <w:rsid w:val="641DE8B1"/>
    <w:rsid w:val="64290074"/>
    <w:rsid w:val="64423E01"/>
    <w:rsid w:val="645D9FB1"/>
    <w:rsid w:val="646438DD"/>
    <w:rsid w:val="64677745"/>
    <w:rsid w:val="64679862"/>
    <w:rsid w:val="64991FAC"/>
    <w:rsid w:val="649DF08E"/>
    <w:rsid w:val="64A470CE"/>
    <w:rsid w:val="64A978DC"/>
    <w:rsid w:val="64BB9C1C"/>
    <w:rsid w:val="64C861A6"/>
    <w:rsid w:val="64CF38A9"/>
    <w:rsid w:val="64D17AAD"/>
    <w:rsid w:val="64E52327"/>
    <w:rsid w:val="651A1610"/>
    <w:rsid w:val="651C864B"/>
    <w:rsid w:val="6521A9DC"/>
    <w:rsid w:val="65282608"/>
    <w:rsid w:val="652E5CC4"/>
    <w:rsid w:val="65316D82"/>
    <w:rsid w:val="65347F45"/>
    <w:rsid w:val="65444F8F"/>
    <w:rsid w:val="654E17CA"/>
    <w:rsid w:val="654EBA59"/>
    <w:rsid w:val="65732148"/>
    <w:rsid w:val="6575FF1B"/>
    <w:rsid w:val="657E23FC"/>
    <w:rsid w:val="65880B87"/>
    <w:rsid w:val="6588199E"/>
    <w:rsid w:val="658C666F"/>
    <w:rsid w:val="659F242D"/>
    <w:rsid w:val="65B28E4C"/>
    <w:rsid w:val="65C0853F"/>
    <w:rsid w:val="65D9F0CE"/>
    <w:rsid w:val="65EBCE6E"/>
    <w:rsid w:val="65EEBD88"/>
    <w:rsid w:val="65F86A48"/>
    <w:rsid w:val="66023014"/>
    <w:rsid w:val="66047C49"/>
    <w:rsid w:val="6605AF0F"/>
    <w:rsid w:val="66211967"/>
    <w:rsid w:val="6625E3C4"/>
    <w:rsid w:val="662D4003"/>
    <w:rsid w:val="663599C3"/>
    <w:rsid w:val="6641BC2A"/>
    <w:rsid w:val="66617FB9"/>
    <w:rsid w:val="6668F95E"/>
    <w:rsid w:val="666BB2C0"/>
    <w:rsid w:val="667C8B1F"/>
    <w:rsid w:val="66839645"/>
    <w:rsid w:val="66AA7053"/>
    <w:rsid w:val="66BC9C4C"/>
    <w:rsid w:val="66CA0C08"/>
    <w:rsid w:val="66D64AC6"/>
    <w:rsid w:val="66E2A05C"/>
    <w:rsid w:val="66EC40E6"/>
    <w:rsid w:val="66F44703"/>
    <w:rsid w:val="66F60DD7"/>
    <w:rsid w:val="66F614AA"/>
    <w:rsid w:val="66F81BD4"/>
    <w:rsid w:val="66FE9ACA"/>
    <w:rsid w:val="670675DB"/>
    <w:rsid w:val="670D222B"/>
    <w:rsid w:val="6711C7F0"/>
    <w:rsid w:val="67206FA4"/>
    <w:rsid w:val="6720BAE2"/>
    <w:rsid w:val="673F6524"/>
    <w:rsid w:val="6746B9D0"/>
    <w:rsid w:val="67533822"/>
    <w:rsid w:val="67583DF6"/>
    <w:rsid w:val="675A97F4"/>
    <w:rsid w:val="6760915A"/>
    <w:rsid w:val="6763FF54"/>
    <w:rsid w:val="676D60F3"/>
    <w:rsid w:val="67701F5B"/>
    <w:rsid w:val="6779843A"/>
    <w:rsid w:val="6786B9F3"/>
    <w:rsid w:val="67CA636F"/>
    <w:rsid w:val="67E60992"/>
    <w:rsid w:val="67EFC3B0"/>
    <w:rsid w:val="6803E75C"/>
    <w:rsid w:val="681AFDCC"/>
    <w:rsid w:val="6828A56B"/>
    <w:rsid w:val="683215C4"/>
    <w:rsid w:val="684FCB9A"/>
    <w:rsid w:val="68527907"/>
    <w:rsid w:val="685C9A60"/>
    <w:rsid w:val="6862A046"/>
    <w:rsid w:val="6868394E"/>
    <w:rsid w:val="68693B18"/>
    <w:rsid w:val="6873D802"/>
    <w:rsid w:val="6878530A"/>
    <w:rsid w:val="6888C231"/>
    <w:rsid w:val="689E59D9"/>
    <w:rsid w:val="68AF5713"/>
    <w:rsid w:val="68BA9ED0"/>
    <w:rsid w:val="68BF0AE2"/>
    <w:rsid w:val="68C3233F"/>
    <w:rsid w:val="68D46D87"/>
    <w:rsid w:val="68E2243B"/>
    <w:rsid w:val="6907BB73"/>
    <w:rsid w:val="691391EA"/>
    <w:rsid w:val="691D120C"/>
    <w:rsid w:val="6940126C"/>
    <w:rsid w:val="6948E287"/>
    <w:rsid w:val="694B9C52"/>
    <w:rsid w:val="69666EB1"/>
    <w:rsid w:val="696AFD38"/>
    <w:rsid w:val="69702CB0"/>
    <w:rsid w:val="697F6376"/>
    <w:rsid w:val="699443BA"/>
    <w:rsid w:val="69B02B27"/>
    <w:rsid w:val="69B8DCD1"/>
    <w:rsid w:val="69CE923F"/>
    <w:rsid w:val="69D96FD1"/>
    <w:rsid w:val="69FCCD75"/>
    <w:rsid w:val="6A025CAF"/>
    <w:rsid w:val="6A2F37B4"/>
    <w:rsid w:val="6A314757"/>
    <w:rsid w:val="6A3509DC"/>
    <w:rsid w:val="6A3DEE87"/>
    <w:rsid w:val="6A3E6973"/>
    <w:rsid w:val="6A444C59"/>
    <w:rsid w:val="6A51BA40"/>
    <w:rsid w:val="6A55FB3F"/>
    <w:rsid w:val="6A5DD29F"/>
    <w:rsid w:val="6A748270"/>
    <w:rsid w:val="6A9477BF"/>
    <w:rsid w:val="6AC77FB9"/>
    <w:rsid w:val="6AC80E98"/>
    <w:rsid w:val="6ACFDFBB"/>
    <w:rsid w:val="6ADED1D1"/>
    <w:rsid w:val="6AE3ED33"/>
    <w:rsid w:val="6AE4E5C9"/>
    <w:rsid w:val="6AEC6B2E"/>
    <w:rsid w:val="6AF89CF4"/>
    <w:rsid w:val="6B027E09"/>
    <w:rsid w:val="6B14A353"/>
    <w:rsid w:val="6B205A9D"/>
    <w:rsid w:val="6B5B73D4"/>
    <w:rsid w:val="6B79BE85"/>
    <w:rsid w:val="6B7CE557"/>
    <w:rsid w:val="6B7D0C0F"/>
    <w:rsid w:val="6B7F9F24"/>
    <w:rsid w:val="6B8F1A57"/>
    <w:rsid w:val="6B92E15B"/>
    <w:rsid w:val="6BBFE222"/>
    <w:rsid w:val="6BD24D49"/>
    <w:rsid w:val="6BE2562E"/>
    <w:rsid w:val="6BE2663E"/>
    <w:rsid w:val="6BF7782F"/>
    <w:rsid w:val="6BF7EACF"/>
    <w:rsid w:val="6BFC4DC5"/>
    <w:rsid w:val="6C046A37"/>
    <w:rsid w:val="6C0B4629"/>
    <w:rsid w:val="6C0DAB34"/>
    <w:rsid w:val="6C1EE0C6"/>
    <w:rsid w:val="6C329E1D"/>
    <w:rsid w:val="6C38677C"/>
    <w:rsid w:val="6C48E5E0"/>
    <w:rsid w:val="6C539F51"/>
    <w:rsid w:val="6C6FDBBF"/>
    <w:rsid w:val="6C769C97"/>
    <w:rsid w:val="6C82BEE7"/>
    <w:rsid w:val="6C8BB1B3"/>
    <w:rsid w:val="6C8EECE1"/>
    <w:rsid w:val="6C96B560"/>
    <w:rsid w:val="6CA11E1A"/>
    <w:rsid w:val="6CA53E11"/>
    <w:rsid w:val="6CABFE84"/>
    <w:rsid w:val="6CB6FF79"/>
    <w:rsid w:val="6CCA74B6"/>
    <w:rsid w:val="6CCA865C"/>
    <w:rsid w:val="6CD73B0A"/>
    <w:rsid w:val="6CEAB0F9"/>
    <w:rsid w:val="6CEDA556"/>
    <w:rsid w:val="6CEE1616"/>
    <w:rsid w:val="6CFA1928"/>
    <w:rsid w:val="6D06DAFC"/>
    <w:rsid w:val="6D07D46A"/>
    <w:rsid w:val="6D1160A5"/>
    <w:rsid w:val="6D1B1708"/>
    <w:rsid w:val="6D24AD23"/>
    <w:rsid w:val="6D34747C"/>
    <w:rsid w:val="6D3E0418"/>
    <w:rsid w:val="6D45EA44"/>
    <w:rsid w:val="6D4D8DE3"/>
    <w:rsid w:val="6D755BE5"/>
    <w:rsid w:val="6D79BBCA"/>
    <w:rsid w:val="6D923779"/>
    <w:rsid w:val="6D9DB176"/>
    <w:rsid w:val="6DAB4C4F"/>
    <w:rsid w:val="6DAE2542"/>
    <w:rsid w:val="6DB083E8"/>
    <w:rsid w:val="6DBEE78E"/>
    <w:rsid w:val="6DBFB059"/>
    <w:rsid w:val="6DCA6132"/>
    <w:rsid w:val="6DDFA7AF"/>
    <w:rsid w:val="6DEF561B"/>
    <w:rsid w:val="6E027C4F"/>
    <w:rsid w:val="6E176B6C"/>
    <w:rsid w:val="6E1C90D4"/>
    <w:rsid w:val="6E25F8BC"/>
    <w:rsid w:val="6E2FA38B"/>
    <w:rsid w:val="6E3FCF21"/>
    <w:rsid w:val="6E47049C"/>
    <w:rsid w:val="6E533D61"/>
    <w:rsid w:val="6E590216"/>
    <w:rsid w:val="6E64280D"/>
    <w:rsid w:val="6E66D4AC"/>
    <w:rsid w:val="6E709A1A"/>
    <w:rsid w:val="6E76E930"/>
    <w:rsid w:val="6E7B743C"/>
    <w:rsid w:val="6E90D75F"/>
    <w:rsid w:val="6EBC9E70"/>
    <w:rsid w:val="6EC2FF64"/>
    <w:rsid w:val="6EC49464"/>
    <w:rsid w:val="6EC6A137"/>
    <w:rsid w:val="6EDC1172"/>
    <w:rsid w:val="6EE2CBF4"/>
    <w:rsid w:val="6EE44622"/>
    <w:rsid w:val="6EF46E2C"/>
    <w:rsid w:val="6F038BF1"/>
    <w:rsid w:val="6F104785"/>
    <w:rsid w:val="6F3A67F6"/>
    <w:rsid w:val="6F3C1353"/>
    <w:rsid w:val="6F3D4E33"/>
    <w:rsid w:val="6F462293"/>
    <w:rsid w:val="6F46D0BC"/>
    <w:rsid w:val="6F616311"/>
    <w:rsid w:val="6F626EC4"/>
    <w:rsid w:val="6F72D161"/>
    <w:rsid w:val="6FAD5B3F"/>
    <w:rsid w:val="6FC5DABC"/>
    <w:rsid w:val="6FE53B17"/>
    <w:rsid w:val="6FE75A7F"/>
    <w:rsid w:val="7006CC79"/>
    <w:rsid w:val="701C1E5D"/>
    <w:rsid w:val="7020CD7B"/>
    <w:rsid w:val="702D3EBC"/>
    <w:rsid w:val="70534B4C"/>
    <w:rsid w:val="7068ECE2"/>
    <w:rsid w:val="70693F8D"/>
    <w:rsid w:val="70747C8F"/>
    <w:rsid w:val="70816A6F"/>
    <w:rsid w:val="70927A6D"/>
    <w:rsid w:val="70983BD7"/>
    <w:rsid w:val="70A28199"/>
    <w:rsid w:val="70D274A3"/>
    <w:rsid w:val="70D82E24"/>
    <w:rsid w:val="70D92439"/>
    <w:rsid w:val="70E4A685"/>
    <w:rsid w:val="70E76DD7"/>
    <w:rsid w:val="70ECEB88"/>
    <w:rsid w:val="70F1409A"/>
    <w:rsid w:val="7107B5A0"/>
    <w:rsid w:val="710D83B3"/>
    <w:rsid w:val="710FBC84"/>
    <w:rsid w:val="711A37EC"/>
    <w:rsid w:val="711E8DB0"/>
    <w:rsid w:val="7126D462"/>
    <w:rsid w:val="7142FCBB"/>
    <w:rsid w:val="7144824D"/>
    <w:rsid w:val="715474FB"/>
    <w:rsid w:val="71599526"/>
    <w:rsid w:val="717575A6"/>
    <w:rsid w:val="717A046B"/>
    <w:rsid w:val="717B9222"/>
    <w:rsid w:val="717F1E72"/>
    <w:rsid w:val="71801B99"/>
    <w:rsid w:val="71806859"/>
    <w:rsid w:val="7188E086"/>
    <w:rsid w:val="71A85EDC"/>
    <w:rsid w:val="71BBAC55"/>
    <w:rsid w:val="71C56453"/>
    <w:rsid w:val="71C61608"/>
    <w:rsid w:val="71C963D0"/>
    <w:rsid w:val="71CA1D88"/>
    <w:rsid w:val="71CC40E5"/>
    <w:rsid w:val="71CCCDC3"/>
    <w:rsid w:val="71D06330"/>
    <w:rsid w:val="71EFB76C"/>
    <w:rsid w:val="71F3D43F"/>
    <w:rsid w:val="720F022B"/>
    <w:rsid w:val="720FDF48"/>
    <w:rsid w:val="7214F7E1"/>
    <w:rsid w:val="7219886B"/>
    <w:rsid w:val="722A14F1"/>
    <w:rsid w:val="7232CDF4"/>
    <w:rsid w:val="7233C872"/>
    <w:rsid w:val="7242EDFD"/>
    <w:rsid w:val="7261E2A5"/>
    <w:rsid w:val="726D036F"/>
    <w:rsid w:val="728AF190"/>
    <w:rsid w:val="729966EC"/>
    <w:rsid w:val="729A5FA0"/>
    <w:rsid w:val="72ACB759"/>
    <w:rsid w:val="72B17DA9"/>
    <w:rsid w:val="72BC2C83"/>
    <w:rsid w:val="72DD9EFA"/>
    <w:rsid w:val="72E543E0"/>
    <w:rsid w:val="72EED3C9"/>
    <w:rsid w:val="72EFCE77"/>
    <w:rsid w:val="72F33A6B"/>
    <w:rsid w:val="72FD2F5A"/>
    <w:rsid w:val="730ABC41"/>
    <w:rsid w:val="73134A2B"/>
    <w:rsid w:val="73377BD4"/>
    <w:rsid w:val="733BB36E"/>
    <w:rsid w:val="73534A98"/>
    <w:rsid w:val="7386FA1F"/>
    <w:rsid w:val="738C1379"/>
    <w:rsid w:val="739503A8"/>
    <w:rsid w:val="73C921B0"/>
    <w:rsid w:val="73DEDD54"/>
    <w:rsid w:val="73F3F6DA"/>
    <w:rsid w:val="73FA20C5"/>
    <w:rsid w:val="73FB479C"/>
    <w:rsid w:val="741CD7D8"/>
    <w:rsid w:val="7423C201"/>
    <w:rsid w:val="742BAAAA"/>
    <w:rsid w:val="742F88A5"/>
    <w:rsid w:val="74337B7F"/>
    <w:rsid w:val="743637A8"/>
    <w:rsid w:val="744AAB96"/>
    <w:rsid w:val="74650C88"/>
    <w:rsid w:val="746BFB52"/>
    <w:rsid w:val="7470A3FE"/>
    <w:rsid w:val="74843E32"/>
    <w:rsid w:val="7490599D"/>
    <w:rsid w:val="74A232F8"/>
    <w:rsid w:val="74B628C4"/>
    <w:rsid w:val="74B9C779"/>
    <w:rsid w:val="74C3731F"/>
    <w:rsid w:val="74CD2587"/>
    <w:rsid w:val="74CD779E"/>
    <w:rsid w:val="74D858C8"/>
    <w:rsid w:val="74D8868B"/>
    <w:rsid w:val="74DCF1D9"/>
    <w:rsid w:val="74F020A4"/>
    <w:rsid w:val="74F1EEC3"/>
    <w:rsid w:val="74F33FEA"/>
    <w:rsid w:val="74F7BB1C"/>
    <w:rsid w:val="74FC03EB"/>
    <w:rsid w:val="74FFB3C0"/>
    <w:rsid w:val="74FFC291"/>
    <w:rsid w:val="7501C8D4"/>
    <w:rsid w:val="750F3C31"/>
    <w:rsid w:val="75186886"/>
    <w:rsid w:val="752061AA"/>
    <w:rsid w:val="752D095A"/>
    <w:rsid w:val="753E6695"/>
    <w:rsid w:val="756753B8"/>
    <w:rsid w:val="757F23DC"/>
    <w:rsid w:val="7588BBEC"/>
    <w:rsid w:val="759CF8B4"/>
    <w:rsid w:val="75A6ABD3"/>
    <w:rsid w:val="75B7CD15"/>
    <w:rsid w:val="75C579D5"/>
    <w:rsid w:val="75D2F606"/>
    <w:rsid w:val="75D31FFB"/>
    <w:rsid w:val="75D735F9"/>
    <w:rsid w:val="75EDE8BA"/>
    <w:rsid w:val="75FC10D5"/>
    <w:rsid w:val="75FE6562"/>
    <w:rsid w:val="7624F744"/>
    <w:rsid w:val="762DE94F"/>
    <w:rsid w:val="763ADBC8"/>
    <w:rsid w:val="76446FA5"/>
    <w:rsid w:val="764D5500"/>
    <w:rsid w:val="76540814"/>
    <w:rsid w:val="765F52F9"/>
    <w:rsid w:val="766F6CC3"/>
    <w:rsid w:val="7677C8D2"/>
    <w:rsid w:val="769A54AB"/>
    <w:rsid w:val="76A2B1CE"/>
    <w:rsid w:val="76A8068D"/>
    <w:rsid w:val="76AD2E37"/>
    <w:rsid w:val="76ADDFE7"/>
    <w:rsid w:val="76BA527D"/>
    <w:rsid w:val="76C192EB"/>
    <w:rsid w:val="76D1BAAF"/>
    <w:rsid w:val="76D204DB"/>
    <w:rsid w:val="76EBAE21"/>
    <w:rsid w:val="771052A8"/>
    <w:rsid w:val="77188D6D"/>
    <w:rsid w:val="77381834"/>
    <w:rsid w:val="77445A02"/>
    <w:rsid w:val="7759383F"/>
    <w:rsid w:val="775CC40C"/>
    <w:rsid w:val="775E3788"/>
    <w:rsid w:val="776455B8"/>
    <w:rsid w:val="77732768"/>
    <w:rsid w:val="7781A5E8"/>
    <w:rsid w:val="77826BF8"/>
    <w:rsid w:val="7784B0E4"/>
    <w:rsid w:val="77A96FB7"/>
    <w:rsid w:val="77AAB65B"/>
    <w:rsid w:val="77B1BBF5"/>
    <w:rsid w:val="77FD1D06"/>
    <w:rsid w:val="78019FA6"/>
    <w:rsid w:val="78141F23"/>
    <w:rsid w:val="7816C21E"/>
    <w:rsid w:val="78180481"/>
    <w:rsid w:val="781C1B8E"/>
    <w:rsid w:val="783D6F81"/>
    <w:rsid w:val="784631F7"/>
    <w:rsid w:val="784C2540"/>
    <w:rsid w:val="78671390"/>
    <w:rsid w:val="7874754A"/>
    <w:rsid w:val="787EEEA3"/>
    <w:rsid w:val="7882705D"/>
    <w:rsid w:val="7887EE5D"/>
    <w:rsid w:val="788DF9C0"/>
    <w:rsid w:val="78C22884"/>
    <w:rsid w:val="78DECA78"/>
    <w:rsid w:val="78DF37FE"/>
    <w:rsid w:val="78E53D4B"/>
    <w:rsid w:val="78E67758"/>
    <w:rsid w:val="78F7E4D9"/>
    <w:rsid w:val="78F82F43"/>
    <w:rsid w:val="79036010"/>
    <w:rsid w:val="7914C070"/>
    <w:rsid w:val="7942B45C"/>
    <w:rsid w:val="794B9C40"/>
    <w:rsid w:val="794E16DA"/>
    <w:rsid w:val="7960CAD0"/>
    <w:rsid w:val="79763C52"/>
    <w:rsid w:val="79842430"/>
    <w:rsid w:val="79A30E09"/>
    <w:rsid w:val="79A7FB9F"/>
    <w:rsid w:val="79B203E2"/>
    <w:rsid w:val="79CFD277"/>
    <w:rsid w:val="79D45E6B"/>
    <w:rsid w:val="79EF0206"/>
    <w:rsid w:val="7A0272ED"/>
    <w:rsid w:val="7A0C19D0"/>
    <w:rsid w:val="7A263D32"/>
    <w:rsid w:val="7A2B564D"/>
    <w:rsid w:val="7A2FFBD7"/>
    <w:rsid w:val="7A32644F"/>
    <w:rsid w:val="7A3E8D8F"/>
    <w:rsid w:val="7A3FAA8E"/>
    <w:rsid w:val="7A4DE426"/>
    <w:rsid w:val="7A559575"/>
    <w:rsid w:val="7A570E26"/>
    <w:rsid w:val="7A6411FE"/>
    <w:rsid w:val="7A6A7DAA"/>
    <w:rsid w:val="7A79255C"/>
    <w:rsid w:val="7A81A7D8"/>
    <w:rsid w:val="7A8F9B3A"/>
    <w:rsid w:val="7AA0D184"/>
    <w:rsid w:val="7ABA1229"/>
    <w:rsid w:val="7AC268C3"/>
    <w:rsid w:val="7AC430FA"/>
    <w:rsid w:val="7ACC8552"/>
    <w:rsid w:val="7ACDD307"/>
    <w:rsid w:val="7ADD4CB1"/>
    <w:rsid w:val="7B0A6FA5"/>
    <w:rsid w:val="7B1B09DF"/>
    <w:rsid w:val="7B2F8DFB"/>
    <w:rsid w:val="7B4491C5"/>
    <w:rsid w:val="7B4802BF"/>
    <w:rsid w:val="7B568E40"/>
    <w:rsid w:val="7B7649D1"/>
    <w:rsid w:val="7B8113A8"/>
    <w:rsid w:val="7B878C0D"/>
    <w:rsid w:val="7BA14DB3"/>
    <w:rsid w:val="7BB774CC"/>
    <w:rsid w:val="7BBFABE3"/>
    <w:rsid w:val="7BCAE886"/>
    <w:rsid w:val="7BE1FD0C"/>
    <w:rsid w:val="7BE3D396"/>
    <w:rsid w:val="7BE639CB"/>
    <w:rsid w:val="7BEA45D7"/>
    <w:rsid w:val="7BF177C9"/>
    <w:rsid w:val="7BF555CC"/>
    <w:rsid w:val="7BFD6637"/>
    <w:rsid w:val="7BFFFA06"/>
    <w:rsid w:val="7C11403B"/>
    <w:rsid w:val="7C1B4181"/>
    <w:rsid w:val="7C447F3F"/>
    <w:rsid w:val="7C4AA793"/>
    <w:rsid w:val="7C717CC1"/>
    <w:rsid w:val="7C8081D8"/>
    <w:rsid w:val="7C8AF029"/>
    <w:rsid w:val="7C915726"/>
    <w:rsid w:val="7CAB9C07"/>
    <w:rsid w:val="7CB5D533"/>
    <w:rsid w:val="7CBFE1C4"/>
    <w:rsid w:val="7CEEA0EF"/>
    <w:rsid w:val="7CF2343A"/>
    <w:rsid w:val="7D07891B"/>
    <w:rsid w:val="7D0B3215"/>
    <w:rsid w:val="7D10EB80"/>
    <w:rsid w:val="7D1C6E02"/>
    <w:rsid w:val="7D1D2DEB"/>
    <w:rsid w:val="7D249350"/>
    <w:rsid w:val="7D35C9C3"/>
    <w:rsid w:val="7D389714"/>
    <w:rsid w:val="7D399B1A"/>
    <w:rsid w:val="7D401B77"/>
    <w:rsid w:val="7D43247A"/>
    <w:rsid w:val="7D44C149"/>
    <w:rsid w:val="7D57C582"/>
    <w:rsid w:val="7D62925D"/>
    <w:rsid w:val="7D7476BA"/>
    <w:rsid w:val="7D819CE8"/>
    <w:rsid w:val="7DA1DA72"/>
    <w:rsid w:val="7DAE20F8"/>
    <w:rsid w:val="7DB1E93D"/>
    <w:rsid w:val="7DC21526"/>
    <w:rsid w:val="7DCC8AE2"/>
    <w:rsid w:val="7DD01D16"/>
    <w:rsid w:val="7DECE81F"/>
    <w:rsid w:val="7DEF132E"/>
    <w:rsid w:val="7DEF8B55"/>
    <w:rsid w:val="7DF15947"/>
    <w:rsid w:val="7DF9F511"/>
    <w:rsid w:val="7DF9FC6C"/>
    <w:rsid w:val="7DFB4802"/>
    <w:rsid w:val="7E0C0B6C"/>
    <w:rsid w:val="7E121AEA"/>
    <w:rsid w:val="7E1ACCC0"/>
    <w:rsid w:val="7E27BC14"/>
    <w:rsid w:val="7E3675D3"/>
    <w:rsid w:val="7E4255A7"/>
    <w:rsid w:val="7E59FEB3"/>
    <w:rsid w:val="7E63A626"/>
    <w:rsid w:val="7E71C5EB"/>
    <w:rsid w:val="7E76F0ED"/>
    <w:rsid w:val="7E8C1B1E"/>
    <w:rsid w:val="7EA9C7CC"/>
    <w:rsid w:val="7EB6312D"/>
    <w:rsid w:val="7EB743FD"/>
    <w:rsid w:val="7EBBF3A4"/>
    <w:rsid w:val="7EE76827"/>
    <w:rsid w:val="7EFA8EC9"/>
    <w:rsid w:val="7F11D306"/>
    <w:rsid w:val="7F11E100"/>
    <w:rsid w:val="7F28965E"/>
    <w:rsid w:val="7F30C349"/>
    <w:rsid w:val="7F359599"/>
    <w:rsid w:val="7F51D42E"/>
    <w:rsid w:val="7F6845A8"/>
    <w:rsid w:val="7F6D28A6"/>
    <w:rsid w:val="7F7FC3BD"/>
    <w:rsid w:val="7F86B429"/>
    <w:rsid w:val="7F8E6FB8"/>
    <w:rsid w:val="7F9AFB09"/>
    <w:rsid w:val="7F9CFD53"/>
    <w:rsid w:val="7FB1227B"/>
    <w:rsid w:val="7FDA8477"/>
    <w:rsid w:val="7FE4DE93"/>
    <w:rsid w:val="7FEEF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mso-position-vertical-relative:line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7AC06B7E"/>
  <w15:chartTrackingRefBased/>
  <w15:docId w15:val="{91020325-E97A-415D-82F5-E40BA006C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3407A"/>
    <w:pPr>
      <w:widowControl w:val="0"/>
      <w:wordWrap w:val="0"/>
      <w:autoSpaceDE w:val="0"/>
      <w:autoSpaceDN w:val="0"/>
      <w:jc w:val="both"/>
    </w:pPr>
    <w:rPr>
      <w:rFonts w:ascii="Batang" w:eastAsia="Malgun Gothic"/>
      <w:kern w:val="2"/>
      <w:szCs w:val="24"/>
    </w:rPr>
  </w:style>
  <w:style w:type="paragraph" w:styleId="Heading1">
    <w:name w:val="heading 1"/>
    <w:basedOn w:val="Normal"/>
    <w:next w:val="Normal"/>
    <w:link w:val="Heading1Char"/>
    <w:autoRedefine/>
    <w:rsid w:val="004221DF"/>
    <w:pPr>
      <w:keepNext/>
      <w:numPr>
        <w:numId w:val="1"/>
      </w:numPr>
      <w:outlineLvl w:val="0"/>
    </w:pPr>
    <w:rPr>
      <w:rFonts w:ascii="HYHeadLine-Medium" w:eastAsia="HYHeadLine-Medium" w:hAnsi="Arial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233FC0"/>
    <w:pPr>
      <w:keepNext/>
      <w:numPr>
        <w:ilvl w:val="1"/>
        <w:numId w:val="1"/>
      </w:numPr>
      <w:outlineLvl w:val="1"/>
    </w:pPr>
    <w:rPr>
      <w:rFonts w:ascii="HYHeadLine-Medium" w:eastAsia="HYHeadLine-Medium" w:hAnsi="Arial"/>
      <w:sz w:val="24"/>
      <w:szCs w:val="20"/>
    </w:rPr>
  </w:style>
  <w:style w:type="paragraph" w:styleId="Heading3">
    <w:name w:val="heading 3"/>
    <w:basedOn w:val="Normal"/>
    <w:next w:val="Normal"/>
    <w:autoRedefine/>
    <w:qFormat/>
    <w:rsid w:val="003C1E0F"/>
    <w:pPr>
      <w:keepNext/>
      <w:numPr>
        <w:ilvl w:val="2"/>
        <w:numId w:val="1"/>
      </w:numPr>
      <w:outlineLvl w:val="2"/>
    </w:pPr>
    <w:rPr>
      <w:rFonts w:ascii="HYHeadLine-Medium" w:eastAsia="HYHeadLine-Medium" w:hAnsi="HYHeadLine-Medium"/>
      <w:sz w:val="22"/>
      <w:szCs w:val="20"/>
    </w:rPr>
  </w:style>
  <w:style w:type="paragraph" w:styleId="Heading4">
    <w:name w:val="heading 4"/>
    <w:basedOn w:val="Normal"/>
    <w:next w:val="Normal"/>
    <w:autoRedefine/>
    <w:qFormat/>
    <w:rsid w:val="00012F0F"/>
    <w:pPr>
      <w:keepNext/>
      <w:numPr>
        <w:ilvl w:val="3"/>
        <w:numId w:val="1"/>
      </w:numPr>
      <w:outlineLvl w:val="3"/>
    </w:pPr>
    <w:rPr>
      <w:rFonts w:ascii="HYHeadLine-Medium" w:eastAsia="HYHeadLine-Medium" w:hAnsi="Arial"/>
      <w:bCs/>
      <w:szCs w:val="20"/>
    </w:rPr>
  </w:style>
  <w:style w:type="paragraph" w:styleId="Heading5">
    <w:name w:val="heading 5"/>
    <w:basedOn w:val="Normal"/>
    <w:next w:val="Normal"/>
    <w:autoRedefine/>
    <w:qFormat/>
    <w:rsid w:val="006935B3"/>
    <w:pPr>
      <w:keepNext/>
      <w:ind w:leftChars="180" w:left="360"/>
      <w:outlineLvl w:val="4"/>
    </w:pPr>
    <w:rPr>
      <w:rFonts w:ascii="HYHeadLine-Medium" w:eastAsia="HYHeadLine-Medium" w:hAnsi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4221DF"/>
    <w:rPr>
      <w:rFonts w:ascii="HYHeadLine-Medium" w:eastAsia="HYHeadLine-Medium" w:hAnsi="Arial"/>
      <w:kern w:val="2"/>
      <w:sz w:val="28"/>
      <w:szCs w:val="28"/>
    </w:rPr>
  </w:style>
  <w:style w:type="character" w:customStyle="1" w:styleId="Heading2Char">
    <w:name w:val="Heading 2 Char"/>
    <w:link w:val="Heading2"/>
    <w:rsid w:val="00233FC0"/>
    <w:rPr>
      <w:rFonts w:ascii="HYHeadLine-Medium" w:eastAsia="HYHeadLine-Medium" w:hAnsi="Arial"/>
      <w:kern w:val="2"/>
      <w:sz w:val="24"/>
      <w:lang w:val="en-US" w:eastAsia="ko-KR" w:bidi="ar-SA"/>
    </w:rPr>
  </w:style>
  <w:style w:type="paragraph" w:styleId="DocumentMap">
    <w:name w:val="Document Map"/>
    <w:basedOn w:val="Normal"/>
    <w:semiHidden/>
    <w:rsid w:val="00FF4B87"/>
    <w:pPr>
      <w:shd w:val="clear" w:color="auto" w:fill="000080"/>
    </w:pPr>
    <w:rPr>
      <w:rFonts w:ascii="Arial" w:eastAsia="Dotum" w:hAnsi="Arial"/>
    </w:rPr>
  </w:style>
  <w:style w:type="paragraph" w:customStyle="1" w:styleId="a">
    <w:name w:val="목차 제목"/>
    <w:basedOn w:val="Normal"/>
    <w:rsid w:val="00D668F3"/>
    <w:pPr>
      <w:widowControl/>
      <w:wordWrap/>
      <w:autoSpaceDE/>
      <w:autoSpaceDN/>
      <w:spacing w:beforeAutospacing="1" w:afterAutospacing="1" w:line="384" w:lineRule="auto"/>
      <w:jc w:val="center"/>
    </w:pPr>
    <w:rPr>
      <w:rFonts w:ascii="HYGothic-Extra" w:eastAsia="HYGothic-Extra" w:hAnsi="Dotum" w:cs="Batang"/>
      <w:kern w:val="0"/>
      <w:sz w:val="40"/>
      <w:szCs w:val="20"/>
    </w:rPr>
  </w:style>
  <w:style w:type="paragraph" w:styleId="TableofFigures">
    <w:name w:val="table of figures"/>
    <w:basedOn w:val="Normal"/>
    <w:next w:val="Normal"/>
    <w:semiHidden/>
    <w:rsid w:val="007E4ADD"/>
    <w:pPr>
      <w:ind w:left="200" w:hangingChars="200" w:hanging="200"/>
    </w:pPr>
  </w:style>
  <w:style w:type="paragraph" w:styleId="Header">
    <w:name w:val="header"/>
    <w:basedOn w:val="Normal"/>
    <w:link w:val="HeaderChar"/>
    <w:rsid w:val="00E917F3"/>
    <w:pPr>
      <w:tabs>
        <w:tab w:val="center" w:pos="4513"/>
        <w:tab w:val="right" w:pos="9026"/>
      </w:tabs>
      <w:snapToGrid w:val="0"/>
    </w:pPr>
  </w:style>
  <w:style w:type="paragraph" w:styleId="BalloonText">
    <w:name w:val="Balloon Text"/>
    <w:basedOn w:val="Normal"/>
    <w:semiHidden/>
    <w:rsid w:val="00FF4B87"/>
    <w:rPr>
      <w:rFonts w:ascii="Arial" w:eastAsia="Dotum" w:hAnsi="Arial"/>
      <w:sz w:val="18"/>
      <w:szCs w:val="18"/>
    </w:rPr>
  </w:style>
  <w:style w:type="character" w:customStyle="1" w:styleId="HeaderChar">
    <w:name w:val="Header Char"/>
    <w:link w:val="Header"/>
    <w:rsid w:val="00E917F3"/>
    <w:rPr>
      <w:rFonts w:ascii="Batang"/>
      <w:kern w:val="2"/>
      <w:szCs w:val="24"/>
    </w:rPr>
  </w:style>
  <w:style w:type="paragraph" w:styleId="Footer">
    <w:name w:val="footer"/>
    <w:basedOn w:val="Normal"/>
    <w:link w:val="FooterChar"/>
    <w:rsid w:val="00E917F3"/>
    <w:pPr>
      <w:tabs>
        <w:tab w:val="center" w:pos="4513"/>
        <w:tab w:val="right" w:pos="9026"/>
      </w:tabs>
      <w:snapToGrid w:val="0"/>
    </w:pPr>
  </w:style>
  <w:style w:type="table" w:styleId="TableGrid">
    <w:name w:val="Table Grid"/>
    <w:basedOn w:val="TableNormal"/>
    <w:rsid w:val="00FF4B87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rsid w:val="008A302C"/>
    <w:pPr>
      <w:tabs>
        <w:tab w:val="left" w:pos="600"/>
        <w:tab w:val="right" w:leader="dot" w:pos="8494"/>
      </w:tabs>
      <w:jc w:val="left"/>
    </w:pPr>
    <w:rPr>
      <w:rFonts w:ascii="Times New Roman"/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rsid w:val="00FF4B87"/>
    <w:pPr>
      <w:ind w:left="200"/>
      <w:jc w:val="left"/>
    </w:pPr>
    <w:rPr>
      <w:rFonts w:ascii="Times New Roman"/>
      <w:smallCaps/>
      <w:szCs w:val="20"/>
    </w:rPr>
  </w:style>
  <w:style w:type="paragraph" w:styleId="TOC3">
    <w:name w:val="toc 3"/>
    <w:basedOn w:val="Normal"/>
    <w:next w:val="Normal"/>
    <w:autoRedefine/>
    <w:uiPriority w:val="39"/>
    <w:rsid w:val="00EB0542"/>
    <w:pPr>
      <w:ind w:left="400"/>
      <w:jc w:val="left"/>
    </w:pPr>
    <w:rPr>
      <w:rFonts w:ascii="Times New Roman"/>
      <w:iCs/>
      <w:szCs w:val="20"/>
    </w:rPr>
  </w:style>
  <w:style w:type="paragraph" w:styleId="TOC4">
    <w:name w:val="toc 4"/>
    <w:basedOn w:val="Normal"/>
    <w:next w:val="Normal"/>
    <w:autoRedefine/>
    <w:semiHidden/>
    <w:rsid w:val="00FF4B87"/>
    <w:pPr>
      <w:ind w:left="600"/>
      <w:jc w:val="left"/>
    </w:pPr>
    <w:rPr>
      <w:rFonts w:ascii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01C5"/>
    <w:pPr>
      <w:ind w:left="800"/>
      <w:jc w:val="left"/>
    </w:pPr>
    <w:rPr>
      <w:rFonts w:ascii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01C5"/>
    <w:pPr>
      <w:ind w:left="1000"/>
      <w:jc w:val="left"/>
    </w:pPr>
    <w:rPr>
      <w:rFonts w:ascii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01C5"/>
    <w:pPr>
      <w:ind w:left="1200"/>
      <w:jc w:val="left"/>
    </w:pPr>
    <w:rPr>
      <w:rFonts w:ascii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01C5"/>
    <w:pPr>
      <w:ind w:left="1400"/>
      <w:jc w:val="left"/>
    </w:pPr>
    <w:rPr>
      <w:rFonts w:ascii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01C5"/>
    <w:pPr>
      <w:ind w:left="1600"/>
      <w:jc w:val="left"/>
    </w:pPr>
    <w:rPr>
      <w:rFonts w:ascii="Times New Roman"/>
      <w:sz w:val="18"/>
      <w:szCs w:val="18"/>
    </w:rPr>
  </w:style>
  <w:style w:type="character" w:styleId="CommentReference">
    <w:name w:val="annotation reference"/>
    <w:semiHidden/>
    <w:rsid w:val="004A0933"/>
    <w:rPr>
      <w:sz w:val="18"/>
      <w:szCs w:val="18"/>
    </w:rPr>
  </w:style>
  <w:style w:type="paragraph" w:styleId="CommentText">
    <w:name w:val="annotation text"/>
    <w:basedOn w:val="Normal"/>
    <w:semiHidden/>
    <w:rsid w:val="004A0933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4A0933"/>
    <w:rPr>
      <w:b/>
      <w:bCs/>
    </w:rPr>
  </w:style>
  <w:style w:type="paragraph" w:customStyle="1" w:styleId="a0">
    <w:name w:val="문서 제목"/>
    <w:basedOn w:val="Normal"/>
    <w:rsid w:val="00C24643"/>
    <w:pPr>
      <w:jc w:val="right"/>
    </w:pPr>
    <w:rPr>
      <w:rFonts w:ascii="HYHeadLine-Medium" w:eastAsia="HYHeadLine-Medium"/>
      <w:b/>
      <w:sz w:val="40"/>
      <w:szCs w:val="40"/>
    </w:rPr>
  </w:style>
  <w:style w:type="character" w:customStyle="1" w:styleId="FooterChar">
    <w:name w:val="Footer Char"/>
    <w:link w:val="Footer"/>
    <w:rsid w:val="00E917F3"/>
    <w:rPr>
      <w:rFonts w:ascii="Batang"/>
      <w:kern w:val="2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00FD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rFonts w:ascii="Malgun Gothic" w:eastAsia="Malgun Gothic" w:hAnsi="Malgun Gothic"/>
      <w:b/>
      <w:bCs/>
      <w:color w:val="365F91"/>
      <w:kern w:val="0"/>
    </w:rPr>
  </w:style>
  <w:style w:type="character" w:customStyle="1" w:styleId="a1">
    <w:name w:val="주석"/>
    <w:rsid w:val="005127C2"/>
    <w:rPr>
      <w:color w:val="C00000"/>
    </w:rPr>
  </w:style>
  <w:style w:type="paragraph" w:customStyle="1" w:styleId="a2">
    <w:name w:val="표 항목"/>
    <w:basedOn w:val="Normal"/>
    <w:rsid w:val="005A4497"/>
    <w:pPr>
      <w:jc w:val="center"/>
    </w:pPr>
    <w:rPr>
      <w:rFonts w:ascii="Dotum" w:eastAsia="Dotum" w:hAnsi="Dotum" w:cs="Batang"/>
      <w:b/>
      <w:szCs w:val="20"/>
    </w:rPr>
  </w:style>
  <w:style w:type="paragraph" w:customStyle="1" w:styleId="a3">
    <w:name w:val="표 제목"/>
    <w:basedOn w:val="Normal"/>
    <w:rsid w:val="008A302C"/>
    <w:pPr>
      <w:jc w:val="center"/>
    </w:pPr>
    <w:rPr>
      <w:rFonts w:ascii="Dotum" w:eastAsia="Dotum" w:hAnsi="Dotum" w:cs="Batang"/>
      <w:b/>
      <w:bCs/>
      <w:kern w:val="0"/>
      <w:szCs w:val="20"/>
    </w:rPr>
  </w:style>
  <w:style w:type="paragraph" w:customStyle="1" w:styleId="a4">
    <w:name w:val="팀명"/>
    <w:basedOn w:val="Normal"/>
    <w:rsid w:val="008A302C"/>
    <w:pPr>
      <w:jc w:val="right"/>
    </w:pPr>
    <w:rPr>
      <w:rFonts w:ascii="Dotum" w:eastAsia="Dotum" w:hAnsi="Dotum" w:cs="Batang"/>
      <w:sz w:val="48"/>
      <w:szCs w:val="20"/>
    </w:rPr>
  </w:style>
  <w:style w:type="character" w:styleId="Hyperlink">
    <w:name w:val="Hyperlink"/>
    <w:uiPriority w:val="99"/>
    <w:rsid w:val="00DD36A8"/>
    <w:rPr>
      <w:color w:val="0000FF"/>
      <w:u w:val="single"/>
    </w:rPr>
  </w:style>
  <w:style w:type="numbering" w:styleId="111111">
    <w:name w:val="Outline List 2"/>
    <w:basedOn w:val="NoList"/>
    <w:rsid w:val="009A025F"/>
  </w:style>
  <w:style w:type="paragraph" w:styleId="ListParagraph">
    <w:name w:val="List Paragraph"/>
    <w:basedOn w:val="Normal"/>
    <w:uiPriority w:val="34"/>
    <w:qFormat/>
    <w:rsid w:val="001B6FC7"/>
    <w:pPr>
      <w:ind w:leftChars="400" w:left="800"/>
    </w:pPr>
  </w:style>
  <w:style w:type="paragraph" w:styleId="Revision">
    <w:name w:val="Revision"/>
    <w:hidden/>
    <w:uiPriority w:val="99"/>
    <w:semiHidden/>
    <w:rsid w:val="00A856D7"/>
    <w:rPr>
      <w:rFonts w:ascii="Batang" w:eastAsia="Malgun Gothic"/>
      <w:kern w:val="2"/>
      <w:szCs w:val="24"/>
    </w:rPr>
  </w:style>
  <w:style w:type="table" w:styleId="TableGridLight">
    <w:name w:val="Grid Table Light"/>
    <w:basedOn w:val="TableNormal"/>
    <w:uiPriority w:val="40"/>
    <w:rsid w:val="004F432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F432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F432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76AD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F432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76AD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4F432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F432F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4F432F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9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7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63320">
          <w:marLeft w:val="119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footer" Target="footer3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2.xml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footer" Target="footer5.xml"/><Relationship Id="rId10" Type="http://schemas.microsoft.com/office/2016/09/relationships/commentsIds" Target="commentsIds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1.xml"/><Relationship Id="rId22" Type="http://schemas.openxmlformats.org/officeDocument/2006/relationships/header" Target="header4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angho%20Yoo\My%20Documents\01%20&#47928;&#49436;%20&#53596;&#54540;&#47551;\&#51648;&#52840;&#49436;&#53596;&#54540;&#47551;_Snowdro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82C61B-F10E-4CCC-A7CB-F68B2F71B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Settings\Changho Yoo\My Documents\01 문서 템플릿\지침서템플릿_Snowdrop.dot</Template>
  <TotalTime>2</TotalTime>
  <Pages>26</Pages>
  <Words>2306</Words>
  <Characters>13145</Characters>
  <Application>Microsoft Office Word</Application>
  <DocSecurity>0</DocSecurity>
  <Lines>109</Lines>
  <Paragraphs>30</Paragraphs>
  <ScaleCrop>false</ScaleCrop>
  <Company/>
  <LinksUpToDate>false</LinksUpToDate>
  <CharactersWithSpaces>15421</CharactersWithSpaces>
  <SharedDoc>false</SharedDoc>
  <HLinks>
    <vt:vector size="84" baseType="variant">
      <vt:variant>
        <vt:i4>1835056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_Toc131956574</vt:lpwstr>
      </vt:variant>
      <vt:variant>
        <vt:i4>1835056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_Toc131956573</vt:lpwstr>
      </vt:variant>
      <vt:variant>
        <vt:i4>1835056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_Toc131956572</vt:lpwstr>
      </vt:variant>
      <vt:variant>
        <vt:i4>1835056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_Toc131956571</vt:lpwstr>
      </vt:variant>
      <vt:variant>
        <vt:i4>1835056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_Toc131956570</vt:lpwstr>
      </vt:variant>
      <vt:variant>
        <vt:i4>1900592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_Toc131956569</vt:lpwstr>
      </vt:variant>
      <vt:variant>
        <vt:i4>1900592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_Toc131956568</vt:lpwstr>
      </vt:variant>
      <vt:variant>
        <vt:i4>1900592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_Toc131956567</vt:lpwstr>
      </vt:variant>
      <vt:variant>
        <vt:i4>1900592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_Toc131956566</vt:lpwstr>
      </vt:variant>
      <vt:variant>
        <vt:i4>1900592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_Toc131956565</vt:lpwstr>
      </vt:variant>
      <vt:variant>
        <vt:i4>1900592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_Toc131956564</vt:lpwstr>
      </vt:variant>
      <vt:variant>
        <vt:i4>1900592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_Toc131956563</vt:lpwstr>
      </vt:variant>
      <vt:variant>
        <vt:i4>1900592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_Toc131956562</vt:lpwstr>
      </vt:variant>
      <vt:variant>
        <vt:i4>1900592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_Toc131956561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Changho Yoo</dc:creator>
  <cp:keywords/>
  <cp:lastModifiedBy>김우석</cp:lastModifiedBy>
  <cp:revision>3</cp:revision>
  <cp:lastPrinted>2008-01-28T07:17:00Z</cp:lastPrinted>
  <dcterms:created xsi:type="dcterms:W3CDTF">2023-06-07T10:26:00Z</dcterms:created>
  <dcterms:modified xsi:type="dcterms:W3CDTF">2023-06-07T10:27:00Z</dcterms:modified>
</cp:coreProperties>
</file>