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621F" w14:textId="15AC57FD" w:rsidR="00EC0C2D" w:rsidRDefault="00131EA7" w:rsidP="008E5BEB">
      <w:pPr>
        <w:pStyle w:val="ad"/>
      </w:pPr>
      <w:r>
        <w:softHyphen/>
      </w:r>
    </w:p>
    <w:p w14:paraId="7BBB07DC" w14:textId="3942EF2D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512987B2" w14:textId="77777777" w:rsidR="00BF2488" w:rsidRPr="00137DCF" w:rsidRDefault="00AF5C5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3AAB234D" wp14:editId="5276114C">
                <wp:extent cx="5372100" cy="198755"/>
                <wp:effectExtent l="0" t="0" r="0" b="0"/>
                <wp:docPr id="164" name="Canvas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27284341" name="Rectangle 162"/>
                        <wps:cNvSpPr>
                          <a:spLocks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5BE36949">
              <v:group id="Canvas 164" style="width:423pt;height:15.65pt;mso-position-horizontal-relative:char;mso-position-vertical-relative:line" coordsize="53721,1987" o:spid="_x0000_s1026" editas="canvas" w14:anchorId="6CC37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">
                  <v:path arrowok="t"/>
                </v:rect>
                <w10:anchorlock/>
              </v:group>
            </w:pict>
          </mc:Fallback>
        </mc:AlternateContent>
      </w:r>
    </w:p>
    <w:p w14:paraId="41478C69" w14:textId="77777777" w:rsidR="00BF2488" w:rsidRPr="00137DCF" w:rsidRDefault="00BF2488" w:rsidP="00BF2488"/>
    <w:p w14:paraId="70E25C54" w14:textId="77777777" w:rsidR="00BF2488" w:rsidRPr="00137DCF" w:rsidRDefault="00BF2488" w:rsidP="00BF2488"/>
    <w:p w14:paraId="36FCE798" w14:textId="77777777" w:rsidR="00BF2488" w:rsidRPr="00137DCF" w:rsidRDefault="00BF2488" w:rsidP="00BF2488"/>
    <w:p w14:paraId="1F4D8D69" w14:textId="77777777" w:rsidR="00BF2488" w:rsidRPr="00137DCF" w:rsidRDefault="00BF2488" w:rsidP="00BF2488"/>
    <w:p w14:paraId="7D36AACA" w14:textId="77777777" w:rsidR="00BF2488" w:rsidRPr="00137DCF" w:rsidRDefault="00BF2488" w:rsidP="00BF2488"/>
    <w:p w14:paraId="354309AF" w14:textId="77777777" w:rsidR="00BF2488" w:rsidRPr="00137DCF" w:rsidRDefault="00BF2488" w:rsidP="00BF2488"/>
    <w:p w14:paraId="67D7539E" w14:textId="77777777" w:rsidR="00BF2488" w:rsidRPr="00137DCF" w:rsidRDefault="00BF2488" w:rsidP="00BF2488"/>
    <w:p w14:paraId="4AAFB475" w14:textId="77777777" w:rsidR="00BF2488" w:rsidRPr="00137DCF" w:rsidRDefault="00BF2488" w:rsidP="00BF2488"/>
    <w:p w14:paraId="51AAC119" w14:textId="77777777" w:rsidR="00BF2488" w:rsidRPr="00137DCF" w:rsidRDefault="00BF2488" w:rsidP="00BF2488"/>
    <w:p w14:paraId="1EBEB8B2" w14:textId="77777777" w:rsidR="005A0F5A" w:rsidRDefault="005A0F5A" w:rsidP="00BF2488"/>
    <w:p w14:paraId="15C04BA0" w14:textId="77777777" w:rsidR="005A0F5A" w:rsidRDefault="005A0F5A" w:rsidP="00BF2488"/>
    <w:p w14:paraId="0D21ED21" w14:textId="77777777" w:rsidR="005A0F5A" w:rsidRDefault="005A0F5A" w:rsidP="00BF2488"/>
    <w:p w14:paraId="6992C0B6" w14:textId="77777777" w:rsidR="005A0F5A" w:rsidRDefault="005A0F5A" w:rsidP="00BF2488"/>
    <w:p w14:paraId="3DF7E906" w14:textId="77777777" w:rsidR="005A0F5A" w:rsidRDefault="005A0F5A" w:rsidP="00BF2488"/>
    <w:p w14:paraId="6AB35C06" w14:textId="77777777" w:rsidR="005A0F5A" w:rsidRPr="00137DCF" w:rsidRDefault="005A0F5A" w:rsidP="00BF2488"/>
    <w:p w14:paraId="7DDE5201" w14:textId="4CFDCAAC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proofErr w:type="spellStart"/>
      <w:r w:rsidR="00AF5C53">
        <w:rPr>
          <w:rFonts w:hint="eastAsia"/>
        </w:rPr>
        <w:t>난쏘공</w:t>
      </w:r>
      <w:proofErr w:type="spellEnd"/>
      <w:r w:rsidRPr="002C1DC5">
        <w:rPr>
          <w:rFonts w:hint="eastAsia"/>
        </w:rPr>
        <w:t>&gt;</w:t>
      </w:r>
    </w:p>
    <w:p w14:paraId="54FCEBEB" w14:textId="77777777" w:rsidR="00BF2488" w:rsidRPr="00137DCF" w:rsidRDefault="00BF2488" w:rsidP="00BF2488"/>
    <w:p w14:paraId="05F38472" w14:textId="77777777" w:rsidR="00BF2488" w:rsidRPr="00137DCF" w:rsidRDefault="00BF2488" w:rsidP="00BF2488"/>
    <w:p w14:paraId="6A2CB65E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505D33C0" w14:textId="77777777" w:rsidR="0051769F" w:rsidRDefault="0051769F" w:rsidP="00D668F3"/>
    <w:p w14:paraId="22973367" w14:textId="77777777" w:rsidR="000F729C" w:rsidRDefault="000F729C" w:rsidP="00D668F3"/>
    <w:p w14:paraId="1D9BCA6A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7CB10FBC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7683C2D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FB58739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2116D26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19523AB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186414B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047BA226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6C830" w14:textId="1C601FDF" w:rsidR="000F729C" w:rsidRPr="00BA2195" w:rsidRDefault="00C57CF5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2023.04.05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AACAF" w14:textId="5F9048EE" w:rsidR="000F729C" w:rsidRPr="00BA2195" w:rsidRDefault="00C57CF5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F87D9" w14:textId="6115DD17" w:rsidR="000F729C" w:rsidRPr="00BA2195" w:rsidRDefault="00B81996" w:rsidP="00B81996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 w:rsidR="00205567">
              <w:rPr>
                <w:rFonts w:hint="eastAsia"/>
                <w:kern w:val="0"/>
              </w:rPr>
              <w:t>,</w:t>
            </w:r>
            <w:r w:rsidR="00205567">
              <w:rPr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고객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기능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요구사항</w:t>
            </w:r>
            <w:r w:rsidR="0030156E">
              <w:rPr>
                <w:rFonts w:hint="eastAsia"/>
                <w:kern w:val="0"/>
              </w:rPr>
              <w:t>,</w:t>
            </w:r>
            <w:r w:rsidR="0030156E">
              <w:rPr>
                <w:kern w:val="0"/>
              </w:rPr>
              <w:t xml:space="preserve"> </w:t>
            </w:r>
            <w:proofErr w:type="spellStart"/>
            <w:r w:rsidR="0030156E">
              <w:rPr>
                <w:rFonts w:hint="eastAsia"/>
                <w:kern w:val="0"/>
              </w:rPr>
              <w:t>유스케이스</w:t>
            </w:r>
            <w:proofErr w:type="spellEnd"/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목록</w:t>
            </w:r>
            <w:r w:rsidR="0030156E">
              <w:rPr>
                <w:rFonts w:hint="eastAsia"/>
                <w:kern w:val="0"/>
              </w:rPr>
              <w:t>,</w:t>
            </w:r>
            <w:r w:rsidR="0030156E">
              <w:rPr>
                <w:kern w:val="0"/>
              </w:rPr>
              <w:t xml:space="preserve"> </w:t>
            </w:r>
            <w:proofErr w:type="spellStart"/>
            <w:r w:rsidR="0030156E">
              <w:rPr>
                <w:rFonts w:hint="eastAsia"/>
                <w:kern w:val="0"/>
              </w:rPr>
              <w:t>유스케이스</w:t>
            </w:r>
            <w:proofErr w:type="spellEnd"/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B543F" w14:textId="7BDA5A23" w:rsidR="000F729C" w:rsidRPr="004D74F0" w:rsidRDefault="00205567" w:rsidP="00C57CF5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전원</w:t>
            </w:r>
          </w:p>
        </w:tc>
      </w:tr>
      <w:tr w:rsidR="000F729C" w:rsidRPr="00BA2195" w14:paraId="66896DD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83432" w14:textId="2B7A65E3" w:rsidR="000F729C" w:rsidRPr="00BA2195" w:rsidRDefault="003710D6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2023.04.07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711F8" w14:textId="3E09B51D" w:rsidR="000F729C" w:rsidRPr="00BA2195" w:rsidRDefault="003710D6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92C97" w14:textId="2117A96F" w:rsidR="000F729C" w:rsidRPr="00BA2195" w:rsidRDefault="0030156E" w:rsidP="003710D6">
            <w:pPr>
              <w:jc w:val="left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액터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정의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수정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 w:rsidR="00BA6AB6">
              <w:rPr>
                <w:rFonts w:hint="eastAsia"/>
                <w:kern w:val="0"/>
              </w:rPr>
              <w:t>유스케이스</w:t>
            </w:r>
            <w:proofErr w:type="spellEnd"/>
            <w:r w:rsidR="00BA6AB6">
              <w:rPr>
                <w:rFonts w:hint="eastAsia"/>
                <w:kern w:val="0"/>
              </w:rPr>
              <w:t xml:space="preserve"> </w:t>
            </w:r>
            <w:r w:rsidR="00BA6AB6">
              <w:rPr>
                <w:rFonts w:hint="eastAsia"/>
                <w:kern w:val="0"/>
              </w:rPr>
              <w:t>기술</w:t>
            </w:r>
            <w:r w:rsidR="00BA6AB6">
              <w:rPr>
                <w:rFonts w:hint="eastAsia"/>
                <w:kern w:val="0"/>
              </w:rPr>
              <w:t xml:space="preserve"> </w:t>
            </w:r>
            <w:r w:rsidR="00BA6AB6">
              <w:rPr>
                <w:rFonts w:hint="eastAsia"/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059FF" w14:textId="7C03C4F2" w:rsidR="000F729C" w:rsidRPr="004D74F0" w:rsidRDefault="00205567" w:rsidP="00C57CF5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전원</w:t>
            </w:r>
          </w:p>
        </w:tc>
      </w:tr>
      <w:tr w:rsidR="000F729C" w:rsidRPr="00BA2195" w14:paraId="50BDC48C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BC82" w14:textId="597019A5" w:rsidR="000F729C" w:rsidRPr="00BA2195" w:rsidRDefault="002161B6" w:rsidP="00C57CF5">
            <w:pPr>
              <w:jc w:val="center"/>
            </w:pPr>
            <w:r>
              <w:t>2023.04.0</w:t>
            </w:r>
            <w:r w:rsidR="003736BE"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49F6B" w14:textId="0A963345" w:rsidR="000F729C" w:rsidRPr="00BA2195" w:rsidRDefault="0037709F" w:rsidP="00C57CF5">
            <w:pPr>
              <w:jc w:val="center"/>
            </w:pPr>
            <w: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149DB1" w14:textId="2D8FA75D" w:rsidR="000F729C" w:rsidRPr="00BA2195" w:rsidRDefault="0037709F" w:rsidP="008D33D9">
            <w:pPr>
              <w:jc w:val="left"/>
            </w:pPr>
            <w:r>
              <w:rPr>
                <w:rFonts w:hint="eastAsia"/>
              </w:rPr>
              <w:t>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</w:t>
            </w:r>
            <w:r w:rsidR="00E71C94">
              <w:rPr>
                <w:rFonts w:hint="eastAsia"/>
              </w:rPr>
              <w:t>의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및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용어에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맞춰</w:t>
            </w:r>
            <w:r w:rsidR="00E71C94">
              <w:rPr>
                <w:rFonts w:hint="eastAsia"/>
              </w:rPr>
              <w:t xml:space="preserve"> </w:t>
            </w:r>
            <w:proofErr w:type="spellStart"/>
            <w:r w:rsidR="00E71C94">
              <w:rPr>
                <w:rFonts w:hint="eastAsia"/>
              </w:rPr>
              <w:t>유스케이스</w:t>
            </w:r>
            <w:proofErr w:type="spellEnd"/>
            <w:r w:rsidR="00E71C94">
              <w:rPr>
                <w:rFonts w:hint="eastAsia"/>
              </w:rPr>
              <w:t xml:space="preserve"> </w:t>
            </w:r>
            <w:r w:rsidR="003736BE"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276A0" w14:textId="419095DF" w:rsidR="000F729C" w:rsidRPr="00BA2195" w:rsidRDefault="003736BE" w:rsidP="00C57CF5">
            <w:pPr>
              <w:jc w:val="center"/>
            </w:pPr>
            <w:r>
              <w:rPr>
                <w:rFonts w:hint="eastAsia"/>
              </w:rPr>
              <w:t>전원</w:t>
            </w:r>
          </w:p>
        </w:tc>
      </w:tr>
      <w:tr w:rsidR="000F729C" w:rsidRPr="00BA2195" w14:paraId="3B9DEB7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A0255" w14:textId="7FF1D0BE" w:rsidR="000F729C" w:rsidRPr="00BA2195" w:rsidRDefault="00081F63" w:rsidP="00C57CF5">
            <w:pPr>
              <w:jc w:val="center"/>
            </w:pPr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37B1" w14:textId="4B85AD2C" w:rsidR="000F729C" w:rsidRPr="00BA2195" w:rsidRDefault="00081F63" w:rsidP="00C57CF5">
            <w:pPr>
              <w:jc w:val="center"/>
            </w:pPr>
            <w:r>
              <w:t>1.3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D5FB7" w14:textId="1FF4B175" w:rsidR="000F729C" w:rsidRPr="00BA2195" w:rsidRDefault="00081F63" w:rsidP="00081F63">
            <w:pPr>
              <w:jc w:val="left"/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네이버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D9DDD" w14:textId="3C32434A" w:rsidR="000F729C" w:rsidRPr="00BA2195" w:rsidRDefault="000F729C" w:rsidP="00C57CF5">
            <w:pPr>
              <w:jc w:val="center"/>
            </w:pPr>
          </w:p>
        </w:tc>
      </w:tr>
      <w:tr w:rsidR="000F729C" w:rsidRPr="00BA2195" w14:paraId="3FC4F7A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F3FAC" w14:textId="62465197" w:rsidR="000F729C" w:rsidRPr="00BA2195" w:rsidRDefault="002F6233" w:rsidP="00C57CF5">
            <w:pPr>
              <w:jc w:val="center"/>
            </w:pPr>
            <w:r>
              <w:t>2023.04.13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A8499" w14:textId="0462743C" w:rsidR="000F729C" w:rsidRPr="00BA2195" w:rsidRDefault="002F6233" w:rsidP="00C57CF5">
            <w:pPr>
              <w:jc w:val="center"/>
            </w:pPr>
            <w:r>
              <w:t>1.4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DB6A1" w14:textId="2E9F1F30" w:rsidR="000F729C" w:rsidRPr="002F6233" w:rsidRDefault="002F6233" w:rsidP="002F6233">
            <w:pPr>
              <w:jc w:val="left"/>
              <w:rPr>
                <w:lang w:val="en-CA"/>
              </w:rPr>
            </w:pPr>
            <w:proofErr w:type="spellStart"/>
            <w:r>
              <w:rPr>
                <w:rFonts w:hint="eastAsia"/>
              </w:rPr>
              <w:t>네아로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일반화하기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3F830" w14:textId="284AB1C5" w:rsidR="000F729C" w:rsidRPr="00BA2195" w:rsidRDefault="000F729C" w:rsidP="00C57CF5">
            <w:pPr>
              <w:jc w:val="center"/>
            </w:pPr>
          </w:p>
        </w:tc>
      </w:tr>
      <w:tr w:rsidR="000F729C" w:rsidRPr="00BA2195" w14:paraId="1900FE5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E37BD" w14:textId="339898B7" w:rsidR="000F729C" w:rsidRPr="00BA2195" w:rsidRDefault="000F729C" w:rsidP="00C57CF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CEE40" w14:textId="00276D9D" w:rsidR="000F729C" w:rsidRPr="00BA2195" w:rsidRDefault="000F729C" w:rsidP="00C57CF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D0DFC" w14:textId="03A4DE4E" w:rsidR="000F729C" w:rsidRPr="00BA2195" w:rsidRDefault="000F729C" w:rsidP="00C57CF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E22FD" w14:textId="66F107A3" w:rsidR="000F729C" w:rsidRPr="00BA2195" w:rsidRDefault="000F729C" w:rsidP="00C57CF5">
            <w:pPr>
              <w:jc w:val="center"/>
            </w:pPr>
          </w:p>
        </w:tc>
      </w:tr>
      <w:tr w:rsidR="000F729C" w:rsidRPr="00BA2195" w14:paraId="10ABEC3B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AC21C" w14:textId="47BEF45B" w:rsidR="000F729C" w:rsidRPr="00BA2195" w:rsidRDefault="000F729C" w:rsidP="00C57CF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59496" w14:textId="03B12F96" w:rsidR="000F729C" w:rsidRPr="00BA2195" w:rsidRDefault="000F729C" w:rsidP="00C57CF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20991" w14:textId="3F7B4FE1" w:rsidR="000F729C" w:rsidRPr="00BA2195" w:rsidRDefault="000F729C" w:rsidP="00C57CF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60006" w14:textId="78B44207" w:rsidR="000F729C" w:rsidRPr="00BA2195" w:rsidRDefault="000F729C" w:rsidP="00C57CF5">
            <w:pPr>
              <w:jc w:val="center"/>
            </w:pPr>
          </w:p>
        </w:tc>
      </w:tr>
    </w:tbl>
    <w:p w14:paraId="2E924543" w14:textId="77777777" w:rsidR="00D668F3" w:rsidRDefault="000F729C" w:rsidP="00D668F3">
      <w:r>
        <w:br w:type="page"/>
      </w:r>
    </w:p>
    <w:p w14:paraId="3C77ED29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5E29A11D" w14:textId="192CF213" w:rsidR="008D33D9" w:rsidRDefault="004221D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131956561" w:history="1">
        <w:r w:rsidR="008D33D9" w:rsidRPr="00EA260F">
          <w:rPr>
            <w:rStyle w:val="af2"/>
            <w:noProof/>
          </w:rPr>
          <w:t>1.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시스템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개요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_Toc131956561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- 3 -</w:t>
        </w:r>
        <w:r w:rsidR="008D33D9">
          <w:rPr>
            <w:noProof/>
            <w:webHidden/>
          </w:rPr>
          <w:fldChar w:fldCharType="end"/>
        </w:r>
      </w:hyperlink>
    </w:p>
    <w:p w14:paraId="7E16CED7" w14:textId="42ED1EE2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62" w:history="1">
        <w:r w:rsidR="008D33D9" w:rsidRPr="00EA260F">
          <w:rPr>
            <w:rStyle w:val="af2"/>
            <w:noProof/>
          </w:rPr>
          <w:t>2.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사용자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분석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_Toc131956562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4C0A113B" w14:textId="49B63774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3" w:history="1">
        <w:r w:rsidR="008D33D9" w:rsidRPr="00EA260F">
          <w:rPr>
            <w:rStyle w:val="af2"/>
            <w:noProof/>
          </w:rPr>
          <w:t>2.1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액터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정의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_Toc131956563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3943D97A" w14:textId="79745AD9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4" w:history="1">
        <w:r w:rsidR="008D33D9" w:rsidRPr="00EA260F">
          <w:rPr>
            <w:rStyle w:val="af2"/>
            <w:noProof/>
          </w:rPr>
          <w:t>2.2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액터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다이어그램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_Toc131956564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7AFAFD60" w14:textId="31D6D51F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65" w:history="1">
        <w:r w:rsidR="008D33D9" w:rsidRPr="00EA260F">
          <w:rPr>
            <w:rStyle w:val="af2"/>
            <w:noProof/>
          </w:rPr>
          <w:t>3.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분석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_Toc131956565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- 5 -</w:t>
        </w:r>
        <w:r w:rsidR="008D33D9">
          <w:rPr>
            <w:noProof/>
            <w:webHidden/>
          </w:rPr>
          <w:fldChar w:fldCharType="end"/>
        </w:r>
      </w:hyperlink>
    </w:p>
    <w:p w14:paraId="09D746D6" w14:textId="38EA28E3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6" w:history="1">
        <w:r w:rsidR="008D33D9" w:rsidRPr="00EA260F">
          <w:rPr>
            <w:rStyle w:val="af2"/>
            <w:noProof/>
          </w:rPr>
          <w:t>3.1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고객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기능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_Toc131956566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- 5 -</w:t>
        </w:r>
        <w:r w:rsidR="008D33D9">
          <w:rPr>
            <w:noProof/>
            <w:webHidden/>
          </w:rPr>
          <w:fldChar w:fldCharType="end"/>
        </w:r>
      </w:hyperlink>
    </w:p>
    <w:p w14:paraId="22C53611" w14:textId="1C2AFD1E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7" w:history="1">
        <w:r w:rsidR="008D33D9" w:rsidRPr="00EA260F">
          <w:rPr>
            <w:rStyle w:val="af2"/>
            <w:noProof/>
          </w:rPr>
          <w:t>3.2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유스케이스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목록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_Toc131956567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- 7 -</w:t>
        </w:r>
        <w:r w:rsidR="008D33D9">
          <w:rPr>
            <w:noProof/>
            <w:webHidden/>
          </w:rPr>
          <w:fldChar w:fldCharType="end"/>
        </w:r>
      </w:hyperlink>
    </w:p>
    <w:p w14:paraId="02B7F81B" w14:textId="57D23934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68" w:history="1">
        <w:r w:rsidR="008D33D9" w:rsidRPr="00EA260F">
          <w:rPr>
            <w:rStyle w:val="af2"/>
            <w:noProof/>
          </w:rPr>
          <w:t>3.2.1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유스케이스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다이어그램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_Toc131956568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- 9 -</w:t>
        </w:r>
        <w:r w:rsidR="008D33D9">
          <w:rPr>
            <w:noProof/>
            <w:webHidden/>
          </w:rPr>
          <w:fldChar w:fldCharType="end"/>
        </w:r>
      </w:hyperlink>
    </w:p>
    <w:p w14:paraId="66B5D3B0" w14:textId="4010786B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69" w:history="1">
        <w:r w:rsidR="008D33D9" w:rsidRPr="00EA260F">
          <w:rPr>
            <w:rStyle w:val="af2"/>
            <w:noProof/>
          </w:rPr>
          <w:t>3.2.2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유스케이스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기술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_Toc131956569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- 10 -</w:t>
        </w:r>
        <w:r w:rsidR="008D33D9">
          <w:rPr>
            <w:noProof/>
            <w:webHidden/>
          </w:rPr>
          <w:fldChar w:fldCharType="end"/>
        </w:r>
      </w:hyperlink>
    </w:p>
    <w:p w14:paraId="6886E366" w14:textId="055F3253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70" w:history="1">
        <w:r w:rsidR="008D33D9" w:rsidRPr="00EA260F">
          <w:rPr>
            <w:rStyle w:val="af2"/>
            <w:noProof/>
          </w:rPr>
          <w:t>3.3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사용자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인터페이스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_Toc131956570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- 11 -</w:t>
        </w:r>
        <w:r w:rsidR="008D33D9">
          <w:rPr>
            <w:noProof/>
            <w:webHidden/>
          </w:rPr>
          <w:fldChar w:fldCharType="end"/>
        </w:r>
      </w:hyperlink>
    </w:p>
    <w:p w14:paraId="19CEB672" w14:textId="0C67E8F8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71" w:history="1">
        <w:r w:rsidR="008D33D9" w:rsidRPr="00EA260F">
          <w:rPr>
            <w:rStyle w:val="af2"/>
            <w:noProof/>
          </w:rPr>
          <w:t>3.3.1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화면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목록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_Toc131956571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- 11 -</w:t>
        </w:r>
        <w:r w:rsidR="008D33D9">
          <w:rPr>
            <w:noProof/>
            <w:webHidden/>
          </w:rPr>
          <w:fldChar w:fldCharType="end"/>
        </w:r>
      </w:hyperlink>
    </w:p>
    <w:p w14:paraId="2A39E697" w14:textId="61856DC9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72" w:history="1">
        <w:r w:rsidR="008D33D9" w:rsidRPr="00EA260F">
          <w:rPr>
            <w:rStyle w:val="af2"/>
            <w:noProof/>
          </w:rPr>
          <w:t>3.3.2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화면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기술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_Toc131956572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- 12 -</w:t>
        </w:r>
        <w:r w:rsidR="008D33D9">
          <w:rPr>
            <w:noProof/>
            <w:webHidden/>
          </w:rPr>
          <w:fldChar w:fldCharType="end"/>
        </w:r>
      </w:hyperlink>
    </w:p>
    <w:p w14:paraId="0A500B05" w14:textId="716987DD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73" w:history="1">
        <w:r w:rsidR="008D33D9" w:rsidRPr="00EA260F">
          <w:rPr>
            <w:rStyle w:val="af2"/>
            <w:noProof/>
          </w:rPr>
          <w:t>4.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비기능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_Toc131956573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- 13 -</w:t>
        </w:r>
        <w:r w:rsidR="008D33D9">
          <w:rPr>
            <w:noProof/>
            <w:webHidden/>
          </w:rPr>
          <w:fldChar w:fldCharType="end"/>
        </w:r>
      </w:hyperlink>
    </w:p>
    <w:p w14:paraId="3BC38254" w14:textId="771BEA4A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74" w:history="1">
        <w:r w:rsidR="008D33D9" w:rsidRPr="00EA260F">
          <w:rPr>
            <w:rStyle w:val="af2"/>
            <w:noProof/>
          </w:rPr>
          <w:t>5.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용어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정의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_Toc131956574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- 14 -</w:t>
        </w:r>
        <w:r w:rsidR="008D33D9">
          <w:rPr>
            <w:noProof/>
            <w:webHidden/>
          </w:rPr>
          <w:fldChar w:fldCharType="end"/>
        </w:r>
      </w:hyperlink>
    </w:p>
    <w:p w14:paraId="2CC46156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04D6FA76" w14:textId="77777777" w:rsidR="00121136" w:rsidRDefault="004221DF" w:rsidP="004221DF">
      <w:pPr>
        <w:pStyle w:val="1"/>
      </w:pPr>
      <w:bookmarkStart w:id="4" w:name="_Toc131956561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14:paraId="7F4B79D0" w14:textId="77777777" w:rsidTr="00FF46A0">
        <w:tc>
          <w:tcPr>
            <w:tcW w:w="8538" w:type="dxa"/>
          </w:tcPr>
          <w:p w14:paraId="311214FF" w14:textId="2EF8E9CB" w:rsidR="00C57CF5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color w:val="000000"/>
              </w:rPr>
              <w:t xml:space="preserve">Check </w:t>
            </w:r>
            <w:r w:rsidRPr="00C57CF5">
              <w:rPr>
                <w:rStyle w:val="ae"/>
                <w:rFonts w:hint="eastAsia"/>
                <w:color w:val="000000"/>
              </w:rPr>
              <w:t>B</w:t>
            </w:r>
            <w:r w:rsidRPr="00C57CF5">
              <w:rPr>
                <w:rStyle w:val="ae"/>
                <w:color w:val="000000"/>
              </w:rPr>
              <w:t>ox</w:t>
            </w:r>
            <w:r w:rsidRPr="00C57CF5">
              <w:rPr>
                <w:rStyle w:val="ae"/>
                <w:rFonts w:hint="eastAsia"/>
                <w:color w:val="000000"/>
              </w:rPr>
              <w:t>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및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관리를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도와주는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소프트웨어이다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추가하고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편집할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있으며</w:t>
            </w:r>
            <w:r w:rsidRPr="00C57CF5">
              <w:rPr>
                <w:rStyle w:val="ae"/>
                <w:rFonts w:hint="eastAsia"/>
                <w:color w:val="000000"/>
              </w:rPr>
              <w:t xml:space="preserve">, </w:t>
            </w:r>
            <w:r w:rsidRPr="00C57CF5">
              <w:rPr>
                <w:rStyle w:val="ae"/>
                <w:rFonts w:hint="eastAsia"/>
                <w:color w:val="000000"/>
              </w:rPr>
              <w:t>완료된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완료로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표시하고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현재까지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사용자가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한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일을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한눈에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확인할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수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있다</w:t>
            </w:r>
            <w:r w:rsidR="001758A7">
              <w:rPr>
                <w:rStyle w:val="ae"/>
                <w:rFonts w:hint="eastAsia"/>
                <w:color w:val="000000"/>
              </w:rPr>
              <w:t>.</w:t>
            </w:r>
            <w:r w:rsidR="001758A7">
              <w:rPr>
                <w:rStyle w:val="ae"/>
                <w:color w:val="000000"/>
              </w:rPr>
              <w:t xml:space="preserve"> </w:t>
            </w:r>
            <w:r w:rsidR="00DA4F8F">
              <w:rPr>
                <w:rStyle w:val="ae"/>
                <w:rFonts w:hint="eastAsia"/>
                <w:color w:val="000000"/>
              </w:rPr>
              <w:t>또한</w:t>
            </w:r>
            <w:r w:rsidR="00DA4F8F">
              <w:rPr>
                <w:rStyle w:val="ae"/>
                <w:rFonts w:hint="eastAsia"/>
                <w:color w:val="000000"/>
              </w:rPr>
              <w:t xml:space="preserve"> </w:t>
            </w:r>
            <w:r w:rsidR="00784E40">
              <w:rPr>
                <w:rStyle w:val="ae"/>
                <w:rFonts w:hint="eastAsia"/>
                <w:color w:val="000000"/>
              </w:rPr>
              <w:t>사용자에게</w:t>
            </w:r>
            <w:r w:rsidR="00784E40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이상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proofErr w:type="spellStart"/>
            <w:r w:rsidRPr="00C57CF5">
              <w:rPr>
                <w:rStyle w:val="ae"/>
                <w:rFonts w:hint="eastAsia"/>
                <w:color w:val="000000"/>
              </w:rPr>
              <w:t>필요없는</w:t>
            </w:r>
            <w:proofErr w:type="spellEnd"/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삭제할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  <w:p w14:paraId="1DBC5514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</w:p>
          <w:p w14:paraId="5D189CF5" w14:textId="3D738340" w:rsidR="00C57CF5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사용하여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체계화할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요구에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따라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여러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개의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만들어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</w:t>
            </w:r>
            <w:r w:rsidR="00D671C3">
              <w:rPr>
                <w:rStyle w:val="ae"/>
                <w:rFonts w:hint="eastAsia"/>
                <w:color w:val="000000"/>
              </w:rPr>
              <w:t>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추가하여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카테고리별로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정리할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직접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지정한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정리된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보여줌으로써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대한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생산성이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높아지는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효과를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얻을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것이다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  <w:p w14:paraId="144A41CB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</w:p>
          <w:p w14:paraId="7FCAB39A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rFonts w:hint="eastAsia"/>
                <w:color w:val="000000"/>
              </w:rPr>
              <w:t>또한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애플리케이션은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때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언제까지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하는지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알려주는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마감일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</w:t>
            </w:r>
            <w:r w:rsidRPr="00C57CF5">
              <w:rPr>
                <w:rStyle w:val="ae"/>
                <w:rFonts w:hint="eastAsia"/>
                <w:color w:val="000000"/>
              </w:rPr>
              <w:t>,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어느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일부터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처리해야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하는지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알려주는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우선순위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</w:t>
            </w:r>
            <w:r w:rsidRPr="00C57CF5">
              <w:rPr>
                <w:rStyle w:val="ae"/>
                <w:rFonts w:hint="eastAsia"/>
                <w:color w:val="000000"/>
              </w:rPr>
              <w:t>,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그리고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마감일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전에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사용자를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상기시켜줄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수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있는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미리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알림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기능을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이러한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기능들로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인해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보다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체계적이고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효과적으로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전문적으로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처리하는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것을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기대할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  <w:p w14:paraId="1E591741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</w:p>
          <w:p w14:paraId="465328A7" w14:textId="79E12AFB" w:rsidR="00FF46A0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rFonts w:hint="eastAsia"/>
                <w:color w:val="000000"/>
              </w:rPr>
              <w:t>위의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토대로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지원한다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때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설정한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우선순위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마감일이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임박한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순서로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정렬이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가능하여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요구에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맞춰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애플리케이션은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유동적으로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변화가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가능하다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14:paraId="715114D9" w14:textId="77777777" w:rsidR="00FF46A0" w:rsidRPr="00FF46A0" w:rsidRDefault="00FF46A0" w:rsidP="00FF46A0"/>
    <w:p w14:paraId="4E99AEF5" w14:textId="77777777" w:rsidR="00AC6F6C" w:rsidRDefault="00AC6F6C" w:rsidP="004221DF">
      <w:bookmarkStart w:id="5" w:name="_Toc287096150"/>
      <w:r>
        <w:br w:type="page"/>
      </w:r>
    </w:p>
    <w:p w14:paraId="78D9DD05" w14:textId="77777777" w:rsidR="001630AB" w:rsidRDefault="00AC6F6C" w:rsidP="004221DF">
      <w:pPr>
        <w:pStyle w:val="1"/>
      </w:pPr>
      <w:bookmarkStart w:id="6" w:name="_Toc131956562"/>
      <w:r>
        <w:rPr>
          <w:rFonts w:hint="eastAsia"/>
        </w:rPr>
        <w:lastRenderedPageBreak/>
        <w:t>사용자 분석</w:t>
      </w:r>
      <w:bookmarkEnd w:id="5"/>
      <w:bookmarkEnd w:id="6"/>
    </w:p>
    <w:p w14:paraId="68A5A7AF" w14:textId="236B92D4" w:rsidR="00EF53CF" w:rsidRPr="00E917F3" w:rsidRDefault="0017696D" w:rsidP="00EF53CF">
      <w:pPr>
        <w:pStyle w:val="2"/>
      </w:pPr>
      <w:bookmarkStart w:id="7" w:name="_Toc131956563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14:paraId="197246BD" w14:textId="77777777" w:rsidTr="00AF2781">
        <w:tc>
          <w:tcPr>
            <w:tcW w:w="2425" w:type="dxa"/>
            <w:shd w:val="clear" w:color="auto" w:fill="CCCCCC"/>
          </w:tcPr>
          <w:p w14:paraId="361ECFCC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14:paraId="57169C2D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7E60B76E" w14:textId="77777777" w:rsidTr="00AF2781">
        <w:tc>
          <w:tcPr>
            <w:tcW w:w="2425" w:type="dxa"/>
          </w:tcPr>
          <w:p w14:paraId="501072B6" w14:textId="77777777" w:rsidR="00EF53CF" w:rsidRPr="00DA2B59" w:rsidRDefault="00FF46A0" w:rsidP="00EF53CF">
            <w:pPr>
              <w:jc w:val="center"/>
              <w:rPr>
                <w:rStyle w:val="ae"/>
                <w:color w:val="000000" w:themeColor="text1"/>
              </w:rPr>
            </w:pPr>
            <w:r w:rsidRPr="00DA2B59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  <w:tc>
          <w:tcPr>
            <w:tcW w:w="5891" w:type="dxa"/>
          </w:tcPr>
          <w:p w14:paraId="220D96D9" w14:textId="025960F1" w:rsidR="00FF46A0" w:rsidRPr="00DA2B59" w:rsidRDefault="00DA2B59" w:rsidP="00C22C37">
            <w:pPr>
              <w:rPr>
                <w:rStyle w:val="ae"/>
                <w:color w:val="000000" w:themeColor="text1"/>
              </w:rPr>
            </w:pPr>
            <w:r w:rsidRPr="00DA2B59">
              <w:rPr>
                <w:rStyle w:val="ae"/>
                <w:rFonts w:hint="eastAsia"/>
                <w:color w:val="000000" w:themeColor="text1"/>
              </w:rPr>
              <w:t>할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일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목록을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사용하는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최상위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사용자</w:t>
            </w:r>
            <w:r w:rsidRPr="00DA2B59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5970DF" w:rsidRPr="00BA2195" w14:paraId="7EE7B536" w14:textId="77777777" w:rsidTr="00AF2781">
        <w:tc>
          <w:tcPr>
            <w:tcW w:w="2425" w:type="dxa"/>
          </w:tcPr>
          <w:p w14:paraId="019526F4" w14:textId="26E2665E" w:rsidR="005970DF" w:rsidRPr="00045994" w:rsidRDefault="00CB2371" w:rsidP="00EF53CF">
            <w:pPr>
              <w:jc w:val="center"/>
              <w:rPr>
                <w:rStyle w:val="ae"/>
                <w:color w:val="000000" w:themeColor="text1"/>
                <w:highlight w:val="yellow"/>
              </w:rPr>
            </w:pPr>
            <w:r w:rsidRPr="00071110">
              <w:rPr>
                <w:rStyle w:val="ae"/>
                <w:rFonts w:hint="eastAsia"/>
                <w:color w:val="000000" w:themeColor="text1"/>
              </w:rPr>
              <w:t>회원</w:t>
            </w:r>
          </w:p>
        </w:tc>
        <w:tc>
          <w:tcPr>
            <w:tcW w:w="5891" w:type="dxa"/>
          </w:tcPr>
          <w:p w14:paraId="520402AE" w14:textId="20147A58" w:rsidR="002D05A2" w:rsidRPr="00DA2B59" w:rsidRDefault="001D4C74" w:rsidP="00C22C37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Check Box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서비스에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CB2371">
              <w:rPr>
                <w:rStyle w:val="ae"/>
                <w:rFonts w:hint="eastAsia"/>
                <w:color w:val="000000" w:themeColor="text1"/>
              </w:rPr>
              <w:t>회원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 w:rsidR="00CB2371">
              <w:rPr>
                <w:rStyle w:val="ae"/>
                <w:rFonts w:hint="eastAsia"/>
                <w:color w:val="000000" w:themeColor="text1"/>
              </w:rPr>
              <w:t>한</w:t>
            </w:r>
            <w:r w:rsidR="00CB237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CB2371">
              <w:rPr>
                <w:rStyle w:val="ae"/>
                <w:rFonts w:hint="eastAsia"/>
                <w:color w:val="000000" w:themeColor="text1"/>
              </w:rPr>
              <w:t>사용</w:t>
            </w:r>
            <w:r w:rsidR="006A765B">
              <w:rPr>
                <w:rStyle w:val="ae"/>
                <w:rFonts w:hint="eastAsia"/>
                <w:color w:val="000000" w:themeColor="text1"/>
              </w:rPr>
              <w:t>자</w:t>
            </w:r>
            <w:r w:rsidR="006A765B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A64899" w:rsidRPr="00BA2195" w14:paraId="7383E9AE" w14:textId="77777777" w:rsidTr="00AF2781">
        <w:tc>
          <w:tcPr>
            <w:tcW w:w="2425" w:type="dxa"/>
          </w:tcPr>
          <w:p w14:paraId="4A3EE823" w14:textId="3959E488" w:rsidR="00A64899" w:rsidRPr="00071110" w:rsidRDefault="00A64899" w:rsidP="00EF53CF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비회원</w:t>
            </w:r>
          </w:p>
        </w:tc>
        <w:tc>
          <w:tcPr>
            <w:tcW w:w="5891" w:type="dxa"/>
          </w:tcPr>
          <w:p w14:paraId="6A5C5709" w14:textId="237BB452" w:rsidR="00A64899" w:rsidRDefault="00A64899" w:rsidP="00C22C37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 xml:space="preserve">Check Box </w:t>
            </w:r>
            <w:r>
              <w:rPr>
                <w:rStyle w:val="ae"/>
                <w:rFonts w:hint="eastAsia"/>
                <w:color w:val="000000" w:themeColor="text1"/>
              </w:rPr>
              <w:t>서비스에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회원</w:t>
            </w:r>
            <w:r w:rsidR="00AF278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등록하지</w:t>
            </w:r>
            <w:r w:rsidR="00AF278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않은</w:t>
            </w:r>
            <w:r w:rsidR="00AF278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사용자</w:t>
            </w:r>
            <w:r w:rsidR="00AF278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DA2B59" w:rsidRPr="00BA2195" w14:paraId="0517160F" w14:textId="77777777" w:rsidTr="00AF2781">
        <w:tc>
          <w:tcPr>
            <w:tcW w:w="2425" w:type="dxa"/>
          </w:tcPr>
          <w:p w14:paraId="5F69E46E" w14:textId="3F8CB702" w:rsidR="00DA2B59" w:rsidRPr="00DA2B59" w:rsidRDefault="00DA2B59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DA2B59">
              <w:rPr>
                <w:rFonts w:ascii="돋움" w:eastAsia="돋움" w:hAnsi="돋움"/>
                <w:color w:val="000000" w:themeColor="text1"/>
              </w:rPr>
              <w:t>DB</w:t>
            </w:r>
          </w:p>
        </w:tc>
        <w:tc>
          <w:tcPr>
            <w:tcW w:w="5891" w:type="dxa"/>
          </w:tcPr>
          <w:p w14:paraId="7C6D3855" w14:textId="625A5455" w:rsidR="00DA2B59" w:rsidRPr="00DA2B59" w:rsidRDefault="00DA2B59" w:rsidP="00DA2B59">
            <w:pPr>
              <w:rPr>
                <w:rFonts w:ascii="돋움" w:eastAsia="돋움" w:hAnsi="돋움"/>
                <w:color w:val="000000" w:themeColor="text1"/>
              </w:rPr>
            </w:pPr>
            <w:r w:rsidRPr="00DA2B59">
              <w:rPr>
                <w:rFonts w:ascii="돋움" w:eastAsia="돋움" w:hAnsi="돋움" w:hint="eastAsia"/>
                <w:color w:val="000000" w:themeColor="text1"/>
              </w:rPr>
              <w:t xml:space="preserve">여러 종류의 데이터베이스를 포함하는 최상위 </w:t>
            </w:r>
            <w:proofErr w:type="spellStart"/>
            <w:r w:rsidRPr="00DA2B59">
              <w:rPr>
                <w:rFonts w:ascii="돋움" w:eastAsia="돋움" w:hAnsi="돋움" w:hint="eastAsia"/>
                <w:color w:val="000000" w:themeColor="text1"/>
              </w:rPr>
              <w:t>액터</w:t>
            </w:r>
            <w:proofErr w:type="spellEnd"/>
            <w:r w:rsidRPr="00DA2B59">
              <w:rPr>
                <w:rFonts w:ascii="돋움" w:eastAsia="돋움" w:hAnsi="돋움" w:hint="eastAsia"/>
                <w:color w:val="000000" w:themeColor="text1"/>
              </w:rPr>
              <w:t>.</w:t>
            </w:r>
          </w:p>
        </w:tc>
      </w:tr>
      <w:tr w:rsidR="00DA2B59" w:rsidRPr="00BA2195" w14:paraId="7F481FA5" w14:textId="77777777" w:rsidTr="00AF2781">
        <w:tc>
          <w:tcPr>
            <w:tcW w:w="2425" w:type="dxa"/>
          </w:tcPr>
          <w:p w14:paraId="61B5F69E" w14:textId="35323D31" w:rsidR="00DA2B59" w:rsidRPr="00DA2B59" w:rsidRDefault="00DA2B59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DA2B59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DA2B59">
              <w:rPr>
                <w:rFonts w:ascii="돋움" w:eastAsia="돋움" w:hAnsi="돋움"/>
                <w:color w:val="000000" w:themeColor="text1"/>
              </w:rPr>
              <w:t>DB</w:t>
            </w:r>
          </w:p>
        </w:tc>
        <w:tc>
          <w:tcPr>
            <w:tcW w:w="5891" w:type="dxa"/>
          </w:tcPr>
          <w:p w14:paraId="1CC2FBF1" w14:textId="100BB156" w:rsidR="00DA2B59" w:rsidRPr="00DA2B59" w:rsidRDefault="00745D24" w:rsidP="00DA2B59">
            <w:pPr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/>
                <w:color w:val="000000" w:themeColor="text1"/>
              </w:rPr>
              <w:t>Check Box</w:t>
            </w:r>
            <w:r w:rsidR="00DA2B59" w:rsidRPr="00DA2B59">
              <w:rPr>
                <w:rFonts w:ascii="돋움" w:eastAsia="돋움" w:hAnsi="돋움" w:hint="eastAsia"/>
                <w:color w:val="000000" w:themeColor="text1"/>
              </w:rPr>
              <w:t xml:space="preserve"> 서비스에 가입한 회원들의 정보를 저장하는 </w:t>
            </w:r>
            <w:r w:rsidR="00D86CB0">
              <w:rPr>
                <w:rFonts w:ascii="돋움" w:eastAsia="돋움" w:hAnsi="돋움" w:hint="eastAsia"/>
                <w:color w:val="000000" w:themeColor="text1"/>
              </w:rPr>
              <w:t xml:space="preserve">네이버 </w:t>
            </w:r>
            <w:r w:rsidR="00D86CB0">
              <w:rPr>
                <w:rFonts w:ascii="돋움" w:eastAsia="돋움" w:hAnsi="돋움"/>
                <w:color w:val="000000" w:themeColor="text1"/>
                <w:lang w:val="en-CA"/>
              </w:rPr>
              <w:t>A</w:t>
            </w:r>
            <w:r w:rsidR="00D86CB0">
              <w:rPr>
                <w:rFonts w:ascii="돋움" w:eastAsia="돋움" w:hAnsi="돋움"/>
                <w:lang w:val="en-CA"/>
              </w:rPr>
              <w:t>PI</w:t>
            </w:r>
            <w:r w:rsidR="00D86CB0">
              <w:rPr>
                <w:rFonts w:ascii="돋움" w:eastAsia="돋움" w:hAnsi="돋움" w:hint="eastAsia"/>
                <w:lang w:val="en-CA"/>
              </w:rPr>
              <w:t xml:space="preserve">에서의 </w:t>
            </w:r>
            <w:r w:rsidR="00DA2B59" w:rsidRPr="00DA2B59">
              <w:rPr>
                <w:rFonts w:ascii="돋움" w:eastAsia="돋움" w:hAnsi="돋움" w:hint="eastAsia"/>
                <w:color w:val="000000" w:themeColor="text1"/>
              </w:rPr>
              <w:t>데이터베이스.</w:t>
            </w:r>
          </w:p>
        </w:tc>
      </w:tr>
    </w:tbl>
    <w:p w14:paraId="5D1C0FD4" w14:textId="77777777" w:rsidR="00EF53CF" w:rsidRDefault="00EF53CF" w:rsidP="00EF53CF"/>
    <w:p w14:paraId="1F64740A" w14:textId="49CF893D" w:rsidR="005127C2" w:rsidRDefault="00E917F3" w:rsidP="005127C2">
      <w:pPr>
        <w:pStyle w:val="2"/>
      </w:pPr>
      <w:bookmarkStart w:id="8" w:name="_Toc287096152"/>
      <w:bookmarkStart w:id="9" w:name="_Toc13195656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39816615" w14:textId="285ABACC" w:rsidR="004221DF" w:rsidRDefault="00F83B36" w:rsidP="005127C2">
      <w:r>
        <w:rPr>
          <w:noProof/>
        </w:rPr>
        <w:drawing>
          <wp:inline distT="0" distB="0" distL="0" distR="0" wp14:anchorId="3BBCED51" wp14:editId="5AF183F0">
            <wp:extent cx="4940300" cy="3784600"/>
            <wp:effectExtent l="0" t="0" r="0" b="0"/>
            <wp:docPr id="1116129469" name="Picture 111612946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29469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C17" w14:textId="34A35C17" w:rsidR="00FF46A0" w:rsidRDefault="00FF46A0" w:rsidP="00FF46A0">
      <w:pPr>
        <w:jc w:val="center"/>
      </w:pPr>
    </w:p>
    <w:p w14:paraId="3E5E1B03" w14:textId="20B6F00E" w:rsidR="004221DF" w:rsidRDefault="004221DF" w:rsidP="004221DF"/>
    <w:p w14:paraId="71D923C1" w14:textId="77777777" w:rsidR="00DA2B59" w:rsidRDefault="00DA2B59" w:rsidP="004221DF"/>
    <w:p w14:paraId="02AC20CC" w14:textId="77777777" w:rsidR="00DA2B59" w:rsidRDefault="00DA2B59" w:rsidP="004221DF"/>
    <w:p w14:paraId="3B3F25D2" w14:textId="77777777" w:rsidR="00BE571A" w:rsidRDefault="00416A4D" w:rsidP="004221DF">
      <w:pPr>
        <w:pStyle w:val="1"/>
      </w:pPr>
      <w:bookmarkStart w:id="10" w:name="_Toc131956565"/>
      <w:r>
        <w:rPr>
          <w:rFonts w:hint="eastAsia"/>
        </w:rPr>
        <w:lastRenderedPageBreak/>
        <w:t>요구사항 분석</w:t>
      </w:r>
      <w:bookmarkEnd w:id="10"/>
    </w:p>
    <w:p w14:paraId="4F81E434" w14:textId="2B005736" w:rsidR="000C2157" w:rsidRDefault="000C2157" w:rsidP="00440DE6">
      <w:pPr>
        <w:pStyle w:val="2"/>
      </w:pPr>
      <w:bookmarkStart w:id="11" w:name="_Toc131956566"/>
      <w:bookmarkStart w:id="12" w:name="_Toc287096155"/>
      <w:r>
        <w:rPr>
          <w:rFonts w:hint="eastAsia"/>
        </w:rPr>
        <w:t>고객 기능 요구사항</w:t>
      </w:r>
      <w:bookmarkEnd w:id="11"/>
    </w:p>
    <w:p w14:paraId="77B1F0AF" w14:textId="77777777" w:rsidR="00F32E5C" w:rsidRPr="00F32E5C" w:rsidRDefault="00F32E5C" w:rsidP="00F32E5C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7AB1B353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51C8026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716D02CD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7E1159DF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DA2B59" w:rsidRPr="00D54A11" w14:paraId="7EAD7F95" w14:textId="77777777" w:rsidTr="0003407A">
        <w:trPr>
          <w:trHeight w:val="338"/>
        </w:trPr>
        <w:tc>
          <w:tcPr>
            <w:tcW w:w="1490" w:type="dxa"/>
          </w:tcPr>
          <w:p w14:paraId="4B09CDCF" w14:textId="51C2802C" w:rsidR="00DA2B59" w:rsidRPr="0003407A" w:rsidRDefault="00DA2B59" w:rsidP="00DA2B59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사용자 등록 및 로그인</w:t>
            </w:r>
          </w:p>
        </w:tc>
        <w:tc>
          <w:tcPr>
            <w:tcW w:w="6095" w:type="dxa"/>
          </w:tcPr>
          <w:p w14:paraId="1F3E918F" w14:textId="74DE5F54" w:rsidR="00DA2B59" w:rsidRDefault="00DA2B59" w:rsidP="00DA2B59">
            <w:pPr>
              <w:jc w:val="left"/>
              <w:rPr>
                <w:rFonts w:ascii="돋움" w:eastAsia="돋움" w:hAnsi="돋움"/>
              </w:rPr>
            </w:pPr>
            <w:r w:rsidRPr="5B0B46EC">
              <w:rPr>
                <w:rFonts w:ascii="돋움" w:eastAsia="돋움" w:hAnsi="돋움"/>
              </w:rPr>
              <w:t>(사용자 등록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회원가입</w:t>
            </w:r>
            <w:r w:rsidRPr="5B0B46EC">
              <w:rPr>
                <w:rFonts w:ascii="돋움" w:eastAsia="돋움" w:hAnsi="돋움"/>
              </w:rPr>
              <w:t>) 신규 사용자가 회원 가입을 하게 되면, 시스템은 회원 가입 절차를 수행하게 된다.</w:t>
            </w:r>
            <w:r w:rsidR="00910516">
              <w:rPr>
                <w:rFonts w:ascii="돋움" w:eastAsia="돋움" w:hAnsi="돋움"/>
              </w:rPr>
              <w:t xml:space="preserve"> </w:t>
            </w:r>
          </w:p>
          <w:p w14:paraId="52295B8F" w14:textId="3E62D698" w:rsidR="00DA2B59" w:rsidRPr="0003407A" w:rsidRDefault="00DA2B59" w:rsidP="00DA2B59">
            <w:pPr>
              <w:jc w:val="left"/>
              <w:rPr>
                <w:rStyle w:val="ae"/>
              </w:rPr>
            </w:pPr>
            <w:r>
              <w:rPr>
                <w:rFonts w:ascii="돋움" w:eastAsia="돋움" w:hAnsi="돋움"/>
              </w:rPr>
              <w:t>(</w:t>
            </w:r>
            <w:r>
              <w:rPr>
                <w:rFonts w:ascii="돋움" w:eastAsia="돋움" w:hAnsi="돋움" w:hint="eastAsia"/>
              </w:rPr>
              <w:t>로그인)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회원 가입된 사용자가 로그인을 시도하면,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시스템은 로그인 절차를 수행하고 정상적으로 인증되면 홈 화면으로 이동한다.</w:t>
            </w:r>
          </w:p>
        </w:tc>
        <w:tc>
          <w:tcPr>
            <w:tcW w:w="898" w:type="dxa"/>
          </w:tcPr>
          <w:p w14:paraId="17AA633B" w14:textId="11FC0F75" w:rsidR="00DA2B59" w:rsidRPr="00D54A11" w:rsidRDefault="00E009AE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회원가입과 로그인은 </w:t>
            </w:r>
            <w:r>
              <w:rPr>
                <w:rFonts w:ascii="돋움" w:eastAsia="돋움" w:hAnsi="돋움"/>
              </w:rPr>
              <w:t>"</w:t>
            </w:r>
            <w:r>
              <w:rPr>
                <w:rFonts w:ascii="돋움" w:eastAsia="돋움" w:hAnsi="돋움" w:hint="eastAsia"/>
              </w:rPr>
              <w:t>네이버"</w:t>
            </w:r>
            <w:proofErr w:type="spellStart"/>
            <w:r>
              <w:rPr>
                <w:rFonts w:ascii="돋움" w:eastAsia="돋움" w:hAnsi="돋움" w:hint="eastAsia"/>
              </w:rPr>
              <w:t>를</w:t>
            </w:r>
            <w:proofErr w:type="spellEnd"/>
            <w:r>
              <w:rPr>
                <w:rFonts w:ascii="돋움" w:eastAsia="돋움" w:hAnsi="돋움" w:hint="eastAsia"/>
              </w:rPr>
              <w:t xml:space="preserve"> 통해 진행한다.</w:t>
            </w:r>
          </w:p>
        </w:tc>
      </w:tr>
      <w:tr w:rsidR="00DA2B59" w:rsidRPr="00D54A11" w14:paraId="05AC7260" w14:textId="77777777" w:rsidTr="0003407A">
        <w:trPr>
          <w:trHeight w:val="338"/>
        </w:trPr>
        <w:tc>
          <w:tcPr>
            <w:tcW w:w="1490" w:type="dxa"/>
          </w:tcPr>
          <w:p w14:paraId="61047D53" w14:textId="70CF4F2C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00DD303C">
              <w:rPr>
                <w:rFonts w:ascii="돋움" w:eastAsia="돋움" w:hAnsi="돋움" w:hint="eastAsia"/>
              </w:rPr>
              <w:t>여러 개의 할 일 목록을 만드는 기능</w:t>
            </w:r>
          </w:p>
        </w:tc>
        <w:tc>
          <w:tcPr>
            <w:tcW w:w="6095" w:type="dxa"/>
          </w:tcPr>
          <w:p w14:paraId="0448BF49" w14:textId="672407D7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사용자가 할 일들을 분류할 수 있는 목록을 만든다.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여기서 목록이란, 여러 개의 할 일들을 </w:t>
            </w:r>
            <w:proofErr w:type="spellStart"/>
            <w:r>
              <w:rPr>
                <w:rFonts w:ascii="돋움" w:eastAsia="돋움" w:hAnsi="돋움" w:hint="eastAsia"/>
              </w:rPr>
              <w:t>카테고리화시킬</w:t>
            </w:r>
            <w:proofErr w:type="spellEnd"/>
            <w:r>
              <w:rPr>
                <w:rFonts w:ascii="돋움" w:eastAsia="돋움" w:hAnsi="돋움" w:hint="eastAsia"/>
              </w:rPr>
              <w:t xml:space="preserve"> 수 있는 상위 폴더의 개념을 말한다.</w:t>
            </w:r>
          </w:p>
        </w:tc>
        <w:tc>
          <w:tcPr>
            <w:tcW w:w="898" w:type="dxa"/>
          </w:tcPr>
          <w:p w14:paraId="75DEF6BC" w14:textId="2251FE45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6AE84C95" w14:textId="77777777" w:rsidTr="0003407A">
        <w:trPr>
          <w:trHeight w:val="338"/>
        </w:trPr>
        <w:tc>
          <w:tcPr>
            <w:tcW w:w="1490" w:type="dxa"/>
          </w:tcPr>
          <w:p w14:paraId="43AC8BE4" w14:textId="66B591FA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00DD303C">
              <w:rPr>
                <w:rFonts w:ascii="돋움" w:eastAsia="돋움" w:hAnsi="돋움" w:hint="eastAsia"/>
              </w:rPr>
              <w:t>각 목록에 작업을 추가하는 기능</w:t>
            </w:r>
          </w:p>
        </w:tc>
        <w:tc>
          <w:tcPr>
            <w:tcW w:w="6095" w:type="dxa"/>
          </w:tcPr>
          <w:p w14:paraId="4D7F7A73" w14:textId="5EAE23A5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사용자가 만들어 둔 목록 안에 포함된 할 일을 추가하여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 w:rsidRPr="00DA2B59">
              <w:rPr>
                <w:rFonts w:ascii="돋움" w:eastAsia="돋움" w:hAnsi="돋움" w:hint="eastAsia"/>
              </w:rPr>
              <w:t xml:space="preserve">그리고 </w:t>
            </w:r>
            <w:r w:rsidRPr="00070CFC">
              <w:rPr>
                <w:rFonts w:ascii="돋움" w:eastAsia="돋움" w:hAnsi="돋움" w:hint="eastAsia"/>
              </w:rPr>
              <w:t>미리 알림</w:t>
            </w:r>
            <w:r w:rsidRPr="00DA2B59">
              <w:rPr>
                <w:rFonts w:ascii="돋움" w:eastAsia="돋움" w:hAnsi="돋움" w:hint="eastAsia"/>
              </w:rPr>
              <w:t>을 설정한다.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 w:rsidRPr="00DA2B59">
              <w:rPr>
                <w:rFonts w:ascii="돋움" w:eastAsia="돋움" w:hAnsi="돋움" w:hint="eastAsia"/>
              </w:rPr>
              <w:t xml:space="preserve">그리고 </w:t>
            </w:r>
            <w:r w:rsidRPr="005B31CC">
              <w:rPr>
                <w:rFonts w:ascii="돋움" w:eastAsia="돋움" w:hAnsi="돋움" w:hint="eastAsia"/>
              </w:rPr>
              <w:t>미리 알림</w:t>
            </w:r>
            <w:r w:rsidRPr="00DA2B59">
              <w:rPr>
                <w:rFonts w:ascii="돋움" w:eastAsia="돋움" w:hAnsi="돋움" w:hint="eastAsia"/>
              </w:rPr>
              <w:t>에 대한 설정 유무는 선택사항이다.</w:t>
            </w:r>
          </w:p>
        </w:tc>
        <w:tc>
          <w:tcPr>
            <w:tcW w:w="898" w:type="dxa"/>
          </w:tcPr>
          <w:p w14:paraId="2E8978B4" w14:textId="4E9524AA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4F69CAB5" w14:textId="77777777" w:rsidTr="0003407A">
        <w:trPr>
          <w:trHeight w:val="338"/>
        </w:trPr>
        <w:tc>
          <w:tcPr>
            <w:tcW w:w="1490" w:type="dxa"/>
          </w:tcPr>
          <w:p w14:paraId="6CCEDCFF" w14:textId="599A6C7F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작업을 완료로 표시하는 기능</w:t>
            </w:r>
          </w:p>
        </w:tc>
        <w:tc>
          <w:tcPr>
            <w:tcW w:w="6095" w:type="dxa"/>
          </w:tcPr>
          <w:p w14:paraId="57011FFE" w14:textId="3CBCE66B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시스템에 등록된 사용자가 자신의 할 일 목록 중에 완료한 작업을 완료로 표시한다.</w:t>
            </w:r>
          </w:p>
        </w:tc>
        <w:tc>
          <w:tcPr>
            <w:tcW w:w="898" w:type="dxa"/>
          </w:tcPr>
          <w:p w14:paraId="613528C4" w14:textId="5D5559F9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0842DC48" w14:textId="77777777" w:rsidTr="0003407A">
        <w:trPr>
          <w:trHeight w:val="338"/>
        </w:trPr>
        <w:tc>
          <w:tcPr>
            <w:tcW w:w="1490" w:type="dxa"/>
          </w:tcPr>
          <w:p w14:paraId="289263FD" w14:textId="242D0EB5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 기능</w:t>
            </w:r>
          </w:p>
        </w:tc>
        <w:tc>
          <w:tcPr>
            <w:tcW w:w="6095" w:type="dxa"/>
          </w:tcPr>
          <w:p w14:paraId="13129969" w14:textId="6F99ECC0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 w:rsidRPr="6DA285BA">
              <w:rPr>
                <w:rFonts w:ascii="돋움" w:eastAsia="돋움" w:hAnsi="돋움"/>
              </w:rPr>
              <w:t xml:space="preserve">사용자가 자신이 </w:t>
            </w:r>
            <w:r w:rsidRPr="190E58C8">
              <w:rPr>
                <w:rFonts w:ascii="돋움" w:eastAsia="돋움" w:hAnsi="돋움"/>
              </w:rPr>
              <w:t xml:space="preserve">추가했던 </w:t>
            </w:r>
            <w:r w:rsidRPr="1F103867">
              <w:rPr>
                <w:rFonts w:ascii="돋움" w:eastAsia="돋움" w:hAnsi="돋움"/>
              </w:rPr>
              <w:t xml:space="preserve">작업에 대해 </w:t>
            </w:r>
            <w:r w:rsidRPr="46DB5FE6">
              <w:rPr>
                <w:rFonts w:ascii="돋움" w:eastAsia="돋움" w:hAnsi="돋움"/>
              </w:rPr>
              <w:t xml:space="preserve">삭제를 요청하면 </w:t>
            </w:r>
            <w:r w:rsidRPr="6FA107F3">
              <w:rPr>
                <w:rFonts w:ascii="돋움" w:eastAsia="돋움" w:hAnsi="돋움"/>
              </w:rPr>
              <w:t xml:space="preserve">해당 작업을 </w:t>
            </w:r>
            <w:r w:rsidRPr="332EA828">
              <w:rPr>
                <w:rFonts w:ascii="돋움" w:eastAsia="돋움" w:hAnsi="돋움"/>
              </w:rPr>
              <w:t>삭제 시킨다</w:t>
            </w:r>
            <w:r w:rsidRPr="44EABE85">
              <w:rPr>
                <w:rFonts w:ascii="돋움" w:eastAsia="돋움" w:hAnsi="돋움"/>
              </w:rPr>
              <w:t>.</w:t>
            </w:r>
          </w:p>
        </w:tc>
        <w:tc>
          <w:tcPr>
            <w:tcW w:w="898" w:type="dxa"/>
          </w:tcPr>
          <w:p w14:paraId="4B9402F9" w14:textId="2E69952D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53114056" w14:textId="77777777" w:rsidTr="0003407A">
        <w:trPr>
          <w:trHeight w:val="338"/>
        </w:trPr>
        <w:tc>
          <w:tcPr>
            <w:tcW w:w="1490" w:type="dxa"/>
          </w:tcPr>
          <w:p w14:paraId="0809771F" w14:textId="7F1C6806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04F04EA9">
              <w:rPr>
                <w:rFonts w:ascii="돋움" w:eastAsia="돋움" w:hAnsi="돋움" w:cs="돋움"/>
                <w:color w:val="1F2328"/>
                <w:szCs w:val="20"/>
              </w:rPr>
              <w:t>작업 편집 기능</w:t>
            </w:r>
          </w:p>
        </w:tc>
        <w:tc>
          <w:tcPr>
            <w:tcW w:w="6095" w:type="dxa"/>
          </w:tcPr>
          <w:p w14:paraId="6E2BA63E" w14:textId="70087FDA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사용자가 자신이 추가했던 작업에 대해 세부내용,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그리고 미리 알림 설정여부에 관한 정보를 각각 수정할 수 있다.</w:t>
            </w:r>
          </w:p>
        </w:tc>
        <w:tc>
          <w:tcPr>
            <w:tcW w:w="898" w:type="dxa"/>
          </w:tcPr>
          <w:p w14:paraId="1B958B64" w14:textId="238CB285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7AF5435E" w14:textId="77777777" w:rsidTr="0003407A">
        <w:trPr>
          <w:trHeight w:val="353"/>
        </w:trPr>
        <w:tc>
          <w:tcPr>
            <w:tcW w:w="1490" w:type="dxa"/>
          </w:tcPr>
          <w:p w14:paraId="57DE083F" w14:textId="76E3F78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1F2328"/>
                <w:szCs w:val="20"/>
              </w:rPr>
              <w:t xml:space="preserve">완료된 작업을 보는 </w:t>
            </w:r>
            <w:r w:rsidR="00242661">
              <w:rPr>
                <w:rFonts w:ascii="돋움" w:eastAsia="돋움" w:hAnsi="돋움" w:cs="돋움" w:hint="eastAsia"/>
                <w:color w:val="1F2328"/>
                <w:szCs w:val="20"/>
              </w:rPr>
              <w:t>옵션</w:t>
            </w:r>
          </w:p>
        </w:tc>
        <w:tc>
          <w:tcPr>
            <w:tcW w:w="6095" w:type="dxa"/>
          </w:tcPr>
          <w:p w14:paraId="7BEF2D07" w14:textId="00EEA739" w:rsidR="00EE0207" w:rsidRPr="00D54A11" w:rsidRDefault="00E83AA8" w:rsidP="008C1C32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사용자는 </w:t>
            </w:r>
            <w:r w:rsidR="00EF6699">
              <w:rPr>
                <w:rFonts w:ascii="돋움" w:eastAsia="돋움" w:hAnsi="돋움" w:hint="eastAsia"/>
              </w:rPr>
              <w:t xml:space="preserve">목록 내에서 </w:t>
            </w:r>
            <w:r w:rsidR="00D62558">
              <w:rPr>
                <w:rFonts w:ascii="돋움" w:eastAsia="돋움" w:hAnsi="돋움" w:hint="eastAsia"/>
              </w:rPr>
              <w:t xml:space="preserve">여러 할 일들 가운데 </w:t>
            </w:r>
            <w:r w:rsidR="00BA32BC">
              <w:rPr>
                <w:rFonts w:ascii="돋움" w:eastAsia="돋움" w:hAnsi="돋움" w:hint="eastAsia"/>
              </w:rPr>
              <w:t>완료된 작업만 보는 옵션을 통해 완료된 할 일들</w:t>
            </w:r>
            <w:r w:rsidR="004758F3">
              <w:rPr>
                <w:rFonts w:ascii="돋움" w:eastAsia="돋움" w:hAnsi="돋움" w:hint="eastAsia"/>
              </w:rPr>
              <w:t>만</w:t>
            </w:r>
            <w:r w:rsidR="00BE4C4F">
              <w:rPr>
                <w:rFonts w:ascii="돋움" w:eastAsia="돋움" w:hAnsi="돋움" w:hint="eastAsia"/>
              </w:rPr>
              <w:t xml:space="preserve"> 출력된다.</w:t>
            </w:r>
          </w:p>
        </w:tc>
        <w:tc>
          <w:tcPr>
            <w:tcW w:w="898" w:type="dxa"/>
          </w:tcPr>
          <w:p w14:paraId="219F6513" w14:textId="7777777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667ED086" w14:textId="77777777" w:rsidTr="0003407A">
        <w:trPr>
          <w:trHeight w:val="353"/>
        </w:trPr>
        <w:tc>
          <w:tcPr>
            <w:tcW w:w="1490" w:type="dxa"/>
          </w:tcPr>
          <w:p w14:paraId="1989919E" w14:textId="2A128377" w:rsidR="00DA2B59" w:rsidRDefault="00DA2B59" w:rsidP="00DA2B59">
            <w:pPr>
              <w:jc w:val="center"/>
              <w:rPr>
                <w:rFonts w:ascii="돋움" w:eastAsia="돋움" w:hAnsi="돋움" w:cs="돋움"/>
                <w:color w:val="1F2328"/>
                <w:szCs w:val="20"/>
              </w:rPr>
            </w:pPr>
            <w:r>
              <w:rPr>
                <w:rFonts w:ascii="돋움" w:eastAsia="돋움" w:hAnsi="돋움" w:cs="돋움" w:hint="eastAsia"/>
                <w:color w:val="1F2328"/>
              </w:rPr>
              <w:t>마감일 또는 우선순위에 따라 작업을 정렬하는 옵션</w:t>
            </w:r>
          </w:p>
        </w:tc>
        <w:tc>
          <w:tcPr>
            <w:tcW w:w="6095" w:type="dxa"/>
          </w:tcPr>
          <w:p w14:paraId="4DA42088" w14:textId="7212A960" w:rsidR="00DA2B59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사용자가 </w:t>
            </w:r>
            <w:r w:rsidR="005E33FD">
              <w:rPr>
                <w:rFonts w:ascii="돋움" w:eastAsia="돋움" w:hAnsi="돋움" w:hint="eastAsia"/>
              </w:rPr>
              <w:t>할 일</w:t>
            </w:r>
            <w:r>
              <w:rPr>
                <w:rFonts w:ascii="돋움" w:eastAsia="돋움" w:hAnsi="돋움" w:hint="eastAsia"/>
              </w:rPr>
              <w:t xml:space="preserve"> 정렬 옵션으로 마감일과 우선순위 중 한 가지를 선택하면, 선택한 옵션으로 작업을 정렬한다.</w:t>
            </w:r>
          </w:p>
        </w:tc>
        <w:tc>
          <w:tcPr>
            <w:tcW w:w="898" w:type="dxa"/>
          </w:tcPr>
          <w:p w14:paraId="2C80DBD9" w14:textId="7777777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4276940F" w14:textId="77777777" w:rsidTr="0003407A">
        <w:trPr>
          <w:trHeight w:val="353"/>
        </w:trPr>
        <w:tc>
          <w:tcPr>
            <w:tcW w:w="1490" w:type="dxa"/>
          </w:tcPr>
          <w:p w14:paraId="712CF3EB" w14:textId="006A69BD" w:rsidR="00DA2B59" w:rsidRDefault="00DA2B59" w:rsidP="00DA2B59">
            <w:pPr>
              <w:jc w:val="center"/>
              <w:rPr>
                <w:rFonts w:ascii="돋움" w:eastAsia="돋움" w:hAnsi="돋움" w:cs="돋움"/>
                <w:color w:val="1F2328"/>
              </w:rPr>
            </w:pPr>
            <w:r>
              <w:rPr>
                <w:rFonts w:ascii="돋움" w:eastAsia="돋움" w:hAnsi="돋움" w:cs="돋움" w:hint="eastAsia"/>
                <w:color w:val="1F2328"/>
                <w:szCs w:val="20"/>
              </w:rPr>
              <w:t xml:space="preserve">작업에 대한 </w:t>
            </w:r>
            <w:r>
              <w:rPr>
                <w:rFonts w:ascii="돋움" w:eastAsia="돋움" w:hAnsi="돋움" w:cs="돋움" w:hint="eastAsia"/>
                <w:color w:val="1F2328"/>
                <w:szCs w:val="20"/>
              </w:rPr>
              <w:lastRenderedPageBreak/>
              <w:t>미리 알림을 설정하는 옵션</w:t>
            </w:r>
          </w:p>
        </w:tc>
        <w:tc>
          <w:tcPr>
            <w:tcW w:w="6095" w:type="dxa"/>
          </w:tcPr>
          <w:p w14:paraId="64966C24" w14:textId="7C3C2C23" w:rsidR="00DA2B59" w:rsidRDefault="00DA2B59" w:rsidP="00DA2B59">
            <w:pPr>
              <w:jc w:val="left"/>
              <w:rPr>
                <w:rFonts w:ascii="돋움" w:eastAsia="돋움" w:hAnsi="돋움"/>
              </w:rPr>
            </w:pPr>
            <w:r w:rsidRPr="0D3D578D">
              <w:rPr>
                <w:rFonts w:ascii="돋움" w:eastAsia="돋움" w:hAnsi="돋움"/>
              </w:rPr>
              <w:lastRenderedPageBreak/>
              <w:t xml:space="preserve">사용자가 작업에 </w:t>
            </w:r>
            <w:r w:rsidRPr="0190CFD1">
              <w:rPr>
                <w:rFonts w:ascii="돋움" w:eastAsia="돋움" w:hAnsi="돋움"/>
              </w:rPr>
              <w:t xml:space="preserve">대해 미리 </w:t>
            </w:r>
            <w:r w:rsidRPr="53198F3A">
              <w:rPr>
                <w:rFonts w:ascii="돋움" w:eastAsia="돋움" w:hAnsi="돋움"/>
              </w:rPr>
              <w:t>알려주는 알림의</w:t>
            </w:r>
            <w:r w:rsidRPr="70604485">
              <w:rPr>
                <w:rFonts w:ascii="돋움" w:eastAsia="돋움" w:hAnsi="돋움"/>
              </w:rPr>
              <w:t xml:space="preserve"> 시간을 </w:t>
            </w:r>
            <w:r w:rsidR="22B9FE77" w:rsidRPr="1A3F75D1">
              <w:rPr>
                <w:rFonts w:ascii="돋움" w:eastAsia="돋움" w:hAnsi="돋움"/>
              </w:rPr>
              <w:t>설정한다</w:t>
            </w:r>
            <w:r w:rsidRPr="53198F3A">
              <w:rPr>
                <w:rFonts w:ascii="돋움" w:eastAsia="돋움" w:hAnsi="돋움"/>
              </w:rPr>
              <w:t>.</w:t>
            </w:r>
          </w:p>
        </w:tc>
        <w:tc>
          <w:tcPr>
            <w:tcW w:w="898" w:type="dxa"/>
          </w:tcPr>
          <w:p w14:paraId="4A9847C2" w14:textId="7777777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  <w:p w14:paraId="79BF7EF6" w14:textId="4AAC6C78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56574F82" w14:textId="77777777" w:rsidR="000C2157" w:rsidRPr="00440DE6" w:rsidRDefault="000C2157" w:rsidP="00440DE6">
      <w:r>
        <w:lastRenderedPageBreak/>
        <w:br w:type="page"/>
      </w:r>
    </w:p>
    <w:p w14:paraId="6E9209A3" w14:textId="77777777" w:rsidR="00BE571A" w:rsidRDefault="000C2157" w:rsidP="005A219F">
      <w:pPr>
        <w:pStyle w:val="2"/>
      </w:pPr>
      <w:bookmarkStart w:id="13" w:name="_Toc131956567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26FE1FE0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0321EF2" w14:textId="77777777" w:rsidTr="2AF2053D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7E198CB8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35385F76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4EB30C01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45E06FE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4E32068D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DA2B59" w:rsidRPr="00D54A11" w14:paraId="16158D54" w14:textId="77777777" w:rsidTr="2AF2053D">
        <w:trPr>
          <w:trHeight w:val="356"/>
        </w:trPr>
        <w:tc>
          <w:tcPr>
            <w:tcW w:w="1335" w:type="dxa"/>
          </w:tcPr>
          <w:p w14:paraId="4DDA0DF1" w14:textId="20A5073B" w:rsidR="00DA2B59" w:rsidRPr="007E70C2" w:rsidRDefault="00DA2B59" w:rsidP="00DA2B59">
            <w:pPr>
              <w:jc w:val="center"/>
              <w:rPr>
                <w:rStyle w:val="ae"/>
              </w:rPr>
            </w:pPr>
            <w:r w:rsidRPr="001303BA">
              <w:rPr>
                <w:rStyle w:val="ae"/>
                <w:rFonts w:hint="eastAsia"/>
                <w:color w:val="000000" w:themeColor="text1"/>
              </w:rPr>
              <w:t>UC001</w:t>
            </w:r>
          </w:p>
        </w:tc>
        <w:tc>
          <w:tcPr>
            <w:tcW w:w="1714" w:type="dxa"/>
          </w:tcPr>
          <w:p w14:paraId="12311D6A" w14:textId="6504E24F" w:rsidR="00DA2B59" w:rsidRPr="007E70C2" w:rsidRDefault="00DA2B59" w:rsidP="00DA2B59">
            <w:pPr>
              <w:jc w:val="center"/>
              <w:rPr>
                <w:rStyle w:val="ae"/>
              </w:rPr>
            </w:pPr>
            <w:r w:rsidRPr="001303BA">
              <w:rPr>
                <w:rStyle w:val="ae"/>
                <w:rFonts w:hint="eastAsia"/>
                <w:color w:val="000000" w:themeColor="text1"/>
              </w:rPr>
              <w:t>사용자</w:t>
            </w:r>
            <w:r w:rsidRPr="001303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1303BA">
              <w:rPr>
                <w:rStyle w:val="ae"/>
                <w:rFonts w:hint="eastAsia"/>
                <w:color w:val="000000" w:themeColor="text1"/>
              </w:rPr>
              <w:t>등록을</w:t>
            </w:r>
            <w:r w:rsidRPr="001303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1303BA">
              <w:rPr>
                <w:rStyle w:val="ae"/>
                <w:rFonts w:hint="eastAsia"/>
                <w:color w:val="000000" w:themeColor="text1"/>
              </w:rPr>
              <w:t>한다</w:t>
            </w:r>
            <w:r w:rsidRPr="001303B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  <w:tc>
          <w:tcPr>
            <w:tcW w:w="4360" w:type="dxa"/>
          </w:tcPr>
          <w:p w14:paraId="01421BD7" w14:textId="29A07D2E" w:rsidR="00DA2B59" w:rsidRPr="007E70C2" w:rsidRDefault="00DA2B59" w:rsidP="00DA2B59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위해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D6CA0">
              <w:rPr>
                <w:rStyle w:val="ae"/>
                <w:rFonts w:hint="eastAsia"/>
                <w:color w:val="000000" w:themeColor="text1"/>
              </w:rPr>
              <w:t>네이버</w:t>
            </w:r>
            <w:r w:rsidR="00BD6CA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14:paraId="394B5032" w14:textId="77777777" w:rsidR="00DA2B59" w:rsidRDefault="004B6D02" w:rsidP="00DA2B5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0</w:t>
            </w:r>
          </w:p>
          <w:p w14:paraId="6032C0A6" w14:textId="1D7BD6DB" w:rsidR="00DA2B59" w:rsidRPr="00DA2B59" w:rsidRDefault="007F78EB" w:rsidP="00DA2B5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상</w:t>
            </w:r>
          </w:p>
        </w:tc>
      </w:tr>
      <w:tr w:rsidR="00DA2B59" w:rsidRPr="00D54A11" w14:paraId="6911B952" w14:textId="77777777" w:rsidTr="2AF2053D">
        <w:trPr>
          <w:trHeight w:val="356"/>
        </w:trPr>
        <w:tc>
          <w:tcPr>
            <w:tcW w:w="1335" w:type="dxa"/>
          </w:tcPr>
          <w:p w14:paraId="12412A17" w14:textId="79BD9786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592A8B2F">
              <w:rPr>
                <w:rStyle w:val="ae"/>
                <w:color w:val="000000" w:themeColor="text1"/>
              </w:rPr>
              <w:t>UC00</w:t>
            </w:r>
            <w:r>
              <w:rPr>
                <w:rStyle w:val="ae"/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14:paraId="68F86163" w14:textId="796AFB6B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360" w:type="dxa"/>
          </w:tcPr>
          <w:p w14:paraId="1BBCF32D" w14:textId="183C2EEF" w:rsidR="00DA2B59" w:rsidRPr="00BA2195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E59EAB7" w14:textId="77777777" w:rsidR="00DA2B59" w:rsidRDefault="00AF5B5B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/>
                <w:color w:val="000000" w:themeColor="text1"/>
              </w:rPr>
              <w:t>1</w:t>
            </w:r>
          </w:p>
          <w:p w14:paraId="3AC9C184" w14:textId="06D86615" w:rsidR="00DA2B59" w:rsidRPr="00DA2B59" w:rsidRDefault="007F78EB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상</w:t>
            </w:r>
          </w:p>
        </w:tc>
      </w:tr>
      <w:tr w:rsidR="00FF717D" w:rsidRPr="00D54A11" w14:paraId="1481DBA2" w14:textId="77777777" w:rsidTr="2AF2053D">
        <w:trPr>
          <w:trHeight w:val="356"/>
        </w:trPr>
        <w:tc>
          <w:tcPr>
            <w:tcW w:w="1335" w:type="dxa"/>
          </w:tcPr>
          <w:p w14:paraId="7C42CF8E" w14:textId="2115EF26" w:rsidR="00FF717D" w:rsidRPr="592A8B2F" w:rsidRDefault="7942B45C" w:rsidP="00DA2B59">
            <w:pPr>
              <w:jc w:val="center"/>
              <w:rPr>
                <w:rStyle w:val="ae"/>
                <w:color w:val="000000" w:themeColor="text1"/>
              </w:rPr>
            </w:pPr>
            <w:r w:rsidRPr="38A47786">
              <w:rPr>
                <w:rStyle w:val="ae"/>
                <w:color w:val="000000" w:themeColor="text1"/>
              </w:rPr>
              <w:t>U</w:t>
            </w:r>
            <w:r w:rsidR="0B7E2F9C" w:rsidRPr="38A47786">
              <w:rPr>
                <w:rStyle w:val="ae"/>
                <w:color w:val="000000" w:themeColor="text1"/>
              </w:rPr>
              <w:t>C003</w:t>
            </w:r>
          </w:p>
        </w:tc>
        <w:tc>
          <w:tcPr>
            <w:tcW w:w="1714" w:type="dxa"/>
          </w:tcPr>
          <w:p w14:paraId="2A216CC7" w14:textId="0FEF908A" w:rsidR="00FF717D" w:rsidRDefault="00FF717D" w:rsidP="00DA2B59">
            <w:pPr>
              <w:jc w:val="center"/>
              <w:rPr>
                <w:rFonts w:ascii="돋움" w:eastAsia="돋움" w:hAnsi="돋움"/>
              </w:rPr>
            </w:pPr>
            <w:r w:rsidRPr="00CF4CAF">
              <w:rPr>
                <w:rFonts w:ascii="돋움" w:eastAsia="돋움" w:hAnsi="돋움" w:hint="eastAsia"/>
              </w:rPr>
              <w:t>로그아웃</w:t>
            </w:r>
            <w:r w:rsidR="000F68A2">
              <w:rPr>
                <w:rFonts w:ascii="돋움" w:eastAsia="돋움" w:hAnsi="돋움" w:hint="eastAsia"/>
              </w:rPr>
              <w:t xml:space="preserve">을 </w:t>
            </w:r>
            <w:r w:rsidRPr="00CF4CAF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360" w:type="dxa"/>
          </w:tcPr>
          <w:p w14:paraId="5F56E13D" w14:textId="23C460E4" w:rsidR="00FF717D" w:rsidRDefault="00EC6150" w:rsidP="00DA2B59">
            <w:r>
              <w:rPr>
                <w:rFonts w:hint="eastAsia"/>
              </w:rPr>
              <w:t>사용</w:t>
            </w:r>
            <w:r w:rsidR="00672E3C">
              <w:rPr>
                <w:rFonts w:hint="eastAsia"/>
              </w:rPr>
              <w:t>자가</w:t>
            </w:r>
            <w:r w:rsidR="002101F7">
              <w:rPr>
                <w:rFonts w:hint="eastAsia"/>
              </w:rPr>
              <w:t xml:space="preserve"> </w:t>
            </w:r>
            <w:r w:rsidR="00ED411C">
              <w:rPr>
                <w:rFonts w:hint="eastAsia"/>
              </w:rPr>
              <w:t>로그인</w:t>
            </w:r>
            <w:r w:rsidR="001D00BB">
              <w:rPr>
                <w:rFonts w:hint="eastAsia"/>
              </w:rPr>
              <w:t xml:space="preserve"> </w:t>
            </w:r>
            <w:r w:rsidR="00F27AA8">
              <w:rPr>
                <w:rFonts w:hint="eastAsia"/>
              </w:rPr>
              <w:t>중</w:t>
            </w:r>
            <w:r w:rsidR="009D0242">
              <w:rPr>
                <w:rFonts w:hint="eastAsia"/>
              </w:rPr>
              <w:t xml:space="preserve"> </w:t>
            </w:r>
            <w:proofErr w:type="spellStart"/>
            <w:r w:rsidR="009D0242">
              <w:rPr>
                <w:rFonts w:hint="eastAsia"/>
              </w:rPr>
              <w:t>메인화</w:t>
            </w:r>
            <w:r w:rsidR="001D00BB">
              <w:rPr>
                <w:rFonts w:hint="eastAsia"/>
              </w:rPr>
              <w:t>면에서</w:t>
            </w:r>
            <w:proofErr w:type="spellEnd"/>
            <w:r w:rsidR="001D00BB">
              <w:rPr>
                <w:rFonts w:hint="eastAsia"/>
              </w:rPr>
              <w:t xml:space="preserve"> </w:t>
            </w:r>
            <w:r w:rsidR="00ED411C">
              <w:rPr>
                <w:rFonts w:hint="eastAsia"/>
              </w:rPr>
              <w:t>로그아웃을</w:t>
            </w:r>
            <w:r w:rsidR="00ED411C">
              <w:rPr>
                <w:rFonts w:hint="eastAsia"/>
              </w:rPr>
              <w:t xml:space="preserve"> </w:t>
            </w:r>
            <w:r w:rsidR="009D0242">
              <w:rPr>
                <w:rFonts w:hint="eastAsia"/>
              </w:rPr>
              <w:t>한다</w:t>
            </w:r>
            <w:r w:rsidR="009D0242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2ECDBE77" w14:textId="77777777" w:rsidR="00FF717D" w:rsidRDefault="00673920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/>
                <w:color w:val="000000" w:themeColor="text1"/>
              </w:rPr>
              <w:t>1</w:t>
            </w:r>
          </w:p>
          <w:p w14:paraId="230BBDEC" w14:textId="33098DBE" w:rsidR="00FF717D" w:rsidRPr="00DA2B59" w:rsidRDefault="003151C9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우</w:t>
            </w:r>
          </w:p>
        </w:tc>
      </w:tr>
      <w:tr w:rsidR="00DA2B59" w:rsidRPr="00D54A11" w14:paraId="3EB796C5" w14:textId="77777777" w:rsidTr="2AF2053D">
        <w:trPr>
          <w:trHeight w:val="356"/>
        </w:trPr>
        <w:tc>
          <w:tcPr>
            <w:tcW w:w="1335" w:type="dxa"/>
          </w:tcPr>
          <w:p w14:paraId="67FF6CDB" w14:textId="32ECBD1D" w:rsidR="00DA2B59" w:rsidRPr="00D54A11" w:rsidRDefault="45F9EFF6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 w:rsidR="756753B8" w:rsidRPr="6DBEE78E">
              <w:rPr>
                <w:rStyle w:val="ae"/>
                <w:color w:val="000000" w:themeColor="text1"/>
              </w:rPr>
              <w:t>4</w:t>
            </w:r>
          </w:p>
        </w:tc>
        <w:tc>
          <w:tcPr>
            <w:tcW w:w="1714" w:type="dxa"/>
          </w:tcPr>
          <w:p w14:paraId="4D00073E" w14:textId="52BA5D20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목록을 추가한다.</w:t>
            </w:r>
          </w:p>
        </w:tc>
        <w:tc>
          <w:tcPr>
            <w:tcW w:w="4360" w:type="dxa"/>
          </w:tcPr>
          <w:p w14:paraId="1522AEC4" w14:textId="42974768" w:rsidR="00DA2B59" w:rsidRPr="00BA2195" w:rsidRDefault="00DA2B59" w:rsidP="00DA2B59"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할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2FCD9F2" w14:textId="77777777" w:rsidR="00DA2B59" w:rsidRDefault="00554F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6E97557D" w14:textId="2614FEF9" w:rsidR="00DA2B59" w:rsidRPr="00D54A11" w:rsidRDefault="00C06AB4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상</w:t>
            </w:r>
          </w:p>
        </w:tc>
      </w:tr>
      <w:tr w:rsidR="00DB5C77" w:rsidRPr="00D54A11" w14:paraId="02CA0878" w14:textId="77777777" w:rsidTr="2AF2053D">
        <w:trPr>
          <w:trHeight w:val="356"/>
        </w:trPr>
        <w:tc>
          <w:tcPr>
            <w:tcW w:w="1335" w:type="dxa"/>
          </w:tcPr>
          <w:p w14:paraId="21C130DF" w14:textId="49F7968D" w:rsidR="00DB5C77" w:rsidRPr="592A8B2F" w:rsidRDefault="4FBA2470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 w:rsidR="07235A9D" w:rsidRPr="6DBEE78E">
              <w:rPr>
                <w:rStyle w:val="ae"/>
                <w:color w:val="000000" w:themeColor="text1"/>
              </w:rPr>
              <w:t>5</w:t>
            </w:r>
          </w:p>
        </w:tc>
        <w:tc>
          <w:tcPr>
            <w:tcW w:w="1714" w:type="dxa"/>
          </w:tcPr>
          <w:p w14:paraId="0B7CA4D2" w14:textId="695F8FD1" w:rsidR="00DB5C77" w:rsidRDefault="00DB5C77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목록을 삭제한다.</w:t>
            </w:r>
          </w:p>
        </w:tc>
        <w:tc>
          <w:tcPr>
            <w:tcW w:w="4360" w:type="dxa"/>
          </w:tcPr>
          <w:p w14:paraId="47CBBC8B" w14:textId="01CAB7B7" w:rsidR="00DB5C77" w:rsidRDefault="00DB5C77" w:rsidP="00DA2B59">
            <w:r>
              <w:rPr>
                <w:rFonts w:hint="eastAsia"/>
              </w:rPr>
              <w:t>사용</w:t>
            </w:r>
            <w:r w:rsidR="00FA677D">
              <w:rPr>
                <w:rFonts w:hint="eastAsia"/>
              </w:rPr>
              <w:t>자가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목록을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삭제한다</w:t>
            </w:r>
            <w:r w:rsidR="00FA677D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52D77016" w14:textId="77777777" w:rsidR="00DB5C77" w:rsidRDefault="00554F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6E0CF96F" w14:textId="50CE199B" w:rsidR="00DB5C77" w:rsidRDefault="00C06AB4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A40A33" w:rsidRPr="00D54A11" w14:paraId="6101035E" w14:textId="77777777" w:rsidTr="2AF2053D">
        <w:trPr>
          <w:trHeight w:val="356"/>
        </w:trPr>
        <w:tc>
          <w:tcPr>
            <w:tcW w:w="1335" w:type="dxa"/>
          </w:tcPr>
          <w:p w14:paraId="33BF6598" w14:textId="0D9270F5" w:rsidR="00A40A33" w:rsidRDefault="2FA34D5D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 w:rsidR="0094F8BF" w:rsidRPr="6DBEE78E">
              <w:rPr>
                <w:rStyle w:val="ae"/>
                <w:color w:val="000000" w:themeColor="text1"/>
              </w:rPr>
              <w:t>6</w:t>
            </w:r>
          </w:p>
        </w:tc>
        <w:tc>
          <w:tcPr>
            <w:tcW w:w="1714" w:type="dxa"/>
          </w:tcPr>
          <w:p w14:paraId="50A95415" w14:textId="5988913E" w:rsidR="00A40A33" w:rsidRDefault="00A40A33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목록을 편집한다.</w:t>
            </w:r>
          </w:p>
        </w:tc>
        <w:tc>
          <w:tcPr>
            <w:tcW w:w="4360" w:type="dxa"/>
          </w:tcPr>
          <w:p w14:paraId="0B0B77A2" w14:textId="48E3AFFB" w:rsidR="00A40A33" w:rsidRDefault="00A40A33" w:rsidP="00DA2B59">
            <w:r w:rsidRPr="006633FB">
              <w:rPr>
                <w:rFonts w:ascii="맑은 고딕" w:hAnsi="맑은 고딕" w:hint="eastAsia"/>
              </w:rPr>
              <w:t xml:space="preserve">사용자가 목록을 </w:t>
            </w:r>
            <w:r w:rsidR="0077154D">
              <w:rPr>
                <w:rFonts w:ascii="맑은 고딕" w:hAnsi="맑은 고딕" w:hint="eastAsia"/>
              </w:rPr>
              <w:t>편집</w:t>
            </w:r>
            <w:r>
              <w:rPr>
                <w:rFonts w:ascii="맑은 고딕" w:hAnsi="맑은 고딕" w:hint="eastAsia"/>
              </w:rPr>
              <w:t>하</w:t>
            </w:r>
            <w:r>
              <w:rPr>
                <w:rFonts w:hint="eastAsia"/>
              </w:rPr>
              <w:t>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Pr="006633FB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1076" w:type="dxa"/>
          </w:tcPr>
          <w:p w14:paraId="15D95802" w14:textId="77777777" w:rsidR="00A40A33" w:rsidRDefault="00554F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51F938B3" w14:textId="2C1ED773" w:rsidR="00A40A33" w:rsidRDefault="00C06AB4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502802" w:rsidRPr="00D54A11" w14:paraId="43A7C785" w14:textId="77777777" w:rsidTr="2AF2053D">
        <w:trPr>
          <w:trHeight w:val="356"/>
        </w:trPr>
        <w:tc>
          <w:tcPr>
            <w:tcW w:w="1335" w:type="dxa"/>
          </w:tcPr>
          <w:p w14:paraId="3B4EAB93" w14:textId="2952DD03" w:rsidR="00502802" w:rsidRPr="6DBEE78E" w:rsidRDefault="00502802" w:rsidP="00502802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UC007</w:t>
            </w:r>
          </w:p>
        </w:tc>
        <w:tc>
          <w:tcPr>
            <w:tcW w:w="1714" w:type="dxa"/>
          </w:tcPr>
          <w:p w14:paraId="5418F85F" w14:textId="28E1A7F0" w:rsidR="00502802" w:rsidRDefault="00502802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조회한다.</w:t>
            </w:r>
          </w:p>
        </w:tc>
        <w:tc>
          <w:tcPr>
            <w:tcW w:w="4360" w:type="dxa"/>
          </w:tcPr>
          <w:p w14:paraId="5CFD49C6" w14:textId="73F47CC6" w:rsidR="00502802" w:rsidRPr="006633FB" w:rsidRDefault="00502802" w:rsidP="00502802">
            <w:pPr>
              <w:rPr>
                <w:rFonts w:ascii="맑은 고딕" w:hAnsi="맑은 고딕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진입한다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61E1028" w14:textId="77777777" w:rsidR="00502802" w:rsidRDefault="00502802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7C041508" w14:textId="02C90FF7" w:rsidR="003151C9" w:rsidRDefault="003151C9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DA2B59" w:rsidRPr="00D54A11" w14:paraId="0B8C92E5" w14:textId="77777777" w:rsidTr="2AF2053D">
        <w:trPr>
          <w:trHeight w:val="356"/>
        </w:trPr>
        <w:tc>
          <w:tcPr>
            <w:tcW w:w="1335" w:type="dxa"/>
          </w:tcPr>
          <w:p w14:paraId="241FCEDF" w14:textId="67F9913B" w:rsidR="00DA2B59" w:rsidRPr="00D54A11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>
              <w:rPr>
                <w:rStyle w:val="ae"/>
                <w:color w:val="000000" w:themeColor="text1"/>
              </w:rPr>
              <w:t>8</w:t>
            </w:r>
          </w:p>
        </w:tc>
        <w:tc>
          <w:tcPr>
            <w:tcW w:w="1714" w:type="dxa"/>
          </w:tcPr>
          <w:p w14:paraId="7350098A" w14:textId="178DE947" w:rsidR="00DA2B59" w:rsidRPr="00D54A11" w:rsidRDefault="00EF50D0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A2B59">
              <w:rPr>
                <w:rFonts w:ascii="돋움" w:eastAsia="돋움" w:hAnsi="돋움" w:hint="eastAsia"/>
              </w:rPr>
              <w:t>을 추가한다.</w:t>
            </w:r>
          </w:p>
        </w:tc>
        <w:tc>
          <w:tcPr>
            <w:tcW w:w="4360" w:type="dxa"/>
          </w:tcPr>
          <w:p w14:paraId="608AECBD" w14:textId="33AAACFB" w:rsidR="00DA2B59" w:rsidRPr="00BA2195" w:rsidRDefault="00DA2B59" w:rsidP="00DA2B59">
            <w:r>
              <w:rPr>
                <w:rFonts w:hint="eastAsia"/>
              </w:rPr>
              <w:t>목록안에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EB209B3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4CA9075F" w14:textId="4F6845EB" w:rsidR="00DA2B59" w:rsidRPr="00D54A11" w:rsidRDefault="003151C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종</w:t>
            </w:r>
          </w:p>
        </w:tc>
      </w:tr>
      <w:tr w:rsidR="00DA2B59" w:rsidRPr="00D54A11" w14:paraId="451EFC62" w14:textId="77777777" w:rsidTr="2AF2053D">
        <w:trPr>
          <w:trHeight w:val="356"/>
        </w:trPr>
        <w:tc>
          <w:tcPr>
            <w:tcW w:w="1335" w:type="dxa"/>
          </w:tcPr>
          <w:p w14:paraId="2AEC0454" w14:textId="3E7A7B5E" w:rsidR="00DA2B59" w:rsidRPr="00D54A11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>
              <w:rPr>
                <w:rStyle w:val="ae"/>
                <w:color w:val="000000" w:themeColor="text1"/>
              </w:rPr>
              <w:t>9</w:t>
            </w:r>
          </w:p>
        </w:tc>
        <w:tc>
          <w:tcPr>
            <w:tcW w:w="1714" w:type="dxa"/>
          </w:tcPr>
          <w:p w14:paraId="3B6ED9A4" w14:textId="7B5CA38E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미리 알림을 설정한다.</w:t>
            </w:r>
          </w:p>
        </w:tc>
        <w:tc>
          <w:tcPr>
            <w:tcW w:w="4360" w:type="dxa"/>
          </w:tcPr>
          <w:p w14:paraId="26A03B3A" w14:textId="69534DFC" w:rsidR="00DA2B59" w:rsidRPr="00BA2195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6D3F3606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6C0CE0F5" w14:textId="4C443FD5" w:rsidR="00DA2B59" w:rsidRPr="00D54A11" w:rsidRDefault="003151C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종</w:t>
            </w:r>
          </w:p>
        </w:tc>
      </w:tr>
      <w:tr w:rsidR="00DA2B59" w:rsidRPr="00D54A11" w14:paraId="32D4A3EF" w14:textId="77777777" w:rsidTr="2AF2053D">
        <w:trPr>
          <w:trHeight w:val="372"/>
        </w:trPr>
        <w:tc>
          <w:tcPr>
            <w:tcW w:w="1335" w:type="dxa"/>
          </w:tcPr>
          <w:p w14:paraId="50C50C4C" w14:textId="2F2DF665" w:rsidR="00DA2B59" w:rsidRPr="00D54A11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</w:t>
            </w:r>
            <w:r>
              <w:rPr>
                <w:rStyle w:val="ae"/>
                <w:color w:val="000000" w:themeColor="text1"/>
              </w:rPr>
              <w:t>10</w:t>
            </w:r>
          </w:p>
        </w:tc>
        <w:tc>
          <w:tcPr>
            <w:tcW w:w="1714" w:type="dxa"/>
          </w:tcPr>
          <w:p w14:paraId="3275B180" w14:textId="2B9F58C4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마감일을 설정한다.</w:t>
            </w:r>
          </w:p>
        </w:tc>
        <w:tc>
          <w:tcPr>
            <w:tcW w:w="4360" w:type="dxa"/>
          </w:tcPr>
          <w:p w14:paraId="682758EF" w14:textId="246F3402" w:rsidR="00DA2B59" w:rsidRPr="00BA2195" w:rsidRDefault="00DA2B59" w:rsidP="00DA2B59">
            <w:r>
              <w:t>사용자가</w:t>
            </w:r>
            <w:r>
              <w:t xml:space="preserve"> </w:t>
            </w:r>
            <w:r>
              <w:rPr>
                <w:rFonts w:hint="eastAsia"/>
              </w:rPr>
              <w:t>추가할</w:t>
            </w:r>
            <w: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마감일을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t>한다</w:t>
            </w:r>
            <w:r>
              <w:t>.</w:t>
            </w:r>
          </w:p>
        </w:tc>
        <w:tc>
          <w:tcPr>
            <w:tcW w:w="1076" w:type="dxa"/>
          </w:tcPr>
          <w:p w14:paraId="67C89A52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488BB612" w14:textId="5A32CF15" w:rsidR="00DA2B59" w:rsidRPr="00D54A11" w:rsidRDefault="003151C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종</w:t>
            </w:r>
          </w:p>
        </w:tc>
      </w:tr>
      <w:tr w:rsidR="00DA2B59" w:rsidRPr="00D54A11" w14:paraId="1FDE359D" w14:textId="77777777" w:rsidTr="2AF2053D">
        <w:trPr>
          <w:trHeight w:val="372"/>
        </w:trPr>
        <w:tc>
          <w:tcPr>
            <w:tcW w:w="1335" w:type="dxa"/>
          </w:tcPr>
          <w:p w14:paraId="7D29D472" w14:textId="1E53F17F" w:rsidR="00DA2B59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45F650C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1</w:t>
            </w:r>
          </w:p>
        </w:tc>
        <w:tc>
          <w:tcPr>
            <w:tcW w:w="1714" w:type="dxa"/>
          </w:tcPr>
          <w:p w14:paraId="48C80886" w14:textId="78D3DBD9" w:rsidR="00DA2B59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우선순위를 설정한다.</w:t>
            </w:r>
          </w:p>
        </w:tc>
        <w:tc>
          <w:tcPr>
            <w:tcW w:w="4360" w:type="dxa"/>
          </w:tcPr>
          <w:p w14:paraId="3CFBD59F" w14:textId="4F9CD14C" w:rsidR="00DA2B59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우선순위를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A93D527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243EFF8B" w14:textId="70605179" w:rsidR="00DA2B59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진</w:t>
            </w:r>
          </w:p>
        </w:tc>
      </w:tr>
      <w:tr w:rsidR="00DA2B59" w:rsidRPr="00D54A11" w14:paraId="51D27F8A" w14:textId="77777777" w:rsidTr="2AF2053D">
        <w:trPr>
          <w:trHeight w:val="372"/>
        </w:trPr>
        <w:tc>
          <w:tcPr>
            <w:tcW w:w="1335" w:type="dxa"/>
          </w:tcPr>
          <w:p w14:paraId="26E8F0F3" w14:textId="44FD2CCA" w:rsidR="00DA2B59" w:rsidRPr="3DB67DF8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173A0B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14:paraId="5170680D" w14:textId="181A2E36" w:rsidR="00DA2B59" w:rsidRDefault="00075EA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A2B59" w:rsidRPr="1523A07C">
              <w:rPr>
                <w:rFonts w:ascii="돋움" w:eastAsia="돋움" w:hAnsi="돋움"/>
              </w:rPr>
              <w:t>을 삭제한다</w:t>
            </w:r>
            <w:r w:rsidR="00DA2B59" w:rsidRPr="4129D2F0">
              <w:rPr>
                <w:rFonts w:ascii="돋움" w:eastAsia="돋움" w:hAnsi="돋움"/>
              </w:rPr>
              <w:t>.</w:t>
            </w:r>
          </w:p>
        </w:tc>
        <w:tc>
          <w:tcPr>
            <w:tcW w:w="4360" w:type="dxa"/>
          </w:tcPr>
          <w:p w14:paraId="6054A964" w14:textId="040B18E6" w:rsidR="00DA2B59" w:rsidRDefault="00DA2B59" w:rsidP="00DA2B59">
            <w:r>
              <w:t>사용자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선택한</w:t>
            </w:r>
            <w:r w:rsidR="00075EA9">
              <w:rPr>
                <w:rFonts w:hint="eastAsia"/>
              </w:rPr>
              <w:t xml:space="preserve"> </w:t>
            </w:r>
            <w:r w:rsidR="00075EA9">
              <w:rPr>
                <w:rFonts w:hint="eastAsia"/>
              </w:rPr>
              <w:t>할</w:t>
            </w:r>
            <w:r w:rsidR="00075EA9">
              <w:rPr>
                <w:rFonts w:hint="eastAsia"/>
              </w:rPr>
              <w:t xml:space="preserve"> </w:t>
            </w:r>
            <w:r w:rsidR="00075EA9">
              <w:rPr>
                <w:rFonts w:hint="eastAsia"/>
              </w:rPr>
              <w:t>일</w:t>
            </w:r>
            <w:r>
              <w:t>을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76" w:type="dxa"/>
          </w:tcPr>
          <w:p w14:paraId="5AF7A859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2AF34609" w14:textId="110CD772" w:rsidR="00DA2B59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진</w:t>
            </w:r>
          </w:p>
        </w:tc>
      </w:tr>
      <w:tr w:rsidR="00DA2B59" w:rsidRPr="00D54A11" w14:paraId="61B60CF1" w14:textId="77777777" w:rsidTr="2AF2053D">
        <w:trPr>
          <w:trHeight w:val="372"/>
        </w:trPr>
        <w:tc>
          <w:tcPr>
            <w:tcW w:w="1335" w:type="dxa"/>
          </w:tcPr>
          <w:p w14:paraId="6E2DCA5C" w14:textId="4B2C8DE4" w:rsidR="00DA2B59" w:rsidRPr="3DB67DF8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3</w:t>
            </w:r>
          </w:p>
        </w:tc>
        <w:tc>
          <w:tcPr>
            <w:tcW w:w="1714" w:type="dxa"/>
          </w:tcPr>
          <w:p w14:paraId="6DB93091" w14:textId="042F42EC" w:rsidR="00DA2B59" w:rsidRPr="1523A07C" w:rsidRDefault="001B3D92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A2B59" w:rsidRPr="298B3511">
              <w:rPr>
                <w:rFonts w:ascii="돋움" w:eastAsia="돋움" w:hAnsi="돋움"/>
              </w:rPr>
              <w:t>을 편집한다</w:t>
            </w:r>
            <w:r w:rsidR="00DA2B59" w:rsidRPr="4129D2F0">
              <w:rPr>
                <w:rFonts w:ascii="돋움" w:eastAsia="돋움" w:hAnsi="돋움"/>
              </w:rPr>
              <w:t>.</w:t>
            </w:r>
          </w:p>
        </w:tc>
        <w:tc>
          <w:tcPr>
            <w:tcW w:w="4360" w:type="dxa"/>
          </w:tcPr>
          <w:p w14:paraId="74892255" w14:textId="2E6613AF" w:rsidR="00DA2B59" w:rsidRDefault="00DA2B59" w:rsidP="00DA2B59">
            <w:r>
              <w:t>사용자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t>을</w:t>
            </w:r>
            <w:r>
              <w:t xml:space="preserve"> </w:t>
            </w:r>
            <w:r>
              <w:t>편집한다</w:t>
            </w:r>
            <w:r>
              <w:t>.</w:t>
            </w:r>
          </w:p>
        </w:tc>
        <w:tc>
          <w:tcPr>
            <w:tcW w:w="1076" w:type="dxa"/>
          </w:tcPr>
          <w:p w14:paraId="281BAC85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4BF71A3A" w14:textId="663011DA" w:rsidR="00DA2B59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진</w:t>
            </w:r>
          </w:p>
        </w:tc>
      </w:tr>
      <w:tr w:rsidR="00DA2B59" w:rsidRPr="00D54A11" w14:paraId="710490D0" w14:textId="77777777" w:rsidTr="2AF2053D">
        <w:trPr>
          <w:trHeight w:val="372"/>
        </w:trPr>
        <w:tc>
          <w:tcPr>
            <w:tcW w:w="1335" w:type="dxa"/>
          </w:tcPr>
          <w:p w14:paraId="59A5182F" w14:textId="15C0B9F2" w:rsidR="00DA2B59" w:rsidRPr="3DB67DF8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4</w:t>
            </w:r>
          </w:p>
        </w:tc>
        <w:tc>
          <w:tcPr>
            <w:tcW w:w="1714" w:type="dxa"/>
          </w:tcPr>
          <w:p w14:paraId="2D9D98B8" w14:textId="5905A7C0" w:rsidR="00DA2B59" w:rsidRPr="298B3511" w:rsidRDefault="00C9162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70C7B">
              <w:rPr>
                <w:rFonts w:ascii="돋움" w:eastAsia="돋움" w:hAnsi="돋움" w:hint="eastAsia"/>
              </w:rPr>
              <w:t xml:space="preserve"> 완료 표시를 한다.</w:t>
            </w:r>
          </w:p>
        </w:tc>
        <w:tc>
          <w:tcPr>
            <w:tcW w:w="4360" w:type="dxa"/>
          </w:tcPr>
          <w:p w14:paraId="7C8CA529" w14:textId="77777777" w:rsidR="00E07D80" w:rsidRDefault="00E07D80" w:rsidP="00DA2B5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특정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목록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들</w:t>
            </w:r>
            <w:r>
              <w:rPr>
                <w:rStyle w:val="ae"/>
                <w:rFonts w:hint="eastAsia"/>
                <w:color w:val="000000" w:themeColor="text1"/>
              </w:rPr>
              <w:t>)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11F895ED" w14:textId="659F9BFA" w:rsidR="006553CD" w:rsidRDefault="006553CD" w:rsidP="00DA2B59"/>
        </w:tc>
        <w:tc>
          <w:tcPr>
            <w:tcW w:w="1076" w:type="dxa"/>
          </w:tcPr>
          <w:p w14:paraId="240FEFE6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089C58BA" w14:textId="16211670" w:rsidR="00E07D80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CE7536" w:rsidRPr="00D54A11" w14:paraId="68362D23" w14:textId="77777777" w:rsidTr="2AF2053D">
        <w:trPr>
          <w:trHeight w:val="372"/>
        </w:trPr>
        <w:tc>
          <w:tcPr>
            <w:tcW w:w="1335" w:type="dxa"/>
          </w:tcPr>
          <w:p w14:paraId="4F21F72B" w14:textId="28809B72" w:rsidR="00CE7536" w:rsidRPr="3EB38F37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5</w:t>
            </w:r>
          </w:p>
        </w:tc>
        <w:tc>
          <w:tcPr>
            <w:tcW w:w="1714" w:type="dxa"/>
          </w:tcPr>
          <w:p w14:paraId="65140CD4" w14:textId="120EE672" w:rsidR="00CE7536" w:rsidRDefault="003D5C4C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할 일 </w:t>
            </w:r>
            <w:r w:rsidR="00CE7536">
              <w:rPr>
                <w:rFonts w:ascii="돋움" w:eastAsia="돋움" w:hAnsi="돋움" w:hint="eastAsia"/>
              </w:rPr>
              <w:t>완료</w:t>
            </w:r>
            <w:r w:rsidR="0044643C">
              <w:rPr>
                <w:rFonts w:ascii="돋움" w:eastAsia="돋움" w:hAnsi="돋움" w:hint="eastAsia"/>
              </w:rPr>
              <w:t>를 취소한다.</w:t>
            </w:r>
          </w:p>
        </w:tc>
        <w:tc>
          <w:tcPr>
            <w:tcW w:w="4360" w:type="dxa"/>
          </w:tcPr>
          <w:p w14:paraId="4D3D038C" w14:textId="220A45DD" w:rsidR="00CE7536" w:rsidRDefault="00CE7536" w:rsidP="00CE753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0630127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38BDE63B" w14:textId="11CEC19D" w:rsidR="00CE7536" w:rsidRDefault="009A2BA8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CE7536" w:rsidRPr="00D54A11" w14:paraId="4C3EE833" w14:textId="77777777" w:rsidTr="2AF2053D">
        <w:trPr>
          <w:trHeight w:val="372"/>
        </w:trPr>
        <w:tc>
          <w:tcPr>
            <w:tcW w:w="1335" w:type="dxa"/>
          </w:tcPr>
          <w:p w14:paraId="12958711" w14:textId="46EB028D" w:rsidR="00CE7536" w:rsidRPr="3EB38F37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lastRenderedPageBreak/>
              <w:t>UC01</w:t>
            </w:r>
            <w:r>
              <w:rPr>
                <w:rStyle w:val="ae"/>
                <w:color w:val="000000" w:themeColor="text1"/>
              </w:rPr>
              <w:t>6</w:t>
            </w:r>
          </w:p>
        </w:tc>
        <w:tc>
          <w:tcPr>
            <w:tcW w:w="1714" w:type="dxa"/>
          </w:tcPr>
          <w:p w14:paraId="0D6B6208" w14:textId="2117CC5D" w:rsidR="00CE7536" w:rsidRDefault="000B2376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할 일만 조회한다.</w:t>
            </w:r>
          </w:p>
        </w:tc>
        <w:tc>
          <w:tcPr>
            <w:tcW w:w="4360" w:type="dxa"/>
          </w:tcPr>
          <w:p w14:paraId="6B9C91FD" w14:textId="7C229E16" w:rsidR="00CE7536" w:rsidRPr="000B2376" w:rsidRDefault="000B2376" w:rsidP="00CE7536">
            <w:r w:rsidRPr="000B2376">
              <w:rPr>
                <w:rFonts w:hint="eastAsia"/>
              </w:rPr>
              <w:t>사용자가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목록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내에서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현재까지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완료된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할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일만을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조회한다</w:t>
            </w:r>
            <w:r w:rsidRPr="000B2376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99ACD06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  <w:p w14:paraId="709982E1" w14:textId="5DF56B38" w:rsidR="00CE7536" w:rsidRDefault="009A2BA8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CE7536" w:rsidRPr="00D54A11" w14:paraId="26300C46" w14:textId="77777777" w:rsidTr="49786CB4">
        <w:trPr>
          <w:trHeight w:val="690"/>
        </w:trPr>
        <w:tc>
          <w:tcPr>
            <w:tcW w:w="1335" w:type="dxa"/>
          </w:tcPr>
          <w:p w14:paraId="3B9D4E16" w14:textId="2C4693E7" w:rsidR="00CE7536" w:rsidRPr="2DF6274D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7</w:t>
            </w:r>
          </w:p>
        </w:tc>
        <w:tc>
          <w:tcPr>
            <w:tcW w:w="1714" w:type="dxa"/>
          </w:tcPr>
          <w:p w14:paraId="1CC9692D" w14:textId="6110457A" w:rsidR="00CE7536" w:rsidRPr="79439EB3" w:rsidRDefault="00CE7536" w:rsidP="00CE7536">
            <w:pPr>
              <w:jc w:val="center"/>
              <w:rPr>
                <w:rFonts w:ascii="돋움" w:eastAsia="돋움" w:hAnsi="돋움"/>
              </w:rPr>
            </w:pPr>
            <w:r w:rsidRPr="1C3E7C3E">
              <w:rPr>
                <w:rFonts w:ascii="돋움" w:eastAsia="돋움" w:hAnsi="돋움"/>
              </w:rPr>
              <w:t xml:space="preserve">마감일에 따라 </w:t>
            </w:r>
            <w:r w:rsidR="001B3D92">
              <w:rPr>
                <w:rFonts w:ascii="돋움" w:eastAsia="돋움" w:hAnsi="돋움" w:hint="eastAsia"/>
              </w:rPr>
              <w:t>할 일</w:t>
            </w:r>
            <w:r w:rsidRPr="1C3E7C3E">
              <w:rPr>
                <w:rFonts w:ascii="돋움" w:eastAsia="돋움" w:hAnsi="돋움"/>
              </w:rPr>
              <w:t>을</w:t>
            </w:r>
            <w:r w:rsidRPr="6B6B973C">
              <w:rPr>
                <w:rFonts w:ascii="돋움" w:eastAsia="돋움" w:hAnsi="돋움"/>
              </w:rPr>
              <w:t xml:space="preserve"> </w:t>
            </w:r>
            <w:r w:rsidRPr="6E8BD609">
              <w:rPr>
                <w:rFonts w:ascii="돋움" w:eastAsia="돋움" w:hAnsi="돋움"/>
              </w:rPr>
              <w:t>정렬한다</w:t>
            </w:r>
            <w:r w:rsidRPr="2172A6FB">
              <w:rPr>
                <w:rFonts w:ascii="돋움" w:eastAsia="돋움" w:hAnsi="돋움"/>
              </w:rPr>
              <w:t>.</w:t>
            </w:r>
          </w:p>
        </w:tc>
        <w:tc>
          <w:tcPr>
            <w:tcW w:w="4360" w:type="dxa"/>
          </w:tcPr>
          <w:p w14:paraId="75D4AC40" w14:textId="1EFB9565" w:rsidR="00CE7536" w:rsidRDefault="00CE7536" w:rsidP="00CE7536">
            <w:r w:rsidRPr="030DF3C2">
              <w:rPr>
                <w:rFonts w:asciiTheme="minorEastAsia" w:eastAsiaTheme="minorEastAsia" w:hAnsiTheme="minorEastAsia" w:cstheme="minorEastAsia"/>
              </w:rPr>
              <w:t>사용자</w:t>
            </w:r>
            <w:r>
              <w:rPr>
                <w:rFonts w:asciiTheme="minorEastAsia" w:eastAsiaTheme="minorEastAsia" w:hAnsiTheme="minorEastAsia" w:cstheme="minorEastAsia" w:hint="eastAsia"/>
              </w:rPr>
              <w:t>가</w:t>
            </w:r>
            <w:r w:rsidRPr="030DF3C2"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0B2376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Pr="030DF3C2">
              <w:rPr>
                <w:rFonts w:asciiTheme="minorEastAsia" w:eastAsiaTheme="minorEastAsia" w:hAnsiTheme="minorEastAsia" w:cstheme="minorEastAsia"/>
              </w:rPr>
              <w:t xml:space="preserve">을 마감일에 따라 </w:t>
            </w:r>
            <w:r w:rsidRPr="266009C9">
              <w:rPr>
                <w:rFonts w:asciiTheme="minorEastAsia" w:eastAsiaTheme="minorEastAsia" w:hAnsiTheme="minorEastAsia" w:cstheme="minorEastAsia"/>
              </w:rPr>
              <w:t>정렬한다.</w:t>
            </w:r>
          </w:p>
        </w:tc>
        <w:tc>
          <w:tcPr>
            <w:tcW w:w="1076" w:type="dxa"/>
          </w:tcPr>
          <w:p w14:paraId="50F96961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  <w:p w14:paraId="7AE10955" w14:textId="36E87046" w:rsidR="00CE7536" w:rsidRDefault="00B45992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민</w:t>
            </w:r>
          </w:p>
        </w:tc>
      </w:tr>
      <w:tr w:rsidR="00CE7536" w:rsidRPr="00D54A11" w14:paraId="0F902521" w14:textId="77777777" w:rsidTr="2AF2053D">
        <w:trPr>
          <w:trHeight w:val="372"/>
        </w:trPr>
        <w:tc>
          <w:tcPr>
            <w:tcW w:w="1335" w:type="dxa"/>
          </w:tcPr>
          <w:p w14:paraId="50E0A796" w14:textId="10A3D9EE" w:rsidR="00CE7536" w:rsidRPr="2DF6274D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8</w:t>
            </w:r>
          </w:p>
        </w:tc>
        <w:tc>
          <w:tcPr>
            <w:tcW w:w="1714" w:type="dxa"/>
          </w:tcPr>
          <w:p w14:paraId="558A0121" w14:textId="7EF6DF59" w:rsidR="00CE7536" w:rsidRPr="1C3E7C3E" w:rsidRDefault="49CFD1B8" w:rsidP="00CE7536">
            <w:pPr>
              <w:jc w:val="center"/>
              <w:rPr>
                <w:rFonts w:ascii="돋움" w:eastAsia="돋움" w:hAnsi="돋움"/>
              </w:rPr>
            </w:pPr>
            <w:r w:rsidRPr="49786CB4">
              <w:rPr>
                <w:rFonts w:ascii="돋움" w:eastAsia="돋움" w:hAnsi="돋움"/>
              </w:rPr>
              <w:t>우선순위에 따라 할 일을 정렬한다.</w:t>
            </w:r>
          </w:p>
        </w:tc>
        <w:tc>
          <w:tcPr>
            <w:tcW w:w="4360" w:type="dxa"/>
          </w:tcPr>
          <w:p w14:paraId="2A5A2E73" w14:textId="7423EA92" w:rsidR="00CE7536" w:rsidRPr="030DF3C2" w:rsidRDefault="49CFD1B8" w:rsidP="00CE7536">
            <w:r>
              <w:t>사용자가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우선순위에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일을</w:t>
            </w:r>
            <w:r>
              <w:t xml:space="preserve"> </w:t>
            </w:r>
            <w:r>
              <w:t>정렬한다</w:t>
            </w:r>
            <w:r>
              <w:t>.</w:t>
            </w:r>
          </w:p>
        </w:tc>
        <w:tc>
          <w:tcPr>
            <w:tcW w:w="1076" w:type="dxa"/>
          </w:tcPr>
          <w:p w14:paraId="4AEDDBAB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  <w:p w14:paraId="60B4B4FD" w14:textId="68139AF7" w:rsidR="00CE7536" w:rsidRDefault="009A2BA8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민</w:t>
            </w:r>
          </w:p>
        </w:tc>
      </w:tr>
      <w:tr w:rsidR="00CE7536" w:rsidRPr="00D54A11" w14:paraId="30F71B95" w14:textId="77777777" w:rsidTr="2AF2053D">
        <w:trPr>
          <w:trHeight w:val="372"/>
        </w:trPr>
        <w:tc>
          <w:tcPr>
            <w:tcW w:w="1335" w:type="dxa"/>
          </w:tcPr>
          <w:p w14:paraId="3F0804F9" w14:textId="18F4ECA8" w:rsidR="00CE7536" w:rsidRPr="2DF6274D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446170CB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9</w:t>
            </w:r>
          </w:p>
        </w:tc>
        <w:tc>
          <w:tcPr>
            <w:tcW w:w="1714" w:type="dxa"/>
          </w:tcPr>
          <w:p w14:paraId="31B39B86" w14:textId="316C2762" w:rsidR="00CE7536" w:rsidRPr="456EF57F" w:rsidRDefault="49CFD1B8" w:rsidP="00CE7536">
            <w:pPr>
              <w:jc w:val="center"/>
              <w:rPr>
                <w:rFonts w:ascii="돋움" w:eastAsia="돋움" w:hAnsi="돋움"/>
              </w:rPr>
            </w:pPr>
            <w:r w:rsidRPr="49786CB4">
              <w:rPr>
                <w:rFonts w:ascii="돋움" w:eastAsia="돋움" w:hAnsi="돋움"/>
              </w:rPr>
              <w:t>할 일에 대해 미리 알려준다.</w:t>
            </w:r>
          </w:p>
        </w:tc>
        <w:tc>
          <w:tcPr>
            <w:tcW w:w="4360" w:type="dxa"/>
          </w:tcPr>
          <w:p w14:paraId="52624011" w14:textId="66739FA0" w:rsidR="00CE7536" w:rsidRDefault="49CFD1B8" w:rsidP="00CE7536">
            <w:r>
              <w:t>사용자가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t>설정해</w:t>
            </w:r>
            <w:r>
              <w:t xml:space="preserve"> </w:t>
            </w:r>
            <w:r>
              <w:t>둔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일에</w:t>
            </w:r>
            <w:r>
              <w:t xml:space="preserve"> </w:t>
            </w:r>
            <w:r>
              <w:t>한해서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알맞은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알려준다</w:t>
            </w:r>
            <w:r>
              <w:t>.</w:t>
            </w:r>
          </w:p>
        </w:tc>
        <w:tc>
          <w:tcPr>
            <w:tcW w:w="1076" w:type="dxa"/>
          </w:tcPr>
          <w:p w14:paraId="3BB50B01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5</w:t>
            </w:r>
          </w:p>
          <w:p w14:paraId="1E40A498" w14:textId="6FD97AD6" w:rsidR="00CE7536" w:rsidRDefault="006904BA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전원</w:t>
            </w:r>
          </w:p>
        </w:tc>
      </w:tr>
    </w:tbl>
    <w:p w14:paraId="22A1E809" w14:textId="77777777" w:rsidR="0017696D" w:rsidRDefault="0017696D" w:rsidP="00BE571A"/>
    <w:p w14:paraId="384F5D70" w14:textId="109586D5" w:rsidR="00357453" w:rsidRDefault="0017696D" w:rsidP="00BE571A">
      <w:r>
        <w:br w:type="page"/>
      </w:r>
    </w:p>
    <w:p w14:paraId="210F90D1" w14:textId="17DCAE80" w:rsidR="004221DF" w:rsidRDefault="00357453" w:rsidP="008A302C">
      <w:pPr>
        <w:pStyle w:val="3"/>
        <w:tabs>
          <w:tab w:val="num" w:pos="200"/>
        </w:tabs>
        <w:ind w:left="567"/>
      </w:pPr>
      <w:bookmarkStart w:id="14" w:name="_Toc287096156"/>
      <w:bookmarkStart w:id="15" w:name="_Toc13195656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14:paraId="6D336D27" w14:textId="006029C3" w:rsidR="001723F7" w:rsidRPr="001723F7" w:rsidRDefault="00ED42AD" w:rsidP="003A2AF1">
      <w:bookmarkStart w:id="16" w:name="_Toc287096158"/>
      <w:r>
        <w:rPr>
          <w:noProof/>
        </w:rPr>
        <w:drawing>
          <wp:inline distT="0" distB="0" distL="0" distR="0" wp14:anchorId="042EC39C" wp14:editId="18E6CFA2">
            <wp:extent cx="5991912" cy="5198533"/>
            <wp:effectExtent l="0" t="0" r="2540" b="0"/>
            <wp:docPr id="197688264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82642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15" cy="52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5917" w14:textId="260B4FB0" w:rsidR="001723F7" w:rsidRPr="001723F7" w:rsidRDefault="001723F7" w:rsidP="001723F7">
      <w:r>
        <w:br w:type="page"/>
      </w:r>
    </w:p>
    <w:p w14:paraId="4139C529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13195656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17DE7887" w14:textId="0F833AB8" w:rsidR="008B5D46" w:rsidRPr="008B5D46" w:rsidRDefault="008B5D46" w:rsidP="008B5D46">
      <w:pPr>
        <w:pStyle w:val="4"/>
        <w:rPr>
          <w:rStyle w:val="ae"/>
          <w:color w:val="000000"/>
        </w:rPr>
      </w:pPr>
      <w:r w:rsidRPr="008B5D46">
        <w:rPr>
          <w:rStyle w:val="ae"/>
          <w:color w:val="000000"/>
        </w:rPr>
        <w:t>UC001: 사용자 등록을</w:t>
      </w:r>
      <w:r w:rsidRPr="008B5D46">
        <w:rPr>
          <w:rStyle w:val="ae"/>
          <w:rFonts w:hint="eastAsia"/>
          <w:color w:val="000000"/>
        </w:rPr>
        <w:t xml:space="preserve"> 한다</w:t>
      </w:r>
      <w:r w:rsidRPr="008B5D46">
        <w:rPr>
          <w:rStyle w:val="ae"/>
          <w:color w:val="000000"/>
        </w:rPr>
        <w:t>.</w:t>
      </w:r>
    </w:p>
    <w:p w14:paraId="1A6A92A7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14:paraId="6D0FD7A2" w14:textId="77777777" w:rsidTr="00BA2195">
        <w:tc>
          <w:tcPr>
            <w:tcW w:w="8524" w:type="dxa"/>
          </w:tcPr>
          <w:p w14:paraId="0588D2E9" w14:textId="77777777" w:rsidR="004221DF" w:rsidRPr="00BA2195" w:rsidRDefault="005A219F" w:rsidP="004221DF">
            <w:proofErr w:type="spellStart"/>
            <w:r w:rsidRPr="000B5A80">
              <w:rPr>
                <w:rStyle w:val="ae"/>
                <w:rFonts w:hint="eastAsia"/>
                <w:color w:val="000000" w:themeColor="text1"/>
              </w:rPr>
              <w:t>유스케이스</w:t>
            </w:r>
            <w:proofErr w:type="spellEnd"/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별로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상세한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5F4EF9" w:rsidRPr="000B5A80">
              <w:rPr>
                <w:rStyle w:val="ae"/>
                <w:rFonts w:hint="eastAsia"/>
                <w:color w:val="000000" w:themeColor="text1"/>
              </w:rPr>
              <w:t>유스케이스를</w:t>
            </w:r>
            <w:proofErr w:type="spellEnd"/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기술한다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14:paraId="13D05B63" w14:textId="77777777"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14:paraId="3669079C" w14:textId="77777777" w:rsidTr="00EC1D25">
        <w:tc>
          <w:tcPr>
            <w:tcW w:w="1514" w:type="dxa"/>
            <w:shd w:val="clear" w:color="auto" w:fill="CCCCCC"/>
            <w:vAlign w:val="center"/>
          </w:tcPr>
          <w:p w14:paraId="3B4EB06B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54D2CF56" w14:textId="492FC867" w:rsidR="0060277A" w:rsidRPr="007A3C35" w:rsidRDefault="00116874" w:rsidP="0060277A">
            <w:pPr>
              <w:rPr>
                <w:rStyle w:val="ae"/>
                <w:color w:val="000000" w:themeColor="text1"/>
              </w:rPr>
            </w:pPr>
            <w:r w:rsidRPr="007A3C35">
              <w:rPr>
                <w:rStyle w:val="ae"/>
                <w:rFonts w:hint="eastAsia"/>
                <w:color w:val="000000" w:themeColor="text1"/>
              </w:rPr>
              <w:t>비회원이</w:t>
            </w:r>
            <w:r w:rsidRPr="007A3C3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>회원가입을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>진행한다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BD575C" w:rsidRPr="00D54A11" w14:paraId="4AB3B3C1" w14:textId="77777777" w:rsidTr="00EC1D25">
        <w:tc>
          <w:tcPr>
            <w:tcW w:w="1514" w:type="dxa"/>
            <w:shd w:val="clear" w:color="auto" w:fill="CCCCCC"/>
            <w:vAlign w:val="center"/>
          </w:tcPr>
          <w:p w14:paraId="7655BEB0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2817008" w14:textId="51A309B8" w:rsidR="00BD575C" w:rsidRPr="00C97AE4" w:rsidRDefault="3D64DEAD" w:rsidP="0060277A">
            <w:pPr>
              <w:rPr>
                <w:rStyle w:val="ae"/>
                <w:color w:val="000000" w:themeColor="text1"/>
              </w:rPr>
            </w:pPr>
            <w:r w:rsidRPr="7DF9FC6C">
              <w:rPr>
                <w:rStyle w:val="ae"/>
                <w:color w:val="000000" w:themeColor="text1"/>
              </w:rPr>
              <w:t>비회원</w:t>
            </w:r>
            <w:r w:rsidR="60E3FBF0" w:rsidRPr="7DF9FC6C">
              <w:rPr>
                <w:rStyle w:val="ae"/>
                <w:color w:val="000000" w:themeColor="text1"/>
              </w:rPr>
              <w:t xml:space="preserve">, </w:t>
            </w:r>
            <w:r w:rsidR="49B8C2D3" w:rsidRPr="7DF9FC6C">
              <w:rPr>
                <w:rStyle w:val="ae"/>
                <w:color w:val="000000" w:themeColor="text1"/>
              </w:rPr>
              <w:t>사용자</w:t>
            </w:r>
            <w:r w:rsidR="49B8C2D3" w:rsidRPr="7DF9FC6C">
              <w:rPr>
                <w:rStyle w:val="ae"/>
                <w:color w:val="000000" w:themeColor="text1"/>
              </w:rPr>
              <w:t xml:space="preserve"> DB</w:t>
            </w:r>
            <w:r w:rsidR="59B5BC19" w:rsidRPr="7DF9FC6C">
              <w:rPr>
                <w:rStyle w:val="ae"/>
                <w:color w:val="000000" w:themeColor="text1"/>
              </w:rPr>
              <w:t xml:space="preserve"> </w:t>
            </w:r>
            <w:r w:rsidR="59B5BC19" w:rsidRPr="2592C995">
              <w:rPr>
                <w:rStyle w:val="ae"/>
                <w:color w:val="000000" w:themeColor="text1"/>
              </w:rPr>
              <w:t xml:space="preserve"> </w:t>
            </w:r>
          </w:p>
        </w:tc>
      </w:tr>
      <w:tr w:rsidR="00BD575C" w:rsidRPr="00D54A11" w14:paraId="30CC8B13" w14:textId="77777777" w:rsidTr="00EC1D25">
        <w:tc>
          <w:tcPr>
            <w:tcW w:w="1514" w:type="dxa"/>
            <w:shd w:val="clear" w:color="auto" w:fill="CCCCCC"/>
            <w:vAlign w:val="center"/>
          </w:tcPr>
          <w:p w14:paraId="6B03CC93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0BCC1EF6" w14:textId="3591AB2C" w:rsidR="00BD575C" w:rsidRPr="00C97AE4" w:rsidRDefault="006C5C08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비회원은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연동하고자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계정이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아직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17E45">
              <w:t xml:space="preserve">Check Box </w:t>
            </w:r>
            <w:r w:rsidR="004F2EBA">
              <w:rPr>
                <w:rStyle w:val="ae"/>
                <w:rFonts w:hint="eastAsia"/>
                <w:color w:val="000000" w:themeColor="text1"/>
              </w:rPr>
              <w:t>와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연동되지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않은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한다</w:t>
            </w:r>
            <w:r w:rsidR="004F2EB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BD575C" w:rsidRPr="00D54A11" w14:paraId="1588E492" w14:textId="77777777" w:rsidTr="00EC1D25">
        <w:tc>
          <w:tcPr>
            <w:tcW w:w="1514" w:type="dxa"/>
            <w:shd w:val="clear" w:color="auto" w:fill="CCCCCC"/>
            <w:vAlign w:val="center"/>
          </w:tcPr>
          <w:p w14:paraId="32002B39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4B8702F2" w14:textId="3F4FAB11" w:rsidR="00BD575C" w:rsidRPr="00B0557F" w:rsidRDefault="00516603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비회원을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275B7C">
              <w:rPr>
                <w:rStyle w:val="ae"/>
                <w:rFonts w:hint="eastAsia"/>
                <w:color w:val="000000" w:themeColor="text1"/>
              </w:rPr>
              <w:t>초기화면</w:t>
            </w:r>
            <w:r w:rsidR="009C280A">
              <w:rPr>
                <w:rStyle w:val="ae"/>
                <w:rFonts w:hint="eastAsia"/>
                <w:color w:val="000000" w:themeColor="text1"/>
              </w:rPr>
              <w:t>으로</w:t>
            </w:r>
            <w:r w:rsidR="009C280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이동시킨다</w:t>
            </w:r>
            <w:r w:rsidR="009C280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21EAF65D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3FB562AC" w14:textId="77777777" w:rsidR="00045DB9" w:rsidRPr="00D54A11" w:rsidRDefault="00045DB9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2C972BB7" w14:textId="198A14BF" w:rsidR="00045DB9" w:rsidRPr="003E1E59" w:rsidRDefault="00045DB9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3E74CD0B" w14:textId="35C4AEDE" w:rsidR="00045DB9" w:rsidRPr="003E1E59" w:rsidRDefault="00045DB9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비회원이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초기화면에서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045DB9" w:rsidRPr="00D54A11" w14:paraId="164BCC3C" w14:textId="77777777" w:rsidTr="00EC1D25">
        <w:tc>
          <w:tcPr>
            <w:tcW w:w="1514" w:type="dxa"/>
            <w:vMerge/>
            <w:vAlign w:val="center"/>
          </w:tcPr>
          <w:p w14:paraId="4DFA1FAE" w14:textId="77777777" w:rsidR="00045DB9" w:rsidRPr="00D54A11" w:rsidRDefault="00045DB9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0F9E4482" w14:textId="63E0D728" w:rsidR="00045DB9" w:rsidRPr="00996FE7" w:rsidRDefault="00045DB9" w:rsidP="00996FE7">
            <w:pPr>
              <w:jc w:val="center"/>
              <w:rPr>
                <w:rStyle w:val="ae"/>
                <w:bCs/>
              </w:rPr>
            </w:pPr>
            <w:r w:rsidRPr="00996FE7">
              <w:rPr>
                <w:rStyle w:val="ae"/>
                <w:rFonts w:hint="eastAsia"/>
                <w:bCs/>
                <w:color w:val="000000" w:themeColor="text1"/>
              </w:rPr>
              <w:t>B</w:t>
            </w:r>
            <w:r w:rsidRPr="00996FE7">
              <w:rPr>
                <w:rStyle w:val="ae"/>
                <w:bCs/>
                <w:color w:val="000000" w:themeColor="text1"/>
              </w:rPr>
              <w:t>0</w:t>
            </w:r>
            <w:r>
              <w:rPr>
                <w:rStyle w:val="ae"/>
                <w:bCs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45B6F117" w14:textId="0299B890" w:rsidR="00045DB9" w:rsidRPr="0086078F" w:rsidRDefault="00442205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연동하고자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45DB9">
              <w:rPr>
                <w:rStyle w:val="ae"/>
                <w:color w:val="000000" w:themeColor="text1"/>
              </w:rPr>
              <w:t>ID, p</w:t>
            </w:r>
            <w:r w:rsidR="00E57E39">
              <w:rPr>
                <w:rStyle w:val="ae"/>
                <w:color w:val="000000" w:themeColor="text1"/>
              </w:rPr>
              <w:t>/</w:t>
            </w:r>
            <w:r w:rsidR="00045DB9">
              <w:rPr>
                <w:rStyle w:val="ae"/>
                <w:color w:val="000000" w:themeColor="text1"/>
              </w:rPr>
              <w:t>w</w:t>
            </w:r>
            <w:r w:rsidR="00045DB9">
              <w:rPr>
                <w:rStyle w:val="ae"/>
                <w:rFonts w:hint="eastAsia"/>
                <w:color w:val="000000" w:themeColor="text1"/>
              </w:rPr>
              <w:t>를</w:t>
            </w:r>
            <w:r w:rsidR="00045DB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45DB9">
              <w:rPr>
                <w:rStyle w:val="ae"/>
                <w:rFonts w:hint="eastAsia"/>
                <w:color w:val="000000" w:themeColor="text1"/>
              </w:rPr>
              <w:t>입력한다</w:t>
            </w:r>
            <w:r w:rsidR="00045DB9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597F14F4" w14:textId="77777777" w:rsidTr="3DB7EFD9">
        <w:tc>
          <w:tcPr>
            <w:tcW w:w="1514" w:type="dxa"/>
            <w:vMerge/>
            <w:vAlign w:val="center"/>
          </w:tcPr>
          <w:p w14:paraId="5814039E" w14:textId="77777777" w:rsidR="00045DB9" w:rsidRPr="00D54A11" w:rsidRDefault="00045DB9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12DB97F2" w14:textId="36000D77" w:rsidR="00045DB9" w:rsidRPr="00996FE7" w:rsidRDefault="00045DB9" w:rsidP="00996FE7">
            <w:pPr>
              <w:jc w:val="center"/>
              <w:rPr>
                <w:rStyle w:val="ae"/>
                <w:bCs/>
                <w:color w:val="000000" w:themeColor="text1"/>
              </w:rPr>
            </w:pPr>
            <w:r>
              <w:rPr>
                <w:rStyle w:val="ae"/>
                <w:bCs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D60E6B3" w14:textId="1586129C" w:rsidR="00045DB9" w:rsidRPr="000B5A80" w:rsidRDefault="00045DB9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약관사항에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동의한다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78AD98A7" w14:textId="77777777" w:rsidTr="3DB7EFD9">
        <w:tc>
          <w:tcPr>
            <w:tcW w:w="1514" w:type="dxa"/>
            <w:vMerge/>
            <w:vAlign w:val="center"/>
          </w:tcPr>
          <w:p w14:paraId="207E22CD" w14:textId="77777777" w:rsidR="00045DB9" w:rsidRPr="00D54A11" w:rsidRDefault="00045DB9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2209CEDE" w14:textId="36AA62BC" w:rsidR="00045DB9" w:rsidRDefault="00045DB9" w:rsidP="00996FE7">
            <w:pPr>
              <w:jc w:val="center"/>
              <w:rPr>
                <w:rStyle w:val="ae"/>
                <w:bCs/>
                <w:color w:val="000000" w:themeColor="text1"/>
              </w:rPr>
            </w:pPr>
            <w:r>
              <w:rPr>
                <w:rStyle w:val="ae"/>
                <w:rFonts w:hint="eastAsia"/>
                <w:bCs/>
                <w:color w:val="000000" w:themeColor="text1"/>
              </w:rPr>
              <w:t>B</w:t>
            </w:r>
            <w:r>
              <w:rPr>
                <w:rStyle w:val="ae"/>
                <w:bCs/>
                <w:color w:val="000000" w:themeColor="text1"/>
              </w:rPr>
              <w:t>04</w:t>
            </w:r>
          </w:p>
        </w:tc>
        <w:tc>
          <w:tcPr>
            <w:tcW w:w="5872" w:type="dxa"/>
            <w:shd w:val="clear" w:color="auto" w:fill="auto"/>
          </w:tcPr>
          <w:p w14:paraId="6D51DD8F" w14:textId="34125FC9" w:rsidR="00045DB9" w:rsidRPr="000B5A80" w:rsidRDefault="00C72308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회원가입이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성공했음을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알린다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1723F7" w:rsidRPr="00D54A11" w14:paraId="4D3233AE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74E6DB35" w14:textId="77777777"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5774700C" w14:textId="68B5C33A" w:rsidR="001723F7" w:rsidRPr="007E70C2" w:rsidRDefault="006006B4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2B241B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8FB5680" w14:textId="5169BBEC" w:rsidR="001723F7" w:rsidRPr="000B5A80" w:rsidRDefault="002D5EA2" w:rsidP="0010772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2B241B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U</w:t>
            </w:r>
            <w:r w:rsidRPr="002B241B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C</w:t>
            </w:r>
            <w:r w:rsidR="00B3775C" w:rsidRPr="002B241B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0</w:t>
            </w:r>
            <w:r w:rsidR="00B3775C" w:rsidRPr="002B241B">
              <w:rPr>
                <w:rStyle w:val="ae"/>
                <w:rFonts w:ascii="바탕" w:eastAsia="맑은 고딕" w:hAnsi="Times New Roman"/>
                <w:b w:val="0"/>
                <w:color w:val="000000" w:themeColor="text1"/>
                <w:szCs w:val="24"/>
              </w:rPr>
              <w:t>02</w:t>
            </w:r>
            <w:r w:rsidR="00B3775C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B3775C" w:rsidRPr="002B241B">
              <w:rPr>
                <w:rStyle w:val="ae"/>
                <w:rFonts w:ascii="바탕" w:eastAsia="맑은 고딕" w:hAnsi="Times New Roman"/>
                <w:b w:val="0"/>
                <w:color w:val="000000" w:themeColor="text1"/>
                <w:szCs w:val="24"/>
              </w:rPr>
              <w:t xml:space="preserve">B01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화면에서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회원가입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버튼을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누른다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723F7" w:rsidRPr="00D54A11" w14:paraId="0C9B41EC" w14:textId="77777777" w:rsidTr="00EC1D25">
        <w:tc>
          <w:tcPr>
            <w:tcW w:w="1514" w:type="dxa"/>
            <w:vMerge/>
            <w:vAlign w:val="center"/>
          </w:tcPr>
          <w:p w14:paraId="19F5897B" w14:textId="77777777"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7BA80367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779790CF" w14:textId="77777777" w:rsidR="001723F7" w:rsidRPr="00E749A7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1723F7" w:rsidRPr="00D54A11" w14:paraId="4DA88D0E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3B3CC3CA" w14:textId="77777777"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52FFA0C" w14:textId="77777777" w:rsidR="001723F7" w:rsidRPr="000B5A80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C9853C9" w14:textId="001FDC90" w:rsidR="001723F7" w:rsidRPr="000B5A80" w:rsidRDefault="00BD6B5B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연동하려는</w:t>
            </w:r>
            <w:r w:rsidR="002E3918"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B24954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I</w:t>
            </w:r>
            <w:r w:rsidR="00B24954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D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가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이미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연동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완료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된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14:paraId="4EC2D2CE" w14:textId="72AB0512" w:rsidR="007E70C2" w:rsidRPr="000B5A80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-1.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시스템은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이미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회원가입이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완료된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계정이라는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메시지를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출력한다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  <w:p w14:paraId="3AD30D0D" w14:textId="25F8F92F" w:rsidR="007E70C2" w:rsidRPr="000B5A80" w:rsidRDefault="00C83143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0B5A80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-2.</w:t>
            </w: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시스템은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비회원을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초기화면으로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E21795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돌려놓는다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723F7" w:rsidRPr="00D54A11" w14:paraId="657A6A28" w14:textId="77777777" w:rsidTr="00EC1D25">
        <w:tc>
          <w:tcPr>
            <w:tcW w:w="1514" w:type="dxa"/>
            <w:vMerge/>
            <w:vAlign w:val="center"/>
          </w:tcPr>
          <w:p w14:paraId="56382A0D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43B21801" w14:textId="1B1A9D76" w:rsidR="001723F7" w:rsidRPr="000B5A80" w:rsidRDefault="00512DEA" w:rsidP="000B5A80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4A9F464C" w14:textId="77777777" w:rsidR="00405D8A" w:rsidRDefault="00A9675A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약관사항에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29F73474" w14:textId="77777777" w:rsidR="00A9675A" w:rsidRDefault="00A9675A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-1.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회원가입에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실패했다는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224FABB1" w14:textId="645DAA15" w:rsidR="00A9675A" w:rsidRPr="000B5A80" w:rsidRDefault="00A9675A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-2.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시스템은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비회원을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21795">
              <w:rPr>
                <w:rStyle w:val="ae"/>
                <w:rFonts w:hint="eastAsia"/>
                <w:color w:val="000000" w:themeColor="text1"/>
              </w:rPr>
              <w:t>돌려놓는다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A9675A" w:rsidRPr="00D54A11" w14:paraId="4EFAB5B7" w14:textId="77777777" w:rsidTr="00EC1D25">
        <w:tc>
          <w:tcPr>
            <w:tcW w:w="1514" w:type="dxa"/>
            <w:vMerge/>
            <w:vAlign w:val="center"/>
          </w:tcPr>
          <w:p w14:paraId="1613F0AA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16045B5D" w14:textId="6E4A3B33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22758039" w14:textId="77777777" w:rsidR="00A9675A" w:rsidRDefault="00A9675A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회원가입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하려는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ID</w:t>
            </w:r>
            <w:r>
              <w:rPr>
                <w:rStyle w:val="ae"/>
                <w:rFonts w:hint="eastAsia"/>
                <w:color w:val="000000" w:themeColor="text1"/>
              </w:rPr>
              <w:t>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연동이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실패한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10C4DACF" w14:textId="77777777" w:rsidR="00A9675A" w:rsidRDefault="00A9675A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-1.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연동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했다는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4031BBB4" w14:textId="1F086201" w:rsidR="00A9675A" w:rsidRPr="000B5A80" w:rsidRDefault="00A9675A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-2.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시스템은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비회원을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21795">
              <w:rPr>
                <w:rStyle w:val="ae"/>
                <w:rFonts w:hint="eastAsia"/>
                <w:color w:val="000000" w:themeColor="text1"/>
              </w:rPr>
              <w:t>돌려놓는다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A9675A" w:rsidRPr="00D54A11" w14:paraId="591207C5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24477DF7" w14:textId="77777777" w:rsidR="00A9675A" w:rsidRPr="00D54A11" w:rsidRDefault="00A9675A" w:rsidP="00A9675A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65B822C0" w14:textId="77777777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641A1E87" w14:textId="74569254" w:rsidR="00A9675A" w:rsidRPr="000B5A80" w:rsidRDefault="00A9675A" w:rsidP="00A9675A">
            <w:pPr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B01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color w:val="000000" w:themeColor="text1"/>
              </w:rPr>
              <w:t>B02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03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04</w:t>
            </w:r>
          </w:p>
        </w:tc>
      </w:tr>
      <w:tr w:rsidR="00A9675A" w:rsidRPr="00D54A11" w14:paraId="330D4F8D" w14:textId="77777777" w:rsidTr="3DB7EFD9">
        <w:tc>
          <w:tcPr>
            <w:tcW w:w="1514" w:type="dxa"/>
            <w:vMerge/>
            <w:vAlign w:val="center"/>
          </w:tcPr>
          <w:p w14:paraId="63F7FE83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3BEBD7D5" w14:textId="362EE1C2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</w:t>
            </w:r>
            <w:r w:rsidRPr="000B5A80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1C3E3F6" w14:textId="133C5A7B" w:rsidR="00A9675A" w:rsidRPr="000B5A80" w:rsidRDefault="00A9675A" w:rsidP="00A9675A">
            <w:pPr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E</w:t>
            </w:r>
            <w:r w:rsidRPr="000B5A80">
              <w:rPr>
                <w:rStyle w:val="ae"/>
                <w:color w:val="000000" w:themeColor="text1"/>
              </w:rPr>
              <w:t>01</w:t>
            </w:r>
          </w:p>
        </w:tc>
      </w:tr>
      <w:tr w:rsidR="00A9675A" w:rsidRPr="00D54A11" w14:paraId="2D09C968" w14:textId="77777777" w:rsidTr="3DB7EFD9">
        <w:tc>
          <w:tcPr>
            <w:tcW w:w="1514" w:type="dxa"/>
            <w:vMerge/>
            <w:vAlign w:val="center"/>
          </w:tcPr>
          <w:p w14:paraId="7A64BA2B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0546F571" w14:textId="378B9D39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</w:t>
            </w:r>
            <w:r w:rsidRPr="000B5A80">
              <w:rPr>
                <w:rStyle w:val="ae"/>
                <w:color w:val="000000" w:themeColor="text1"/>
              </w:rPr>
              <w:t>N003</w:t>
            </w:r>
          </w:p>
        </w:tc>
        <w:tc>
          <w:tcPr>
            <w:tcW w:w="5872" w:type="dxa"/>
          </w:tcPr>
          <w:p w14:paraId="0E42A03C" w14:textId="29C0F979" w:rsidR="00A9675A" w:rsidRPr="000B5A80" w:rsidRDefault="00AF5A43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03</w:t>
            </w:r>
          </w:p>
        </w:tc>
      </w:tr>
      <w:tr w:rsidR="00A9675A" w:rsidRPr="00D54A11" w14:paraId="3111DFD1" w14:textId="77777777" w:rsidTr="3DB7EFD9">
        <w:tc>
          <w:tcPr>
            <w:tcW w:w="1514" w:type="dxa"/>
            <w:vMerge/>
            <w:vAlign w:val="center"/>
          </w:tcPr>
          <w:p w14:paraId="3AE97E71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2AA499E8" w14:textId="31888DCE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</w:t>
            </w:r>
            <w:r w:rsidRPr="000B5A80">
              <w:rPr>
                <w:rStyle w:val="ae"/>
                <w:color w:val="000000" w:themeColor="text1"/>
              </w:rPr>
              <w:t>N004</w:t>
            </w:r>
          </w:p>
        </w:tc>
        <w:tc>
          <w:tcPr>
            <w:tcW w:w="5872" w:type="dxa"/>
          </w:tcPr>
          <w:p w14:paraId="07B11F7E" w14:textId="213FB2FF" w:rsidR="00A9675A" w:rsidRPr="000B5A80" w:rsidRDefault="00AF5A43" w:rsidP="00A9675A">
            <w:pPr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B03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02</w:t>
            </w:r>
          </w:p>
        </w:tc>
      </w:tr>
      <w:tr w:rsidR="00A9675A" w:rsidRPr="00D54A11" w14:paraId="7B88A364" w14:textId="77777777" w:rsidTr="3DB7EFD9">
        <w:tc>
          <w:tcPr>
            <w:tcW w:w="1514" w:type="dxa"/>
            <w:vMerge/>
            <w:vAlign w:val="center"/>
          </w:tcPr>
          <w:p w14:paraId="7B5BC5F5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0AC65326" w14:textId="557E8CDA" w:rsidR="00A9675A" w:rsidRPr="000B5A80" w:rsidRDefault="00AF5A43" w:rsidP="00A9675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</w:t>
            </w:r>
            <w:r>
              <w:rPr>
                <w:rStyle w:val="ae"/>
                <w:color w:val="000000" w:themeColor="text1"/>
              </w:rPr>
              <w:t>N005</w:t>
            </w:r>
          </w:p>
        </w:tc>
        <w:tc>
          <w:tcPr>
            <w:tcW w:w="5872" w:type="dxa"/>
          </w:tcPr>
          <w:p w14:paraId="7570981E" w14:textId="161E9E9C" w:rsidR="00A9675A" w:rsidRPr="000B5A80" w:rsidRDefault="00AF1AE0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A</w:t>
            </w:r>
            <w:r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03</w:t>
            </w:r>
          </w:p>
        </w:tc>
      </w:tr>
    </w:tbl>
    <w:p w14:paraId="78664E84" w14:textId="7FEAC093" w:rsidR="001D4699" w:rsidRDefault="001D4699">
      <w:pPr>
        <w:widowControl/>
        <w:wordWrap/>
        <w:autoSpaceDE/>
        <w:autoSpaceDN/>
        <w:jc w:val="left"/>
      </w:pPr>
    </w:p>
    <w:p w14:paraId="01949FB4" w14:textId="77777777" w:rsidR="007E70C2" w:rsidRDefault="007E70C2" w:rsidP="000C1642"/>
    <w:p w14:paraId="07DF0715" w14:textId="6BC0EE89" w:rsidR="008B5D46" w:rsidRPr="00EC27D9" w:rsidRDefault="008B5D46" w:rsidP="008B5D46">
      <w:pPr>
        <w:pStyle w:val="4"/>
        <w:rPr>
          <w:rFonts w:ascii="돋움" w:eastAsia="돋움" w:hAnsi="돋움"/>
          <w:color w:val="FF0000"/>
        </w:rPr>
      </w:pPr>
      <w:r w:rsidRPr="008B5D46">
        <w:rPr>
          <w:rStyle w:val="ae"/>
          <w:color w:val="000000"/>
        </w:rPr>
        <w:t xml:space="preserve">UC002: </w:t>
      </w:r>
      <w:r w:rsidRPr="2B4ECD5D">
        <w:rPr>
          <w:rFonts w:ascii="돋움" w:eastAsia="돋움" w:hAnsi="돋움"/>
        </w:rPr>
        <w:t>로그인을 한다</w:t>
      </w:r>
      <w:r w:rsidR="00B47935">
        <w:rPr>
          <w:rFonts w:ascii="돋움" w:eastAsia="돋움" w:hAnsi="돋움" w:hint="eastAsia"/>
          <w:color w:val="FF0000"/>
        </w:rPr>
        <w:t xml:space="preserve"> </w:t>
      </w:r>
    </w:p>
    <w:p w14:paraId="6DC0CD64" w14:textId="77777777" w:rsidR="008B5D46" w:rsidRDefault="008B5D46" w:rsidP="000C164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:rsidRPr="00D54A11" w14:paraId="5B4AE571" w14:textId="77777777" w:rsidTr="00EA5A48">
        <w:tc>
          <w:tcPr>
            <w:tcW w:w="1514" w:type="dxa"/>
            <w:shd w:val="clear" w:color="auto" w:fill="CCCCCC"/>
            <w:vAlign w:val="center"/>
          </w:tcPr>
          <w:p w14:paraId="1C4F1B0B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14:paraId="21CD47DE" w14:textId="2E02055A" w:rsidR="008B5D46" w:rsidRPr="007E70C2" w:rsidRDefault="00B72364" w:rsidP="00D91E9A">
            <w:pPr>
              <w:rPr>
                <w:rStyle w:val="ae"/>
              </w:rPr>
            </w:pPr>
            <w:r>
              <w:rPr>
                <w:rFonts w:hint="eastAsia"/>
              </w:rPr>
              <w:t>사용자가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서비스를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이용하기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위해서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로그인을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한다</w:t>
            </w:r>
            <w:r w:rsidR="00D75F3F">
              <w:rPr>
                <w:rFonts w:hint="eastAsia"/>
              </w:rPr>
              <w:t>.</w:t>
            </w:r>
          </w:p>
        </w:tc>
      </w:tr>
      <w:tr w:rsidR="008B5D46" w:rsidRPr="00637140" w14:paraId="40FB8818" w14:textId="77777777" w:rsidTr="00EA5A48">
        <w:tc>
          <w:tcPr>
            <w:tcW w:w="1514" w:type="dxa"/>
            <w:shd w:val="clear" w:color="auto" w:fill="CCCCCC"/>
            <w:vAlign w:val="center"/>
          </w:tcPr>
          <w:p w14:paraId="6350F910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46FD2EC" w14:textId="58A7C73B" w:rsidR="008B5D46" w:rsidRPr="007E70C2" w:rsidRDefault="00B72364" w:rsidP="00D91E9A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</w:t>
            </w:r>
            <w:r w:rsidR="00BE3FF0" w:rsidRPr="3DB7EFD9">
              <w:rPr>
                <w:rStyle w:val="ae"/>
                <w:color w:val="000000" w:themeColor="text1"/>
              </w:rPr>
              <w:t xml:space="preserve">, </w:t>
            </w:r>
            <w:r w:rsidR="008B5D46" w:rsidRPr="00746D2F">
              <w:rPr>
                <w:rStyle w:val="ae"/>
                <w:rFonts w:hint="eastAsia"/>
                <w:color w:val="000000" w:themeColor="text1"/>
              </w:rPr>
              <w:t>사용자</w:t>
            </w:r>
            <w:r w:rsidR="00BE3FF0" w:rsidRPr="00746D2F">
              <w:rPr>
                <w:rStyle w:val="ae"/>
                <w:color w:val="000000" w:themeColor="text1"/>
              </w:rPr>
              <w:t xml:space="preserve"> DB</w:t>
            </w:r>
            <w:r w:rsidR="00FA34A3">
              <w:rPr>
                <w:rStyle w:val="ae"/>
                <w:rFonts w:hint="eastAsia"/>
              </w:rPr>
              <w:t xml:space="preserve"> </w:t>
            </w:r>
          </w:p>
        </w:tc>
      </w:tr>
      <w:tr w:rsidR="008B5D46" w:rsidRPr="00D54A11" w14:paraId="6769DD1C" w14:textId="77777777" w:rsidTr="00EA5A48">
        <w:tc>
          <w:tcPr>
            <w:tcW w:w="1514" w:type="dxa"/>
            <w:shd w:val="clear" w:color="auto" w:fill="CCCCCC"/>
            <w:vAlign w:val="center"/>
          </w:tcPr>
          <w:p w14:paraId="0CA0CAD4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0F91CCC8" w14:textId="672F4E0B" w:rsidR="008B5D46" w:rsidRPr="007E70C2" w:rsidRDefault="00B72364" w:rsidP="00D91E9A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사용자는</w:t>
            </w:r>
            <w:r w:rsidR="00EA5A48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회원가입이</w:t>
            </w:r>
            <w:r w:rsidR="00B73B4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완료</w:t>
            </w:r>
            <w:r w:rsidR="00B73B4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되어있어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등록되어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있어</w:t>
            </w:r>
            <w:r w:rsidR="00B73B41">
              <w:rPr>
                <w:rStyle w:val="ae"/>
                <w:rFonts w:hint="eastAsia"/>
                <w:color w:val="000000" w:themeColor="text1"/>
              </w:rPr>
              <w:t>야</w:t>
            </w:r>
            <w:r w:rsidR="00FA6B7D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한다</w:t>
            </w:r>
            <w:r w:rsidR="00B73B4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27166D0A" w14:textId="77777777" w:rsidTr="00EA5A48">
        <w:tc>
          <w:tcPr>
            <w:tcW w:w="1514" w:type="dxa"/>
            <w:shd w:val="clear" w:color="auto" w:fill="CCCCCC"/>
            <w:vAlign w:val="center"/>
          </w:tcPr>
          <w:p w14:paraId="63546DCF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39059AF5" w14:textId="689E2DF0" w:rsidR="008B5D46" w:rsidRPr="007E70C2" w:rsidRDefault="001D55D4" w:rsidP="00D91E9A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AD1EDE">
              <w:rPr>
                <w:rStyle w:val="ae"/>
                <w:rFonts w:hint="eastAsia"/>
                <w:color w:val="000000" w:themeColor="text1"/>
              </w:rPr>
              <w:t>메인</w:t>
            </w:r>
            <w:r w:rsidR="00672606" w:rsidRPr="00EB5C92">
              <w:rPr>
                <w:rStyle w:val="ae"/>
                <w:rFonts w:hint="eastAsia"/>
                <w:color w:val="000000" w:themeColor="text1"/>
              </w:rPr>
              <w:t>화면으로</w:t>
            </w:r>
            <w:proofErr w:type="spellEnd"/>
            <w:r w:rsidR="00672606" w:rsidRPr="00EB5C92">
              <w:rPr>
                <w:rStyle w:val="ae"/>
                <w:color w:val="000000" w:themeColor="text1"/>
              </w:rPr>
              <w:t xml:space="preserve"> </w:t>
            </w:r>
            <w:r w:rsidR="00672606" w:rsidRPr="00EB5C92">
              <w:rPr>
                <w:rStyle w:val="ae"/>
                <w:color w:val="000000" w:themeColor="text1"/>
              </w:rPr>
              <w:t>이동</w:t>
            </w:r>
            <w:r>
              <w:rPr>
                <w:rStyle w:val="ae"/>
                <w:rFonts w:hint="eastAsia"/>
                <w:color w:val="000000" w:themeColor="text1"/>
              </w:rPr>
              <w:t>시킨다</w:t>
            </w:r>
            <w:r w:rsidR="00672606" w:rsidRPr="00EB5C92">
              <w:rPr>
                <w:rStyle w:val="ae"/>
                <w:color w:val="000000" w:themeColor="text1"/>
              </w:rPr>
              <w:t>.</w:t>
            </w:r>
            <w:r w:rsidR="005137DC">
              <w:rPr>
                <w:rStyle w:val="ae"/>
                <w:rFonts w:hint="eastAsia"/>
              </w:rPr>
              <w:t xml:space="preserve"> </w:t>
            </w:r>
          </w:p>
        </w:tc>
      </w:tr>
      <w:tr w:rsidR="008B5D46" w:rsidRPr="00D54A11" w14:paraId="168538AB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2261EFC7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22386249" w14:textId="77777777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681F5ED0" w14:textId="558EBF23" w:rsidR="008B5D46" w:rsidRPr="00EB5C92" w:rsidRDefault="00D708B3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사용자가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로그인</w:t>
            </w:r>
            <w:r w:rsidR="00E964E1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버튼을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누른다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.</w:t>
            </w:r>
          </w:p>
        </w:tc>
      </w:tr>
      <w:tr w:rsidR="008B5D46" w:rsidRPr="00D54A11" w14:paraId="7518172C" w14:textId="77777777" w:rsidTr="3DB7EFD9">
        <w:tc>
          <w:tcPr>
            <w:tcW w:w="1514" w:type="dxa"/>
            <w:vMerge/>
            <w:vAlign w:val="center"/>
          </w:tcPr>
          <w:p w14:paraId="0FDBA934" w14:textId="77777777" w:rsidR="008B5D46" w:rsidRPr="00D54A11" w:rsidRDefault="008B5D46" w:rsidP="00D91E9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78F6E264" w14:textId="7B0349C4" w:rsidR="008B5D46" w:rsidRPr="00EB5C92" w:rsidRDefault="00E964E1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32580081" w14:textId="5729B01E" w:rsidR="008B5D46" w:rsidRPr="00EB5C92" w:rsidRDefault="00C34B2A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 xml:space="preserve">ID, </w:t>
            </w:r>
            <w:r w:rsidR="00B95430">
              <w:rPr>
                <w:rStyle w:val="ae"/>
                <w:color w:val="000000" w:themeColor="text1"/>
              </w:rPr>
              <w:t>PW</w:t>
            </w:r>
            <w:r w:rsidR="00693F76" w:rsidRPr="00EB5C92">
              <w:rPr>
                <w:rStyle w:val="ae"/>
                <w:rFonts w:hint="eastAsia"/>
                <w:color w:val="000000" w:themeColor="text1"/>
              </w:rPr>
              <w:t>를</w:t>
            </w:r>
            <w:r w:rsidR="005C17F3" w:rsidRPr="00EB5C92">
              <w:rPr>
                <w:rStyle w:val="ae"/>
                <w:color w:val="000000" w:themeColor="text1"/>
              </w:rPr>
              <w:t xml:space="preserve"> </w:t>
            </w:r>
            <w:r w:rsidR="005C17F3" w:rsidRPr="00EB5C92">
              <w:rPr>
                <w:rStyle w:val="ae"/>
                <w:color w:val="000000" w:themeColor="text1"/>
              </w:rPr>
              <w:t>입력한</w:t>
            </w:r>
            <w:r w:rsidR="005C17F3" w:rsidRPr="00EB5C92">
              <w:rPr>
                <w:rStyle w:val="ae"/>
                <w:color w:val="000000" w:themeColor="text1"/>
              </w:rPr>
              <w:t xml:space="preserve"> </w:t>
            </w:r>
            <w:r w:rsidR="005C17F3" w:rsidRPr="00EB5C92">
              <w:rPr>
                <w:rStyle w:val="ae"/>
                <w:color w:val="000000" w:themeColor="text1"/>
              </w:rPr>
              <w:t>후</w:t>
            </w:r>
            <w:r w:rsidR="005C17F3" w:rsidRPr="00EB5C92">
              <w:rPr>
                <w:rStyle w:val="ae"/>
                <w:color w:val="000000" w:themeColor="text1"/>
              </w:rPr>
              <w:t>, '</w:t>
            </w:r>
            <w:r w:rsidR="005C17F3" w:rsidRPr="00EB5C92">
              <w:rPr>
                <w:rStyle w:val="ae"/>
                <w:color w:val="000000" w:themeColor="text1"/>
              </w:rPr>
              <w:t>로그인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하기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 xml:space="preserve">' 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버튼을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누른다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761A7D" w:rsidRPr="00D54A11" w14:paraId="6EA674BE" w14:textId="77777777" w:rsidTr="3DB7EFD9">
        <w:tc>
          <w:tcPr>
            <w:tcW w:w="1514" w:type="dxa"/>
            <w:vMerge/>
            <w:vAlign w:val="center"/>
          </w:tcPr>
          <w:p w14:paraId="01A118F0" w14:textId="77777777" w:rsidR="00761A7D" w:rsidRPr="00D54A11" w:rsidRDefault="00761A7D" w:rsidP="00D91E9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1C466789" w14:textId="10B0A1C7" w:rsidR="00761A7D" w:rsidRPr="00EB5C92" w:rsidRDefault="00761A7D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53FEBD06" w14:textId="2547049E" w:rsidR="00761A7D" w:rsidRPr="00EB5C92" w:rsidRDefault="00E86E5A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e"/>
                <w:rFonts w:hint="eastAsia"/>
                <w:color w:val="000000" w:themeColor="text1"/>
              </w:rPr>
              <w:t>회원을</w:t>
            </w:r>
            <w:r w:rsidR="009944BE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e"/>
                <w:rFonts w:hint="eastAsia"/>
                <w:color w:val="000000" w:themeColor="text1"/>
              </w:rPr>
              <w:t>로그인</w:t>
            </w:r>
            <w:r w:rsidR="009944BE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e"/>
                <w:rFonts w:hint="eastAsia"/>
                <w:color w:val="000000" w:themeColor="text1"/>
              </w:rPr>
              <w:t>시킨다</w:t>
            </w:r>
            <w:r w:rsidR="009944BE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6314B1C9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383DE9AC" w14:textId="77777777" w:rsidR="008B5D46" w:rsidRPr="00D54A11" w:rsidRDefault="008B5D46" w:rsidP="00D91E9A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3A3A3A89" w14:textId="0558D05D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66E46572" w14:textId="77777777" w:rsidR="008B5D46" w:rsidRPr="00EB5C92" w:rsidRDefault="008B5D46" w:rsidP="00957747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8B5D46" w:rsidRPr="00D54A11" w14:paraId="204A2743" w14:textId="77777777" w:rsidTr="3DB7EFD9">
        <w:tc>
          <w:tcPr>
            <w:tcW w:w="1514" w:type="dxa"/>
            <w:vMerge/>
            <w:vAlign w:val="center"/>
          </w:tcPr>
          <w:p w14:paraId="2BF55106" w14:textId="77777777" w:rsidR="008B5D46" w:rsidRPr="00D54A11" w:rsidRDefault="008B5D46" w:rsidP="00D91E9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7D322752" w14:textId="77777777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081B7452" w14:textId="77777777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CD3E62" w:rsidRPr="00D54A11" w14:paraId="32979979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57D0F507" w14:textId="77777777" w:rsidR="00CD3E62" w:rsidRPr="00D54A11" w:rsidRDefault="00CD3E62" w:rsidP="00D91E9A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0654F685" w14:textId="77777777" w:rsidR="00CD3E62" w:rsidRPr="00EB5C92" w:rsidRDefault="00CD3E62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4821227" w14:textId="0B01E0A4" w:rsidR="00CD3E62" w:rsidRPr="00EB5C92" w:rsidRDefault="00CD3E62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I</w:t>
            </w:r>
            <w:r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D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,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PW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가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DB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상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정보와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일치하지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않는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경우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:</w:t>
            </w:r>
          </w:p>
          <w:p w14:paraId="0CFF20BD" w14:textId="47B9B0AF" w:rsidR="00CD3E62" w:rsidRPr="00357378" w:rsidRDefault="00CD3E62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  <w:lang w:val="en-CA"/>
              </w:rPr>
            </w:pP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-1.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회원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에게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ID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나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PW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를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다시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입력하라는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메시지를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출력한다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CD3E62" w:rsidRPr="00D54A11" w14:paraId="775FD19E" w14:textId="77777777" w:rsidTr="3DB7EFD9">
        <w:tc>
          <w:tcPr>
            <w:tcW w:w="1514" w:type="dxa"/>
            <w:vMerge/>
            <w:vAlign w:val="center"/>
          </w:tcPr>
          <w:p w14:paraId="7A0297EE" w14:textId="77777777" w:rsidR="00CD3E62" w:rsidRPr="00D54A11" w:rsidRDefault="00CD3E62" w:rsidP="00D91E9A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508B8C55" w14:textId="64E4823A" w:rsidR="00CD3E62" w:rsidRPr="00EB5C92" w:rsidRDefault="00CD3E62" w:rsidP="00EB5C92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1A25DB63" w14:textId="77777777" w:rsidR="00CD3E62" w:rsidRDefault="00CD3E62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비회원이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로그인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시도를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7C88F45A" w14:textId="77777777" w:rsidR="00CD3E62" w:rsidRDefault="00CD3E62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-1.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ID</w:t>
            </w:r>
            <w:r>
              <w:rPr>
                <w:rStyle w:val="ae"/>
                <w:rFonts w:hint="eastAsia"/>
                <w:color w:val="000000" w:themeColor="text1"/>
              </w:rPr>
              <w:t>라는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149370EC" w14:textId="2708A214" w:rsidR="00CD3E62" w:rsidRPr="00AE141A" w:rsidRDefault="00CD3E62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-2.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B01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돌려놓는다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1D6F149B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150A4C39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471AD78F" w14:textId="77777777" w:rsidR="008B5D46" w:rsidRPr="00EB5C92" w:rsidRDefault="008B5D46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6BCC7345" w14:textId="6A40E741" w:rsidR="008B5D46" w:rsidRPr="00EB5C92" w:rsidRDefault="00FA38CB" w:rsidP="00D91E9A">
            <w:pPr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B01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color w:val="000000" w:themeColor="text1"/>
              </w:rPr>
              <w:t>B02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03</w:t>
            </w:r>
          </w:p>
        </w:tc>
      </w:tr>
      <w:tr w:rsidR="00FA38CB" w:rsidRPr="00D54A11" w14:paraId="059459D0" w14:textId="77777777" w:rsidTr="3DB7EFD9">
        <w:tc>
          <w:tcPr>
            <w:tcW w:w="1514" w:type="dxa"/>
            <w:vMerge/>
            <w:vAlign w:val="center"/>
          </w:tcPr>
          <w:p w14:paraId="3487726E" w14:textId="77777777" w:rsidR="00FA38CB" w:rsidRPr="00D54A11" w:rsidRDefault="00FA38CB" w:rsidP="00D91E9A">
            <w:pPr>
              <w:pStyle w:val="af"/>
            </w:pPr>
          </w:p>
        </w:tc>
        <w:tc>
          <w:tcPr>
            <w:tcW w:w="930" w:type="dxa"/>
          </w:tcPr>
          <w:p w14:paraId="4B3DB0BD" w14:textId="68EC6561" w:rsidR="00FA38CB" w:rsidRPr="00EB5C92" w:rsidRDefault="00FA38CB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S</w:t>
            </w:r>
            <w:r w:rsidRPr="00EB5C92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18B22724" w14:textId="06F9935D" w:rsidR="00FA38CB" w:rsidRPr="00EB5C92" w:rsidRDefault="00FA38CB" w:rsidP="00D91E9A">
            <w:pPr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01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02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E</w:t>
            </w:r>
            <w:r w:rsidRPr="00EB5C92">
              <w:rPr>
                <w:rStyle w:val="ae"/>
                <w:color w:val="000000" w:themeColor="text1"/>
              </w:rPr>
              <w:t>01</w:t>
            </w:r>
          </w:p>
        </w:tc>
      </w:tr>
      <w:tr w:rsidR="00FA38CB" w:rsidRPr="00D54A11" w14:paraId="48C66FAE" w14:textId="77777777" w:rsidTr="3DB7EFD9">
        <w:tc>
          <w:tcPr>
            <w:tcW w:w="1514" w:type="dxa"/>
            <w:vMerge/>
            <w:vAlign w:val="center"/>
          </w:tcPr>
          <w:p w14:paraId="41552712" w14:textId="77777777" w:rsidR="00FA38CB" w:rsidRPr="00D54A11" w:rsidRDefault="00FA38CB" w:rsidP="00D91E9A">
            <w:pPr>
              <w:pStyle w:val="af"/>
            </w:pPr>
          </w:p>
        </w:tc>
        <w:tc>
          <w:tcPr>
            <w:tcW w:w="930" w:type="dxa"/>
          </w:tcPr>
          <w:p w14:paraId="7AC8B02F" w14:textId="6BC2AB14" w:rsidR="00FA38CB" w:rsidRPr="00EB5C92" w:rsidRDefault="00FA38CB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S</w:t>
            </w:r>
            <w:r w:rsidRPr="00EB5C92">
              <w:rPr>
                <w:rStyle w:val="ae"/>
                <w:color w:val="000000" w:themeColor="text1"/>
              </w:rPr>
              <w:t>N003</w:t>
            </w:r>
          </w:p>
        </w:tc>
        <w:tc>
          <w:tcPr>
            <w:tcW w:w="5872" w:type="dxa"/>
          </w:tcPr>
          <w:p w14:paraId="001BE254" w14:textId="6E593DD0" w:rsidR="00FA38CB" w:rsidRPr="00EB5C92" w:rsidRDefault="00FA38CB" w:rsidP="00D91E9A">
            <w:pPr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01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02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E</w:t>
            </w:r>
            <w:r w:rsidRPr="00EB5C92">
              <w:rPr>
                <w:rStyle w:val="ae"/>
                <w:color w:val="000000" w:themeColor="text1"/>
              </w:rPr>
              <w:t>02</w:t>
            </w:r>
          </w:p>
        </w:tc>
      </w:tr>
    </w:tbl>
    <w:p w14:paraId="3B188784" w14:textId="70C91894" w:rsidR="008B5D46" w:rsidRDefault="008B5D46" w:rsidP="000C1642">
      <w:pPr>
        <w:sectPr w:rsidR="008B5D46" w:rsidSect="00ED0B5B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F37F129" w14:textId="1143CE3D" w:rsidR="006C63F2" w:rsidRDefault="006C63F2" w:rsidP="006C63F2">
      <w:pPr>
        <w:pStyle w:val="4"/>
        <w:rPr>
          <w:rFonts w:ascii="돋움" w:eastAsia="돋움" w:hAnsi="돋움"/>
        </w:rPr>
      </w:pPr>
      <w:r w:rsidRPr="488C041B">
        <w:rPr>
          <w:rStyle w:val="ae"/>
          <w:color w:val="000000" w:themeColor="text1"/>
        </w:rPr>
        <w:t>UC00</w:t>
      </w:r>
      <w:r>
        <w:rPr>
          <w:rStyle w:val="ae"/>
          <w:color w:val="000000" w:themeColor="text1"/>
        </w:rPr>
        <w:t>3</w:t>
      </w:r>
      <w:r w:rsidRPr="488C041B">
        <w:rPr>
          <w:rStyle w:val="ae"/>
          <w:color w:val="000000" w:themeColor="text1"/>
        </w:rPr>
        <w:t xml:space="preserve">: </w:t>
      </w:r>
      <w:r>
        <w:rPr>
          <w:rFonts w:ascii="돋움" w:eastAsia="돋움" w:hAnsi="돋움" w:hint="eastAsia"/>
        </w:rPr>
        <w:t>로그아웃을 한다</w:t>
      </w:r>
      <w:r w:rsidRPr="33CFCF9E">
        <w:rPr>
          <w:rFonts w:ascii="돋움" w:eastAsia="돋움" w:hAnsi="돋움"/>
        </w:rPr>
        <w:t>.</w:t>
      </w:r>
    </w:p>
    <w:p w14:paraId="402B82AB" w14:textId="77777777" w:rsidR="006C63F2" w:rsidRPr="008B5D46" w:rsidRDefault="006C63F2" w:rsidP="006C63F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6C63F2" w14:paraId="0913EDBE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040AC9E" w14:textId="77777777" w:rsidR="006C63F2" w:rsidRDefault="006C63F2" w:rsidP="00F32E5C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C2B02B7" w14:textId="0CB3DFB2" w:rsidR="006C63F2" w:rsidRDefault="00A04923" w:rsidP="00F32E5C">
            <w:pPr>
              <w:rPr>
                <w:rStyle w:val="ae"/>
              </w:rPr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C63F2" w14:paraId="0D799AEB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C943B88" w14:textId="77777777" w:rsidR="006C63F2" w:rsidRDefault="006C63F2" w:rsidP="00F32E5C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DBCC25F" w14:textId="21A040C7" w:rsidR="006C63F2" w:rsidRPr="00F86983" w:rsidRDefault="00E954B3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</w:t>
            </w:r>
          </w:p>
        </w:tc>
      </w:tr>
      <w:tr w:rsidR="006C63F2" w14:paraId="587DFD34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D38EC23" w14:textId="77777777" w:rsidR="006C63F2" w:rsidRDefault="006C63F2" w:rsidP="00F32E5C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5BC7A81F" w14:textId="1C5A1B22" w:rsidR="006C63F2" w:rsidRPr="008A5C1C" w:rsidRDefault="00E954B3" w:rsidP="00F32E5C">
            <w:pPr>
              <w:rPr>
                <w:rStyle w:val="ae"/>
                <w:color w:val="000000" w:themeColor="text1"/>
                <w:u w:val="single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color w:val="000000" w:themeColor="text1"/>
              </w:rPr>
              <w:t>UC002</w:t>
            </w:r>
            <w:r w:rsidR="006C63F2">
              <w:rPr>
                <w:rStyle w:val="ae"/>
                <w:rFonts w:hint="eastAsia"/>
                <w:color w:val="000000" w:themeColor="text1"/>
              </w:rPr>
              <w:t>를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통해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로그인한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한다</w:t>
            </w:r>
            <w:r w:rsidR="006C63F2"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158989F3" w14:textId="5E4592B3" w:rsidR="006C63F2" w:rsidRPr="00F86983" w:rsidRDefault="00E954B3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6C63F2">
              <w:rPr>
                <w:rStyle w:val="ae"/>
                <w:rFonts w:hint="eastAsia"/>
                <w:color w:val="000000" w:themeColor="text1"/>
              </w:rPr>
              <w:t>메인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화면에</w:t>
            </w:r>
            <w:proofErr w:type="spellEnd"/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진입한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한다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6C63F2" w14:paraId="67170918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678A21" w14:textId="77777777" w:rsidR="006C63F2" w:rsidRDefault="006C63F2" w:rsidP="00F32E5C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432B16D0" w14:textId="5E61C480" w:rsidR="006C63F2" w:rsidRPr="00F86983" w:rsidRDefault="00C516C3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954B3"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이동시킨다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217370" w14:paraId="4C9F56B4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C4CE42" w14:textId="77777777" w:rsidR="00217370" w:rsidRDefault="00217370" w:rsidP="00F32E5C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0E29B370" w14:textId="77777777" w:rsidR="00217370" w:rsidRPr="00F86983" w:rsidRDefault="00217370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0D59418" w14:textId="203D66DC" w:rsidR="00217370" w:rsidRPr="00F86983" w:rsidRDefault="00053C6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회원이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메인화면에서</w:t>
            </w:r>
            <w:proofErr w:type="spellEnd"/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로그아웃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버튼을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누른다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217370" w14:paraId="5A2C4BBE" w14:textId="77777777" w:rsidTr="00F32E5C">
        <w:trPr>
          <w:trHeight w:val="300"/>
        </w:trPr>
        <w:tc>
          <w:tcPr>
            <w:tcW w:w="1514" w:type="dxa"/>
            <w:vMerge/>
          </w:tcPr>
          <w:p w14:paraId="17CE0625" w14:textId="77777777" w:rsidR="00217370" w:rsidRDefault="00217370" w:rsidP="00F32E5C"/>
        </w:tc>
        <w:tc>
          <w:tcPr>
            <w:tcW w:w="930" w:type="dxa"/>
            <w:shd w:val="clear" w:color="auto" w:fill="auto"/>
          </w:tcPr>
          <w:p w14:paraId="55CE693F" w14:textId="77777777" w:rsidR="00217370" w:rsidRPr="00F86983" w:rsidRDefault="00217370" w:rsidP="00F32E5C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6AA86B61" w14:textId="0E471824" w:rsidR="00217370" w:rsidRPr="00F86983" w:rsidRDefault="00217370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53C62">
              <w:rPr>
                <w:rStyle w:val="ae"/>
                <w:rFonts w:hint="eastAsia"/>
                <w:color w:val="000000" w:themeColor="text1"/>
              </w:rPr>
              <w:t>회원에게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로그아웃을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것인지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물어본다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217370" w14:paraId="3327095E" w14:textId="77777777" w:rsidTr="00F32E5C">
        <w:trPr>
          <w:trHeight w:val="300"/>
        </w:trPr>
        <w:tc>
          <w:tcPr>
            <w:tcW w:w="1514" w:type="dxa"/>
            <w:vMerge/>
          </w:tcPr>
          <w:p w14:paraId="56F07FC0" w14:textId="77777777" w:rsidR="00217370" w:rsidRDefault="00217370" w:rsidP="00F32E5C"/>
        </w:tc>
        <w:tc>
          <w:tcPr>
            <w:tcW w:w="930" w:type="dxa"/>
            <w:shd w:val="clear" w:color="auto" w:fill="auto"/>
          </w:tcPr>
          <w:p w14:paraId="6361DBFD" w14:textId="22D0983C" w:rsidR="00217370" w:rsidRPr="00F86983" w:rsidRDefault="00217370" w:rsidP="00F32E5C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3C4160B0" w14:textId="625ACA06" w:rsidR="00217370" w:rsidRDefault="00217370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53C62"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로그아웃시킨다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6C63F2" w14:paraId="5EBE0214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E885C3C" w14:textId="77777777" w:rsidR="006C63F2" w:rsidRDefault="006C63F2" w:rsidP="00F32E5C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0473088" w14:textId="77777777" w:rsidR="006C63F2" w:rsidRPr="00F86983" w:rsidRDefault="006C63F2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061D96DE" w14:textId="5FEB8633" w:rsidR="006C63F2" w:rsidRDefault="00053C62" w:rsidP="00F32E5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회원이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5107B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로그아웃을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취소한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383184BC" w14:textId="10BE8B21" w:rsidR="006C63F2" w:rsidRPr="00F86983" w:rsidRDefault="006C63F2" w:rsidP="00F32E5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5C4F81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</w:t>
            </w:r>
            <w:r w:rsidR="0053152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을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로그인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상태</w:t>
            </w:r>
            <w:r w:rsidR="00EA2BC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</w:t>
            </w:r>
            <w:r w:rsidR="00EA2BC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EA2BC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두고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</w:t>
            </w:r>
            <w:proofErr w:type="spellEnd"/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내에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있도록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유지시킨다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6C63F2" w14:paraId="458AC789" w14:textId="77777777" w:rsidTr="00F32E5C">
        <w:trPr>
          <w:trHeight w:val="300"/>
        </w:trPr>
        <w:tc>
          <w:tcPr>
            <w:tcW w:w="1514" w:type="dxa"/>
            <w:vMerge/>
          </w:tcPr>
          <w:p w14:paraId="3A6294AE" w14:textId="77777777" w:rsidR="006C63F2" w:rsidRDefault="006C63F2" w:rsidP="00F32E5C"/>
        </w:tc>
        <w:tc>
          <w:tcPr>
            <w:tcW w:w="930" w:type="dxa"/>
            <w:shd w:val="clear" w:color="auto" w:fill="auto"/>
          </w:tcPr>
          <w:p w14:paraId="72EEA1C3" w14:textId="77777777" w:rsidR="006C63F2" w:rsidRPr="00F86983" w:rsidRDefault="006C63F2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47C0ABC7" w14:textId="77777777" w:rsidR="006C63F2" w:rsidRPr="00F86983" w:rsidRDefault="006C63F2" w:rsidP="00F32E5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</w:tr>
      <w:tr w:rsidR="006C63F2" w14:paraId="39C5313F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815AF3A" w14:textId="77777777" w:rsidR="006C63F2" w:rsidRDefault="006C63F2" w:rsidP="00F32E5C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2F049D1" w14:textId="77777777" w:rsidR="006C63F2" w:rsidRPr="00F86983" w:rsidRDefault="006C63F2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74CB99C" w14:textId="5838E048" w:rsidR="006C63F2" w:rsidRPr="00F86983" w:rsidRDefault="00053C6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</w:t>
            </w:r>
            <w:r w:rsidR="00192A4E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192A4E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정보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를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불러오는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데에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실패한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 w:rsidR="006C63F2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257951B1" w14:textId="57F5127A" w:rsidR="006C63F2" w:rsidRPr="00F86983" w:rsidRDefault="006C63F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lastRenderedPageBreak/>
              <w:t xml:space="preserve"> -1.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시스템은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="005C4F81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정보를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불러오는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것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에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실패했다는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메시지를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출력한다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.</w:t>
            </w:r>
          </w:p>
          <w:p w14:paraId="3A3FB9BC" w14:textId="6C4F5E3E" w:rsidR="006C63F2" w:rsidRPr="00F86983" w:rsidRDefault="006C63F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-2.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로그인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상태</w:t>
            </w:r>
            <w:r w:rsidR="00574FEB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의</w:t>
            </w:r>
            <w:r w:rsidR="00574FEB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으로</w:t>
            </w:r>
            <w:proofErr w:type="spellEnd"/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되돌아간다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6C63F2" w14:paraId="78159E90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CFF1075" w14:textId="77777777" w:rsidR="006C63F2" w:rsidRDefault="006C63F2" w:rsidP="00F32E5C">
            <w:pPr>
              <w:pStyle w:val="af"/>
            </w:pPr>
            <w:r>
              <w:lastRenderedPageBreak/>
              <w:t>시나리오</w:t>
            </w:r>
          </w:p>
        </w:tc>
        <w:tc>
          <w:tcPr>
            <w:tcW w:w="930" w:type="dxa"/>
          </w:tcPr>
          <w:p w14:paraId="402738C9" w14:textId="77777777" w:rsidR="006C63F2" w:rsidRPr="00F86983" w:rsidRDefault="006C63F2" w:rsidP="00F32E5C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3BBA6085" w14:textId="77777777" w:rsidR="006C63F2" w:rsidRPr="00F86983" w:rsidRDefault="006C63F2" w:rsidP="00F32E5C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B03</w:t>
            </w:r>
          </w:p>
        </w:tc>
      </w:tr>
      <w:tr w:rsidR="006C63F2" w14:paraId="45CEB3C6" w14:textId="77777777" w:rsidTr="00F32E5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7070E8C1" w14:textId="77777777" w:rsidR="006C63F2" w:rsidRDefault="006C63F2" w:rsidP="00F32E5C">
            <w:pPr>
              <w:pStyle w:val="af"/>
            </w:pPr>
          </w:p>
        </w:tc>
        <w:tc>
          <w:tcPr>
            <w:tcW w:w="930" w:type="dxa"/>
          </w:tcPr>
          <w:p w14:paraId="369E2A6D" w14:textId="77777777" w:rsidR="006C63F2" w:rsidRPr="00F86983" w:rsidRDefault="006C63F2" w:rsidP="00F32E5C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S</w:t>
            </w:r>
            <w:r w:rsidRPr="00F86983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CCE6A3E" w14:textId="42C6BD65" w:rsidR="006C63F2" w:rsidRPr="00F86983" w:rsidRDefault="006C63F2" w:rsidP="00F32E5C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="00217370">
              <w:rPr>
                <w:rStyle w:val="ae"/>
                <w:color w:val="000000" w:themeColor="text1"/>
              </w:rPr>
              <w:t>A</w:t>
            </w:r>
            <w:r w:rsidRPr="00F86983">
              <w:rPr>
                <w:rStyle w:val="ae"/>
                <w:color w:val="000000" w:themeColor="text1"/>
              </w:rPr>
              <w:t>01</w:t>
            </w:r>
          </w:p>
        </w:tc>
      </w:tr>
      <w:tr w:rsidR="006C63F2" w14:paraId="1E28C315" w14:textId="77777777" w:rsidTr="00F32E5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5D39876" w14:textId="77777777" w:rsidR="006C63F2" w:rsidRDefault="006C63F2" w:rsidP="00F32E5C">
            <w:pPr>
              <w:pStyle w:val="af"/>
            </w:pPr>
          </w:p>
        </w:tc>
        <w:tc>
          <w:tcPr>
            <w:tcW w:w="930" w:type="dxa"/>
          </w:tcPr>
          <w:p w14:paraId="418C9F10" w14:textId="77777777" w:rsidR="006C63F2" w:rsidRPr="00F86983" w:rsidRDefault="006C63F2" w:rsidP="00F32E5C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4ABF0B7E" w14:textId="28A30168" w:rsidR="006C63F2" w:rsidRPr="00F86983" w:rsidRDefault="006C63F2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="0086513B">
              <w:rPr>
                <w:rStyle w:val="ae"/>
                <w:color w:val="000000" w:themeColor="text1"/>
              </w:rPr>
              <w:t>E01</w:t>
            </w:r>
          </w:p>
        </w:tc>
      </w:tr>
    </w:tbl>
    <w:p w14:paraId="55435111" w14:textId="1FAC7D52" w:rsidR="001D4699" w:rsidRDefault="001D4699">
      <w:pPr>
        <w:widowControl/>
        <w:wordWrap/>
        <w:autoSpaceDE/>
        <w:autoSpaceDN/>
        <w:jc w:val="left"/>
      </w:pPr>
    </w:p>
    <w:p w14:paraId="72C09A00" w14:textId="77777777" w:rsidR="007E70C2" w:rsidRDefault="007E70C2" w:rsidP="000C1642">
      <w:pPr>
        <w:sectPr w:rsidR="007E70C2" w:rsidSect="007E70C2">
          <w:headerReference w:type="first" r:id="rId15"/>
          <w:footerReference w:type="first" r:id="rId1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059FB48D" w14:textId="56804CEB" w:rsidR="008B5D46" w:rsidRDefault="37B04FEC" w:rsidP="008B5D46">
      <w:pPr>
        <w:pStyle w:val="4"/>
        <w:rPr>
          <w:rFonts w:ascii="돋움" w:eastAsia="돋움" w:hAnsi="돋움"/>
        </w:rPr>
      </w:pPr>
      <w:r w:rsidRPr="488C041B">
        <w:rPr>
          <w:rStyle w:val="ae"/>
          <w:color w:val="000000" w:themeColor="text1"/>
        </w:rPr>
        <w:t>UC00</w:t>
      </w:r>
      <w:r w:rsidR="6EBC9E70" w:rsidRPr="488C041B">
        <w:rPr>
          <w:rStyle w:val="ae"/>
          <w:color w:val="000000" w:themeColor="text1"/>
        </w:rPr>
        <w:t>4</w:t>
      </w:r>
      <w:r w:rsidR="008B5D46" w:rsidRPr="488C041B">
        <w:rPr>
          <w:rStyle w:val="ae"/>
          <w:color w:val="000000" w:themeColor="text1"/>
        </w:rPr>
        <w:t xml:space="preserve">: </w:t>
      </w:r>
      <w:r w:rsidR="008B5D46">
        <w:rPr>
          <w:rFonts w:ascii="돋움" w:eastAsia="돋움" w:hAnsi="돋움" w:hint="eastAsia"/>
        </w:rPr>
        <w:t>목록</w:t>
      </w:r>
      <w:r w:rsidR="008B5D46" w:rsidRPr="33CFCF9E">
        <w:rPr>
          <w:rFonts w:ascii="돋움" w:eastAsia="돋움" w:hAnsi="돋움"/>
        </w:rPr>
        <w:t>을 추가한다.</w:t>
      </w:r>
    </w:p>
    <w:p w14:paraId="51D45EA2" w14:textId="77777777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749548A4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ADE4BBB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D0C1BDA" w14:textId="23D7DA43" w:rsidR="008B5D46" w:rsidRDefault="00C63759" w:rsidP="00D91E9A">
            <w:pPr>
              <w:rPr>
                <w:rStyle w:val="ae"/>
              </w:rPr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사용자의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할</w:t>
            </w:r>
            <w:r w:rsidR="00FA38CB">
              <w:rPr>
                <w:rFonts w:hint="eastAsia"/>
              </w:rPr>
              <w:t xml:space="preserve"> </w:t>
            </w:r>
            <w:r w:rsidR="008A5C1C">
              <w:rPr>
                <w:rFonts w:hint="eastAsia"/>
              </w:rPr>
              <w:t>일</w:t>
            </w:r>
            <w:r w:rsidR="00FA38CB">
              <w:rPr>
                <w:rFonts w:hint="eastAsia"/>
              </w:rPr>
              <w:t>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담을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목록을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추가한다</w:t>
            </w:r>
            <w:r w:rsidR="00FA38CB">
              <w:rPr>
                <w:rFonts w:hint="eastAsia"/>
              </w:rPr>
              <w:t>.</w:t>
            </w:r>
          </w:p>
        </w:tc>
      </w:tr>
      <w:tr w:rsidR="008B5D46" w14:paraId="00E008B3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E10C29A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04064DB7" w14:textId="78460515" w:rsidR="008B5D46" w:rsidRPr="00F86983" w:rsidRDefault="007269FF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</w:t>
            </w:r>
          </w:p>
        </w:tc>
      </w:tr>
      <w:tr w:rsidR="008B5D46" w14:paraId="304C2FE3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DBA7CBE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318E158A" w14:textId="07D59300" w:rsidR="008A5C1C" w:rsidRPr="008A5C1C" w:rsidRDefault="00BE723B" w:rsidP="00D91E9A">
            <w:pPr>
              <w:rPr>
                <w:rStyle w:val="ae"/>
                <w:color w:val="000000" w:themeColor="text1"/>
                <w:u w:val="single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8A5C1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e"/>
                <w:color w:val="000000" w:themeColor="text1"/>
              </w:rPr>
              <w:t>UC002</w:t>
            </w:r>
            <w:r w:rsidR="008A5C1C">
              <w:rPr>
                <w:rStyle w:val="ae"/>
                <w:rFonts w:hint="eastAsia"/>
                <w:color w:val="000000" w:themeColor="text1"/>
              </w:rPr>
              <w:t>를</w:t>
            </w:r>
            <w:r w:rsidR="008A5C1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e"/>
                <w:rFonts w:hint="eastAsia"/>
                <w:color w:val="000000" w:themeColor="text1"/>
              </w:rPr>
              <w:t>통해</w:t>
            </w:r>
            <w:r w:rsidR="008A5C1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e"/>
                <w:rFonts w:hint="eastAsia"/>
                <w:color w:val="000000" w:themeColor="text1"/>
              </w:rPr>
              <w:t>로그</w:t>
            </w:r>
            <w:r w:rsidR="005F0172">
              <w:rPr>
                <w:rStyle w:val="ae"/>
                <w:rFonts w:hint="eastAsia"/>
                <w:color w:val="000000" w:themeColor="text1"/>
              </w:rPr>
              <w:t>인한</w:t>
            </w:r>
            <w:r w:rsidR="005F017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0172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5F017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0172">
              <w:rPr>
                <w:rStyle w:val="ae"/>
                <w:rFonts w:hint="eastAsia"/>
                <w:color w:val="000000" w:themeColor="text1"/>
              </w:rPr>
              <w:t>한다</w:t>
            </w:r>
            <w:r w:rsidR="005F0172"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665043F6" w14:textId="12FA2BBF" w:rsidR="008B5D46" w:rsidRPr="00F86983" w:rsidRDefault="00BE723B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61607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CF08CA">
              <w:rPr>
                <w:rStyle w:val="ae"/>
                <w:rFonts w:hint="eastAsia"/>
                <w:color w:val="000000" w:themeColor="text1"/>
              </w:rPr>
              <w:t>메인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화면에</w:t>
            </w:r>
            <w:proofErr w:type="spellEnd"/>
            <w:r w:rsidR="003B20B6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진입한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한다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14:paraId="2613F2CD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D5EED4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2B383347" w14:textId="741A28AF" w:rsidR="008B5D46" w:rsidRPr="00F86983" w:rsidRDefault="00093FDE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0139">
              <w:rPr>
                <w:rStyle w:val="ae"/>
                <w:rFonts w:hint="eastAsia"/>
                <w:color w:val="000000" w:themeColor="text1"/>
              </w:rPr>
              <w:t>목록이</w:t>
            </w:r>
            <w:r w:rsidR="00AF013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0139">
              <w:rPr>
                <w:rStyle w:val="ae"/>
                <w:rFonts w:hint="eastAsia"/>
                <w:color w:val="000000" w:themeColor="text1"/>
              </w:rPr>
              <w:t>추가된</w:t>
            </w:r>
            <w:r w:rsidR="00AF0139"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AF0139">
              <w:rPr>
                <w:rStyle w:val="ae"/>
                <w:rFonts w:hint="eastAsia"/>
                <w:color w:val="000000" w:themeColor="text1"/>
              </w:rPr>
              <w:t>메인화면으로</w:t>
            </w:r>
            <w:proofErr w:type="spellEnd"/>
            <w:r w:rsidR="00AF0139"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8A2134">
              <w:rPr>
                <w:rStyle w:val="ae"/>
                <w:rFonts w:hint="eastAsia"/>
                <w:color w:val="000000" w:themeColor="text1"/>
              </w:rPr>
              <w:t>새로고침</w:t>
            </w:r>
            <w:proofErr w:type="spellEnd"/>
            <w:r w:rsidR="008A213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2134">
              <w:rPr>
                <w:rStyle w:val="ae"/>
                <w:rFonts w:hint="eastAsia"/>
                <w:color w:val="000000" w:themeColor="text1"/>
              </w:rPr>
              <w:t>시킨다</w:t>
            </w:r>
            <w:r w:rsidR="00AF0139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14:paraId="30410B23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6566B4D" w14:textId="77777777" w:rsidR="008B5D46" w:rsidRDefault="008B5D46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C5F5818" w14:textId="77777777" w:rsidR="008B5D46" w:rsidRPr="00F86983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10C35282" w14:textId="48D1EE16" w:rsidR="008B5D46" w:rsidRPr="00F86983" w:rsidRDefault="00255AC1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회원이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commentRangeStart w:id="18"/>
            <w:commentRangeEnd w:id="18"/>
            <w:r w:rsidR="00AA0D2F">
              <w:rPr>
                <w:rStyle w:val="aa"/>
                <w:rFonts w:ascii="바탕" w:eastAsia="맑은 고딕" w:hAnsi="Times New Roman" w:cs="Times New Roman"/>
                <w:b w:val="0"/>
              </w:rPr>
              <w:commentReference w:id="18"/>
            </w:r>
            <w:r w:rsidR="002B1A2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목</w:t>
            </w:r>
            <w:r w:rsidR="002B1A20" w:rsidRPr="002B1A20">
              <w:rPr>
                <w:rStyle w:val="ae"/>
                <w:rFonts w:ascii="바탕" w:eastAsia="맑은 고딕" w:hint="eastAsia"/>
                <w:b w:val="0"/>
                <w:bCs/>
                <w:color w:val="000000" w:themeColor="text1"/>
              </w:rPr>
              <w:t>록</w:t>
            </w:r>
            <w:r w:rsidR="002B1A20">
              <w:rPr>
                <w:rStyle w:val="ae"/>
                <w:rFonts w:ascii="바탕" w:eastAsia="맑은 고딕" w:hint="eastAsia"/>
                <w:color w:val="000000" w:themeColor="text1"/>
              </w:rPr>
              <w:t xml:space="preserve"> </w:t>
            </w:r>
            <w:r w:rsidR="00485A4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</w:t>
            </w:r>
            <w:r w:rsidR="00A2407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하기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버튼을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누른다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8B5D46" w14:paraId="587EBA6C" w14:textId="77777777" w:rsidTr="00D91E9A">
        <w:trPr>
          <w:trHeight w:val="300"/>
        </w:trPr>
        <w:tc>
          <w:tcPr>
            <w:tcW w:w="1514" w:type="dxa"/>
            <w:vMerge/>
          </w:tcPr>
          <w:p w14:paraId="4A55033F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3A6A774E" w14:textId="25F93DD2" w:rsidR="008B5D46" w:rsidRPr="00F86983" w:rsidRDefault="006064DA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216FC900" w14:textId="069A5193" w:rsidR="008B5D46" w:rsidRPr="00F86983" w:rsidRDefault="006064DA" w:rsidP="00D91E9A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목록에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C6E5B">
              <w:rPr>
                <w:rStyle w:val="ae"/>
                <w:rFonts w:hint="eastAsia"/>
                <w:color w:val="000000" w:themeColor="text1"/>
              </w:rPr>
              <w:t>대한</w:t>
            </w:r>
            <w:r w:rsidR="001C6E5B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5922" w:rsidRPr="00F86983">
              <w:rPr>
                <w:rStyle w:val="ae"/>
                <w:rFonts w:hint="eastAsia"/>
                <w:color w:val="000000" w:themeColor="text1"/>
              </w:rPr>
              <w:t>내용을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입력한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후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추가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누른다</w:t>
            </w:r>
            <w:r w:rsidRPr="00F86983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6064DA" w14:paraId="48AF31D5" w14:textId="77777777" w:rsidTr="00D91E9A">
        <w:trPr>
          <w:trHeight w:val="300"/>
        </w:trPr>
        <w:tc>
          <w:tcPr>
            <w:tcW w:w="1514" w:type="dxa"/>
            <w:vMerge/>
          </w:tcPr>
          <w:p w14:paraId="06B86B44" w14:textId="77777777" w:rsidR="006064DA" w:rsidRDefault="006064DA" w:rsidP="00D91E9A"/>
        </w:tc>
        <w:tc>
          <w:tcPr>
            <w:tcW w:w="930" w:type="dxa"/>
            <w:shd w:val="clear" w:color="auto" w:fill="auto"/>
          </w:tcPr>
          <w:p w14:paraId="6BF7C8DF" w14:textId="536B171E" w:rsidR="006064DA" w:rsidRPr="00F86983" w:rsidRDefault="00752123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1BE2038E" w14:textId="5F62470D" w:rsidR="006064DA" w:rsidRPr="00F86983" w:rsidRDefault="007C0E59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538FD">
              <w:rPr>
                <w:rStyle w:val="ae"/>
                <w:rFonts w:hint="eastAsia"/>
                <w:color w:val="000000" w:themeColor="text1"/>
              </w:rPr>
              <w:t>사용자가</w:t>
            </w:r>
            <w:r w:rsidR="001538FD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538FD">
              <w:rPr>
                <w:rStyle w:val="ae"/>
                <w:rFonts w:hint="eastAsia"/>
                <w:color w:val="000000" w:themeColor="text1"/>
              </w:rPr>
              <w:t>추가한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00F2B">
              <w:rPr>
                <w:rStyle w:val="ae"/>
                <w:rFonts w:hint="eastAsia"/>
                <w:color w:val="000000" w:themeColor="text1"/>
              </w:rPr>
              <w:t>목록</w:t>
            </w:r>
            <w:r>
              <w:rPr>
                <w:rStyle w:val="ae"/>
                <w:rFonts w:hint="eastAsia"/>
                <w:color w:val="000000" w:themeColor="text1"/>
              </w:rPr>
              <w:t>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14:paraId="4497DFE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0C2AEA2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17B237D3" w14:textId="4C338088" w:rsidR="008B5D46" w:rsidRPr="00F86983" w:rsidRDefault="00E233C9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16DDD86F" w14:textId="77777777" w:rsidR="008B5D46" w:rsidRDefault="00D8265D" w:rsidP="00E233C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추가하기를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취소한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2B144B42" w14:textId="7300F44B" w:rsidR="00D8265D" w:rsidRPr="00F86983" w:rsidRDefault="00D8265D" w:rsidP="00E233C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C8189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 w:rsidR="00C8189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돌려놓는다</w:t>
            </w:r>
            <w:r w:rsidR="00C8189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8B5D46" w14:paraId="633D0FE4" w14:textId="77777777" w:rsidTr="00D91E9A">
        <w:trPr>
          <w:trHeight w:val="300"/>
        </w:trPr>
        <w:tc>
          <w:tcPr>
            <w:tcW w:w="1514" w:type="dxa"/>
            <w:vMerge/>
          </w:tcPr>
          <w:p w14:paraId="11752185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5593B02D" w14:textId="77777777" w:rsidR="008B5D46" w:rsidRPr="00F86983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1DDA856B" w14:textId="77777777" w:rsidR="008B5D46" w:rsidRPr="00F86983" w:rsidRDefault="008B5D46" w:rsidP="00E233C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</w:tr>
      <w:tr w:rsidR="008B5D46" w14:paraId="5BC18F3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8979C9C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B5FCD09" w14:textId="77777777" w:rsidR="008B5D46" w:rsidRPr="00F86983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1549AD3C" w14:textId="6D715A8F" w:rsidR="008B5D46" w:rsidRPr="00F86983" w:rsidRDefault="006B4F71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할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일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목록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추가에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실패한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6561095D" w14:textId="42777FB4" w:rsidR="008B5D46" w:rsidRPr="00F86983" w:rsidRDefault="008B5D46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-1.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시스템은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사용자에게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할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일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목록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추가에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실패했다는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메시지를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출력한다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.</w:t>
            </w:r>
          </w:p>
          <w:p w14:paraId="46879DE7" w14:textId="08DD42D0" w:rsidR="008B5D46" w:rsidRPr="00F86983" w:rsidRDefault="006064DA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-2.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시스템은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회원을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543B55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으로</w:t>
            </w:r>
            <w:proofErr w:type="spellEnd"/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돌려놓는다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C8189F" w14:paraId="3782C8A9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503118D" w14:textId="77777777" w:rsidR="00C8189F" w:rsidRDefault="00C8189F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1C52FFF" w14:textId="77777777" w:rsidR="00C8189F" w:rsidRPr="00F86983" w:rsidRDefault="00C8189F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4CF15C4" w14:textId="633F97CB" w:rsidR="00C8189F" w:rsidRPr="00F86983" w:rsidRDefault="00C8189F" w:rsidP="00D91E9A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B03</w:t>
            </w:r>
          </w:p>
        </w:tc>
      </w:tr>
      <w:tr w:rsidR="00C8189F" w14:paraId="048E4ED2" w14:textId="77777777" w:rsidTr="00D91E9A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6E401BBB" w14:textId="77777777" w:rsidR="00C8189F" w:rsidRDefault="00C8189F" w:rsidP="00D91E9A">
            <w:pPr>
              <w:pStyle w:val="af"/>
            </w:pPr>
          </w:p>
        </w:tc>
        <w:tc>
          <w:tcPr>
            <w:tcW w:w="930" w:type="dxa"/>
          </w:tcPr>
          <w:p w14:paraId="2C74B67E" w14:textId="1A40EB9A" w:rsidR="00C8189F" w:rsidRPr="00F86983" w:rsidRDefault="00C8189F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S</w:t>
            </w:r>
            <w:r w:rsidRPr="00F86983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1489C66F" w14:textId="5727A296" w:rsidR="00C8189F" w:rsidRPr="00F86983" w:rsidRDefault="00C8189F" w:rsidP="00D91E9A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E01</w:t>
            </w:r>
          </w:p>
        </w:tc>
      </w:tr>
      <w:tr w:rsidR="00C8189F" w14:paraId="7FD68B58" w14:textId="77777777" w:rsidTr="00D91E9A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99398FF" w14:textId="77777777" w:rsidR="00C8189F" w:rsidRDefault="00C8189F" w:rsidP="00D91E9A">
            <w:pPr>
              <w:pStyle w:val="af"/>
            </w:pPr>
          </w:p>
        </w:tc>
        <w:tc>
          <w:tcPr>
            <w:tcW w:w="930" w:type="dxa"/>
          </w:tcPr>
          <w:p w14:paraId="1E613FC9" w14:textId="73D1E22D" w:rsidR="00C8189F" w:rsidRPr="00F86983" w:rsidRDefault="00C8189F" w:rsidP="00F86983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13D8D0FF" w14:textId="21F61F7E" w:rsidR="00C8189F" w:rsidRPr="00F86983" w:rsidRDefault="00C8189F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A01</w:t>
            </w:r>
          </w:p>
        </w:tc>
      </w:tr>
    </w:tbl>
    <w:p w14:paraId="2F58C7AC" w14:textId="77777777" w:rsidR="001D4699" w:rsidRDefault="001D4699" w:rsidP="008B5D46"/>
    <w:p w14:paraId="0581F9F8" w14:textId="54AFD7A8" w:rsidR="009E57CF" w:rsidRPr="006633FB" w:rsidRDefault="1688CDC1" w:rsidP="009E57CF">
      <w:pPr>
        <w:pStyle w:val="4"/>
        <w:rPr>
          <w:rFonts w:ascii="맑은 고딕" w:eastAsia="맑은 고딕" w:hAnsi="맑은 고딕"/>
        </w:rPr>
      </w:pPr>
      <w:r w:rsidRPr="0496F2CE">
        <w:rPr>
          <w:rStyle w:val="ae"/>
          <w:rFonts w:ascii="맑은 고딕" w:eastAsia="맑은 고딕" w:hAnsi="맑은 고딕"/>
          <w:color w:val="000000" w:themeColor="text1"/>
        </w:rPr>
        <w:t>UC00</w:t>
      </w:r>
      <w:r w:rsidR="26FDE861" w:rsidRPr="0496F2CE">
        <w:rPr>
          <w:rStyle w:val="ae"/>
          <w:rFonts w:ascii="맑은 고딕" w:eastAsia="맑은 고딕" w:hAnsi="맑은 고딕"/>
          <w:color w:val="000000" w:themeColor="text1"/>
        </w:rPr>
        <w:t>5</w:t>
      </w:r>
      <w:r w:rsidR="009E57CF" w:rsidRPr="0496F2CE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9E57CF" w:rsidRPr="006633FB">
        <w:rPr>
          <w:rFonts w:ascii="맑은 고딕" w:eastAsia="맑은 고딕" w:hAnsi="맑은 고딕" w:hint="eastAsia"/>
        </w:rPr>
        <w:t>목록</w:t>
      </w:r>
      <w:r w:rsidR="009E57CF" w:rsidRPr="006633FB">
        <w:rPr>
          <w:rFonts w:ascii="맑은 고딕" w:eastAsia="맑은 고딕" w:hAnsi="맑은 고딕"/>
        </w:rPr>
        <w:t xml:space="preserve">을 </w:t>
      </w:r>
      <w:r w:rsidR="009E57CF" w:rsidRPr="006633FB">
        <w:rPr>
          <w:rFonts w:ascii="맑은 고딕" w:eastAsia="맑은 고딕" w:hAnsi="맑은 고딕" w:hint="eastAsia"/>
        </w:rPr>
        <w:t>삭제</w:t>
      </w:r>
      <w:r w:rsidR="009E57CF" w:rsidRPr="006633FB">
        <w:rPr>
          <w:rFonts w:ascii="맑은 고딕" w:eastAsia="맑은 고딕" w:hAnsi="맑은 고딕"/>
        </w:rPr>
        <w:t>한다.</w:t>
      </w:r>
    </w:p>
    <w:p w14:paraId="665F477A" w14:textId="77777777" w:rsidR="009E57CF" w:rsidRPr="006633FB" w:rsidRDefault="009E57CF" w:rsidP="009E57CF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9E57CF" w:rsidRPr="006633FB" w14:paraId="4CC38A84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460FD9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4ADAF3B0" w14:textId="190582D6" w:rsidR="009E57CF" w:rsidRPr="006633FB" w:rsidRDefault="00051ABE">
            <w:pPr>
              <w:rPr>
                <w:rStyle w:val="ae"/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회</w:t>
            </w:r>
            <w:r w:rsidR="00944964">
              <w:rPr>
                <w:rFonts w:ascii="맑은 고딕" w:hAnsi="맑은 고딕" w:hint="eastAsia"/>
              </w:rPr>
              <w:t>원이</w:t>
            </w:r>
            <w:r w:rsidR="009E57CF" w:rsidRPr="006633FB">
              <w:rPr>
                <w:rFonts w:ascii="맑은 고딕" w:hAnsi="맑은 고딕" w:hint="eastAsia"/>
              </w:rPr>
              <w:t xml:space="preserve"> 목록을 삭제한다.</w:t>
            </w:r>
          </w:p>
        </w:tc>
      </w:tr>
      <w:tr w:rsidR="009E57CF" w:rsidRPr="006633FB" w14:paraId="375FF1D9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4A5D328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6633FB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8A259E7" w14:textId="468F5D6B" w:rsidR="009E57CF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</w:t>
            </w:r>
          </w:p>
        </w:tc>
      </w:tr>
      <w:tr w:rsidR="009E57CF" w:rsidRPr="006633FB" w14:paraId="7F78DFC1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6CDE021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B37C591" w14:textId="48D6049D" w:rsidR="002F6304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원은</w:t>
            </w:r>
            <w:r w:rsidR="002F6304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F6304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2F6304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531C4B12" w14:textId="5F7FD97B" w:rsidR="009E57CF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원은</w:t>
            </w:r>
            <w:r w:rsidR="009E57CF"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메인 화면에 진입한 상태여야 한다.</w:t>
            </w:r>
          </w:p>
        </w:tc>
      </w:tr>
      <w:tr w:rsidR="009E57CF" w:rsidRPr="006633FB" w14:paraId="607AF363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B2CF6BB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67025B71" w14:textId="749ED475" w:rsidR="009E57CF" w:rsidRPr="007C0BD4" w:rsidRDefault="0036272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605C6F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</w:t>
            </w:r>
            <w:r w:rsidR="009B7495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목록 내의 할 일(들)과 </w:t>
            </w:r>
            <w:r w:rsidR="001D40F6">
              <w:rPr>
                <w:rStyle w:val="ae"/>
                <w:rFonts w:ascii="맑은 고딕" w:hAnsi="맑은 고딕" w:hint="eastAsia"/>
                <w:color w:val="000000" w:themeColor="text1"/>
              </w:rPr>
              <w:t>목록을 삭</w:t>
            </w:r>
            <w:r w:rsidR="0003658A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제된 </w:t>
            </w:r>
            <w:proofErr w:type="spellStart"/>
            <w:r w:rsidR="0003658A">
              <w:rPr>
                <w:rStyle w:val="ae"/>
                <w:rFonts w:ascii="맑은 고딕" w:hAnsi="맑은 고딕" w:hint="eastAsia"/>
                <w:color w:val="000000" w:themeColor="text1"/>
              </w:rPr>
              <w:t>메인화</w:t>
            </w:r>
            <w:r w:rsidR="0003658A">
              <w:rPr>
                <w:rStyle w:val="ae"/>
                <w:rFonts w:ascii="맑은 고딕" w:hAnsi="맑은 고딕" w:hint="eastAsia"/>
                <w:color w:val="000000" w:themeColor="text1"/>
              </w:rPr>
              <w:lastRenderedPageBreak/>
              <w:t>면</w:t>
            </w:r>
            <w:r w:rsidR="009474BC">
              <w:rPr>
                <w:rStyle w:val="ae"/>
                <w:rFonts w:ascii="맑은 고딕" w:hAnsi="맑은 고딕" w:hint="eastAsia"/>
                <w:color w:val="000000" w:themeColor="text1"/>
              </w:rPr>
              <w:t>으로</w:t>
            </w:r>
            <w:proofErr w:type="spellEnd"/>
            <w:r w:rsidR="009474BC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D91F70">
              <w:rPr>
                <w:rStyle w:val="ae"/>
                <w:rFonts w:ascii="맑은 고딕" w:hAnsi="맑은 고딕" w:hint="eastAsia"/>
                <w:color w:val="000000" w:themeColor="text1"/>
                <w:lang w:val="en-CA"/>
              </w:rPr>
              <w:t>새로고침시킨다</w:t>
            </w:r>
            <w:proofErr w:type="spellEnd"/>
            <w:r w:rsidR="007C0BD4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3573E2" w:rsidRPr="006633FB" w14:paraId="20900C43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7D80809" w14:textId="77777777" w:rsidR="003573E2" w:rsidRPr="006633FB" w:rsidRDefault="003573E2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lastRenderedPageBreak/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65B930C3" w14:textId="77777777" w:rsidR="003573E2" w:rsidRPr="006633FB" w:rsidRDefault="003573E2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C908D79" w14:textId="06C0E4A9" w:rsidR="003573E2" w:rsidRPr="006633FB" w:rsidRDefault="00944964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3573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3573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메인화면에서</w:t>
            </w:r>
            <w:proofErr w:type="spellEnd"/>
            <w:r w:rsidR="003573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목록 삭제하기 옵션을 선택한다.</w:t>
            </w:r>
          </w:p>
        </w:tc>
      </w:tr>
      <w:tr w:rsidR="003573E2" w:rsidRPr="006633FB" w14:paraId="58E65A9E" w14:textId="77777777">
        <w:trPr>
          <w:trHeight w:val="300"/>
        </w:trPr>
        <w:tc>
          <w:tcPr>
            <w:tcW w:w="1514" w:type="dxa"/>
            <w:vMerge/>
          </w:tcPr>
          <w:p w14:paraId="51332DBF" w14:textId="77777777" w:rsidR="003573E2" w:rsidRPr="006633FB" w:rsidRDefault="003573E2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336ED633" w14:textId="77777777" w:rsidR="003573E2" w:rsidRPr="006633FB" w:rsidRDefault="003573E2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3E1C25E3" w14:textId="5B72D073" w:rsidR="003573E2" w:rsidRPr="006633FB" w:rsidRDefault="003573E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에게 삭제를 할 것인지에 대한 확인 의사를 묻는다.</w:t>
            </w:r>
          </w:p>
        </w:tc>
      </w:tr>
      <w:tr w:rsidR="003573E2" w:rsidRPr="006633FB" w14:paraId="27E27819" w14:textId="77777777">
        <w:trPr>
          <w:trHeight w:val="300"/>
        </w:trPr>
        <w:tc>
          <w:tcPr>
            <w:tcW w:w="1514" w:type="dxa"/>
            <w:vMerge/>
          </w:tcPr>
          <w:p w14:paraId="182F417B" w14:textId="77777777" w:rsidR="003573E2" w:rsidRPr="006633FB" w:rsidRDefault="003573E2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7EFDC9B" w14:textId="77777777" w:rsidR="003573E2" w:rsidRPr="006633FB" w:rsidRDefault="003573E2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7EF06BD" w14:textId="7FEA532A" w:rsidR="003573E2" w:rsidRPr="006633FB" w:rsidRDefault="00CC3FA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 내의 할 일들을 삭제한다.</w:t>
            </w:r>
          </w:p>
        </w:tc>
      </w:tr>
      <w:tr w:rsidR="003573E2" w:rsidRPr="006633FB" w14:paraId="2B4D94E8" w14:textId="77777777">
        <w:trPr>
          <w:trHeight w:val="300"/>
        </w:trPr>
        <w:tc>
          <w:tcPr>
            <w:tcW w:w="1514" w:type="dxa"/>
            <w:vMerge/>
          </w:tcPr>
          <w:p w14:paraId="2F16A960" w14:textId="77777777" w:rsidR="003573E2" w:rsidRPr="006633FB" w:rsidRDefault="003573E2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36CA6F6" w14:textId="4D085ADF" w:rsidR="003573E2" w:rsidRPr="006633FB" w:rsidRDefault="003573E2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4A4DF219" w14:textId="244BA813" w:rsidR="00CC3FAB" w:rsidRDefault="00CC3FA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목록을 삭제한다</w:t>
            </w:r>
            <w:r w:rsidR="00C34A88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9E57CF" w:rsidRPr="006633FB" w14:paraId="134EA06F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6261F3D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F893DED" w14:textId="0A4D1592" w:rsidR="009E57CF" w:rsidRPr="006633FB" w:rsidRDefault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7EBBC2B3" w14:textId="54F368DE" w:rsidR="00E05C96" w:rsidRDefault="00944964" w:rsidP="003573E2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="00D876C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E05C9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삭제하는 것을 취소하는 경우:</w:t>
            </w:r>
          </w:p>
          <w:p w14:paraId="7F1993F8" w14:textId="09FF99F1" w:rsidR="009E57CF" w:rsidRPr="006633FB" w:rsidRDefault="00E05C96" w:rsidP="003573E2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BC07D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 w:rsidR="00BC07D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2B4139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</w:t>
            </w:r>
            <w:r w:rsidR="003C3347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으로</w:t>
            </w:r>
            <w:proofErr w:type="spellEnd"/>
            <w:r w:rsidR="003C3347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BC07DF" w:rsidRPr="006633FB" w14:paraId="2DA4C27C" w14:textId="77777777">
        <w:trPr>
          <w:trHeight w:val="300"/>
        </w:trPr>
        <w:tc>
          <w:tcPr>
            <w:tcW w:w="1514" w:type="dxa"/>
            <w:vMerge/>
          </w:tcPr>
          <w:p w14:paraId="4A6D883B" w14:textId="77777777" w:rsidR="00BC07DF" w:rsidRPr="006633FB" w:rsidRDefault="00BC07DF" w:rsidP="00BC07DF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7102B54" w14:textId="45975921" w:rsidR="00BC07DF" w:rsidRPr="006633FB" w:rsidRDefault="00BC07DF" w:rsidP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0097BE61" w14:textId="3E7E7FC1" w:rsidR="00E05C96" w:rsidRDefault="00944964" w:rsidP="00E05C9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="00BC07D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목록 내에 할 일이 존재하지 않는 경우:</w:t>
            </w:r>
          </w:p>
          <w:p w14:paraId="725B24EE" w14:textId="15401006" w:rsidR="00BC07DF" w:rsidRPr="006633FB" w:rsidRDefault="00BC07DF" w:rsidP="00E05C9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-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목록만 삭제한다.</w:t>
            </w:r>
          </w:p>
        </w:tc>
      </w:tr>
      <w:tr w:rsidR="0066513C" w:rsidRPr="006633FB" w14:paraId="1814948A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4C5EAFC" w14:textId="77777777" w:rsidR="0066513C" w:rsidRPr="006633FB" w:rsidRDefault="0066513C" w:rsidP="00BC07D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7D49A84" w14:textId="77777777" w:rsidR="0066513C" w:rsidRPr="006633FB" w:rsidRDefault="0066513C" w:rsidP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82CFED9" w14:textId="77777777" w:rsidR="00CC3FAB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 할 일을 삭제하는 데에 실패한 경우:</w:t>
            </w:r>
          </w:p>
          <w:p w14:paraId="15ADFF68" w14:textId="06F0D590" w:rsidR="00922D2A" w:rsidRDefault="00CC3FAB" w:rsidP="00BC07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922D2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 할 일을 삭제하는 것에 실패했다는 메</w:t>
            </w:r>
            <w:r w:rsidR="002B4139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</w:t>
            </w:r>
            <w:r w:rsidR="00922D2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지를 출력한다.</w:t>
            </w:r>
          </w:p>
          <w:p w14:paraId="5612535A" w14:textId="17CBADE4" w:rsidR="00922D2A" w:rsidRPr="006633FB" w:rsidRDefault="00922D2A" w:rsidP="00BC07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돌려보낸다.</w:t>
            </w:r>
          </w:p>
        </w:tc>
      </w:tr>
      <w:tr w:rsidR="0066513C" w:rsidRPr="006633FB" w14:paraId="6D6E97C4" w14:textId="77777777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5633CA47" w14:textId="77777777" w:rsidR="0066513C" w:rsidRPr="006633FB" w:rsidRDefault="0066513C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BE3F3B7" w14:textId="350620E4" w:rsidR="0066513C" w:rsidRPr="006633FB" w:rsidRDefault="0066513C" w:rsidP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65DBA62C" w14:textId="77777777" w:rsidR="00CC3FAB" w:rsidRPr="006633FB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 목록을 삭제하는 데에 실패한 경우</w:t>
            </w:r>
            <w:r w:rsidRPr="006633F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:</w:t>
            </w:r>
          </w:p>
          <w:p w14:paraId="3682E417" w14:textId="7C27873D" w:rsidR="00CC3FAB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B734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할 일은 삭제하는 것에 성공했지만,</w:t>
            </w:r>
            <w:r w:rsidR="00B734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목록을 삭제하는 것에 실패했다는 메</w:t>
            </w:r>
            <w:r w:rsidR="002B4139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지를 출력한다.</w:t>
            </w:r>
          </w:p>
          <w:p w14:paraId="130978DE" w14:textId="3C8EE590" w:rsidR="0066513C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7D092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으로</w:t>
            </w:r>
            <w:proofErr w:type="spellEnd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692BB9" w:rsidRPr="006633FB" w14:paraId="481330E7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8933ABC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73413EDF" w14:textId="77777777" w:rsidR="00692BB9" w:rsidRPr="006633FB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915E587" w14:textId="65022BAE" w:rsidR="00692BB9" w:rsidRPr="006633FB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B01→B02→B03→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</w:p>
        </w:tc>
      </w:tr>
      <w:tr w:rsidR="00692BB9" w:rsidRPr="006633FB" w14:paraId="5682BAE3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2347E4FD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182873F0" w14:textId="77777777" w:rsidR="00692BB9" w:rsidRPr="006633FB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S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2F4703D" w14:textId="540C7C56" w:rsidR="00692BB9" w:rsidRPr="006633FB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A01</w:t>
            </w:r>
          </w:p>
        </w:tc>
      </w:tr>
      <w:tr w:rsidR="00692BB9" w:rsidRPr="006633FB" w14:paraId="70633795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4029852D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13E6F840" w14:textId="78723416" w:rsidR="00692BB9" w:rsidRPr="006633FB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1ECE6E1E" w14:textId="40289187" w:rsidR="00692BB9" w:rsidRPr="006633FB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A02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</w:p>
        </w:tc>
      </w:tr>
      <w:tr w:rsidR="00692BB9" w:rsidRPr="006633FB" w14:paraId="35532068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0CB67916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4F4FF391" w14:textId="7734282B" w:rsidR="00692BB9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SN004</w:t>
            </w:r>
          </w:p>
        </w:tc>
        <w:tc>
          <w:tcPr>
            <w:tcW w:w="5872" w:type="dxa"/>
          </w:tcPr>
          <w:p w14:paraId="493FF2D1" w14:textId="340DF099" w:rsidR="00692BB9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  <w:tr w:rsidR="00692BB9" w:rsidRPr="006633FB" w14:paraId="3D89E905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71DFE7E6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35D044A3" w14:textId="23AAD52B" w:rsidR="00692BB9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SN005</w:t>
            </w:r>
          </w:p>
        </w:tc>
        <w:tc>
          <w:tcPr>
            <w:tcW w:w="5872" w:type="dxa"/>
          </w:tcPr>
          <w:p w14:paraId="11E5F237" w14:textId="7B2DE703" w:rsidR="00692BB9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E02</w:t>
            </w:r>
          </w:p>
        </w:tc>
      </w:tr>
    </w:tbl>
    <w:p w14:paraId="3F8FAA38" w14:textId="77777777" w:rsidR="009E57CF" w:rsidRDefault="009E57CF" w:rsidP="008B5D46"/>
    <w:p w14:paraId="6C2D3F72" w14:textId="49CCA3E0" w:rsidR="000E1CA8" w:rsidRPr="006633FB" w:rsidRDefault="7C1B4181" w:rsidP="000E1CA8">
      <w:pPr>
        <w:pStyle w:val="4"/>
        <w:rPr>
          <w:rFonts w:ascii="맑은 고딕" w:eastAsia="맑은 고딕" w:hAnsi="맑은 고딕"/>
        </w:rPr>
      </w:pPr>
      <w:r w:rsidRPr="0496F2CE">
        <w:rPr>
          <w:rStyle w:val="ae"/>
          <w:rFonts w:ascii="맑은 고딕" w:eastAsia="맑은 고딕" w:hAnsi="맑은 고딕"/>
          <w:color w:val="000000" w:themeColor="text1"/>
        </w:rPr>
        <w:t>UC00</w:t>
      </w:r>
      <w:r w:rsidR="4A0F6FE1" w:rsidRPr="0496F2CE">
        <w:rPr>
          <w:rStyle w:val="ae"/>
          <w:rFonts w:ascii="맑은 고딕" w:eastAsia="맑은 고딕" w:hAnsi="맑은 고딕"/>
          <w:color w:val="000000" w:themeColor="text1"/>
        </w:rPr>
        <w:t>6</w:t>
      </w:r>
      <w:r w:rsidR="000E1CA8" w:rsidRPr="0496F2CE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0E1CA8" w:rsidRPr="006633FB">
        <w:rPr>
          <w:rFonts w:ascii="맑은 고딕" w:eastAsia="맑은 고딕" w:hAnsi="맑은 고딕" w:hint="eastAsia"/>
        </w:rPr>
        <w:t>목록</w:t>
      </w:r>
      <w:r w:rsidR="000E1CA8" w:rsidRPr="006633FB">
        <w:rPr>
          <w:rFonts w:ascii="맑은 고딕" w:eastAsia="맑은 고딕" w:hAnsi="맑은 고딕"/>
        </w:rPr>
        <w:t xml:space="preserve">을 </w:t>
      </w:r>
      <w:r w:rsidR="008240B8">
        <w:rPr>
          <w:rFonts w:ascii="맑은 고딕" w:eastAsia="맑은 고딕" w:hAnsi="맑은 고딕" w:hint="eastAsia"/>
        </w:rPr>
        <w:t>편집</w:t>
      </w:r>
      <w:r w:rsidR="000E1CA8" w:rsidRPr="006633FB">
        <w:rPr>
          <w:rFonts w:ascii="맑은 고딕" w:eastAsia="맑은 고딕" w:hAnsi="맑은 고딕"/>
        </w:rPr>
        <w:t>한다.</w:t>
      </w:r>
    </w:p>
    <w:p w14:paraId="1EE7FB77" w14:textId="77777777" w:rsidR="000E1CA8" w:rsidRPr="006633FB" w:rsidRDefault="000E1CA8" w:rsidP="000E1CA8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0E1CA8" w:rsidRPr="006633FB" w14:paraId="68C4D848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A6D23B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4EDBFEA5" w14:textId="19498E78" w:rsidR="000E1CA8" w:rsidRPr="006633FB" w:rsidRDefault="00051ABE">
            <w:pPr>
              <w:rPr>
                <w:rStyle w:val="ae"/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회</w:t>
            </w:r>
            <w:r w:rsidR="00C815A1">
              <w:rPr>
                <w:rFonts w:ascii="맑은 고딕" w:hAnsi="맑은 고딕" w:hint="eastAsia"/>
              </w:rPr>
              <w:t>원이</w:t>
            </w:r>
            <w:r w:rsidR="000E1CA8" w:rsidRPr="006633FB">
              <w:rPr>
                <w:rFonts w:ascii="맑은 고딕" w:hAnsi="맑은 고딕" w:hint="eastAsia"/>
              </w:rPr>
              <w:t xml:space="preserve"> 목록을 </w:t>
            </w:r>
            <w:r w:rsidR="008240B8">
              <w:rPr>
                <w:rFonts w:ascii="맑은 고딕" w:hAnsi="맑은 고딕" w:hint="eastAsia"/>
              </w:rPr>
              <w:t>편집</w:t>
            </w:r>
            <w:r w:rsidR="000E1CA8">
              <w:rPr>
                <w:rFonts w:ascii="맑은 고딕" w:hAnsi="맑은 고딕" w:hint="eastAsia"/>
              </w:rPr>
              <w:t>하</w:t>
            </w:r>
            <w:r w:rsidR="000E1CA8">
              <w:rPr>
                <w:rFonts w:hint="eastAsia"/>
              </w:rPr>
              <w:t>여</w:t>
            </w:r>
            <w:r w:rsidR="000E1CA8">
              <w:rPr>
                <w:rFonts w:hint="eastAsia"/>
              </w:rPr>
              <w:t xml:space="preserve"> </w:t>
            </w:r>
            <w:r w:rsidR="000E1CA8">
              <w:rPr>
                <w:rFonts w:hint="eastAsia"/>
              </w:rPr>
              <w:t>목록의</w:t>
            </w:r>
            <w:r w:rsidR="000E1CA8">
              <w:rPr>
                <w:rFonts w:hint="eastAsia"/>
              </w:rPr>
              <w:t xml:space="preserve"> </w:t>
            </w:r>
            <w:r w:rsidR="000E1CA8">
              <w:rPr>
                <w:rFonts w:hint="eastAsia"/>
              </w:rPr>
              <w:t>이름을</w:t>
            </w:r>
            <w:r w:rsidR="000E1CA8">
              <w:rPr>
                <w:rFonts w:hint="eastAsia"/>
              </w:rPr>
              <w:t xml:space="preserve"> </w:t>
            </w:r>
            <w:r w:rsidR="007E065E">
              <w:rPr>
                <w:rFonts w:hint="eastAsia"/>
              </w:rPr>
              <w:t>변경</w:t>
            </w:r>
            <w:r w:rsidR="000E1CA8" w:rsidRPr="006633FB">
              <w:rPr>
                <w:rFonts w:ascii="맑은 고딕" w:hAnsi="맑은 고딕" w:hint="eastAsia"/>
              </w:rPr>
              <w:t>한다.</w:t>
            </w:r>
          </w:p>
        </w:tc>
      </w:tr>
      <w:tr w:rsidR="000E1CA8" w:rsidRPr="006633FB" w14:paraId="4A0B7873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2AA21EA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6633FB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3E3ED18" w14:textId="6A5C8796" w:rsidR="000E1CA8" w:rsidRPr="006633FB" w:rsidRDefault="00C815A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</w:t>
            </w:r>
          </w:p>
        </w:tc>
      </w:tr>
      <w:tr w:rsidR="000E1CA8" w:rsidRPr="006633FB" w14:paraId="4011405A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518BF9A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117B3909" w14:textId="1558599A" w:rsidR="000E1CA8" w:rsidRDefault="00C815A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원은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0E1CA8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3F47C9B0" w14:textId="11725DB1" w:rsidR="000E1CA8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0E1CA8"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메인 화면에 진입한 상태여야 한다.</w:t>
            </w:r>
          </w:p>
        </w:tc>
      </w:tr>
      <w:tr w:rsidR="000E1CA8" w:rsidRPr="006633FB" w14:paraId="66D681E5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DE873F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3F771D3" w14:textId="597DE500" w:rsidR="000E1CA8" w:rsidRPr="007C0BD4" w:rsidRDefault="00481BB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목록의 </w:t>
            </w:r>
            <w:r w:rsidR="008240B8">
              <w:rPr>
                <w:rStyle w:val="ae"/>
                <w:rFonts w:ascii="맑은 고딕" w:hAnsi="맑은 고딕" w:hint="eastAsia"/>
                <w:color w:val="000000" w:themeColor="text1"/>
              </w:rPr>
              <w:t>이름은 변경</w:t>
            </w:r>
            <w:r w:rsidR="0001082F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시킨 </w:t>
            </w:r>
            <w:proofErr w:type="spellStart"/>
            <w:r w:rsidR="0001082F">
              <w:rPr>
                <w:rStyle w:val="ae"/>
                <w:rFonts w:ascii="맑은 고딕" w:hAnsi="맑은 고딕" w:hint="eastAsia"/>
                <w:color w:val="000000" w:themeColor="text1"/>
              </w:rPr>
              <w:t>메인화면으로</w:t>
            </w:r>
            <w:proofErr w:type="spellEnd"/>
            <w:r w:rsidR="0001082F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F046F1">
              <w:rPr>
                <w:rStyle w:val="ae"/>
                <w:rFonts w:ascii="맑은 고딕" w:hAnsi="맑은 고딕" w:hint="eastAsia"/>
                <w:color w:val="000000" w:themeColor="text1"/>
              </w:rPr>
              <w:t>새로고침시킨다</w:t>
            </w:r>
            <w:proofErr w:type="spellEnd"/>
            <w:r w:rsidR="008240B8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0E1CA8" w:rsidRPr="006633FB" w14:paraId="65C49ADA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E420AA7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69F880D" w14:textId="77777777" w:rsidR="000E1CA8" w:rsidRPr="006633FB" w:rsidRDefault="000E1CA8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1333D54" w14:textId="65D5A46F" w:rsidR="000E1CA8" w:rsidRPr="006633FB" w:rsidRDefault="00944964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0E1CA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0E1CA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메인화면에서</w:t>
            </w:r>
            <w:proofErr w:type="spellEnd"/>
            <w:r w:rsidR="000E1CA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목록 </w:t>
            </w:r>
            <w:r w:rsidR="008240B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편집</w:t>
            </w:r>
            <w:r w:rsidR="000E1CA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하기 옵션을 선택한다.</w:t>
            </w:r>
          </w:p>
        </w:tc>
      </w:tr>
      <w:tr w:rsidR="000E1CA8" w:rsidRPr="006633FB" w14:paraId="34F9F25F" w14:textId="77777777">
        <w:trPr>
          <w:trHeight w:val="300"/>
        </w:trPr>
        <w:tc>
          <w:tcPr>
            <w:tcW w:w="1514" w:type="dxa"/>
            <w:vMerge/>
          </w:tcPr>
          <w:p w14:paraId="42758725" w14:textId="77777777" w:rsidR="000E1CA8" w:rsidRPr="006633FB" w:rsidRDefault="000E1CA8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31CE6A23" w14:textId="77777777" w:rsidR="000E1CA8" w:rsidRPr="006633FB" w:rsidRDefault="000E1CA8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56CA966F" w14:textId="10957165" w:rsidR="000E1CA8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회원에게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8240B8">
              <w:rPr>
                <w:rStyle w:val="ae"/>
                <w:rFonts w:ascii="맑은 고딕" w:hAnsi="맑은 고딕" w:hint="eastAsia"/>
                <w:color w:val="000000" w:themeColor="text1"/>
              </w:rPr>
              <w:t>편집을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것인지에 대한 확인 의사를 묻는다.</w:t>
            </w:r>
          </w:p>
        </w:tc>
      </w:tr>
      <w:tr w:rsidR="00224D77" w:rsidRPr="006633FB" w14:paraId="0CFBD27C" w14:textId="77777777">
        <w:trPr>
          <w:trHeight w:val="300"/>
        </w:trPr>
        <w:tc>
          <w:tcPr>
            <w:tcW w:w="1514" w:type="dxa"/>
            <w:vMerge/>
          </w:tcPr>
          <w:p w14:paraId="73D3FC60" w14:textId="77777777" w:rsidR="00224D77" w:rsidRPr="006633FB" w:rsidRDefault="00224D77" w:rsidP="00224D77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2685F539" w14:textId="77777777" w:rsidR="00224D77" w:rsidRPr="006633FB" w:rsidRDefault="00224D77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C1D5968" w14:textId="172E74B5" w:rsidR="00224D77" w:rsidRPr="006633FB" w:rsidRDefault="00224D77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A95AD8">
              <w:rPr>
                <w:rStyle w:val="ae"/>
                <w:rFonts w:ascii="맑은 고딕" w:hAnsi="맑은 고딕"/>
                <w:color w:val="000000" w:themeColor="text1"/>
              </w:rPr>
              <w:t>DB</w:t>
            </w:r>
            <w:r w:rsidR="00A95AD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에서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목록의 이름을</w:t>
            </w:r>
            <w:r w:rsidR="00A95AD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변경한다.</w:t>
            </w:r>
          </w:p>
        </w:tc>
      </w:tr>
      <w:tr w:rsidR="00224D77" w:rsidRPr="006633FB" w14:paraId="1B9770C6" w14:textId="77777777">
        <w:trPr>
          <w:trHeight w:val="300"/>
        </w:trPr>
        <w:tc>
          <w:tcPr>
            <w:tcW w:w="1514" w:type="dxa"/>
            <w:vMerge/>
          </w:tcPr>
          <w:p w14:paraId="33C6A182" w14:textId="77777777" w:rsidR="00224D77" w:rsidRPr="006633FB" w:rsidRDefault="00224D77" w:rsidP="00224D77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62ED67C" w14:textId="1A508790" w:rsidR="00224D77" w:rsidRPr="006633FB" w:rsidRDefault="00224D77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2DE74038" w14:textId="0ABEF1D9" w:rsidR="00224D77" w:rsidRDefault="00224D77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224D77" w:rsidRPr="006633FB" w14:paraId="3CB78244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BCE19E6" w14:textId="77777777" w:rsidR="00224D77" w:rsidRPr="006633FB" w:rsidRDefault="00224D77" w:rsidP="00224D77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CC44859" w14:textId="77777777" w:rsidR="00224D77" w:rsidRPr="006633FB" w:rsidRDefault="00224D77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118563A" w14:textId="0D0C37FB" w:rsidR="00224D77" w:rsidRDefault="00224D77" w:rsidP="00224D77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사용자가 편집하는 것을 취소하는 경우:</w:t>
            </w:r>
          </w:p>
          <w:p w14:paraId="3DB0A505" w14:textId="2D7C6C3A" w:rsidR="00224D77" w:rsidRPr="006633FB" w:rsidRDefault="00224D77" w:rsidP="00224D77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224D77" w:rsidRPr="006633FB" w14:paraId="168D6D04" w14:textId="77777777">
        <w:trPr>
          <w:trHeight w:val="300"/>
        </w:trPr>
        <w:tc>
          <w:tcPr>
            <w:tcW w:w="1514" w:type="dxa"/>
            <w:vMerge/>
          </w:tcPr>
          <w:p w14:paraId="670D2F2F" w14:textId="77777777" w:rsidR="00224D77" w:rsidRPr="006633FB" w:rsidRDefault="00224D77" w:rsidP="00224D77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7FD81F06" w14:textId="63A38541" w:rsidR="00224D77" w:rsidRPr="006633FB" w:rsidRDefault="00224D77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0D97E088" w14:textId="0A106018" w:rsidR="006E5C90" w:rsidRPr="006633FB" w:rsidRDefault="006E5C90" w:rsidP="00224D77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224D77" w:rsidRPr="006633FB" w14:paraId="2482422D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A9C015A" w14:textId="77777777" w:rsidR="00224D77" w:rsidRPr="006633FB" w:rsidRDefault="00224D77" w:rsidP="00224D77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DECBDCC" w14:textId="77777777" w:rsidR="00224D77" w:rsidRPr="006633FB" w:rsidRDefault="00224D77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C07D437" w14:textId="7A1FF00E" w:rsidR="00224D77" w:rsidRPr="006633FB" w:rsidRDefault="00224D77" w:rsidP="00224D7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 목록 이름을 변경하는 데에 실패한 경우</w:t>
            </w:r>
            <w:r w:rsidRPr="006633F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:</w:t>
            </w:r>
          </w:p>
          <w:p w14:paraId="3285251D" w14:textId="65523270" w:rsidR="00224D77" w:rsidRDefault="00224D77" w:rsidP="00224D7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목록 이름을 변경하는 것에 실패했다는 메시지를 출력한다.</w:t>
            </w:r>
          </w:p>
          <w:p w14:paraId="41D1B10E" w14:textId="3E551A12" w:rsidR="00224D77" w:rsidRPr="006633FB" w:rsidRDefault="00224D77" w:rsidP="00224D7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224D77" w:rsidRPr="006633FB" w14:paraId="0F0E3AE6" w14:textId="77777777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343174E4" w14:textId="77777777" w:rsidR="00224D77" w:rsidRPr="006633FB" w:rsidRDefault="00224D77" w:rsidP="00224D77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85E1FAC" w14:textId="0CD4DB96" w:rsidR="00224D77" w:rsidRPr="006633FB" w:rsidRDefault="00D37A3A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31432BD2" w14:textId="5B51656A" w:rsidR="00213C08" w:rsidRDefault="00944964" w:rsidP="00213C08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="00213C0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변경하고자 하는 이름이 같거나 </w:t>
            </w:r>
            <w:proofErr w:type="spellStart"/>
            <w:r w:rsidR="00213C0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비어있는</w:t>
            </w:r>
            <w:proofErr w:type="spellEnd"/>
            <w:r w:rsidR="00213C0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경우:</w:t>
            </w:r>
          </w:p>
          <w:p w14:paraId="6CF506AE" w14:textId="2F741604" w:rsidR="00224D77" w:rsidRDefault="00213C08" w:rsidP="00213C08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재입력을 요구한다.</w:t>
            </w:r>
          </w:p>
        </w:tc>
      </w:tr>
      <w:tr w:rsidR="00457B6F" w:rsidRPr="006633FB" w14:paraId="38E02B23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FF63C6F" w14:textId="77777777" w:rsidR="00457B6F" w:rsidRPr="006633FB" w:rsidRDefault="00457B6F" w:rsidP="00224D77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14792E9E" w14:textId="77777777" w:rsidR="00457B6F" w:rsidRPr="006633FB" w:rsidRDefault="00457B6F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07FE1109" w14:textId="603E38BA" w:rsidR="00457B6F" w:rsidRPr="006633FB" w:rsidRDefault="00457B6F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B01→B02→B03</w:t>
            </w:r>
          </w:p>
        </w:tc>
      </w:tr>
      <w:tr w:rsidR="00457B6F" w:rsidRPr="006633FB" w14:paraId="397B3FAE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0AE39F48" w14:textId="77777777" w:rsidR="00457B6F" w:rsidRPr="006633FB" w:rsidRDefault="00457B6F" w:rsidP="00224D77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59623E28" w14:textId="77777777" w:rsidR="00457B6F" w:rsidRPr="006633FB" w:rsidRDefault="00457B6F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S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28F77CCB" w14:textId="77777777" w:rsidR="00457B6F" w:rsidRPr="006633FB" w:rsidRDefault="00457B6F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A01</w:t>
            </w:r>
          </w:p>
        </w:tc>
      </w:tr>
      <w:tr w:rsidR="00457B6F" w:rsidRPr="006633FB" w14:paraId="096C32F9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4846B813" w14:textId="77777777" w:rsidR="00457B6F" w:rsidRPr="006633FB" w:rsidRDefault="00457B6F" w:rsidP="00746C45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5C107DC7" w14:textId="343091DB" w:rsidR="00457B6F" w:rsidRPr="006633FB" w:rsidRDefault="00457B6F" w:rsidP="00746C45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FA68DA">
              <w:rPr>
                <w:rStyle w:val="ae"/>
                <w:rFonts w:ascii="맑은 고딕" w:hAnsi="맑은 고딕"/>
                <w:color w:val="000000" w:themeColor="text1"/>
              </w:rPr>
              <w:t>3</w:t>
            </w:r>
          </w:p>
        </w:tc>
        <w:tc>
          <w:tcPr>
            <w:tcW w:w="5872" w:type="dxa"/>
          </w:tcPr>
          <w:p w14:paraId="7FB62311" w14:textId="4CBEF143" w:rsidR="00457B6F" w:rsidRPr="006633FB" w:rsidRDefault="00457B6F" w:rsidP="00746C45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  <w:tr w:rsidR="00457B6F" w:rsidRPr="006633FB" w14:paraId="50B154D4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03640AF4" w14:textId="77777777" w:rsidR="00457B6F" w:rsidRPr="006633FB" w:rsidRDefault="00457B6F" w:rsidP="00457B6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3004DAE1" w14:textId="478BC3FC" w:rsidR="00457B6F" w:rsidRDefault="00457B6F" w:rsidP="00457B6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FA68DA">
              <w:rPr>
                <w:rStyle w:val="ae"/>
                <w:rFonts w:ascii="맑은 고딕" w:hAnsi="맑은 고딕"/>
                <w:color w:val="000000" w:themeColor="text1"/>
              </w:rPr>
              <w:t>4</w:t>
            </w:r>
          </w:p>
        </w:tc>
        <w:tc>
          <w:tcPr>
            <w:tcW w:w="5872" w:type="dxa"/>
          </w:tcPr>
          <w:p w14:paraId="454DB1F8" w14:textId="28DF8243" w:rsidR="00457B6F" w:rsidRDefault="00457B6F" w:rsidP="00457B6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 w:rsidR="00FA68DA">
              <w:rPr>
                <w:rStyle w:val="ae"/>
                <w:rFonts w:ascii="맑은 고딕" w:hAnsi="맑은 고딕" w:hint="eastAsia"/>
                <w:color w:val="000000" w:themeColor="text1"/>
              </w:rPr>
              <w:t>E</w:t>
            </w:r>
            <w:r w:rsidR="00FA68DA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</w:tr>
    </w:tbl>
    <w:p w14:paraId="22E0E8D5" w14:textId="5B8A702A" w:rsidR="008B5D46" w:rsidRDefault="008B5D46" w:rsidP="001D4699">
      <w:pPr>
        <w:widowControl/>
        <w:wordWrap/>
        <w:autoSpaceDE/>
        <w:autoSpaceDN/>
        <w:jc w:val="left"/>
      </w:pPr>
    </w:p>
    <w:p w14:paraId="33AFA87E" w14:textId="27C13F73" w:rsidR="00D0101C" w:rsidRPr="006633FB" w:rsidRDefault="37B04FEC" w:rsidP="00D0101C">
      <w:pPr>
        <w:pStyle w:val="4"/>
        <w:rPr>
          <w:rFonts w:ascii="맑은 고딕" w:eastAsia="맑은 고딕" w:hAnsi="맑은 고딕"/>
        </w:rPr>
      </w:pPr>
      <w:r w:rsidRPr="0496F2CE">
        <w:rPr>
          <w:rStyle w:val="ae"/>
          <w:rFonts w:ascii="맑은 고딕" w:eastAsia="맑은 고딕" w:hAnsi="맑은 고딕"/>
          <w:color w:val="000000" w:themeColor="text1"/>
        </w:rPr>
        <w:t>UC00</w:t>
      </w:r>
      <w:r w:rsidR="6E533D61">
        <w:rPr>
          <w:rStyle w:val="ae"/>
          <w:rFonts w:ascii="맑은 고딕" w:eastAsia="맑은 고딕" w:hAnsi="맑은 고딕"/>
          <w:color w:val="000000" w:themeColor="text1"/>
        </w:rPr>
        <w:t>7</w:t>
      </w:r>
      <w:r w:rsidR="008B5D46" w:rsidRPr="0496F2CE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E8721C">
        <w:rPr>
          <w:rFonts w:ascii="맑은 고딕" w:eastAsia="맑은 고딕" w:hAnsi="맑은 고딕" w:hint="eastAsia"/>
        </w:rPr>
        <w:t>할 일</w:t>
      </w:r>
      <w:r w:rsidR="008B5D46">
        <w:rPr>
          <w:rFonts w:ascii="맑은 고딕" w:eastAsia="맑은 고딕" w:hAnsi="맑은 고딕"/>
        </w:rPr>
        <w:t xml:space="preserve">을 </w:t>
      </w:r>
      <w:r w:rsidR="00D0101C">
        <w:rPr>
          <w:rFonts w:ascii="맑은 고딕" w:eastAsia="맑은 고딕" w:hAnsi="맑은 고딕" w:hint="eastAsia"/>
        </w:rPr>
        <w:t>조회한다.</w:t>
      </w:r>
    </w:p>
    <w:p w14:paraId="74DFC901" w14:textId="77777777" w:rsidR="00D0101C" w:rsidRPr="006633FB" w:rsidRDefault="00D0101C" w:rsidP="00D0101C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D0101C" w:rsidRPr="006633FB" w14:paraId="73420401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2F2665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53E0D46C" w14:textId="4009CA8C" w:rsidR="00D0101C" w:rsidRPr="006633FB" w:rsidRDefault="00A97862">
            <w:pPr>
              <w:rPr>
                <w:rStyle w:val="ae"/>
                <w:rFonts w:ascii="맑은 고딕" w:hAnsi="맑은 고딕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Pr="00A9786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77732768" w:rsidRPr="3E9A3A73">
              <w:rPr>
                <w:rStyle w:val="ae"/>
                <w:rFonts w:ascii="맑은 고딕" w:hAnsi="맑은 고딕"/>
                <w:color w:val="000000" w:themeColor="text1"/>
              </w:rPr>
              <w:t>메인</w:t>
            </w:r>
            <w:r w:rsidR="06A11C76" w:rsidRPr="3E9A3A73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77732768" w:rsidRPr="3E9A3A73">
              <w:rPr>
                <w:rStyle w:val="ae"/>
                <w:rFonts w:ascii="맑은 고딕" w:hAnsi="맑은 고딕"/>
                <w:color w:val="000000" w:themeColor="text1"/>
              </w:rPr>
              <w:t>화면에서</w:t>
            </w:r>
            <w:r w:rsidRPr="00A9786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특정 목록을 선택하여 해당 목록 내의 할 일들을 조회하도록 할 일 화면으로 진입한다.</w:t>
            </w:r>
          </w:p>
        </w:tc>
      </w:tr>
      <w:tr w:rsidR="00D0101C" w:rsidRPr="006633FB" w14:paraId="4C484C4F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6A09339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6633FB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193CCB19" w14:textId="16FF9689" w:rsidR="00D0101C" w:rsidRPr="006633FB" w:rsidRDefault="00810F2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D0101C" w:rsidRPr="006633FB" w14:paraId="12E1A42E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CA43E75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14047E62" w14:textId="32EEF725" w:rsidR="00D0101C" w:rsidRDefault="000D384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D0101C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D0101C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D0101C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418C671D" w14:textId="1B4F2E0F" w:rsidR="225A1689" w:rsidRDefault="29905560" w:rsidP="225A168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430370DF">
              <w:rPr>
                <w:rStyle w:val="ae"/>
                <w:rFonts w:ascii="맑은 고딕" w:hAnsi="맑은 고딕"/>
                <w:color w:val="000000" w:themeColor="text1"/>
              </w:rPr>
              <w:t>회원은 메인 화면에 진입한 상태여야 한다.</w:t>
            </w:r>
          </w:p>
          <w:p w14:paraId="6096C3C7" w14:textId="60082E42" w:rsidR="006C56E3" w:rsidRPr="006633FB" w:rsidRDefault="000D384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6C56E3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6C56E3">
              <w:rPr>
                <w:rStyle w:val="ae"/>
                <w:rFonts w:ascii="맑은 고딕" w:hAnsi="맑은 고딕"/>
                <w:color w:val="000000" w:themeColor="text1"/>
              </w:rPr>
              <w:t>UC004</w:t>
            </w:r>
            <w:r w:rsidR="006C56E3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를 통해 진입할 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목록을 만든 상태여야 한다.</w:t>
            </w:r>
          </w:p>
        </w:tc>
      </w:tr>
      <w:tr w:rsidR="00D0101C" w:rsidRPr="006633FB" w14:paraId="3E8384D6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6427FD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1E5F065B" w14:textId="79A6E050" w:rsidR="00D0101C" w:rsidRPr="007C0BD4" w:rsidRDefault="000D384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회원이 선택한 목록 내의 </w:t>
            </w:r>
            <w:r w:rsidR="004C6A88">
              <w:rPr>
                <w:rStyle w:val="ae"/>
                <w:rFonts w:ascii="맑은 고딕" w:hAnsi="맑은 고딕" w:hint="eastAsia"/>
                <w:color w:val="000000" w:themeColor="text1"/>
              </w:rPr>
              <w:t>할 일들이 할 일 화면에 출력된다.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</w:p>
        </w:tc>
      </w:tr>
      <w:tr w:rsidR="00D0101C" w:rsidRPr="006633FB" w14:paraId="5C29FF05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68BCCEC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4C416901" w14:textId="77777777" w:rsidR="00D0101C" w:rsidRPr="006633FB" w:rsidRDefault="00D0101C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4661B17" w14:textId="61F11B68" w:rsidR="00D0101C" w:rsidRPr="006633FB" w:rsidRDefault="004C6A88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회원은 </w:t>
            </w:r>
            <w:r w:rsidR="0D529270" w:rsidRPr="54D915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메인</w:t>
            </w:r>
            <w:r w:rsidR="001CB8C9" w:rsidRPr="54D915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 w:rsidR="0D529270" w:rsidRPr="54D915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화면에서</w:t>
            </w:r>
            <w:r w:rsidR="00F45A5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CB7EC1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조회하고자 하는 목록을 클릭한다.</w:t>
            </w:r>
          </w:p>
        </w:tc>
      </w:tr>
      <w:tr w:rsidR="00D0101C" w:rsidRPr="006633FB" w14:paraId="42A94DC7" w14:textId="77777777">
        <w:trPr>
          <w:trHeight w:val="300"/>
        </w:trPr>
        <w:tc>
          <w:tcPr>
            <w:tcW w:w="1514" w:type="dxa"/>
            <w:vMerge/>
          </w:tcPr>
          <w:p w14:paraId="52294F76" w14:textId="77777777" w:rsidR="00D0101C" w:rsidRPr="006633FB" w:rsidRDefault="00D0101C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5DA4A3F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725F0755" w14:textId="7B00AC86" w:rsidR="00D0101C" w:rsidRPr="006633FB" w:rsidRDefault="00D0101C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CB7EC1">
              <w:rPr>
                <w:rStyle w:val="ae"/>
                <w:rFonts w:ascii="맑은 고딕" w:hAnsi="맑은 고딕" w:hint="eastAsia"/>
                <w:color w:val="000000" w:themeColor="text1"/>
              </w:rPr>
              <w:t>회원을 할 일 화면으로 이동시킨</w:t>
            </w:r>
            <w:r w:rsidR="00831023">
              <w:rPr>
                <w:rStyle w:val="ae"/>
                <w:rFonts w:ascii="맑은 고딕" w:hAnsi="맑은 고딕" w:hint="eastAsia"/>
                <w:color w:val="000000" w:themeColor="text1"/>
              </w:rPr>
              <w:t>다.</w:t>
            </w:r>
          </w:p>
        </w:tc>
      </w:tr>
      <w:tr w:rsidR="00D0101C" w:rsidRPr="006633FB" w14:paraId="28BA9AD5" w14:textId="77777777">
        <w:trPr>
          <w:trHeight w:val="300"/>
        </w:trPr>
        <w:tc>
          <w:tcPr>
            <w:tcW w:w="1514" w:type="dxa"/>
            <w:vMerge/>
          </w:tcPr>
          <w:p w14:paraId="7419958B" w14:textId="77777777" w:rsidR="00D0101C" w:rsidRPr="006633FB" w:rsidRDefault="00D0101C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48AF5ED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32094576" w14:textId="174534FE" w:rsidR="00D0101C" w:rsidRPr="006633FB" w:rsidRDefault="00831023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시스템은 할 일 화면에 회원이 선택한 목록 내의 할 일들을 출력시킨다.</w:t>
            </w:r>
          </w:p>
        </w:tc>
      </w:tr>
      <w:tr w:rsidR="00D0101C" w:rsidRPr="006633FB" w14:paraId="25E6D530" w14:textId="77777777" w:rsidTr="1E0CA1C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701192B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102F5D3E" w14:textId="386419EB" w:rsidR="00D0101C" w:rsidRPr="006633FB" w:rsidRDefault="00D0101C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45749E39" w14:textId="6B5BB60E" w:rsidR="00D0101C" w:rsidRPr="006633FB" w:rsidRDefault="00D0101C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D0101C" w:rsidRPr="006633FB" w14:paraId="4391E794" w14:textId="77777777" w:rsidTr="66F44703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A570CB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5E4F20F" w14:textId="77777777" w:rsidR="00D0101C" w:rsidRPr="006633FB" w:rsidRDefault="00D0101C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4578408" w14:textId="77777777" w:rsidR="00D0101C" w:rsidRPr="000E16A1" w:rsidRDefault="00D0101C" w:rsidP="0048420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  <w:lang w:val="en-CA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</w:t>
            </w:r>
            <w:r w:rsidR="0048420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할 일 정보를 불러오는 데에 실패한 경우:</w:t>
            </w:r>
            <w:r w:rsidR="0048420A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br/>
              <w:t xml:space="preserve">- </w:t>
            </w:r>
            <w:r w:rsidR="0048420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 회원에게 할 일 정보를 불러오는 것에 실패했다는 메시지를 출력한다.</w:t>
            </w:r>
          </w:p>
          <w:p w14:paraId="5B255DF2" w14:textId="7998DA4A" w:rsidR="0048420A" w:rsidRPr="006633FB" w:rsidRDefault="0048420A" w:rsidP="0048420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회원을 </w:t>
            </w:r>
            <w:r w:rsidR="354DC5E4" w:rsidRPr="36047067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메인</w:t>
            </w:r>
            <w:r w:rsidR="57C7AAAD" w:rsidRPr="36047067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 w:rsidR="354DC5E4" w:rsidRPr="36047067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화면으로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F31E9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이동시킨다.</w:t>
            </w:r>
          </w:p>
        </w:tc>
      </w:tr>
      <w:tr w:rsidR="00D0101C" w:rsidRPr="006633FB" w14:paraId="4BDB624B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8B8A2CB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6E4A1864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B969B95" w14:textId="77777777" w:rsidR="00D0101C" w:rsidRPr="006633FB" w:rsidRDefault="00D0101C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B01→B02→B03</w:t>
            </w:r>
          </w:p>
        </w:tc>
      </w:tr>
      <w:tr w:rsidR="00D0101C" w:rsidRPr="006633FB" w14:paraId="01219DCF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3A56B5CE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2B898285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S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5560E442" w14:textId="1C57531C" w:rsidR="00D0101C" w:rsidRPr="006633FB" w:rsidRDefault="00D0101C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 w:rsidR="00F31E96"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</w:tbl>
    <w:p w14:paraId="7C5067EB" w14:textId="77777777" w:rsidR="00D0101C" w:rsidRDefault="00D0101C" w:rsidP="001D4699">
      <w:pPr>
        <w:widowControl/>
        <w:wordWrap/>
        <w:autoSpaceDE/>
        <w:autoSpaceDN/>
        <w:jc w:val="left"/>
      </w:pPr>
    </w:p>
    <w:p w14:paraId="4F58F3BA" w14:textId="0CA8AE7D" w:rsidR="008B5D46" w:rsidRDefault="37B04FEC" w:rsidP="008B5D46">
      <w:pPr>
        <w:pStyle w:val="4"/>
        <w:rPr>
          <w:rFonts w:ascii="돋움" w:eastAsia="돋움" w:hAnsi="돋움"/>
        </w:rPr>
      </w:pPr>
      <w:r w:rsidRPr="2B1921B3">
        <w:rPr>
          <w:rStyle w:val="ae"/>
          <w:color w:val="000000" w:themeColor="text1"/>
        </w:rPr>
        <w:t>UC00</w:t>
      </w:r>
      <w:r w:rsidR="006E48B0">
        <w:rPr>
          <w:rStyle w:val="ae"/>
          <w:color w:val="000000" w:themeColor="text1"/>
        </w:rPr>
        <w:t>8</w:t>
      </w:r>
      <w:r w:rsidR="008B5D46" w:rsidRPr="2B1921B3">
        <w:rPr>
          <w:rStyle w:val="ae"/>
          <w:color w:val="000000" w:themeColor="text1"/>
        </w:rPr>
        <w:t xml:space="preserve">: </w:t>
      </w:r>
      <w:r w:rsidR="00E8721C">
        <w:rPr>
          <w:rFonts w:ascii="돋움" w:eastAsia="돋움" w:hAnsi="돋움" w:hint="eastAsia"/>
        </w:rPr>
        <w:t>할 일</w:t>
      </w:r>
      <w:r w:rsidR="008B5D46" w:rsidRPr="33CFCF9E">
        <w:rPr>
          <w:rFonts w:ascii="돋움" w:eastAsia="돋움" w:hAnsi="돋움"/>
        </w:rPr>
        <w:t>을 추가한다.</w:t>
      </w:r>
    </w:p>
    <w:p w14:paraId="228B1923" w14:textId="55B5197B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1E20A891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502323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660E43D" w14:textId="2940A3D6" w:rsidR="008B5D46" w:rsidRPr="006B21CF" w:rsidRDefault="4B8AF129" w:rsidP="00D91E9A">
            <w:pPr>
              <w:rPr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Fonts w:ascii="맑은 고딕" w:hAnsi="맑은 고딕" w:cs="맑은 고딕"/>
                <w:color w:val="000000" w:themeColor="text1"/>
              </w:rPr>
              <w:t>목록안에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 xml:space="preserve"> </w:t>
            </w:r>
            <w:r w:rsidR="00990BD0">
              <w:rPr>
                <w:rFonts w:ascii="맑은 고딕" w:hAnsi="맑은 고딕" w:cs="맑은 고딕" w:hint="eastAsia"/>
                <w:color w:val="000000" w:themeColor="text1"/>
              </w:rPr>
              <w:t>회원</w:t>
            </w:r>
            <w:r w:rsidRPr="006B21CF">
              <w:rPr>
                <w:rFonts w:ascii="맑은 고딕" w:hAnsi="맑은 고딕" w:cs="맑은 고딕"/>
                <w:color w:val="000000" w:themeColor="text1"/>
              </w:rPr>
              <w:t>의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 xml:space="preserve"> </w:t>
            </w:r>
            <w:r w:rsidR="00E8721C" w:rsidRPr="006B21CF">
              <w:rPr>
                <w:rFonts w:ascii="맑은 고딕" w:hAnsi="맑은 고딕" w:cs="바탕" w:hint="eastAsia"/>
                <w:color w:val="000000" w:themeColor="text1"/>
              </w:rPr>
              <w:t>할 일</w:t>
            </w:r>
            <w:r w:rsidRPr="006B21CF">
              <w:rPr>
                <w:rFonts w:ascii="맑은 고딕" w:hAnsi="맑은 고딕" w:cs="맑은 고딕"/>
                <w:color w:val="000000" w:themeColor="text1"/>
              </w:rPr>
              <w:t>을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 xml:space="preserve"> </w:t>
            </w:r>
            <w:r w:rsidRPr="006B21CF">
              <w:rPr>
                <w:rFonts w:ascii="맑은 고딕" w:hAnsi="맑은 고딕" w:cs="맑은 고딕"/>
                <w:color w:val="000000" w:themeColor="text1"/>
              </w:rPr>
              <w:t>추가한다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>.</w:t>
            </w:r>
          </w:p>
        </w:tc>
      </w:tr>
      <w:tr w:rsidR="008B5D46" w14:paraId="07081579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5EF8330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088B157" w14:textId="07D43D19" w:rsidR="008B5D46" w:rsidRPr="006B21CF" w:rsidRDefault="5236C1F3" w:rsidP="00D91E9A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66839645">
              <w:rPr>
                <w:rStyle w:val="ae"/>
                <w:rFonts w:ascii="맑은 고딕" w:hAnsi="맑은 고딕" w:cs="맑은 고딕"/>
                <w:color w:val="000000" w:themeColor="text1"/>
              </w:rPr>
              <w:t>회원</w:t>
            </w:r>
          </w:p>
        </w:tc>
      </w:tr>
      <w:tr w:rsidR="008B5D46" w14:paraId="01D474D6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C2C85A4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008C1443" w14:textId="68CA730C" w:rsidR="0028492B" w:rsidRPr="006B21CF" w:rsidRDefault="00990BD0" w:rsidP="0028492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990BD0"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 w:rsidRPr="00990BD0">
              <w:rPr>
                <w:rStyle w:val="ae"/>
                <w:rFonts w:hint="eastAsia"/>
                <w:color w:val="000000" w:themeColor="text1"/>
              </w:rPr>
              <w:t>원은</w:t>
            </w:r>
            <w:r w:rsidR="0028492B" w:rsidRPr="006B21CF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8492B" w:rsidRPr="006B21CF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28492B" w:rsidRPr="006B21CF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330FD7BE" w14:textId="0AEC0CC6" w:rsidR="008B5D46" w:rsidRPr="006A5365" w:rsidRDefault="00990BD0" w:rsidP="006A5365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639C1D52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639C1D52">
              <w:rPr>
                <w:rStyle w:val="ae"/>
                <w:rFonts w:ascii="맑은 고딕" w:hAnsi="맑은 고딕"/>
                <w:color w:val="000000" w:themeColor="text1"/>
              </w:rPr>
              <w:t>UC007</w:t>
            </w:r>
            <w:r w:rsidR="006A5365">
              <w:rPr>
                <w:rStyle w:val="ae"/>
                <w:rFonts w:ascii="맑은 고딕" w:hAnsi="맑은 고딕" w:hint="eastAsia"/>
                <w:color w:val="000000" w:themeColor="text1"/>
              </w:rPr>
              <w:t>을 통해</w:t>
            </w:r>
            <w:r w:rsidR="00B314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21279296">
              <w:rPr>
                <w:rStyle w:val="ae"/>
                <w:rFonts w:ascii="맑은 고딕" w:hAnsi="맑은 고딕"/>
                <w:color w:val="000000" w:themeColor="text1"/>
              </w:rPr>
              <w:t xml:space="preserve">할 일 </w:t>
            </w:r>
            <w:r w:rsidR="006A5365">
              <w:rPr>
                <w:rStyle w:val="ae"/>
                <w:rFonts w:ascii="맑은 고딕" w:hAnsi="맑은 고딕" w:hint="eastAsia"/>
                <w:color w:val="000000" w:themeColor="text1"/>
              </w:rPr>
              <w:t>화면에</w:t>
            </w:r>
            <w:r w:rsidR="00B314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B31460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6A5365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6A536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14:paraId="710842C6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E92DCEE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73327039" w14:textId="483EB236" w:rsidR="008B5D46" w:rsidRPr="006B21CF" w:rsidRDefault="205D0FFC" w:rsidP="00D91E9A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0960FD38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시스템은 </w:t>
            </w:r>
            <w:r w:rsidR="245B43F6" w:rsidRPr="18B5B866">
              <w:rPr>
                <w:rStyle w:val="ae"/>
                <w:rFonts w:ascii="맑은 고딕" w:hAnsi="맑은 고딕" w:cs="맑은 고딕"/>
                <w:color w:val="000000" w:themeColor="text1"/>
              </w:rPr>
              <w:t>추</w:t>
            </w:r>
            <w:r w:rsidR="4C0960F7" w:rsidRPr="18B5B866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가한 할 일이 포함되어 있는 </w:t>
            </w:r>
            <w:r w:rsidR="4C0960F7" w:rsidRPr="5A0D8E74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할 일 화면으로 </w:t>
            </w:r>
            <w:proofErr w:type="spellStart"/>
            <w:r w:rsidR="4C0960F7" w:rsidRPr="39D4C6CE">
              <w:rPr>
                <w:rStyle w:val="ae"/>
                <w:rFonts w:ascii="맑은 고딕" w:hAnsi="맑은 고딕" w:cs="맑은 고딕"/>
                <w:color w:val="000000" w:themeColor="text1"/>
              </w:rPr>
              <w:t>새로고침한다</w:t>
            </w:r>
            <w:proofErr w:type="spellEnd"/>
            <w:r w:rsidR="4C0960F7" w:rsidRPr="39D4C6CE">
              <w:rPr>
                <w:rStyle w:val="ae"/>
                <w:rFonts w:ascii="맑은 고딕" w:hAnsi="맑은 고딕" w:cs="맑은 고딕"/>
                <w:color w:val="000000" w:themeColor="text1"/>
              </w:rPr>
              <w:t>.</w:t>
            </w:r>
          </w:p>
        </w:tc>
      </w:tr>
      <w:tr w:rsidR="009D182D" w14:paraId="079EE58F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4F6A0BC" w14:textId="77777777" w:rsidR="009D182D" w:rsidRDefault="009D182D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E7FF2E2" w14:textId="6B6AE9E6" w:rsidR="009D182D" w:rsidRPr="006B21CF" w:rsidRDefault="009D182D" w:rsidP="0BB5C871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3727ACA" w14:textId="26752383" w:rsidR="009D182D" w:rsidRPr="006B21CF" w:rsidRDefault="08ADE67A" w:rsidP="0BB5C87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/>
                <w:color w:val="000000" w:themeColor="text1"/>
              </w:rPr>
              <w:t>회원이</w:t>
            </w:r>
            <w:r w:rsidR="009D182D" w:rsidRPr="006B21CF">
              <w:rPr>
                <w:rStyle w:val="ae"/>
                <w:rFonts w:ascii="맑은 고딕" w:hAnsi="맑은 고딕"/>
                <w:color w:val="000000" w:themeColor="text1"/>
              </w:rPr>
              <w:t xml:space="preserve"> 할 일 추가하기 버튼을 누른다.</w:t>
            </w:r>
          </w:p>
        </w:tc>
      </w:tr>
      <w:tr w:rsidR="009D182D" w14:paraId="211F49C2" w14:textId="77777777" w:rsidTr="041F78C9">
        <w:trPr>
          <w:trHeight w:val="300"/>
        </w:trPr>
        <w:tc>
          <w:tcPr>
            <w:tcW w:w="1514" w:type="dxa"/>
            <w:vMerge/>
          </w:tcPr>
          <w:p w14:paraId="75D95C16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1DFB5E74" w14:textId="21C821C2" w:rsidR="009D182D" w:rsidRPr="006B21CF" w:rsidRDefault="009D182D" w:rsidP="0BB5C871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1817B244" w14:textId="7CF22C60" w:rsidR="009D182D" w:rsidRPr="006B21CF" w:rsidRDefault="37EDBEB7" w:rsidP="0BB5C871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회원은 </w:t>
            </w:r>
            <w:r w:rsidR="009D182D" w:rsidRPr="006B21CF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제목 칸에 할 </w:t>
            </w:r>
            <w:r w:rsidR="009D182D" w:rsidRPr="1A3F75D1">
              <w:rPr>
                <w:rStyle w:val="ae"/>
                <w:rFonts w:ascii="맑은 고딕" w:hAnsi="맑은 고딕" w:cs="맑은 고딕"/>
                <w:color w:val="000000" w:themeColor="text1"/>
              </w:rPr>
              <w:t>일을</w:t>
            </w:r>
            <w:r w:rsidR="009D182D" w:rsidRPr="006B21CF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 적는다.</w:t>
            </w:r>
          </w:p>
        </w:tc>
      </w:tr>
      <w:tr w:rsidR="009D182D" w14:paraId="289357E3" w14:textId="77777777" w:rsidTr="041F78C9">
        <w:trPr>
          <w:trHeight w:val="300"/>
        </w:trPr>
        <w:tc>
          <w:tcPr>
            <w:tcW w:w="1514" w:type="dxa"/>
            <w:vMerge/>
          </w:tcPr>
          <w:p w14:paraId="442FA4E8" w14:textId="5F934666" w:rsidR="009D182D" w:rsidRDefault="009D182D" w:rsidP="0BB4FE28"/>
        </w:tc>
        <w:tc>
          <w:tcPr>
            <w:tcW w:w="930" w:type="dxa"/>
            <w:shd w:val="clear" w:color="auto" w:fill="auto"/>
          </w:tcPr>
          <w:p w14:paraId="5C76EF23" w14:textId="6F313488" w:rsidR="009D182D" w:rsidRPr="006B21CF" w:rsidRDefault="009D182D" w:rsidP="24277807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560D90E" w14:textId="328969D2" w:rsidR="009D182D" w:rsidRPr="006B21CF" w:rsidRDefault="23173505" w:rsidP="24277807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회원이 </w:t>
            </w:r>
            <w:r w:rsidR="009D182D"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메모 칸에 할 </w:t>
            </w:r>
            <w:r w:rsidR="009D182D" w:rsidRPr="1A3F75D1">
              <w:rPr>
                <w:rStyle w:val="ae"/>
                <w:rFonts w:ascii="맑은 고딕" w:hAnsi="맑은 고딕" w:cs="바탕"/>
                <w:color w:val="000000" w:themeColor="text1"/>
              </w:rPr>
              <w:t>일에</w:t>
            </w:r>
            <w:r w:rsidR="009D182D"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대한 상세 정보를 적는다.</w:t>
            </w:r>
          </w:p>
        </w:tc>
      </w:tr>
      <w:tr w:rsidR="009D182D" w14:paraId="2472BAE0" w14:textId="77777777" w:rsidTr="041F78C9">
        <w:trPr>
          <w:trHeight w:val="300"/>
        </w:trPr>
        <w:tc>
          <w:tcPr>
            <w:tcW w:w="1514" w:type="dxa"/>
            <w:vMerge/>
          </w:tcPr>
          <w:p w14:paraId="061D337E" w14:textId="29598417" w:rsidR="009D182D" w:rsidRDefault="009D182D" w:rsidP="291E72CA"/>
        </w:tc>
        <w:tc>
          <w:tcPr>
            <w:tcW w:w="930" w:type="dxa"/>
            <w:shd w:val="clear" w:color="auto" w:fill="auto"/>
          </w:tcPr>
          <w:p w14:paraId="26E0AA9A" w14:textId="66F15CEF" w:rsidR="009D182D" w:rsidRPr="006B21CF" w:rsidRDefault="009D182D" w:rsidP="291E72CA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7D69C116" w14:textId="1BF22BB2" w:rsidR="009D182D" w:rsidRPr="006B21CF" w:rsidRDefault="15B6731A" w:rsidP="291E72CA">
            <w:pPr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회원이 </w:t>
            </w:r>
            <w:r w:rsidR="005D0C07" w:rsidRPr="005D0C07">
              <w:rPr>
                <w:rStyle w:val="ae"/>
                <w:rFonts w:ascii="맑은 고딕" w:hAnsi="맑은 고딕" w:cs="바탕" w:hint="eastAsia"/>
                <w:color w:val="000000" w:themeColor="text1"/>
              </w:rPr>
              <w:t>추가 완료 버튼을</w:t>
            </w:r>
            <w:r w:rsidR="009D182D"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</w:t>
            </w:r>
            <w:r w:rsidR="255B3045" w:rsidRPr="0A02B1B2">
              <w:rPr>
                <w:rStyle w:val="ae"/>
                <w:rFonts w:ascii="맑은 고딕" w:hAnsi="맑은 고딕" w:cs="바탕"/>
                <w:color w:val="000000" w:themeColor="text1"/>
              </w:rPr>
              <w:t>누</w:t>
            </w:r>
            <w:r w:rsidR="7E76F0ED" w:rsidRPr="0A02B1B2">
              <w:rPr>
                <w:rStyle w:val="ae"/>
                <w:rFonts w:ascii="맑은 고딕" w:hAnsi="맑은 고딕" w:cs="바탕"/>
                <w:color w:val="000000" w:themeColor="text1"/>
              </w:rPr>
              <w:t>른다.</w:t>
            </w:r>
            <w:r w:rsidR="4F5C2895" w:rsidRPr="66F81BD4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</w:t>
            </w:r>
          </w:p>
        </w:tc>
      </w:tr>
      <w:tr w:rsidR="79A7FB9F" w14:paraId="054AE18E" w14:textId="77777777" w:rsidTr="091119CE">
        <w:trPr>
          <w:trHeight w:val="300"/>
        </w:trPr>
        <w:tc>
          <w:tcPr>
            <w:tcW w:w="1514" w:type="dxa"/>
            <w:vMerge/>
            <w:vAlign w:val="center"/>
          </w:tcPr>
          <w:p w14:paraId="5D0A52DE" w14:textId="77777777" w:rsidR="006C62E3" w:rsidRDefault="006C62E3"/>
        </w:tc>
        <w:tc>
          <w:tcPr>
            <w:tcW w:w="930" w:type="dxa"/>
            <w:shd w:val="clear" w:color="auto" w:fill="auto"/>
          </w:tcPr>
          <w:p w14:paraId="4691F608" w14:textId="252719F7" w:rsidR="79A7FB9F" w:rsidRDefault="33D874E2" w:rsidP="79A7FB9F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1E2CD73C">
              <w:rPr>
                <w:rStyle w:val="ae"/>
                <w:rFonts w:ascii="맑은 고딕" w:hAnsi="맑은 고딕" w:cs="바탕"/>
                <w:color w:val="000000" w:themeColor="text1"/>
              </w:rPr>
              <w:t>B05</w:t>
            </w:r>
          </w:p>
        </w:tc>
        <w:tc>
          <w:tcPr>
            <w:tcW w:w="5872" w:type="dxa"/>
            <w:shd w:val="clear" w:color="auto" w:fill="auto"/>
          </w:tcPr>
          <w:p w14:paraId="4AA141F4" w14:textId="3D642721" w:rsidR="79A7FB9F" w:rsidRDefault="33D874E2" w:rsidP="79A7FB9F">
            <w:pPr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54139B60">
              <w:rPr>
                <w:rStyle w:val="ae"/>
                <w:rFonts w:ascii="맑은 고딕" w:hAnsi="맑은 고딕" w:cs="바탕"/>
                <w:color w:val="000000" w:themeColor="text1"/>
              </w:rPr>
              <w:t>시스템은 회원이 추가한 할 일을 포함시킨다.</w:t>
            </w:r>
          </w:p>
        </w:tc>
      </w:tr>
      <w:tr w:rsidR="009D182D" w14:paraId="7B37079D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85D652E" w14:textId="77777777" w:rsidR="009D182D" w:rsidRDefault="009D182D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62B56A3" w14:textId="4E3A1C58" w:rsidR="009D182D" w:rsidRPr="006B21CF" w:rsidRDefault="009D182D" w:rsidP="28A4C3A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33FD3791" w14:textId="2220D49A" w:rsidR="009D182D" w:rsidRPr="006B21CF" w:rsidRDefault="3743B0AF" w:rsidP="009D14C1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회원이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9D182D" w14:paraId="5B77DADB" w14:textId="77777777" w:rsidTr="041F78C9">
        <w:trPr>
          <w:trHeight w:val="300"/>
        </w:trPr>
        <w:tc>
          <w:tcPr>
            <w:tcW w:w="1514" w:type="dxa"/>
            <w:vMerge/>
          </w:tcPr>
          <w:p w14:paraId="092C014F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7ECFD347" w14:textId="1579ABDD" w:rsidR="009D182D" w:rsidRPr="006B21CF" w:rsidRDefault="009D182D" w:rsidP="28A4C3A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0D80F2F8" w14:textId="1C071C47" w:rsidR="009D182D" w:rsidRPr="006B21CF" w:rsidRDefault="2E5884BD" w:rsidP="009D14C1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시스템은 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‘변경 사항 폐지’ 창을 띄워 </w:t>
            </w:r>
            <w:r w:rsidR="19289BD9"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회원에게 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2차 확인을 진행한다.</w:t>
            </w:r>
          </w:p>
        </w:tc>
      </w:tr>
      <w:tr w:rsidR="009D182D" w14:paraId="3E9A8640" w14:textId="77777777" w:rsidTr="041F78C9">
        <w:trPr>
          <w:trHeight w:val="300"/>
        </w:trPr>
        <w:tc>
          <w:tcPr>
            <w:tcW w:w="1514" w:type="dxa"/>
            <w:vMerge/>
          </w:tcPr>
          <w:p w14:paraId="3204DEF0" w14:textId="166F3336" w:rsidR="009D182D" w:rsidRDefault="009D182D" w:rsidP="01CFBCF8"/>
        </w:tc>
        <w:tc>
          <w:tcPr>
            <w:tcW w:w="930" w:type="dxa"/>
            <w:shd w:val="clear" w:color="auto" w:fill="auto"/>
          </w:tcPr>
          <w:p w14:paraId="6D883662" w14:textId="7D76FC7C" w:rsidR="009D182D" w:rsidRPr="006B21CF" w:rsidRDefault="009D182D" w:rsidP="28A4C3A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A03</w:t>
            </w:r>
          </w:p>
        </w:tc>
        <w:tc>
          <w:tcPr>
            <w:tcW w:w="5872" w:type="dxa"/>
            <w:shd w:val="clear" w:color="auto" w:fill="auto"/>
          </w:tcPr>
          <w:p w14:paraId="3FC31D22" w14:textId="1A6D3CC8" w:rsidR="009D182D" w:rsidRPr="006B21CF" w:rsidRDefault="3572CE78" w:rsidP="009D14C1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시스템은 회원을 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할 일 화면으로 </w:t>
            </w:r>
            <w:r w:rsidR="4F5C2895" w:rsidRPr="75C579D5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이</w:t>
            </w:r>
            <w:r w:rsidR="38CE7E52" w:rsidRPr="75C579D5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동시킨다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.</w:t>
            </w:r>
          </w:p>
        </w:tc>
      </w:tr>
      <w:tr w:rsidR="009D182D" w14:paraId="65678366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013EC50" w14:textId="77777777" w:rsidR="009D182D" w:rsidRDefault="009D182D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75D69FE" w14:textId="77777777" w:rsidR="009D182D" w:rsidRPr="006B21CF" w:rsidRDefault="009D182D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EEC96F1" w14:textId="68C0B08D" w:rsidR="009D182D" w:rsidRPr="006B21CF" w:rsidRDefault="009D182D" w:rsidP="24277807">
            <w:pPr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추가 과정에서 오류가 </w:t>
            </w:r>
            <w:r>
              <w:rPr>
                <w:rStyle w:val="ae"/>
                <w:rFonts w:ascii="맑은 고딕" w:hAnsi="맑은 고딕" w:cs="바탕" w:hint="eastAsia"/>
                <w:color w:val="000000" w:themeColor="text1"/>
              </w:rPr>
              <w:t>생겨</w:t>
            </w: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저장되지 않는다면 오류 메세지를 화면에 출력한다.</w:t>
            </w:r>
          </w:p>
        </w:tc>
      </w:tr>
      <w:tr w:rsidR="009D182D" w14:paraId="2003B36B" w14:textId="77777777" w:rsidTr="041F78C9">
        <w:trPr>
          <w:trHeight w:val="300"/>
        </w:trPr>
        <w:tc>
          <w:tcPr>
            <w:tcW w:w="1514" w:type="dxa"/>
            <w:vMerge/>
          </w:tcPr>
          <w:p w14:paraId="4F28D6D1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6CC5E5F1" w14:textId="4F36565E" w:rsidR="009D182D" w:rsidRPr="006B21CF" w:rsidRDefault="009D182D" w:rsidP="691391EA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6DB4B6F">
              <w:rPr>
                <w:rStyle w:val="ae"/>
                <w:rFonts w:ascii="맑은 고딕" w:hAnsi="맑은 고딕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7F133C78" w14:textId="6FE23393" w:rsidR="009D182D" w:rsidRPr="006B21CF" w:rsidRDefault="009D182D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F1E4C71">
              <w:rPr>
                <w:rStyle w:val="ae"/>
                <w:rFonts w:ascii="맑은 고딕" w:hAnsi="맑은 고딕"/>
                <w:color w:val="000000" w:themeColor="text1"/>
              </w:rPr>
              <w:t xml:space="preserve">제목 칸을 작성하지 않을 시, 추가버튼을 </w:t>
            </w:r>
            <w:r w:rsidR="0703402C" w:rsidRPr="11584057">
              <w:rPr>
                <w:rStyle w:val="ae"/>
                <w:rFonts w:ascii="맑은 고딕" w:hAnsi="맑은 고딕"/>
                <w:color w:val="000000" w:themeColor="text1"/>
              </w:rPr>
              <w:t>활성화시키지</w:t>
            </w:r>
            <w:r w:rsidRPr="28733EB4">
              <w:rPr>
                <w:rStyle w:val="ae"/>
                <w:rFonts w:ascii="맑은 고딕" w:hAnsi="맑은 고딕"/>
                <w:color w:val="000000" w:themeColor="text1"/>
              </w:rPr>
              <w:t xml:space="preserve"> 않는다.</w:t>
            </w:r>
          </w:p>
        </w:tc>
      </w:tr>
      <w:tr w:rsidR="009D182D" w14:paraId="40B4FC15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906D208" w14:textId="77777777" w:rsidR="009D182D" w:rsidRDefault="009D182D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5B465A8" w14:textId="77777777" w:rsidR="009D182D" w:rsidRPr="006B21CF" w:rsidRDefault="009D182D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4ACB553" w14:textId="2C8CC333" w:rsidR="009D182D" w:rsidRPr="006B21CF" w:rsidRDefault="009D182D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B01→B02→B03→B04</w:t>
            </w:r>
            <w:r w:rsidR="63D59E17" w:rsidRPr="091119CE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63D59E17" w:rsidRPr="239848EB">
              <w:rPr>
                <w:rStyle w:val="ae"/>
                <w:rFonts w:ascii="맑은 고딕" w:hAnsi="맑은 고딕"/>
                <w:color w:val="000000" w:themeColor="text1"/>
              </w:rPr>
              <w:t>B05</w:t>
            </w:r>
          </w:p>
        </w:tc>
      </w:tr>
      <w:tr w:rsidR="005F6B76" w14:paraId="6FCCE05D" w14:textId="77777777" w:rsidTr="3A508EF5">
        <w:trPr>
          <w:trHeight w:val="300"/>
        </w:trPr>
        <w:tc>
          <w:tcPr>
            <w:tcW w:w="1514" w:type="dxa"/>
            <w:vMerge/>
            <w:vAlign w:val="center"/>
          </w:tcPr>
          <w:p w14:paraId="51AA4966" w14:textId="77777777" w:rsidR="005F6B76" w:rsidRDefault="005F6B76" w:rsidP="00D91E9A">
            <w:pPr>
              <w:pStyle w:val="af"/>
            </w:pPr>
          </w:p>
        </w:tc>
        <w:tc>
          <w:tcPr>
            <w:tcW w:w="930" w:type="dxa"/>
          </w:tcPr>
          <w:p w14:paraId="0CCEAD97" w14:textId="45BBF876" w:rsidR="005F6B76" w:rsidRPr="00DB13FF" w:rsidRDefault="00DB13FF" w:rsidP="00D91E9A">
            <w:pPr>
              <w:rPr>
                <w:rStyle w:val="ae"/>
                <w:rFonts w:ascii="맑은 고딕" w:hAnsi="맑은 고딕"/>
                <w:color w:val="000000" w:themeColor="text1"/>
                <w:lang w:val="en-CA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  <w:lang w:val="en-CA"/>
              </w:rPr>
              <w:t>SN002</w:t>
            </w:r>
          </w:p>
        </w:tc>
        <w:tc>
          <w:tcPr>
            <w:tcW w:w="5872" w:type="dxa"/>
          </w:tcPr>
          <w:p w14:paraId="6FE64408" w14:textId="4F964B47" w:rsidR="005F6B76" w:rsidRPr="006B21CF" w:rsidRDefault="00DB13FF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B01→B02→B04</w:t>
            </w:r>
            <w:r w:rsidR="47B20495" w:rsidRPr="239848EB">
              <w:rPr>
                <w:rStyle w:val="ae"/>
                <w:rFonts w:ascii="맑은 고딕" w:hAnsi="맑은 고딕"/>
                <w:color w:val="000000" w:themeColor="text1"/>
              </w:rPr>
              <w:t>→B05</w:t>
            </w:r>
          </w:p>
        </w:tc>
      </w:tr>
      <w:tr w:rsidR="009D182D" w14:paraId="1E74879F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3A0222E7" w14:textId="76A094A5" w:rsidR="009D182D" w:rsidRDefault="009D182D" w:rsidP="1FFFAD62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331769DE" w14:textId="24ED2752" w:rsidR="009D182D" w:rsidRPr="006B21CF" w:rsidRDefault="009D182D" w:rsidP="1FFFAD6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E1084F">
              <w:rPr>
                <w:rStyle w:val="ae"/>
                <w:rFonts w:ascii="맑은 고딕" w:hAnsi="맑은 고딕"/>
                <w:color w:val="000000" w:themeColor="text1"/>
              </w:rPr>
              <w:t>3</w:t>
            </w:r>
          </w:p>
        </w:tc>
        <w:tc>
          <w:tcPr>
            <w:tcW w:w="5872" w:type="dxa"/>
            <w:shd w:val="clear" w:color="auto" w:fill="FFFFFF" w:themeFill="background1"/>
          </w:tcPr>
          <w:p w14:paraId="3625A807" w14:textId="63EAE98B" w:rsidR="009D182D" w:rsidRPr="006B21CF" w:rsidRDefault="52F66CE3" w:rsidP="1FFFAD6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A508EF5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9D182D" w:rsidRPr="006B21CF">
              <w:rPr>
                <w:rStyle w:val="ae"/>
                <w:rFonts w:ascii="맑은 고딕" w:hAnsi="맑은 고딕"/>
                <w:color w:val="000000" w:themeColor="text1"/>
              </w:rPr>
              <w:t>A01→A03</w:t>
            </w:r>
          </w:p>
        </w:tc>
      </w:tr>
      <w:tr w:rsidR="009D182D" w14:paraId="4CA91C9A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14D1E7AA" w14:textId="096A27A3" w:rsidR="009D182D" w:rsidRDefault="009D182D" w:rsidP="09B7E8F5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60EB1B66" w14:textId="69832757" w:rsidR="009D182D" w:rsidRPr="006B21CF" w:rsidRDefault="009D182D" w:rsidP="09B7E8F5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F86E5E">
              <w:rPr>
                <w:rStyle w:val="ae"/>
                <w:rFonts w:ascii="맑은 고딕" w:hAnsi="맑은 고딕"/>
                <w:color w:val="000000" w:themeColor="text1"/>
              </w:rPr>
              <w:t>4</w:t>
            </w:r>
          </w:p>
        </w:tc>
        <w:tc>
          <w:tcPr>
            <w:tcW w:w="5872" w:type="dxa"/>
            <w:shd w:val="clear" w:color="auto" w:fill="FFFFFF" w:themeFill="background1"/>
          </w:tcPr>
          <w:p w14:paraId="5D25D1F3" w14:textId="5553DF96" w:rsidR="009D182D" w:rsidRPr="006B21CF" w:rsidRDefault="009D182D" w:rsidP="041F78C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F86E5E" w:rsidRPr="006B21CF">
              <w:rPr>
                <w:rStyle w:val="ae"/>
                <w:rFonts w:ascii="맑은 고딕" w:hAnsi="맑은 고딕"/>
                <w:color w:val="000000" w:themeColor="text1"/>
              </w:rPr>
              <w:t>B02→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A01→A02</w:t>
            </w:r>
            <w:r w:rsidR="00335E37" w:rsidRPr="006B21CF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A03</w:t>
            </w:r>
          </w:p>
        </w:tc>
      </w:tr>
      <w:tr w:rsidR="009D182D" w14:paraId="060A58E9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77B597BD" w14:textId="5D88DE58" w:rsidR="009D182D" w:rsidRDefault="009D182D" w:rsidP="041F78C9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178EE872" w14:textId="0435DC1A" w:rsidR="009D182D" w:rsidRPr="006B21CF" w:rsidRDefault="009D182D" w:rsidP="041F78C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SN005</w:t>
            </w:r>
          </w:p>
        </w:tc>
        <w:tc>
          <w:tcPr>
            <w:tcW w:w="5872" w:type="dxa"/>
            <w:shd w:val="clear" w:color="auto" w:fill="FFFFFF" w:themeFill="background1"/>
          </w:tcPr>
          <w:p w14:paraId="6F865D8A" w14:textId="01B529CE" w:rsidR="009D182D" w:rsidRPr="006B21CF" w:rsidRDefault="009D182D" w:rsidP="041F78C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B01→B02→B03→A01→A02</w:t>
            </w:r>
            <w:r w:rsidR="00335E37" w:rsidRPr="006B21CF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A03</w:t>
            </w:r>
          </w:p>
        </w:tc>
      </w:tr>
      <w:tr w:rsidR="009D182D" w14:paraId="39CA2DF0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7D0E33FA" w14:textId="1CF5F0B1" w:rsidR="009D182D" w:rsidRDefault="009D182D" w:rsidP="6CEDA556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5F9E7456" w14:textId="51778FCC" w:rsidR="009D182D" w:rsidRPr="006B21CF" w:rsidRDefault="009D182D" w:rsidP="6CEDA55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SN006</w:t>
            </w:r>
          </w:p>
        </w:tc>
        <w:tc>
          <w:tcPr>
            <w:tcW w:w="5872" w:type="dxa"/>
            <w:shd w:val="clear" w:color="auto" w:fill="FFFFFF" w:themeFill="background1"/>
          </w:tcPr>
          <w:p w14:paraId="29CE9680" w14:textId="6018B92D" w:rsidR="009D182D" w:rsidRPr="006B21CF" w:rsidRDefault="009D182D" w:rsidP="6CEDA55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B01→B02→B03→B04→</w:t>
            </w:r>
            <w:r w:rsidR="324701C2" w:rsidRPr="15CF840D">
              <w:rPr>
                <w:rStyle w:val="ae"/>
                <w:rFonts w:ascii="맑은 고딕" w:hAnsi="맑은 고딕"/>
                <w:color w:val="000000" w:themeColor="text1"/>
              </w:rPr>
              <w:t>B05</w:t>
            </w:r>
            <w:r w:rsidR="23BB2DF4" w:rsidRPr="59819DC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</w:tbl>
    <w:p w14:paraId="1487B0A1" w14:textId="68BD5323" w:rsidR="008B5D46" w:rsidRDefault="008B5D46" w:rsidP="001D4699">
      <w:pPr>
        <w:widowControl/>
        <w:wordWrap/>
        <w:autoSpaceDE/>
        <w:autoSpaceDN/>
        <w:jc w:val="left"/>
      </w:pPr>
    </w:p>
    <w:p w14:paraId="7BF0E7E0" w14:textId="69D1B5C6" w:rsidR="008B5D46" w:rsidRDefault="37B04FEC" w:rsidP="008B5D46">
      <w:pPr>
        <w:pStyle w:val="4"/>
        <w:rPr>
          <w:rFonts w:ascii="돋움" w:eastAsia="돋움" w:hAnsi="돋움"/>
        </w:rPr>
      </w:pPr>
      <w:r w:rsidRPr="2B1921B3">
        <w:rPr>
          <w:rStyle w:val="ae"/>
          <w:color w:val="000000" w:themeColor="text1"/>
        </w:rPr>
        <w:t>UC00</w:t>
      </w:r>
      <w:r w:rsidR="006E48B0">
        <w:rPr>
          <w:rStyle w:val="ae"/>
          <w:color w:val="000000" w:themeColor="text1"/>
        </w:rPr>
        <w:t>9</w:t>
      </w:r>
      <w:r w:rsidR="008B5D46" w:rsidRPr="37F1F7E9">
        <w:rPr>
          <w:rStyle w:val="ae"/>
          <w:color w:val="000000" w:themeColor="text1"/>
        </w:rPr>
        <w:t xml:space="preserve">: </w:t>
      </w:r>
      <w:r w:rsidR="008B5D46" w:rsidRPr="6F7AFADD">
        <w:rPr>
          <w:rFonts w:ascii="돋움" w:eastAsia="돋움" w:hAnsi="돋움"/>
        </w:rPr>
        <w:t>미리 알림을 설정한다.</w:t>
      </w:r>
    </w:p>
    <w:p w14:paraId="38B95AFE" w14:textId="02652931" w:rsidR="2F8AF1C7" w:rsidRDefault="2F8AF1C7" w:rsidP="2F8AF1C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4DF1EC3F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9AC1F7C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0B40BF27" w14:textId="48276134" w:rsidR="008B5D46" w:rsidRDefault="37C7DBFE" w:rsidP="00D91E9A">
            <w:pPr>
              <w:rPr>
                <w:rFonts w:asciiTheme="minorEastAsia" w:eastAsiaTheme="minorEastAsia" w:hAnsiTheme="minorEastAsia" w:cstheme="minorEastAsia"/>
              </w:rPr>
            </w:pPr>
            <w:r w:rsidRPr="5C3AF55A">
              <w:rPr>
                <w:rFonts w:asciiTheme="minorEastAsia" w:eastAsiaTheme="minorEastAsia" w:hAnsiTheme="minorEastAsia" w:cstheme="minorEastAsia"/>
              </w:rPr>
              <w:t>회원이</w:t>
            </w:r>
            <w:r w:rsidR="115E3E84" w:rsidRPr="7EB743FD">
              <w:rPr>
                <w:rFonts w:asciiTheme="minorEastAsia" w:eastAsiaTheme="minorEastAsia" w:hAnsiTheme="minorEastAsia" w:cstheme="minorEastAsia"/>
              </w:rPr>
              <w:t xml:space="preserve"> 추가할 </w:t>
            </w:r>
            <w:r w:rsidR="00AA6C02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="115E3E84" w:rsidRPr="7EB743FD">
              <w:rPr>
                <w:rFonts w:asciiTheme="minorEastAsia" w:eastAsiaTheme="minorEastAsia" w:hAnsiTheme="minorEastAsia" w:cstheme="minorEastAsia"/>
              </w:rPr>
              <w:t>에 미리 알림 시간을 설정한다.</w:t>
            </w:r>
          </w:p>
        </w:tc>
      </w:tr>
      <w:tr w:rsidR="008B5D46" w14:paraId="62CCC65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50105C0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7EB743FD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234680ED" w14:textId="50DB031F" w:rsidR="008B5D46" w:rsidRDefault="192102C3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E66D4A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6F7A616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4E19A98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2E2ACE32" w14:textId="56444627" w:rsidR="008B5D46" w:rsidRDefault="7E71C5EB" w:rsidP="1910AC4B">
            <w:pPr>
              <w:spacing w:line="259" w:lineRule="auto"/>
              <w:rPr>
                <w:rStyle w:val="ae"/>
                <w:rFonts w:ascii="맑은 고딕" w:hAnsi="맑은 고딕"/>
                <w:color w:val="000000" w:themeColor="text1"/>
              </w:rPr>
            </w:pPr>
            <w:r w:rsidRPr="61A796F4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486E48DC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  <w:r w:rsidR="486E48DC" w:rsidRPr="1910AC4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  <w:p w14:paraId="3DF4B2C1" w14:textId="5D28864F" w:rsidR="001A1955" w:rsidRPr="00B172DF" w:rsidRDefault="1B16672A" w:rsidP="5E61408D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0352CF74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1995A52E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5C9C18C0">
              <w:rPr>
                <w:rStyle w:val="ae"/>
                <w:rFonts w:ascii="맑은 고딕" w:hAnsi="맑은 고딕"/>
                <w:color w:val="000000" w:themeColor="text1"/>
              </w:rPr>
              <w:t>7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을 통해</w:t>
            </w:r>
            <w:r w:rsidR="001A1955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일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화면에</w:t>
            </w:r>
            <w:r w:rsidR="1B1E157F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1B1E157F" w:rsidRPr="001B3D92">
              <w:rPr>
                <w:rStyle w:val="ae"/>
                <w:rFonts w:ascii="맑은 고딕" w:hAnsi="맑은 고딕"/>
                <w:color w:val="000000" w:themeColor="text1"/>
              </w:rPr>
              <w:t>들어가</w:t>
            </w:r>
            <w:r w:rsidR="001A195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B172DF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14:paraId="614F440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F80E67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lastRenderedPageBreak/>
              <w:t>사후 조건</w:t>
            </w:r>
          </w:p>
        </w:tc>
        <w:tc>
          <w:tcPr>
            <w:tcW w:w="6802" w:type="dxa"/>
            <w:gridSpan w:val="2"/>
          </w:tcPr>
          <w:p w14:paraId="7B4D58A9" w14:textId="3C1CE5B8" w:rsidR="008B5D46" w:rsidRDefault="68693B18" w:rsidP="5B22FDC7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B22FDC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E11427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할 일의 미리 알림을 설정하고 </w:t>
            </w:r>
            <w:r w:rsidRPr="5B22FDC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회원을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5B22FDC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돌려놓는다.</w:t>
            </w:r>
          </w:p>
        </w:tc>
      </w:tr>
      <w:tr w:rsidR="000E295E" w14:paraId="7A3F3DB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8F1AB77" w14:textId="77777777" w:rsidR="000E295E" w:rsidRDefault="000E295E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A4BD5CA" w14:textId="77777777" w:rsidR="000E295E" w:rsidRDefault="000E295E" w:rsidP="00D91E9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A556CE4" w14:textId="7DAD94F5" w:rsidR="000E295E" w:rsidRDefault="0EF6D39B" w:rsidP="04B624A8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세부사항 버튼을 </w:t>
            </w:r>
            <w:r w:rsidR="00694B10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누른다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0E295E" w14:paraId="3FA281CE" w14:textId="77777777" w:rsidTr="00D91E9A">
        <w:trPr>
          <w:trHeight w:val="300"/>
        </w:trPr>
        <w:tc>
          <w:tcPr>
            <w:tcW w:w="1514" w:type="dxa"/>
            <w:vMerge/>
          </w:tcPr>
          <w:p w14:paraId="673096D6" w14:textId="77777777" w:rsidR="000E295E" w:rsidRDefault="000E295E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4E177079" w14:textId="3BC380DE" w:rsidR="000E295E" w:rsidRDefault="000E295E" w:rsidP="794E16DA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442BEE6" w14:textId="7A5D4CFA" w:rsidR="000E295E" w:rsidRDefault="14303942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시간 설정 버튼을 누르면, </w:t>
            </w:r>
            <w:r w:rsidR="63D78A52"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세부 시간을 설정하는 화면을 띄</w:t>
            </w:r>
            <w:r w:rsidR="002637F5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워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준다.</w:t>
            </w:r>
          </w:p>
        </w:tc>
      </w:tr>
      <w:tr w:rsidR="000E295E" w14:paraId="4434BED0" w14:textId="77777777" w:rsidTr="6D755BE5">
        <w:trPr>
          <w:trHeight w:val="300"/>
        </w:trPr>
        <w:tc>
          <w:tcPr>
            <w:tcW w:w="1514" w:type="dxa"/>
            <w:vMerge/>
          </w:tcPr>
          <w:p w14:paraId="1B0D35FB" w14:textId="5F4E5201" w:rsidR="000E295E" w:rsidRDefault="000E295E" w:rsidP="6D755BE5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2967ECF8" w14:textId="5EB75B98" w:rsidR="000E295E" w:rsidRDefault="000E295E" w:rsidP="794E16DA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65B9E298" w14:textId="314624C9" w:rsidR="000E295E" w:rsidRDefault="56D574BA" w:rsidP="6D755BE5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회원은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원하는 시간을 </w:t>
            </w:r>
            <w:r w:rsidR="26BA4E69" w:rsidRPr="5E5D359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설정한</w:t>
            </w:r>
            <w:r w:rsidR="6521A9DC" w:rsidRPr="5E5D359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다.</w:t>
            </w:r>
          </w:p>
        </w:tc>
      </w:tr>
      <w:tr w:rsidR="52F3141B" w14:paraId="162B960B" w14:textId="77777777" w:rsidTr="70816A6F">
        <w:trPr>
          <w:trHeight w:val="300"/>
        </w:trPr>
        <w:tc>
          <w:tcPr>
            <w:tcW w:w="1514" w:type="dxa"/>
            <w:vMerge/>
            <w:vAlign w:val="center"/>
          </w:tcPr>
          <w:p w14:paraId="2E5125AE" w14:textId="03802878" w:rsidR="52F3141B" w:rsidRDefault="52F3141B" w:rsidP="52F3141B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79F12C65" w14:textId="5C1CE919" w:rsidR="52F3141B" w:rsidRDefault="6521A9DC" w:rsidP="5C93D03E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C93D03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760B38B6" w14:textId="1B384063" w:rsidR="52F3141B" w:rsidRDefault="0BAE6E5F" w:rsidP="5C93D03E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6521A9DC" w:rsidRPr="5C93D03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완료버튼을 </w:t>
            </w:r>
            <w:r w:rsidR="75186886" w:rsidRPr="5E1C00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4576B5AF" w:rsidRPr="5E1C00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11613845" w:rsidRPr="617155B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00F56AAC" w14:paraId="37F3C1B9" w14:textId="77777777" w:rsidTr="5B22FDC7">
        <w:trPr>
          <w:trHeight w:val="300"/>
        </w:trPr>
        <w:tc>
          <w:tcPr>
            <w:tcW w:w="1514" w:type="dxa"/>
            <w:vMerge/>
            <w:vAlign w:val="center"/>
          </w:tcPr>
          <w:p w14:paraId="1A2A68C8" w14:textId="77777777" w:rsidR="00F56AAC" w:rsidRDefault="00F56AAC" w:rsidP="52F3141B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68028896" w14:textId="2073A29E" w:rsidR="00F56AAC" w:rsidRPr="00D3218E" w:rsidRDefault="00F56AAC" w:rsidP="5C93D03E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0D321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872" w:type="dxa"/>
            <w:shd w:val="clear" w:color="auto" w:fill="auto"/>
          </w:tcPr>
          <w:p w14:paraId="443ECAB8" w14:textId="68782A4C" w:rsidR="00F56AAC" w:rsidRPr="1A322934" w:rsidRDefault="072A8382" w:rsidP="1A322934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27E2C94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미리 알림 시간을 설정한다.</w:t>
            </w:r>
          </w:p>
        </w:tc>
      </w:tr>
      <w:tr w:rsidR="000E295E" w14:paraId="270FC636" w14:textId="77777777" w:rsidTr="6C046A3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85A863D" w14:textId="77777777" w:rsidR="000E295E" w:rsidRDefault="000E295E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179A3AB" w14:textId="4E3A1C58" w:rsidR="000E295E" w:rsidRPr="6C046A37" w:rsidRDefault="000E295E" w:rsidP="6C046A3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38EFD6C" w14:textId="445C22A1" w:rsidR="000E295E" w:rsidRPr="6C046A37" w:rsidRDefault="0A948840" w:rsidP="00360875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EF6A887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회원이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0E295E" w14:paraId="3271B170" w14:textId="77777777" w:rsidTr="6C046A37">
        <w:trPr>
          <w:trHeight w:val="300"/>
        </w:trPr>
        <w:tc>
          <w:tcPr>
            <w:tcW w:w="1514" w:type="dxa"/>
            <w:vMerge/>
          </w:tcPr>
          <w:p w14:paraId="2333CDED" w14:textId="77777777" w:rsidR="000E295E" w:rsidRDefault="000E295E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17F86DEE" w14:textId="1579ABDD" w:rsidR="000E295E" w:rsidRPr="6C046A37" w:rsidRDefault="000E295E" w:rsidP="6C046A3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34C8D4EF" w14:textId="05BEA039" w:rsidR="000E295E" w:rsidRPr="6C046A37" w:rsidRDefault="726D036F" w:rsidP="00360875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EF6A887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‘변경 사항 폐지’ 창을 띄워 </w:t>
            </w:r>
            <w:r w:rsidR="2B112EEE" w:rsidRPr="75C579D5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2차 확인을 진행한다.</w:t>
            </w:r>
          </w:p>
        </w:tc>
      </w:tr>
      <w:tr w:rsidR="000E295E" w14:paraId="0367F533" w14:textId="77777777" w:rsidTr="6C046A37">
        <w:trPr>
          <w:trHeight w:val="300"/>
        </w:trPr>
        <w:tc>
          <w:tcPr>
            <w:tcW w:w="1514" w:type="dxa"/>
            <w:vMerge/>
          </w:tcPr>
          <w:p w14:paraId="74A08C0F" w14:textId="4180886D" w:rsidR="000E295E" w:rsidRDefault="000E295E" w:rsidP="6C046A3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561BD4C2" w14:textId="7D76FC7C" w:rsidR="000E295E" w:rsidRDefault="000E295E" w:rsidP="6C046A3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872" w:type="dxa"/>
            <w:shd w:val="clear" w:color="auto" w:fill="auto"/>
          </w:tcPr>
          <w:p w14:paraId="75EB6066" w14:textId="5FA32D4D" w:rsidR="000E295E" w:rsidRDefault="2C5A9642" w:rsidP="00360875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회원을 </w:t>
            </w:r>
            <w:r w:rsidR="09023428"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일 화면으로 </w:t>
            </w:r>
            <w:r w:rsidR="09023428"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25A67F4F"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8B5D46" w14:paraId="793C86FF" w14:textId="77777777" w:rsidTr="1440C6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EB0F406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04D35F97" w14:textId="77777777" w:rsidR="1440C677" w:rsidRPr="1440C677" w:rsidRDefault="1440C677" w:rsidP="1440C67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B222691" w14:textId="3EDE23A0" w:rsidR="1440C677" w:rsidRPr="1440C677" w:rsidRDefault="00F56AAC" w:rsidP="1440C67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시스템이 </w:t>
            </w:r>
            <w:r w:rsidR="5186529D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시간을 설정하는 과정에서</w:t>
            </w:r>
            <w:r w:rsidR="1440C677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오류가 나 </w:t>
            </w:r>
            <w:r w:rsidR="6C48E5E0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저장이 되지 않으면</w:t>
            </w:r>
            <w:r w:rsidR="30AA87DC" w:rsidRPr="5A30307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, 시스템은</w:t>
            </w:r>
            <w:r w:rsidR="1440C677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 메</w:t>
            </w:r>
            <w:r w:rsidR="007A556A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시</w:t>
            </w:r>
            <w:r w:rsidR="1440C677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지를 화면에 출력한다.</w:t>
            </w:r>
          </w:p>
        </w:tc>
      </w:tr>
      <w:tr w:rsidR="000E295E" w14:paraId="1723A436" w14:textId="77777777" w:rsidTr="64E5232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2CD20FF" w14:textId="77777777" w:rsidR="000E295E" w:rsidRDefault="000E295E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930" w:type="dxa"/>
          </w:tcPr>
          <w:p w14:paraId="0D902512" w14:textId="77777777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F5EE466" w14:textId="72CA94FB" w:rsidR="000E295E" w:rsidRPr="00D83DB3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</w:t>
            </w:r>
            <w:r w:rsidR="00D83DB3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D83DB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B04</w:t>
            </w:r>
            <w:r w:rsidR="00917009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9170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B05</w:t>
            </w:r>
          </w:p>
        </w:tc>
      </w:tr>
      <w:tr w:rsidR="000E295E" w14:paraId="1F93AC9D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31E8C1B3" w14:textId="1C84F666" w:rsidR="000E295E" w:rsidRDefault="000E295E" w:rsidP="4C4B6D42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4685BD49" w14:textId="70E8090E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872" w:type="dxa"/>
            <w:shd w:val="clear" w:color="auto" w:fill="FFFFFF" w:themeFill="background1"/>
          </w:tcPr>
          <w:p w14:paraId="520B7308" w14:textId="57A44654" w:rsidR="000E295E" w:rsidRPr="64E52327" w:rsidRDefault="00502C1C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="002F42C7" w:rsidRPr="002F42C7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→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A01→A03</w:t>
            </w:r>
          </w:p>
        </w:tc>
      </w:tr>
      <w:tr w:rsidR="000E295E" w14:paraId="0909B222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19B8BC7A" w14:textId="08C27231" w:rsidR="000E295E" w:rsidRDefault="000E295E" w:rsidP="7677C8D2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276ED441" w14:textId="5C757E1F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72" w:type="dxa"/>
            <w:shd w:val="clear" w:color="auto" w:fill="FFFFFF" w:themeFill="background1"/>
          </w:tcPr>
          <w:p w14:paraId="29F569E4" w14:textId="55E585F4" w:rsidR="000E295E" w:rsidRPr="00390D24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2D10D36F" w:rsidRPr="3CAD48E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  <w:r w:rsidR="2D10D36F" w:rsidRPr="1158405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FC34DF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A01→A02</w:t>
            </w:r>
            <w:r w:rsidR="002637F5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A03</w:t>
            </w:r>
          </w:p>
        </w:tc>
      </w:tr>
      <w:tr w:rsidR="000E295E" w14:paraId="6319ADFC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599FC435" w14:textId="32659812" w:rsidR="000E295E" w:rsidRDefault="000E295E" w:rsidP="49F81A09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22CAA924" w14:textId="1AFF3360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006A6BE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4</w:t>
            </w:r>
          </w:p>
        </w:tc>
        <w:tc>
          <w:tcPr>
            <w:tcW w:w="5872" w:type="dxa"/>
            <w:shd w:val="clear" w:color="auto" w:fill="FFFFFF" w:themeFill="background1"/>
          </w:tcPr>
          <w:p w14:paraId="5AA274B3" w14:textId="29BC856A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B01→B02→B03→</w:t>
            </w:r>
            <w:r w:rsidR="00F56AA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B04</w:t>
            </w:r>
            <w:r w:rsidR="00F56AAC" w:rsidRPr="3E327A42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6D06DAFC" w:rsidRPr="4888C004">
              <w:rPr>
                <w:rStyle w:val="ae"/>
                <w:rFonts w:ascii="맑은 고딕" w:hAnsi="맑은 고딕"/>
                <w:color w:val="000000" w:themeColor="text1"/>
              </w:rPr>
              <w:t>B05</w:t>
            </w:r>
            <w:r w:rsidR="1A0C45A7" w:rsidRPr="3E327A4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24B83C2A" w14:textId="77777777" w:rsidR="008B5D46" w:rsidRDefault="008B5D46" w:rsidP="008B5D46"/>
    <w:p w14:paraId="5EF26BD6" w14:textId="70B258ED" w:rsidR="008B5D46" w:rsidRDefault="00F01B00" w:rsidP="008B5D46">
      <w:pPr>
        <w:pStyle w:val="4"/>
        <w:rPr>
          <w:rFonts w:ascii="돋움" w:eastAsia="돋움" w:hAnsi="돋움"/>
        </w:rPr>
      </w:pPr>
      <w:r>
        <w:rPr>
          <w:rStyle w:val="ae"/>
          <w:color w:val="000000" w:themeColor="text1"/>
        </w:rPr>
        <w:t xml:space="preserve"> </w:t>
      </w:r>
      <w:r w:rsidR="37B04FEC" w:rsidRPr="5FFBE42C">
        <w:rPr>
          <w:rStyle w:val="ae"/>
          <w:color w:val="000000" w:themeColor="text1"/>
        </w:rPr>
        <w:t>UC0</w:t>
      </w:r>
      <w:r w:rsidR="006E48B0">
        <w:rPr>
          <w:rStyle w:val="ae"/>
          <w:color w:val="000000" w:themeColor="text1"/>
        </w:rPr>
        <w:t>10</w:t>
      </w:r>
      <w:r w:rsidR="008B5D46" w:rsidRPr="2F8AF1C7">
        <w:rPr>
          <w:rStyle w:val="ae"/>
          <w:color w:val="000000" w:themeColor="text1"/>
        </w:rPr>
        <w:t xml:space="preserve">: </w:t>
      </w:r>
      <w:r w:rsidR="008B5D46" w:rsidRPr="7AE2ABD4">
        <w:rPr>
          <w:rFonts w:ascii="돋움" w:eastAsia="돋움" w:hAnsi="돋움"/>
        </w:rPr>
        <w:t>마감일을 설정한다.</w:t>
      </w:r>
    </w:p>
    <w:p w14:paraId="28FDB1B9" w14:textId="77777777" w:rsidR="008B5D46" w:rsidRDefault="008B5D46" w:rsidP="008B5D46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1110"/>
        <w:gridCol w:w="5805"/>
      </w:tblGrid>
      <w:tr w:rsidR="008B5D46" w14:paraId="09D77D75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797C11A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915" w:type="dxa"/>
            <w:gridSpan w:val="2"/>
          </w:tcPr>
          <w:p w14:paraId="03D7D372" w14:textId="21AA78F7" w:rsidR="008B5D46" w:rsidRDefault="3882065D" w:rsidP="00D91E9A">
            <w:pPr>
              <w:rPr>
                <w:rFonts w:asciiTheme="minorEastAsia" w:eastAsiaTheme="minorEastAsia" w:hAnsiTheme="minorEastAsia" w:cstheme="minorEastAsia"/>
              </w:rPr>
            </w:pPr>
            <w:r w:rsidRPr="5C3AF55A">
              <w:rPr>
                <w:rFonts w:asciiTheme="minorEastAsia" w:eastAsiaTheme="minorEastAsia" w:hAnsiTheme="minorEastAsia" w:cstheme="minorEastAsia"/>
              </w:rPr>
              <w:t>회원이</w:t>
            </w:r>
            <w:r w:rsidR="2C991E5C" w:rsidRPr="7EB743FD">
              <w:rPr>
                <w:rFonts w:asciiTheme="minorEastAsia" w:eastAsiaTheme="minorEastAsia" w:hAnsiTheme="minorEastAsia" w:cstheme="minorEastAsia"/>
              </w:rPr>
              <w:t xml:space="preserve"> 추가할 작업의 마감일을 설정한다.</w:t>
            </w:r>
          </w:p>
        </w:tc>
      </w:tr>
      <w:tr w:rsidR="008B5D46" w14:paraId="14AD3FC2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AF49818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7EB743FD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915" w:type="dxa"/>
            <w:gridSpan w:val="2"/>
          </w:tcPr>
          <w:p w14:paraId="047B991A" w14:textId="534E81AE" w:rsidR="008B5D46" w:rsidRDefault="538525CA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592E80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03E61179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5573A9A0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915" w:type="dxa"/>
            <w:gridSpan w:val="2"/>
          </w:tcPr>
          <w:p w14:paraId="6E2F8BC7" w14:textId="6A2DA1C4" w:rsidR="008B5D46" w:rsidRDefault="7F359599" w:rsidP="1910AC4B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1A796F4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527BF0CF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  <w:r w:rsidR="527BF0CF" w:rsidRPr="1910AC4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  <w:p w14:paraId="513F4926" w14:textId="5CFF032C" w:rsidR="008B5D46" w:rsidRPr="00B172DF" w:rsidRDefault="76A8068D" w:rsidP="112F8CDA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44E5198E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64BB9C1C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4A0F778A">
              <w:rPr>
                <w:rStyle w:val="ae"/>
                <w:rFonts w:ascii="맑은 고딕" w:hAnsi="맑은 고딕"/>
                <w:color w:val="000000" w:themeColor="text1"/>
              </w:rPr>
              <w:t>7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을 통해</w:t>
            </w:r>
            <w:r w:rsidR="1DF878CF">
              <w:rPr>
                <w:rStyle w:val="ae"/>
                <w:rFonts w:ascii="맑은 고딕" w:hAnsi="맑은 고딕"/>
                <w:color w:val="000000" w:themeColor="text1"/>
              </w:rPr>
              <w:t xml:space="preserve"> 할 일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화면에</w:t>
            </w:r>
            <w:r w:rsidR="1DF878CF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1DF878CF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들어가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B172DF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14:paraId="3EF2E90E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C38FA31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915" w:type="dxa"/>
            <w:gridSpan w:val="2"/>
          </w:tcPr>
          <w:p w14:paraId="20E2FC39" w14:textId="22E9447B" w:rsidR="008B5D46" w:rsidRDefault="59E624CE" w:rsidP="75D31FFB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할 일의 마감일을 설정하고 </w:t>
            </w: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회원을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돌려놓는다</w:t>
            </w: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241EE419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07E38978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0118B908" w14:textId="06106250" w:rsidR="00E448D8" w:rsidRPr="44CDADD2" w:rsidRDefault="00E448D8" w:rsidP="44CDADD2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</w:p>
        </w:tc>
        <w:tc>
          <w:tcPr>
            <w:tcW w:w="5805" w:type="dxa"/>
            <w:shd w:val="clear" w:color="auto" w:fill="auto"/>
            <w:vAlign w:val="center"/>
          </w:tcPr>
          <w:p w14:paraId="732D5A66" w14:textId="231F1B2A" w:rsidR="00E448D8" w:rsidRPr="44CDADD2" w:rsidRDefault="48882F0B" w:rsidP="09FAC0EE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세부사항 버튼을 </w:t>
            </w:r>
            <w:r w:rsidR="5AE45FB5" w:rsidRPr="3902EDA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누른다.</w:t>
            </w:r>
          </w:p>
        </w:tc>
      </w:tr>
      <w:tr w:rsidR="00E448D8" w14:paraId="102C68B1" w14:textId="77777777" w:rsidTr="00A323CD">
        <w:trPr>
          <w:trHeight w:val="300"/>
        </w:trPr>
        <w:tc>
          <w:tcPr>
            <w:tcW w:w="1401" w:type="dxa"/>
            <w:vMerge/>
          </w:tcPr>
          <w:p w14:paraId="502153F8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53872EA4" w14:textId="6B26589F" w:rsidR="00E448D8" w:rsidRPr="44CDADD2" w:rsidRDefault="00E448D8" w:rsidP="44CDADD2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805" w:type="dxa"/>
            <w:shd w:val="clear" w:color="auto" w:fill="auto"/>
          </w:tcPr>
          <w:p w14:paraId="0CAA493F" w14:textId="36FF6397" w:rsidR="00E448D8" w:rsidRPr="44CDADD2" w:rsidRDefault="3FFA9FFF" w:rsidP="44CDAD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날짜 설정 버튼을 누르면, </w:t>
            </w:r>
            <w:r w:rsidR="72E543E0" w:rsidRPr="0791377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세부 날짜를 </w:t>
            </w:r>
            <w:r w:rsidR="00E448D8" w:rsidRPr="5903F9E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설정하라는 화면을 </w:t>
            </w:r>
            <w:r w:rsidR="00E448D8" w:rsidRPr="6E59021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띄워준다</w:t>
            </w:r>
            <w:r w:rsidR="00E448D8" w:rsidRPr="5903F9E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29B22B93" w14:textId="77777777" w:rsidTr="00A323CD">
        <w:trPr>
          <w:trHeight w:val="300"/>
        </w:trPr>
        <w:tc>
          <w:tcPr>
            <w:tcW w:w="1401" w:type="dxa"/>
            <w:vMerge/>
          </w:tcPr>
          <w:p w14:paraId="0EBC66A1" w14:textId="0A2A665B" w:rsidR="00E448D8" w:rsidRDefault="00E448D8" w:rsidP="3B1E795F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69321A17" w14:textId="3EA491B4" w:rsidR="00E448D8" w:rsidRPr="44CDADD2" w:rsidRDefault="00E448D8" w:rsidP="44CDADD2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805" w:type="dxa"/>
            <w:shd w:val="clear" w:color="auto" w:fill="auto"/>
          </w:tcPr>
          <w:p w14:paraId="64771DD6" w14:textId="2C62233B" w:rsidR="00E448D8" w:rsidRPr="44CDADD2" w:rsidRDefault="5948DE84" w:rsidP="44CDAD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회원은 </w:t>
            </w:r>
            <w:r w:rsidR="1C9B70C6"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원하는</w:t>
            </w:r>
            <w:r w:rsidR="00E448D8" w:rsidRPr="4D114C4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날짜를 </w:t>
            </w:r>
            <w:r w:rsidR="00E448D8" w:rsidRPr="635E3BB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설정한다.</w:t>
            </w:r>
          </w:p>
        </w:tc>
      </w:tr>
      <w:tr w:rsidR="00E448D8" w14:paraId="5C16F27A" w14:textId="77777777" w:rsidTr="00A323CD">
        <w:trPr>
          <w:trHeight w:val="300"/>
        </w:trPr>
        <w:tc>
          <w:tcPr>
            <w:tcW w:w="1401" w:type="dxa"/>
            <w:vMerge/>
          </w:tcPr>
          <w:p w14:paraId="1CE9DF35" w14:textId="06D7438D" w:rsidR="00E448D8" w:rsidRDefault="00E448D8" w:rsidP="635E3BB6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0A6F98B" w14:textId="609AB146" w:rsidR="00E448D8" w:rsidRDefault="00E448D8" w:rsidP="635E3BB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2FD8ABA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05" w:type="dxa"/>
            <w:shd w:val="clear" w:color="auto" w:fill="auto"/>
          </w:tcPr>
          <w:p w14:paraId="34227560" w14:textId="04C33417" w:rsidR="00E448D8" w:rsidRDefault="3BC62616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5C54659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완료버튼을 누</w:t>
            </w:r>
            <w:r w:rsidR="503CF408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5C54659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00D3218E" w14:paraId="5C5D5E5E" w14:textId="77777777" w:rsidTr="00A323CD">
        <w:trPr>
          <w:trHeight w:val="300"/>
        </w:trPr>
        <w:tc>
          <w:tcPr>
            <w:tcW w:w="1401" w:type="dxa"/>
            <w:vMerge/>
          </w:tcPr>
          <w:p w14:paraId="549B606B" w14:textId="77777777" w:rsidR="00D3218E" w:rsidRDefault="00D3218E" w:rsidP="635E3BB6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67CEC927" w14:textId="2E763F6F" w:rsidR="00D3218E" w:rsidRPr="2FD8ABA3" w:rsidRDefault="00D3218E" w:rsidP="635E3BB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805" w:type="dxa"/>
            <w:shd w:val="clear" w:color="auto" w:fill="auto"/>
          </w:tcPr>
          <w:p w14:paraId="0307C6AC" w14:textId="4F520A9F" w:rsidR="00D3218E" w:rsidRPr="1A322934" w:rsidRDefault="4045615E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마감일 날짜를 설정한다.</w:t>
            </w:r>
          </w:p>
        </w:tc>
      </w:tr>
      <w:tr w:rsidR="00E448D8" w14:paraId="5BE7015F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12B9097F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1110" w:type="dxa"/>
            <w:shd w:val="clear" w:color="auto" w:fill="auto"/>
          </w:tcPr>
          <w:p w14:paraId="36EE2FD2" w14:textId="4E3A1C58" w:rsidR="00E448D8" w:rsidRPr="75D31FFB" w:rsidRDefault="00E448D8" w:rsidP="75D31FFB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805" w:type="dxa"/>
            <w:shd w:val="clear" w:color="auto" w:fill="auto"/>
          </w:tcPr>
          <w:p w14:paraId="409A0C44" w14:textId="4603CB46" w:rsidR="00E448D8" w:rsidRPr="75D31FFB" w:rsidRDefault="42FCF0A7" w:rsidP="001F48C7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회원이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E448D8" w14:paraId="70784ECF" w14:textId="77777777" w:rsidTr="00A323CD">
        <w:trPr>
          <w:trHeight w:val="300"/>
        </w:trPr>
        <w:tc>
          <w:tcPr>
            <w:tcW w:w="1401" w:type="dxa"/>
            <w:vMerge/>
          </w:tcPr>
          <w:p w14:paraId="482C7A2B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11275818" w14:textId="1579ABDD" w:rsidR="00E448D8" w:rsidRPr="75D31FFB" w:rsidRDefault="00E448D8" w:rsidP="75D31FFB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05" w:type="dxa"/>
            <w:shd w:val="clear" w:color="auto" w:fill="auto"/>
          </w:tcPr>
          <w:p w14:paraId="2A5168C8" w14:textId="277726E8" w:rsidR="00E448D8" w:rsidRPr="75D31FFB" w:rsidRDefault="6DCA6132" w:rsidP="001F48C7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‘변경 사항 폐지’ 창을 띄워 </w:t>
            </w:r>
            <w:r w:rsidR="645D9FB1" w:rsidRPr="75C579D5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2차 확인을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lastRenderedPageBreak/>
              <w:t>진행한다.</w:t>
            </w:r>
          </w:p>
        </w:tc>
      </w:tr>
      <w:tr w:rsidR="00E448D8" w14:paraId="7593A12F" w14:textId="77777777" w:rsidTr="00A323CD">
        <w:trPr>
          <w:trHeight w:val="300"/>
        </w:trPr>
        <w:tc>
          <w:tcPr>
            <w:tcW w:w="1401" w:type="dxa"/>
            <w:vMerge/>
          </w:tcPr>
          <w:p w14:paraId="282940B7" w14:textId="7890BB4A" w:rsidR="00E448D8" w:rsidRDefault="00E448D8" w:rsidP="75D31FFB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F1AA3C4" w14:textId="7D76FC7C" w:rsidR="00E448D8" w:rsidRDefault="00E448D8" w:rsidP="75D31FFB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805" w:type="dxa"/>
            <w:shd w:val="clear" w:color="auto" w:fill="auto"/>
          </w:tcPr>
          <w:p w14:paraId="744948E2" w14:textId="015FDEF7" w:rsidR="00E448D8" w:rsidRDefault="16B7FD17" w:rsidP="001F48C7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회원을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할 일 화면으로 </w:t>
            </w:r>
            <w:r w:rsidR="1C9B70C6"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1BF162BE"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E448D8" w14:paraId="033B900A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52743FC1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1110" w:type="dxa"/>
            <w:shd w:val="clear" w:color="auto" w:fill="auto"/>
          </w:tcPr>
          <w:p w14:paraId="78C0D23F" w14:textId="77777777" w:rsidR="00E448D8" w:rsidRPr="1639E143" w:rsidRDefault="00E448D8" w:rsidP="1639E143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05" w:type="dxa"/>
            <w:shd w:val="clear" w:color="auto" w:fill="auto"/>
          </w:tcPr>
          <w:p w14:paraId="28B7A856" w14:textId="77DC68E2" w:rsidR="00E448D8" w:rsidRPr="1639E143" w:rsidRDefault="54D7E642" w:rsidP="1639E143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날짜를 설정하는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과정에서 오류가 나 </w:t>
            </w:r>
            <w:r w:rsidR="6EDC1172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저장이 되지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않는다면</w:t>
            </w:r>
            <w:r w:rsidR="70747C8F" w:rsidRPr="75D2F60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,</w:t>
            </w:r>
            <w:r w:rsidR="1C9B70C6" w:rsidRPr="75D2F60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52831912" w:rsidRPr="75D2F60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 메세지를 화면에 출력한다.</w:t>
            </w:r>
          </w:p>
        </w:tc>
      </w:tr>
      <w:tr w:rsidR="00E448D8" w14:paraId="31D0BEF2" w14:textId="77777777" w:rsidTr="00A323CD">
        <w:trPr>
          <w:trHeight w:val="300"/>
        </w:trPr>
        <w:tc>
          <w:tcPr>
            <w:tcW w:w="1401" w:type="dxa"/>
            <w:vMerge/>
          </w:tcPr>
          <w:p w14:paraId="1F1175A0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BDA321F" w14:textId="77777777" w:rsidR="00E448D8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5805" w:type="dxa"/>
            <w:shd w:val="clear" w:color="auto" w:fill="auto"/>
          </w:tcPr>
          <w:p w14:paraId="7CC1CC8A" w14:textId="4FD50372" w:rsidR="00E448D8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</w:rPr>
            </w:pPr>
          </w:p>
        </w:tc>
      </w:tr>
      <w:tr w:rsidR="00E448D8" w14:paraId="66BE8906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303A2AA6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1110" w:type="dxa"/>
          </w:tcPr>
          <w:p w14:paraId="7855D921" w14:textId="77777777" w:rsidR="00E448D8" w:rsidRPr="488341FA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14:paraId="686D58D4" w14:textId="0B31383F" w:rsidR="00E448D8" w:rsidRPr="488341FA" w:rsidRDefault="00E448D8" w:rsidP="488341F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</w:t>
            </w:r>
            <w:r w:rsidR="54B468F0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→B04</w:t>
            </w:r>
            <w:r w:rsidR="00D3218E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D321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</w:tr>
      <w:tr w:rsidR="00E448D8" w14:paraId="2E0E0175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7A7879FE" w14:textId="3EEC50D5" w:rsidR="00E448D8" w:rsidRDefault="00E448D8" w:rsidP="488341F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14D67642" w14:textId="70E8090E" w:rsidR="00E448D8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805" w:type="dxa"/>
          </w:tcPr>
          <w:p w14:paraId="76522B25" w14:textId="7A47808E" w:rsidR="00E448D8" w:rsidRDefault="154517C9" w:rsidP="488341F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A01→A03</w:t>
            </w:r>
          </w:p>
        </w:tc>
      </w:tr>
      <w:tr w:rsidR="00E448D8" w14:paraId="6CCA9811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37B6B3F9" w14:textId="2E4FABEB" w:rsidR="00E448D8" w:rsidRDefault="00E448D8" w:rsidP="488341F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335CC982" w14:textId="5C757E1F" w:rsidR="00E448D8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05" w:type="dxa"/>
          </w:tcPr>
          <w:p w14:paraId="40835360" w14:textId="381DFD17" w:rsidR="00E448D8" w:rsidRDefault="00E448D8" w:rsidP="488341F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293547D1" w:rsidRPr="049958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</w:t>
            </w:r>
            <w:r w:rsidR="6EF46E2C" w:rsidRPr="049958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02→</w:t>
            </w:r>
            <w:r w:rsidR="5716F0E0" w:rsidRPr="3D28D7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6EF46E2C" w:rsidRPr="3D28D7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  <w:r w:rsidR="5716F0E0" w:rsidRPr="3D28D7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A01→A02</w:t>
            </w:r>
            <w:r w:rsidR="02A14AE8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A03</w:t>
            </w:r>
          </w:p>
        </w:tc>
      </w:tr>
      <w:tr w:rsidR="00E448D8" w14:paraId="7A8F6526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15CADD83" w14:textId="6F310201" w:rsidR="00E448D8" w:rsidRDefault="00E448D8" w:rsidP="488341F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5A7E65A0" w14:textId="1CB7D023" w:rsidR="00E448D8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00DE2E1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14:paraId="21947864" w14:textId="22CC7500" w:rsidR="00E448D8" w:rsidRDefault="06FC395C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B01→B02→B03→</w:t>
            </w:r>
            <w:r w:rsidR="390D704B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  <w:r w:rsidR="2FEAE4A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→B05</w:t>
            </w:r>
            <w:r w:rsidR="390D704B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16B0B83B" w14:textId="77777777" w:rsidR="008B5D46" w:rsidRDefault="008B5D46" w:rsidP="008B5D46"/>
    <w:p w14:paraId="085ED614" w14:textId="647C8BCB" w:rsidR="008B5D46" w:rsidRDefault="00A323CD" w:rsidP="008B5D46">
      <w:pPr>
        <w:pStyle w:val="4"/>
        <w:rPr>
          <w:rFonts w:ascii="돋움" w:eastAsia="돋움" w:hAnsi="돋움"/>
        </w:rPr>
      </w:pPr>
      <w:r>
        <w:rPr>
          <w:rStyle w:val="ae"/>
          <w:color w:val="000000" w:themeColor="text1"/>
        </w:rPr>
        <w:t xml:space="preserve"> </w:t>
      </w:r>
      <w:r w:rsidR="37B04FEC" w:rsidRPr="0AF7248A">
        <w:rPr>
          <w:rStyle w:val="ae"/>
          <w:color w:val="000000" w:themeColor="text1"/>
        </w:rPr>
        <w:t>UC0</w:t>
      </w:r>
      <w:r w:rsidR="555C24BA" w:rsidRPr="0AF7248A">
        <w:rPr>
          <w:rStyle w:val="ae"/>
          <w:color w:val="000000" w:themeColor="text1"/>
        </w:rPr>
        <w:t>1</w:t>
      </w:r>
      <w:r w:rsidR="006E48B0">
        <w:rPr>
          <w:rStyle w:val="ae"/>
          <w:color w:val="000000" w:themeColor="text1"/>
        </w:rPr>
        <w:t>1</w:t>
      </w:r>
      <w:r w:rsidR="008B5D46" w:rsidRPr="2F8AF1C7">
        <w:rPr>
          <w:rStyle w:val="ae"/>
          <w:color w:val="000000" w:themeColor="text1"/>
        </w:rPr>
        <w:t xml:space="preserve">: </w:t>
      </w:r>
      <w:r w:rsidR="008B5D46" w:rsidRPr="3801C0EE">
        <w:rPr>
          <w:rFonts w:ascii="돋움" w:eastAsia="돋움" w:hAnsi="돋움"/>
        </w:rPr>
        <w:t>우선순위를 설정한다.</w:t>
      </w:r>
    </w:p>
    <w:p w14:paraId="5F41AE34" w14:textId="77777777" w:rsidR="008B5D46" w:rsidRDefault="008B5D46" w:rsidP="008B5D46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418"/>
        <w:gridCol w:w="5380"/>
      </w:tblGrid>
      <w:tr w:rsidR="008B5D46" w14:paraId="4B91F2BB" w14:textId="77777777" w:rsidTr="4327FC6C">
        <w:trPr>
          <w:trHeight w:val="360"/>
        </w:trPr>
        <w:tc>
          <w:tcPr>
            <w:tcW w:w="1518" w:type="dxa"/>
            <w:shd w:val="clear" w:color="auto" w:fill="CCCCCC"/>
            <w:vAlign w:val="center"/>
          </w:tcPr>
          <w:p w14:paraId="75C4DDA7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798" w:type="dxa"/>
            <w:gridSpan w:val="2"/>
          </w:tcPr>
          <w:p w14:paraId="1C783B91" w14:textId="5976B164" w:rsidR="008B5D46" w:rsidRPr="00F84045" w:rsidRDefault="4688C693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509BD0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00F84045"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추가할 작업의 우선순위를 설정한다.</w:t>
            </w:r>
          </w:p>
        </w:tc>
      </w:tr>
      <w:tr w:rsidR="008B5D46" w14:paraId="15CC3FC3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3919CD98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4F8420D4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798" w:type="dxa"/>
            <w:gridSpan w:val="2"/>
          </w:tcPr>
          <w:p w14:paraId="2DF11C02" w14:textId="2901A011" w:rsidR="008B5D46" w:rsidRPr="00F84045" w:rsidRDefault="4425ED29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B0A58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015C7D8B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57B6D6CF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798" w:type="dxa"/>
            <w:gridSpan w:val="2"/>
          </w:tcPr>
          <w:p w14:paraId="1F00C031" w14:textId="1DC27176" w:rsidR="32E0C312" w:rsidRDefault="7FDA8477" w:rsidP="1910AC4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D05BF25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32E0C312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</w:p>
          <w:p w14:paraId="1C5B9B2B" w14:textId="039ADCE3" w:rsidR="00A45117" w:rsidRPr="00F84045" w:rsidRDefault="41B48447" w:rsidP="5F5B3764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D05BF2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00A45117"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="281E4ACF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UC00</w:t>
            </w:r>
            <w:r w:rsidR="33EDF92A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7</w:t>
            </w:r>
            <w:r w:rsidR="005E17FC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5E17FC"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과정을 선행해야 한다.</w:t>
            </w:r>
          </w:p>
        </w:tc>
      </w:tr>
      <w:tr w:rsidR="00702307" w14:paraId="13D98D1B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5448E475" w14:textId="77777777" w:rsidR="00702307" w:rsidRDefault="00702307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798" w:type="dxa"/>
            <w:gridSpan w:val="2"/>
          </w:tcPr>
          <w:p w14:paraId="0B7147BB" w14:textId="5A81CA8F" w:rsidR="00702307" w:rsidRPr="00F84045" w:rsidRDefault="5695AE3C" w:rsidP="627890A5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C91572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회원을 </w:t>
            </w:r>
            <w:r w:rsidRPr="646438D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세부사항</w:t>
            </w:r>
            <w:r w:rsidR="741CD7D8" w:rsidRPr="646438D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 추가된</w:t>
            </w:r>
            <w:r w:rsidRPr="646438D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Pr="21D3DBB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할</w:t>
            </w:r>
            <w:r w:rsidRPr="073D0561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일 </w:t>
            </w:r>
            <w:r w:rsidRPr="03EF319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화면으로</w:t>
            </w:r>
            <w:r w:rsidRPr="5CD2A34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proofErr w:type="spellStart"/>
            <w:r w:rsidR="4DCFB202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새로고침</w:t>
            </w:r>
            <w:proofErr w:type="spellEnd"/>
            <w:r w:rsidR="4DCFB202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시킨다.</w:t>
            </w:r>
          </w:p>
        </w:tc>
      </w:tr>
      <w:tr w:rsidR="00E448D8" w14:paraId="73B13E39" w14:textId="77777777" w:rsidTr="4327FC6C">
        <w:trPr>
          <w:trHeight w:val="300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1C06F2D1" w14:textId="77777777" w:rsidR="00E448D8" w:rsidRDefault="00E448D8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1418" w:type="dxa"/>
            <w:shd w:val="clear" w:color="auto" w:fill="auto"/>
          </w:tcPr>
          <w:p w14:paraId="519E03A2" w14:textId="77777777" w:rsidR="00E448D8" w:rsidRPr="00F84045" w:rsidRDefault="00E448D8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380" w:type="dxa"/>
            <w:shd w:val="clear" w:color="auto" w:fill="auto"/>
          </w:tcPr>
          <w:p w14:paraId="5E96EA8B" w14:textId="584601AF" w:rsidR="00E448D8" w:rsidRPr="3FB2E866" w:rsidRDefault="28DB6AFA" w:rsidP="3FB2E86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</w:t>
            </w:r>
            <w:r w:rsidR="657E23FC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원</w:t>
            </w:r>
            <w:r w:rsidR="62F66027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40C13364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세부사항 버튼을 </w:t>
            </w:r>
            <w:r w:rsidR="39D2BE60" w:rsidRPr="21DE639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누른다.</w:t>
            </w:r>
          </w:p>
        </w:tc>
      </w:tr>
      <w:tr w:rsidR="00E448D8" w14:paraId="17B876AA" w14:textId="77777777" w:rsidTr="4327FC6C">
        <w:trPr>
          <w:trHeight w:val="300"/>
        </w:trPr>
        <w:tc>
          <w:tcPr>
            <w:tcW w:w="1518" w:type="dxa"/>
            <w:vMerge/>
          </w:tcPr>
          <w:p w14:paraId="71ACF75B" w14:textId="77777777" w:rsidR="00E448D8" w:rsidRDefault="00E448D8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139A5892" w14:textId="74E27345" w:rsidR="00E448D8" w:rsidRPr="00F84045" w:rsidRDefault="00E448D8" w:rsidP="00F23115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380" w:type="dxa"/>
            <w:shd w:val="clear" w:color="auto" w:fill="auto"/>
          </w:tcPr>
          <w:p w14:paraId="59691C67" w14:textId="7F34A31F" w:rsidR="00E448D8" w:rsidRPr="3FB2E866" w:rsidRDefault="4459B839" w:rsidP="3FB2E86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BB505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18E93FEB" w:rsidRPr="4FBB505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우선 순위 버튼을 누른다</w:t>
            </w:r>
          </w:p>
        </w:tc>
      </w:tr>
      <w:tr w:rsidR="00E448D8" w14:paraId="7CC37B8B" w14:textId="77777777" w:rsidTr="4327FC6C">
        <w:trPr>
          <w:trHeight w:val="300"/>
        </w:trPr>
        <w:tc>
          <w:tcPr>
            <w:tcW w:w="1518" w:type="dxa"/>
            <w:vMerge/>
          </w:tcPr>
          <w:p w14:paraId="4DF425AD" w14:textId="2C0E693B" w:rsidR="00E448D8" w:rsidRDefault="00E448D8" w:rsidP="31057158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3F93750" w14:textId="02C63D3C" w:rsidR="00E448D8" w:rsidRDefault="00E448D8" w:rsidP="3105715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380" w:type="dxa"/>
            <w:shd w:val="clear" w:color="auto" w:fill="auto"/>
          </w:tcPr>
          <w:p w14:paraId="298C9F0C" w14:textId="3D88832D" w:rsidR="00E448D8" w:rsidRDefault="1DCD0502" w:rsidP="3105715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06513733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0CB14AC9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52D4E464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우선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순위 (상,중,하) 중 하나를 </w:t>
            </w:r>
            <w:r w:rsidR="00E448D8" w:rsidRPr="51EFA9E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고른다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559101CB" w14:textId="77777777" w:rsidTr="4327FC6C">
        <w:trPr>
          <w:trHeight w:val="300"/>
        </w:trPr>
        <w:tc>
          <w:tcPr>
            <w:tcW w:w="1518" w:type="dxa"/>
            <w:vMerge/>
          </w:tcPr>
          <w:p w14:paraId="432DDF6F" w14:textId="77777777" w:rsidR="00E448D8" w:rsidRDefault="00E448D8"/>
        </w:tc>
        <w:tc>
          <w:tcPr>
            <w:tcW w:w="1418" w:type="dxa"/>
            <w:shd w:val="clear" w:color="auto" w:fill="auto"/>
          </w:tcPr>
          <w:p w14:paraId="26580770" w14:textId="437D7588" w:rsidR="00E448D8" w:rsidRDefault="00E448D8" w:rsidP="51EFA9E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35E3BB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380" w:type="dxa"/>
          </w:tcPr>
          <w:p w14:paraId="2280D1BA" w14:textId="2FD85A86" w:rsidR="00E448D8" w:rsidRDefault="7233C872" w:rsidP="51EFA9E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BB505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E448D8" w:rsidRPr="51EFA9E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완료 버튼을 </w:t>
            </w:r>
            <w:r w:rsidR="1E1B4AB3" w:rsidRPr="1B46DF51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1027C303" w:rsidRPr="1B46DF51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</w:t>
            </w:r>
            <w:r w:rsidR="567B6F5B" w:rsidRPr="4082BB7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7BEA45D7" w14:paraId="5D984039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4125E6FA" w14:textId="77777777" w:rsidR="006C62E3" w:rsidRDefault="006C62E3"/>
        </w:tc>
        <w:tc>
          <w:tcPr>
            <w:tcW w:w="1418" w:type="dxa"/>
            <w:shd w:val="clear" w:color="auto" w:fill="auto"/>
          </w:tcPr>
          <w:p w14:paraId="3E1DE904" w14:textId="1332A708" w:rsidR="7BEA45D7" w:rsidRDefault="10E0DDF5" w:rsidP="7BEA45D7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411D4F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380" w:type="dxa"/>
          </w:tcPr>
          <w:p w14:paraId="78E7EACB" w14:textId="7625B769" w:rsidR="7BEA45D7" w:rsidRDefault="65C0853F" w:rsidP="7BEA45D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800F89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우선순위를 설정한다.</w:t>
            </w:r>
          </w:p>
        </w:tc>
      </w:tr>
      <w:tr w:rsidR="00332650" w14:paraId="1D88E409" w14:textId="77777777" w:rsidTr="4327FC6C">
        <w:trPr>
          <w:trHeight w:val="300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1AAD0564" w14:textId="77777777" w:rsidR="00332650" w:rsidRDefault="00332650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1418" w:type="dxa"/>
            <w:shd w:val="clear" w:color="auto" w:fill="auto"/>
          </w:tcPr>
          <w:p w14:paraId="7AB4988E" w14:textId="4E3A1C58" w:rsidR="00332650" w:rsidRPr="00F84045" w:rsidRDefault="00332650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380" w:type="dxa"/>
            <w:shd w:val="clear" w:color="auto" w:fill="auto"/>
          </w:tcPr>
          <w:p w14:paraId="7D4D6782" w14:textId="6882C516" w:rsidR="00332650" w:rsidRPr="00F84045" w:rsidRDefault="4CC5435D" w:rsidP="004D773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21F5D11A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</w:t>
            </w:r>
            <w:r w:rsidR="66E2A05C" w:rsidRPr="21F5D11A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취소 버튼을 누른다</w:t>
            </w:r>
            <w:r w:rsidR="01592362" w:rsidRPr="501C586A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332650" w14:paraId="55C014E5" w14:textId="77777777" w:rsidTr="4327FC6C">
        <w:trPr>
          <w:trHeight w:val="300"/>
        </w:trPr>
        <w:tc>
          <w:tcPr>
            <w:tcW w:w="1518" w:type="dxa"/>
            <w:vMerge/>
          </w:tcPr>
          <w:p w14:paraId="27A0DFD9" w14:textId="77777777" w:rsidR="00332650" w:rsidRDefault="00332650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61B8529C" w14:textId="1579ABDD" w:rsidR="00332650" w:rsidRPr="00F84045" w:rsidRDefault="00332650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380" w:type="dxa"/>
            <w:shd w:val="clear" w:color="auto" w:fill="auto"/>
          </w:tcPr>
          <w:p w14:paraId="77460F26" w14:textId="2DFFCC6B" w:rsidR="00332650" w:rsidRPr="00F84045" w:rsidRDefault="16AFAF28" w:rsidP="004D773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2C66C19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‘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변경 사항 폐지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’ 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창을 띄워 </w:t>
            </w:r>
            <w:r w:rsidR="5237729E" w:rsidRPr="08C83CFB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차 확인을 진행한다.</w:t>
            </w:r>
          </w:p>
        </w:tc>
      </w:tr>
      <w:tr w:rsidR="00332650" w14:paraId="037F2E8E" w14:textId="77777777" w:rsidTr="4327FC6C">
        <w:trPr>
          <w:trHeight w:val="300"/>
        </w:trPr>
        <w:tc>
          <w:tcPr>
            <w:tcW w:w="1518" w:type="dxa"/>
            <w:vMerge/>
          </w:tcPr>
          <w:p w14:paraId="0461254D" w14:textId="77777777" w:rsidR="00332650" w:rsidRDefault="00332650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1DE09DBE" w14:textId="7D76FC7C" w:rsidR="00332650" w:rsidRDefault="00332650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380" w:type="dxa"/>
            <w:shd w:val="clear" w:color="auto" w:fill="auto"/>
          </w:tcPr>
          <w:p w14:paraId="4D10404A" w14:textId="42F0927C" w:rsidR="00332650" w:rsidRDefault="5538B3D9" w:rsidP="004D773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08C83CFB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Pr="6868394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회원을 </w:t>
            </w:r>
            <w:r w:rsidR="66D64AC6" w:rsidRPr="6868394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일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화면으로 </w:t>
            </w:r>
            <w:r w:rsidR="66D64AC6" w:rsidRPr="12E76CA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1CACE47D" w:rsidRPr="12E76CA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.</w:t>
            </w:r>
          </w:p>
        </w:tc>
      </w:tr>
      <w:tr w:rsidR="29AA8C3D" w14:paraId="5559C3C9" w14:textId="77777777" w:rsidTr="4327FC6C">
        <w:trPr>
          <w:trHeight w:val="300"/>
        </w:trPr>
        <w:tc>
          <w:tcPr>
            <w:tcW w:w="1518" w:type="dxa"/>
            <w:shd w:val="clear" w:color="auto" w:fill="C9C9C9" w:themeFill="accent3" w:themeFillTint="99"/>
            <w:vAlign w:val="center"/>
          </w:tcPr>
          <w:p w14:paraId="5F9014FA" w14:textId="68D32A45" w:rsidR="6A3DEE87" w:rsidRDefault="0D95974C" w:rsidP="29AA8C3D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DDF396" w14:textId="79591ECF" w:rsidR="29AA8C3D" w:rsidRDefault="0F6C4B30" w:rsidP="29AA8C3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  <w:tc>
          <w:tcPr>
            <w:tcW w:w="5380" w:type="dxa"/>
            <w:shd w:val="clear" w:color="auto" w:fill="auto"/>
          </w:tcPr>
          <w:p w14:paraId="21A96C7A" w14:textId="5FBAE7E6" w:rsidR="29AA8C3D" w:rsidRDefault="0F6C4B30" w:rsidP="6EE4462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사용자가 세부 사항 창을 열고, 우선 순위를 적지 않거나 완료 버튼을 누르지 않고 종료한다.</w:t>
            </w:r>
          </w:p>
          <w:p w14:paraId="545CD169" w14:textId="7702AD02" w:rsidR="29AA8C3D" w:rsidRDefault="0F6C4B30" w:rsidP="29AA8C3D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- 시스템은 UC007 과정과 동일하게 할 일만 저장하고, 세부사항은 저장하지 않는다.</w:t>
            </w:r>
          </w:p>
        </w:tc>
      </w:tr>
      <w:tr w:rsidR="005234EF" w14:paraId="23E39706" w14:textId="77777777" w:rsidTr="4327FC6C">
        <w:trPr>
          <w:trHeight w:val="412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66A39E56" w14:textId="77777777" w:rsidR="005234EF" w:rsidRDefault="005234EF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1418" w:type="dxa"/>
          </w:tcPr>
          <w:p w14:paraId="2DFE276E" w14:textId="20C86F5A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380" w:type="dxa"/>
          </w:tcPr>
          <w:p w14:paraId="0A3B66CE" w14:textId="022DD01B" w:rsidR="005234EF" w:rsidRPr="00F84045" w:rsidRDefault="005234EF" w:rsidP="0070230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</w:t>
            </w:r>
            <w:r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02-&gt;B03-&gt;B04-&gt;</w:t>
            </w:r>
            <w:r w:rsidR="60E73697" w:rsidRPr="6F46D0B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</w:tr>
      <w:tr w:rsidR="005234EF" w14:paraId="322A0921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6F3E8AE7" w14:textId="77777777" w:rsidR="005234EF" w:rsidRDefault="005234EF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4D63BDF2" w14:textId="6F5CB5C1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380" w:type="dxa"/>
          </w:tcPr>
          <w:p w14:paraId="067ADAD6" w14:textId="33479BCE" w:rsidR="005234EF" w:rsidRPr="00F84045" w:rsidRDefault="005234EF" w:rsidP="0070230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01-&gt;B02-&gt;A01-&gt;A03</w:t>
            </w:r>
          </w:p>
        </w:tc>
      </w:tr>
      <w:tr w:rsidR="005234EF" w14:paraId="609957AC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723EDD52" w14:textId="77777777" w:rsidR="005234EF" w:rsidRDefault="005234EF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70BD7AB6" w14:textId="64EC623D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380" w:type="dxa"/>
          </w:tcPr>
          <w:p w14:paraId="301995EC" w14:textId="02F7F240" w:rsidR="005234EF" w:rsidRPr="00F84045" w:rsidRDefault="005234EF" w:rsidP="0070230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01-&gt;B02-&gt;B03-&gt;A01-&gt;A02-&gt;A03</w:t>
            </w:r>
          </w:p>
        </w:tc>
      </w:tr>
      <w:tr w:rsidR="005234EF" w14:paraId="7AE47D6A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1BF44393" w14:textId="77777777" w:rsidR="005234EF" w:rsidRDefault="005234EF" w:rsidP="00853533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04D11404" w14:textId="2A2E6AA8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380" w:type="dxa"/>
          </w:tcPr>
          <w:p w14:paraId="63F9A2B9" w14:textId="5129DDA4" w:rsidR="005234EF" w:rsidRPr="00F84045" w:rsidRDefault="71EFB76C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B01-&gt;B02-&gt;</w:t>
            </w:r>
            <w:r w:rsidR="4A72AC90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</w:t>
            </w:r>
            <w:r w:rsidR="7A6A7DAA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</w:t>
            </w:r>
            <w:r w:rsidR="7B0A6FA5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  <w:r w:rsidR="225C9584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</w:t>
            </w:r>
            <w:r w:rsidR="2AA9F690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  <w:r w:rsidR="31FAF855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-&gt;B05</w:t>
            </w:r>
            <w:r w:rsidR="225C9584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</w:t>
            </w: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2769090A" w14:textId="422B4892" w:rsidR="265B7119" w:rsidRDefault="265B7119"/>
    <w:p w14:paraId="28BBDC60" w14:textId="77777777" w:rsidR="008B5D46" w:rsidRDefault="008B5D46" w:rsidP="008B5D46"/>
    <w:p w14:paraId="527D313E" w14:textId="1262BCCF" w:rsidR="008B5D46" w:rsidRDefault="37B04FEC" w:rsidP="008B5D46">
      <w:pPr>
        <w:pStyle w:val="4"/>
        <w:rPr>
          <w:rFonts w:ascii="돋움" w:eastAsia="돋움" w:hAnsi="돋움"/>
        </w:rPr>
      </w:pPr>
      <w:r w:rsidRPr="6878530A">
        <w:rPr>
          <w:rStyle w:val="ae"/>
          <w:color w:val="000000" w:themeColor="text1"/>
        </w:rPr>
        <w:t>UC0</w:t>
      </w:r>
      <w:r w:rsidR="59763CA7" w:rsidRPr="6878530A">
        <w:rPr>
          <w:rStyle w:val="ae"/>
          <w:color w:val="000000" w:themeColor="text1"/>
        </w:rPr>
        <w:t>1</w:t>
      </w:r>
      <w:r w:rsidR="006E48B0">
        <w:rPr>
          <w:rStyle w:val="ae"/>
          <w:color w:val="000000" w:themeColor="text1"/>
        </w:rPr>
        <w:t>2</w:t>
      </w:r>
      <w:r w:rsidR="008B5D46" w:rsidRPr="2F8AF1C7">
        <w:rPr>
          <w:rStyle w:val="ae"/>
          <w:color w:val="000000" w:themeColor="text1"/>
        </w:rPr>
        <w:t xml:space="preserve">: </w:t>
      </w:r>
      <w:r w:rsidR="00156272">
        <w:rPr>
          <w:rFonts w:ascii="돋움" w:eastAsia="돋움" w:hAnsi="돋움" w:hint="eastAsia"/>
        </w:rPr>
        <w:t>할</w:t>
      </w:r>
      <w:r w:rsidR="00BC65BE">
        <w:rPr>
          <w:rFonts w:ascii="돋움" w:eastAsia="돋움" w:hAnsi="돋움" w:hint="eastAsia"/>
        </w:rPr>
        <w:t xml:space="preserve"> </w:t>
      </w:r>
      <w:r w:rsidR="00156272">
        <w:rPr>
          <w:rFonts w:ascii="돋움" w:eastAsia="돋움" w:hAnsi="돋움" w:hint="eastAsia"/>
        </w:rPr>
        <w:t>일</w:t>
      </w:r>
      <w:r w:rsidR="008B5D46" w:rsidRPr="4AEEFC04">
        <w:rPr>
          <w:rFonts w:ascii="돋움" w:eastAsia="돋움" w:hAnsi="돋움"/>
        </w:rPr>
        <w:t>을 삭제한다.</w:t>
      </w:r>
    </w:p>
    <w:p w14:paraId="63F0208F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64F3749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E1DED30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D20F8BF" w14:textId="297C1323" w:rsidR="008B5D46" w:rsidRPr="008732EC" w:rsidRDefault="7887EE5D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789F3F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4B355B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선택한 작업을 삭제한다.</w:t>
            </w:r>
          </w:p>
        </w:tc>
      </w:tr>
      <w:tr w:rsidR="008B5D46" w14:paraId="1752B45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ACD2124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A7D632E" w14:textId="0B7C86BB" w:rsidR="008B5D46" w:rsidRPr="008732EC" w:rsidRDefault="42C87777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A81A7D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7312EC1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ADDB5F6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20C752EE" w14:textId="7A85C53E" w:rsidR="2816D1E6" w:rsidRDefault="4471B4FA" w:rsidP="1910AC4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FE0C99A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2816D1E6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</w:p>
          <w:p w14:paraId="47F0822B" w14:textId="77777777" w:rsidR="008B5D46" w:rsidRPr="008732EC" w:rsidRDefault="001019BA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목록 안에 최소한 하나의 할 일은 있어야 한다.</w:t>
            </w:r>
          </w:p>
          <w:p w14:paraId="069A9356" w14:textId="7CEF73DF" w:rsidR="001019BA" w:rsidRPr="008732EC" w:rsidRDefault="6B79BE85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B0A777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6D1B1708" w:rsidRPr="5B0A777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6D1B1708"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UC0</w:t>
            </w:r>
            <w:r w:rsidR="188281C4"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07</w:t>
            </w:r>
            <w:r w:rsidR="6D1B1708" w:rsidRPr="5B0A777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을 통해 </w:t>
            </w:r>
            <w:r w:rsidR="764D5500" w:rsidRPr="5C98670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화면에 들어가 있는 </w:t>
            </w:r>
            <w:r w:rsidR="764D5500" w:rsidRPr="21000A5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상태여야 한다.</w:t>
            </w:r>
          </w:p>
        </w:tc>
      </w:tr>
      <w:tr w:rsidR="008B5D46" w14:paraId="2361306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7F8CBE8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5EB3661C" w14:textId="4D653588" w:rsidR="008B5D46" w:rsidRPr="008732EC" w:rsidRDefault="6A55FB3F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A02B1B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회원을</w:t>
            </w:r>
            <w:r w:rsidR="00072E78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삭제한 할 일이 </w:t>
            </w:r>
            <w:r w:rsidR="00912AE2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표시되지 </w:t>
            </w:r>
            <w:r w:rsidR="0624DF00" w:rsidRPr="0A02B1B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않</w:t>
            </w:r>
            <w:r w:rsidR="4C99EB63" w:rsidRPr="0A02B1B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은 </w:t>
            </w:r>
            <w:r w:rsidR="4C99EB63" w:rsidRPr="6D45EA4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proofErr w:type="spellStart"/>
            <w:r w:rsidR="4C99EB63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새로고침</w:t>
            </w:r>
            <w:proofErr w:type="spellEnd"/>
            <w:r w:rsidR="3E8F1B70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4C99EB63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시킨다</w:t>
            </w:r>
            <w:r w:rsidR="4C99EB63" w:rsidRPr="3F7FD39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60018B" w14:paraId="5BCD4B7A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28B3017" w14:textId="77777777" w:rsidR="0060018B" w:rsidRDefault="0060018B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0C0DD8A" w14:textId="77777777" w:rsidR="0060018B" w:rsidRPr="008732EC" w:rsidRDefault="0060018B" w:rsidP="00B65889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1FFC249" w14:textId="7C2E38A7" w:rsidR="0060018B" w:rsidRPr="008732EC" w:rsidRDefault="0060018B" w:rsidP="00D91E9A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사용자가 할 일 오른쪽에 있는 </w:t>
            </w:r>
            <w:r w:rsidR="4F4E08F9" w:rsidRPr="02EDFD0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삭제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버튼을 누른다.</w:t>
            </w:r>
          </w:p>
        </w:tc>
      </w:tr>
      <w:tr w:rsidR="0060018B" w14:paraId="262EFD75" w14:textId="77777777" w:rsidTr="00D91E9A">
        <w:trPr>
          <w:trHeight w:val="300"/>
        </w:trPr>
        <w:tc>
          <w:tcPr>
            <w:tcW w:w="1514" w:type="dxa"/>
            <w:vMerge/>
          </w:tcPr>
          <w:p w14:paraId="4A03ADAD" w14:textId="77777777" w:rsidR="0060018B" w:rsidRDefault="0060018B" w:rsidP="00D91E9A"/>
        </w:tc>
        <w:tc>
          <w:tcPr>
            <w:tcW w:w="930" w:type="dxa"/>
            <w:shd w:val="clear" w:color="auto" w:fill="auto"/>
          </w:tcPr>
          <w:p w14:paraId="0A2AA6F5" w14:textId="6E351744" w:rsidR="0060018B" w:rsidRDefault="0F50AF8A" w:rsidP="00B65889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CC964B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6182B719" w:rsidRPr="0CC964B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2153C811" w14:textId="0B7D99B3" w:rsidR="0060018B" w:rsidRDefault="575B46AD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C38677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5DE25130" w:rsidRPr="6C38677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해당</w:t>
            </w:r>
            <w:r w:rsidR="0060018B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작업을 지운다.</w:t>
            </w:r>
          </w:p>
        </w:tc>
      </w:tr>
      <w:tr w:rsidR="008B5D46" w14:paraId="3C8C12F8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912A24A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AE8C3FA" w14:textId="599D227A" w:rsidR="008B5D46" w:rsidRPr="008732EC" w:rsidRDefault="008B5D46" w:rsidP="00B65889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7EB33884" w14:textId="59DEE9BC" w:rsidR="008B5D46" w:rsidRPr="008732EC" w:rsidRDefault="008B5D46" w:rsidP="00A8504A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</w:tc>
      </w:tr>
      <w:tr w:rsidR="008B5D46" w14:paraId="4A9A1A5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635F1E0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E8CD3E0" w14:textId="77777777" w:rsidR="008B5D46" w:rsidRPr="008732EC" w:rsidRDefault="008B5D46" w:rsidP="00B65889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D30EADE" w14:textId="5FEE9D92" w:rsidR="00847927" w:rsidRDefault="00847927" w:rsidP="008479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시스템이 해당 할 일을 삭제하는 데에 실패한 경우:</w:t>
            </w:r>
          </w:p>
          <w:p w14:paraId="08AF27C2" w14:textId="01EFFE0A" w:rsidR="00847927" w:rsidRDefault="00847927" w:rsidP="008479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-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시스템은 사용자에게 해당 할 일을 삭제하는 것에 실패했다는 메세지를 출력한다.</w:t>
            </w:r>
          </w:p>
          <w:p w14:paraId="4E666E16" w14:textId="485DC38F" w:rsidR="008B5D46" w:rsidRPr="008732EC" w:rsidRDefault="00847927" w:rsidP="00847927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-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시스템은 </w:t>
            </w:r>
            <w:r w:rsidR="189ED6C0"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사용자를 할 일 화면으로 돌려놓는다.</w:t>
            </w:r>
          </w:p>
        </w:tc>
      </w:tr>
      <w:tr w:rsidR="00E448D8" w14:paraId="713FE94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240EB11" w14:textId="77777777" w:rsidR="00E448D8" w:rsidRDefault="00E448D8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3F86CCF5" w14:textId="77777777" w:rsidR="00E448D8" w:rsidRPr="008732EC" w:rsidRDefault="00E448D8" w:rsidP="00B65889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3171AE7E" w14:textId="1C35D1CC" w:rsidR="00E448D8" w:rsidRPr="008732EC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-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&gt;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02</w:t>
            </w:r>
          </w:p>
        </w:tc>
      </w:tr>
      <w:tr w:rsidR="00E448D8" w14:paraId="5D0B34E6" w14:textId="77777777" w:rsidTr="7232CDF4">
        <w:trPr>
          <w:trHeight w:val="300"/>
        </w:trPr>
        <w:tc>
          <w:tcPr>
            <w:tcW w:w="1514" w:type="dxa"/>
            <w:vMerge/>
            <w:vAlign w:val="center"/>
          </w:tcPr>
          <w:p w14:paraId="41597713" w14:textId="77777777" w:rsidR="00E448D8" w:rsidRDefault="00E448D8" w:rsidP="00D91E9A">
            <w:pPr>
              <w:pStyle w:val="af"/>
            </w:pPr>
          </w:p>
        </w:tc>
        <w:tc>
          <w:tcPr>
            <w:tcW w:w="930" w:type="dxa"/>
          </w:tcPr>
          <w:p w14:paraId="2039F097" w14:textId="72976434" w:rsidR="00E448D8" w:rsidRDefault="0EA5EA42" w:rsidP="00B65889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577C959B"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</w:tcPr>
          <w:p w14:paraId="69CF9EC7" w14:textId="03F48D27" w:rsidR="00E448D8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01-&gt;E01</w:t>
            </w:r>
          </w:p>
        </w:tc>
      </w:tr>
    </w:tbl>
    <w:p w14:paraId="01E52609" w14:textId="169DD2C4" w:rsidR="008B5D46" w:rsidRDefault="008B5D46" w:rsidP="001D4699">
      <w:pPr>
        <w:widowControl/>
        <w:wordWrap/>
        <w:autoSpaceDE/>
        <w:autoSpaceDN/>
        <w:jc w:val="left"/>
      </w:pPr>
    </w:p>
    <w:p w14:paraId="7B05405A" w14:textId="0E1AA480" w:rsidR="008B5D46" w:rsidRPr="008B5D46" w:rsidRDefault="37B04FEC" w:rsidP="008B5D46">
      <w:pPr>
        <w:pStyle w:val="4"/>
        <w:rPr>
          <w:rStyle w:val="ae"/>
          <w:color w:val="000000"/>
        </w:rPr>
      </w:pPr>
      <w:r w:rsidRPr="6878530A">
        <w:rPr>
          <w:rStyle w:val="ae"/>
          <w:color w:val="000000" w:themeColor="text1"/>
        </w:rPr>
        <w:t>UC0</w:t>
      </w:r>
      <w:r w:rsidR="6204DB20" w:rsidRPr="6878530A">
        <w:rPr>
          <w:rStyle w:val="ae"/>
          <w:color w:val="000000" w:themeColor="text1"/>
        </w:rPr>
        <w:t>1</w:t>
      </w:r>
      <w:r w:rsidR="006E48B0">
        <w:rPr>
          <w:rStyle w:val="ae"/>
          <w:color w:val="000000" w:themeColor="text1"/>
        </w:rPr>
        <w:t>3</w:t>
      </w:r>
      <w:r w:rsidR="008B5D46" w:rsidRPr="2F8AF1C7">
        <w:rPr>
          <w:rStyle w:val="ae"/>
          <w:color w:val="000000" w:themeColor="text1"/>
        </w:rPr>
        <w:t xml:space="preserve">: </w:t>
      </w:r>
      <w:r w:rsidR="009D14C1">
        <w:rPr>
          <w:rStyle w:val="ae"/>
          <w:rFonts w:hint="eastAsia"/>
          <w:color w:val="000000" w:themeColor="text1"/>
        </w:rPr>
        <w:t>할 일</w:t>
      </w:r>
      <w:r w:rsidR="008B5D46" w:rsidRPr="2F8AF1C7">
        <w:rPr>
          <w:rStyle w:val="ae"/>
          <w:color w:val="000000" w:themeColor="text1"/>
        </w:rPr>
        <w:t>을 편집한다.</w:t>
      </w:r>
    </w:p>
    <w:p w14:paraId="5FAEFCAE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15C1FB80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7208A95" w14:textId="77777777" w:rsidR="008B5D46" w:rsidRPr="00B65889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설명</w:t>
            </w:r>
          </w:p>
        </w:tc>
        <w:tc>
          <w:tcPr>
            <w:tcW w:w="6802" w:type="dxa"/>
            <w:gridSpan w:val="2"/>
          </w:tcPr>
          <w:p w14:paraId="16715B23" w14:textId="6F8B3E86" w:rsidR="008B5D46" w:rsidRPr="00B65889" w:rsidRDefault="009D14C1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회원 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사용자가 </w:t>
            </w:r>
            <w:r w:rsidR="587C4D98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할 일</w:t>
            </w:r>
            <w:r w:rsidR="61FC22D4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을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편집</w:t>
            </w:r>
            <w:r w:rsidR="009A7B44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한다.</w:t>
            </w:r>
          </w:p>
        </w:tc>
      </w:tr>
      <w:tr w:rsidR="008B5D46" w14:paraId="20A0BA26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DA104D" w14:textId="77777777" w:rsidR="008B5D46" w:rsidRPr="00B65889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 xml:space="preserve">관련 </w:t>
            </w:r>
            <w:proofErr w:type="spellStart"/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1B039A8" w14:textId="1927A814" w:rsidR="008B5D46" w:rsidRPr="00B65889" w:rsidRDefault="05D252BB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A81A7D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</w:t>
            </w:r>
            <w:r w:rsidR="00F50BB0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원</w:t>
            </w:r>
          </w:p>
        </w:tc>
      </w:tr>
      <w:tr w:rsidR="008B5D46" w14:paraId="0D08EA4C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120EA8" w14:textId="77777777" w:rsidR="008B5D46" w:rsidRPr="00B65889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38CEAC13" w14:textId="7E65F27A" w:rsidR="1C30EB18" w:rsidRDefault="3A2112BF" w:rsidP="1C30EB18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74FFC291">
              <w:rPr>
                <w:rStyle w:val="ae"/>
                <w:rFonts w:ascii="맑은 고딕" w:hAnsi="맑은 고딕"/>
                <w:color w:val="000000" w:themeColor="text1"/>
              </w:rPr>
              <w:t>회원</w:t>
            </w:r>
            <w:r w:rsidR="763ADBC8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</w:p>
          <w:p w14:paraId="7069F2AE" w14:textId="2DFA0C36" w:rsidR="00B65889" w:rsidRPr="008732EC" w:rsidRDefault="00B65889" w:rsidP="00B65889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목록 안에 최소한 하나의 할 일은 있어야 한다.</w:t>
            </w:r>
          </w:p>
          <w:p w14:paraId="3CC92E7B" w14:textId="0B8CAFCE" w:rsidR="008B5D46" w:rsidRPr="00B65889" w:rsidRDefault="1D968CF8" w:rsidP="00B65889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4D8868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 UC007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을 통해 </w:t>
            </w:r>
            <w:r w:rsidR="008A634D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할 일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74D8868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화면에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들어가 </w:t>
            </w:r>
            <w:r w:rsidRPr="74D8868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있는 상태여야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한다.</w:t>
            </w:r>
          </w:p>
        </w:tc>
      </w:tr>
      <w:tr w:rsidR="005347D6" w14:paraId="34284D79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A110F45" w14:textId="318299EF" w:rsidR="005347D6" w:rsidRPr="00B65889" w:rsidRDefault="005347D6" w:rsidP="005347D6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사후 조건</w:t>
            </w:r>
          </w:p>
        </w:tc>
        <w:tc>
          <w:tcPr>
            <w:tcW w:w="6802" w:type="dxa"/>
            <w:gridSpan w:val="2"/>
            <w:vAlign w:val="center"/>
          </w:tcPr>
          <w:p w14:paraId="6B83A39A" w14:textId="41AD67C1" w:rsidR="005347D6" w:rsidRPr="00B65889" w:rsidRDefault="2F52C292" w:rsidP="005347D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E2CD73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회원을 편집된 할 일 화면으로 </w:t>
            </w:r>
            <w:proofErr w:type="spellStart"/>
            <w:r w:rsidRPr="1E2CD73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새로고침한다</w:t>
            </w:r>
            <w:proofErr w:type="spellEnd"/>
            <w:r w:rsidRPr="1E2CD73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5347D6" w14:paraId="4748A791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930DE9F" w14:textId="77777777" w:rsidR="005347D6" w:rsidRPr="00B65889" w:rsidRDefault="005347D6" w:rsidP="005347D6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2D92E10" w14:textId="77777777" w:rsidR="005347D6" w:rsidRPr="00B65889" w:rsidRDefault="005347D6" w:rsidP="005347D6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0C8ED69" w14:textId="4233A573" w:rsidR="005347D6" w:rsidRPr="00B65889" w:rsidRDefault="009A7B44" w:rsidP="005347D6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사용자가 할 일 오른쪽에 있는 </w:t>
            </w:r>
            <w:r w:rsidR="34C1D132" w:rsidRPr="7A6411F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편집 </w:t>
            </w:r>
            <w:r w:rsidR="0E68E733" w:rsidRPr="7A6411F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버튼을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누른다.</w:t>
            </w:r>
          </w:p>
        </w:tc>
      </w:tr>
      <w:tr w:rsidR="00370D76" w14:paraId="59F92C6C" w14:textId="77777777" w:rsidTr="4327FC6C">
        <w:trPr>
          <w:trHeight w:val="300"/>
        </w:trPr>
        <w:tc>
          <w:tcPr>
            <w:tcW w:w="1514" w:type="dxa"/>
            <w:vMerge/>
          </w:tcPr>
          <w:p w14:paraId="09E06492" w14:textId="77777777" w:rsidR="00370D76" w:rsidRPr="00B65889" w:rsidRDefault="00370D76" w:rsidP="005347D6">
            <w:pPr>
              <w:rPr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007EEE10" w14:textId="6D34B318" w:rsidR="00370D76" w:rsidRDefault="441174AE" w:rsidP="005347D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320DFFFF"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207F980F" w14:textId="351FC7C7" w:rsidR="00370D76" w:rsidRDefault="00A8504A" w:rsidP="005347D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사용자가 </w:t>
            </w:r>
            <w:r w:rsidR="460F0AA8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제목, 메모,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미리 </w:t>
            </w:r>
            <w:r w:rsidR="0198ECF9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알림</w:t>
            </w:r>
            <w:r w:rsidR="126ED7A3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, 마감일, 우선순위</w:t>
            </w:r>
            <w:r w:rsidR="07253ACA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를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수정한다.</w:t>
            </w:r>
          </w:p>
        </w:tc>
      </w:tr>
      <w:tr w:rsidR="00370D76" w14:paraId="53F50D9A" w14:textId="77777777" w:rsidTr="4327FC6C">
        <w:trPr>
          <w:trHeight w:val="300"/>
        </w:trPr>
        <w:tc>
          <w:tcPr>
            <w:tcW w:w="1514" w:type="dxa"/>
            <w:vMerge/>
          </w:tcPr>
          <w:p w14:paraId="2E76A6DC" w14:textId="010845A3" w:rsidR="00370D76" w:rsidRPr="00B65889" w:rsidRDefault="00370D76" w:rsidP="005347D6">
            <w:pPr>
              <w:rPr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18EC192B" w14:textId="7FA12FD4" w:rsidR="00370D76" w:rsidRDefault="711A37EC" w:rsidP="005347D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0307022F"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</w:p>
        </w:tc>
        <w:tc>
          <w:tcPr>
            <w:tcW w:w="5872" w:type="dxa"/>
            <w:shd w:val="clear" w:color="auto" w:fill="auto"/>
          </w:tcPr>
          <w:p w14:paraId="348E58E5" w14:textId="424A8C3D" w:rsidR="00370D76" w:rsidRDefault="487DBAF1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사용자가 </w:t>
            </w:r>
            <w:r w:rsidR="6F3A67F6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완료 버튼을 </w:t>
            </w:r>
            <w:r w:rsidR="0CD22395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2F8F382C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4D69F120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4327FC6C" w14:paraId="5FCB66E0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4FBEB6A" w14:textId="77777777" w:rsidR="000414F5" w:rsidRDefault="000414F5"/>
        </w:tc>
        <w:tc>
          <w:tcPr>
            <w:tcW w:w="930" w:type="dxa"/>
            <w:shd w:val="clear" w:color="auto" w:fill="auto"/>
          </w:tcPr>
          <w:p w14:paraId="2138D532" w14:textId="6B137335" w:rsidR="4D4ECEF6" w:rsidRDefault="4D4ECEF6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42C1DA1B" w14:textId="4AA42905" w:rsidR="6E76E930" w:rsidRDefault="6E76E930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편집 사항을 저장한다.</w:t>
            </w:r>
          </w:p>
        </w:tc>
      </w:tr>
      <w:tr w:rsidR="00E448D8" w14:paraId="725AFCD0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7E32491" w14:textId="77777777" w:rsidR="00E448D8" w:rsidRPr="00B65889" w:rsidRDefault="00E448D8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FFE8FA3" w14:textId="5C755938" w:rsidR="00E448D8" w:rsidRPr="00B65889" w:rsidRDefault="00E448D8" w:rsidP="00A8504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A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73D94C8F" w14:textId="20E0DB2F" w:rsidR="00E448D8" w:rsidRPr="00B65889" w:rsidRDefault="00E448D8" w:rsidP="004F3DFB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사용자가 수정 도중에 취소 버튼을 누른다.</w:t>
            </w:r>
          </w:p>
        </w:tc>
      </w:tr>
      <w:tr w:rsidR="00E448D8" w14:paraId="48AD8BA9" w14:textId="77777777" w:rsidTr="4327FC6C">
        <w:trPr>
          <w:trHeight w:val="300"/>
        </w:trPr>
        <w:tc>
          <w:tcPr>
            <w:tcW w:w="1514" w:type="dxa"/>
            <w:vMerge/>
            <w:vAlign w:val="center"/>
          </w:tcPr>
          <w:p w14:paraId="2B8701C7" w14:textId="77777777" w:rsidR="00E448D8" w:rsidRPr="00B65889" w:rsidRDefault="00E448D8" w:rsidP="00DD1F9C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755C09CE" w14:textId="60BD3AD4" w:rsidR="00E448D8" w:rsidRDefault="00E448D8" w:rsidP="00DD1F9C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66F10DDC" w14:textId="518A4970" w:rsidR="00E448D8" w:rsidRDefault="00E448D8" w:rsidP="00DD1F9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‘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변경 사항 </w:t>
            </w:r>
            <w:r w:rsidRPr="1910AC4B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폐지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’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창을 띄워 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차 확인을 진행한다.</w:t>
            </w:r>
          </w:p>
        </w:tc>
      </w:tr>
      <w:tr w:rsidR="00DD1F9C" w14:paraId="180DBBB6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0C5531C7" w14:textId="77777777" w:rsidR="00DD1F9C" w:rsidRPr="00B65889" w:rsidRDefault="00DD1F9C" w:rsidP="00DD1F9C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3B6354B8" w14:textId="24061920" w:rsidR="00DD1F9C" w:rsidRDefault="00DD1F9C" w:rsidP="00DD1F9C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A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6CB5DDE0" w14:textId="6A8CA9B5" w:rsidR="00DD1F9C" w:rsidRDefault="0089582D" w:rsidP="00DD1F9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 일 화면으로 이동한다.</w:t>
            </w:r>
          </w:p>
        </w:tc>
      </w:tr>
      <w:tr w:rsidR="00A8504A" w14:paraId="49B77839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76DA157" w14:textId="77777777" w:rsidR="00A8504A" w:rsidRPr="00B65889" w:rsidRDefault="00A8504A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D0888A6" w14:textId="77777777" w:rsidR="00E5543C" w:rsidRDefault="00E5543C" w:rsidP="00D91E9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  <w:p w14:paraId="06042326" w14:textId="77777777" w:rsidR="00E5543C" w:rsidRDefault="00E5543C" w:rsidP="00D91E9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  <w:p w14:paraId="63D334FC" w14:textId="24231586" w:rsidR="00A8504A" w:rsidRPr="00B65889" w:rsidRDefault="006B60D7" w:rsidP="00A8504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1A7EAF8" w14:textId="7EFF53BD" w:rsidR="00A8504A" w:rsidRPr="00B65889" w:rsidRDefault="0F59C0BB" w:rsidP="77826BF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시스템이 사용자가 수행한 할 일 수정을 제대로 처리하지 못한 경우:</w:t>
            </w:r>
          </w:p>
          <w:p w14:paraId="32FB9E31" w14:textId="572FAF8D" w:rsidR="00A8504A" w:rsidRPr="00B65889" w:rsidRDefault="0F59C0BB" w:rsidP="77826BF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 시스템은 사용자에게 해당 할 일을 수정 처리하는 것에 실패했다는 메시지를 출력한다.</w:t>
            </w:r>
          </w:p>
          <w:p w14:paraId="1C8587CD" w14:textId="6B51C1C4" w:rsidR="00A8504A" w:rsidRPr="00B65889" w:rsidRDefault="0F59C0BB" w:rsidP="00A8504A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- 시스템은 사용자가 수정 요청한 할 일을 그대로 놔둔다.</w:t>
            </w:r>
          </w:p>
        </w:tc>
      </w:tr>
      <w:tr w:rsidR="0060018B" w14:paraId="0310B556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286D940" w14:textId="77777777" w:rsidR="0060018B" w:rsidRPr="00B65889" w:rsidRDefault="0060018B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시나리오</w:t>
            </w:r>
          </w:p>
        </w:tc>
        <w:tc>
          <w:tcPr>
            <w:tcW w:w="930" w:type="dxa"/>
          </w:tcPr>
          <w:p w14:paraId="7A49427D" w14:textId="097CCDFE" w:rsidR="0060018B" w:rsidRPr="00B65889" w:rsidRDefault="0B0C7D85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1</w:t>
            </w:r>
          </w:p>
        </w:tc>
        <w:tc>
          <w:tcPr>
            <w:tcW w:w="5872" w:type="dxa"/>
          </w:tcPr>
          <w:p w14:paraId="6788B83C" w14:textId="314F0761" w:rsidR="0060018B" w:rsidRPr="00B65889" w:rsidRDefault="0B0C7D85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B01→B02-&gt;B03</w:t>
            </w:r>
            <w:r w:rsidR="3C3D562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-&gt;B04</w:t>
            </w:r>
          </w:p>
        </w:tc>
      </w:tr>
      <w:tr w:rsidR="4327FC6C" w14:paraId="6A0675DE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18CC5E64" w14:textId="77777777" w:rsidR="000414F5" w:rsidRDefault="000414F5"/>
        </w:tc>
        <w:tc>
          <w:tcPr>
            <w:tcW w:w="930" w:type="dxa"/>
          </w:tcPr>
          <w:p w14:paraId="76D3780D" w14:textId="0D7A2630" w:rsidR="203C6669" w:rsidRDefault="203C6669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</w:tcPr>
          <w:p w14:paraId="51FFC147" w14:textId="3DD4BF9C" w:rsidR="1544B2B7" w:rsidRDefault="1544B2B7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B01-&gt;A01-&gt;A03</w:t>
            </w:r>
          </w:p>
        </w:tc>
      </w:tr>
      <w:tr w:rsidR="0060018B" w14:paraId="5E89D6F9" w14:textId="77777777" w:rsidTr="4327FC6C">
        <w:trPr>
          <w:trHeight w:val="300"/>
        </w:trPr>
        <w:tc>
          <w:tcPr>
            <w:tcW w:w="1514" w:type="dxa"/>
            <w:vMerge/>
            <w:vAlign w:val="center"/>
          </w:tcPr>
          <w:p w14:paraId="67957B9D" w14:textId="77777777" w:rsidR="0060018B" w:rsidRPr="00B65889" w:rsidRDefault="0060018B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</w:tcPr>
          <w:p w14:paraId="6CB41F88" w14:textId="6E2F3F58" w:rsidR="0060018B" w:rsidRPr="00B65889" w:rsidRDefault="0B0C7D85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</w:p>
        </w:tc>
        <w:tc>
          <w:tcPr>
            <w:tcW w:w="5872" w:type="dxa"/>
          </w:tcPr>
          <w:p w14:paraId="552A9B04" w14:textId="0E3F2F8A" w:rsidR="0060018B" w:rsidRPr="00B65889" w:rsidRDefault="0B0C7D85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B01-&gt;B02-&gt;A01-&gt;A02-&gt;A03</w:t>
            </w:r>
          </w:p>
        </w:tc>
      </w:tr>
      <w:tr w:rsidR="4327FC6C" w14:paraId="324DA807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437CB10C" w14:textId="77777777" w:rsidR="000414F5" w:rsidRDefault="000414F5"/>
        </w:tc>
        <w:tc>
          <w:tcPr>
            <w:tcW w:w="930" w:type="dxa"/>
          </w:tcPr>
          <w:p w14:paraId="52D12FD4" w14:textId="2A46948F" w:rsidR="49BB0805" w:rsidRDefault="49BB0805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872" w:type="dxa"/>
          </w:tcPr>
          <w:p w14:paraId="70DBA177" w14:textId="65CBC135" w:rsidR="49BB0805" w:rsidRDefault="49BB0805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B01→B02-&gt;B03-&gt;B04-&gt;E01</w:t>
            </w:r>
          </w:p>
        </w:tc>
      </w:tr>
    </w:tbl>
    <w:p w14:paraId="70ED5EDA" w14:textId="7917E081" w:rsidR="008B5D46" w:rsidRDefault="008B5D46" w:rsidP="00AB06DC">
      <w:pPr>
        <w:widowControl/>
        <w:wordWrap/>
        <w:autoSpaceDE/>
        <w:autoSpaceDN/>
        <w:jc w:val="left"/>
      </w:pPr>
    </w:p>
    <w:p w14:paraId="50B8E832" w14:textId="4AB8CEAA" w:rsidR="008B5D46" w:rsidRPr="001B3D92" w:rsidRDefault="37B04FEC" w:rsidP="008B5D46">
      <w:pPr>
        <w:pStyle w:val="4"/>
        <w:rPr>
          <w:rFonts w:ascii="맑은 고딕" w:eastAsia="맑은 고딕" w:hAnsi="맑은 고딕"/>
          <w:color w:val="000000"/>
        </w:rPr>
      </w:pPr>
      <w:r w:rsidRPr="559EADFE">
        <w:rPr>
          <w:rStyle w:val="ae"/>
          <w:rFonts w:ascii="맑은 고딕" w:eastAsia="맑은 고딕" w:hAnsi="맑은 고딕"/>
          <w:color w:val="000000" w:themeColor="text1"/>
        </w:rPr>
        <w:t>UC01</w:t>
      </w:r>
      <w:r w:rsidR="006E48B0">
        <w:rPr>
          <w:rStyle w:val="ae"/>
          <w:rFonts w:ascii="맑은 고딕" w:eastAsia="맑은 고딕" w:hAnsi="맑은 고딕"/>
          <w:color w:val="000000" w:themeColor="text1"/>
        </w:rPr>
        <w:t>4</w:t>
      </w:r>
      <w:r w:rsidR="008B5D46" w:rsidRPr="001B3D92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C91629" w:rsidRPr="001B3D92">
        <w:rPr>
          <w:rStyle w:val="ae"/>
          <w:rFonts w:ascii="맑은 고딕" w:eastAsia="맑은 고딕" w:hAnsi="맑은 고딕" w:hint="eastAsia"/>
          <w:color w:val="000000" w:themeColor="text1"/>
        </w:rPr>
        <w:t>할 일</w:t>
      </w:r>
      <w:r w:rsidR="009954E2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 </w:t>
      </w:r>
      <w:r w:rsidR="008B5D46" w:rsidRPr="001B3D92">
        <w:rPr>
          <w:rStyle w:val="ae"/>
          <w:rFonts w:ascii="맑은 고딕" w:eastAsia="맑은 고딕" w:hAnsi="맑은 고딕"/>
          <w:color w:val="000000" w:themeColor="text1"/>
        </w:rPr>
        <w:t>완료</w:t>
      </w:r>
      <w:r w:rsidR="009954E2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 </w:t>
      </w:r>
      <w:r w:rsidR="008B5D46" w:rsidRPr="001B3D92">
        <w:rPr>
          <w:rStyle w:val="ae"/>
          <w:rFonts w:ascii="맑은 고딕" w:eastAsia="맑은 고딕" w:hAnsi="맑은 고딕"/>
          <w:color w:val="000000" w:themeColor="text1"/>
        </w:rPr>
        <w:t>표시를 한다.</w:t>
      </w:r>
    </w:p>
    <w:p w14:paraId="60B0B01C" w14:textId="77777777" w:rsidR="008B5D46" w:rsidRPr="001B3D92" w:rsidRDefault="008B5D46" w:rsidP="008B5D46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:rsidRPr="001B3D92" w14:paraId="688B7F3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611C3A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2984D927" w14:textId="2DF75FB3" w:rsidR="00E07D80" w:rsidRPr="001B3D92" w:rsidRDefault="00F32513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 w:rsidR="00F31E96">
              <w:rPr>
                <w:rStyle w:val="ae"/>
                <w:rFonts w:ascii="맑은 고딕" w:hAnsi="맑은 고딕" w:hint="eastAsia"/>
                <w:color w:val="000000" w:themeColor="text1"/>
              </w:rPr>
              <w:t>원이</w:t>
            </w:r>
            <w:r w:rsidR="00B61D81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892B70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특정 목록 내의</w:t>
            </w:r>
            <w:r w:rsidR="0062260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434D1D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할 일(들)</w:t>
            </w:r>
            <w:r w:rsidR="00853CFC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00853CF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중</w:t>
            </w:r>
            <w:r w:rsidR="00434D1D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7E585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완료한 </w:t>
            </w:r>
            <w:r w:rsidR="0062260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할 일을</w:t>
            </w:r>
            <w:r w:rsidR="007E585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완료</w:t>
            </w:r>
            <w:r w:rsidR="0062260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</w:t>
            </w:r>
            <w:r w:rsidR="007E585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표</w:t>
            </w:r>
            <w:r w:rsidR="000060DA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시한다.</w:t>
            </w:r>
            <w:r w:rsidR="00434D1D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</w:p>
        </w:tc>
      </w:tr>
      <w:tr w:rsidR="008B5D46" w:rsidRPr="001B3D92" w14:paraId="6A05D98D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A9C36D9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1B3D92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5F102D0" w14:textId="69757826" w:rsidR="008B5D46" w:rsidRPr="001B3D92" w:rsidRDefault="00F31E96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8B5D46" w:rsidRPr="001B3D92" w14:paraId="7AC0C78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D77D6F4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5A72E90D" w14:textId="21082A52" w:rsidR="00C755E6" w:rsidRPr="001B3D92" w:rsidRDefault="002068C4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5B3BA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A845B0" w:rsidRPr="001B3D92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00B62797">
              <w:rPr>
                <w:rStyle w:val="ae"/>
                <w:rFonts w:ascii="맑은 고딕" w:hAnsi="맑은 고딕"/>
                <w:color w:val="000000" w:themeColor="text1"/>
              </w:rPr>
              <w:t>2</w:t>
            </w:r>
            <w:r w:rsidR="00A845B0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5B3BA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로그인</w:t>
            </w:r>
            <w:r w:rsidR="00D31C94">
              <w:rPr>
                <w:rStyle w:val="ae"/>
                <w:rFonts w:ascii="맑은 고딕" w:hAnsi="맑은 고딕" w:hint="eastAsia"/>
                <w:color w:val="000000" w:themeColor="text1"/>
              </w:rPr>
              <w:t>한 상태여야</w:t>
            </w:r>
            <w:r w:rsidR="00C755E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654A8D6C" w14:textId="5BC4D705" w:rsidR="008B5D46" w:rsidRPr="001B3D92" w:rsidRDefault="006E48B0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회원은 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UC008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F564E0">
              <w:rPr>
                <w:rStyle w:val="ae"/>
                <w:rFonts w:ascii="맑은 고딕" w:hAnsi="맑은 고딕" w:hint="eastAsia"/>
                <w:color w:val="000000" w:themeColor="text1"/>
              </w:rPr>
              <w:t>특정 목록 내에 할 일을 추가한 상태여야 한다.</w:t>
            </w:r>
          </w:p>
          <w:p w14:paraId="797E3B95" w14:textId="16866CC6" w:rsidR="000023DD" w:rsidRPr="001B3D92" w:rsidRDefault="006E48B0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0023DD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068C4">
              <w:rPr>
                <w:rStyle w:val="ae"/>
                <w:rFonts w:ascii="맑은 고딕" w:hAnsi="맑은 고딕"/>
                <w:color w:val="000000" w:themeColor="text1"/>
              </w:rPr>
              <w:t>UC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007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2068C4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할 일 화면에 </w:t>
            </w:r>
            <w:r w:rsidR="00E6033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D31C94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E6033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:rsidRPr="001B3D92" w14:paraId="76954960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B35E62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0C38B570" w14:textId="5D137C80" w:rsidR="008B5D46" w:rsidRPr="001B3D92" w:rsidRDefault="00064F8E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AE197E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0212E7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104E01" w:rsidRPr="00104E01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체크박스를 통해 완료로 </w:t>
            </w:r>
            <w:r w:rsidR="000212E7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표시한 할 일은 </w:t>
            </w:r>
            <w:r w:rsidR="008D1C7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회색으로 </w:t>
            </w:r>
            <w:r w:rsidR="00104E01">
              <w:rPr>
                <w:rStyle w:val="ae"/>
                <w:rFonts w:ascii="맑은 고딕" w:hAnsi="맑은 고딕" w:hint="eastAsia"/>
                <w:color w:val="000000" w:themeColor="text1"/>
              </w:rPr>
              <w:t>바꾼다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4B616B" w:rsidRPr="001B3D92" w14:paraId="6653948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E6D6234" w14:textId="0275E256" w:rsidR="004B616B" w:rsidRPr="001B3D92" w:rsidRDefault="004B616B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55D4194" w14:textId="0654E0FE" w:rsidR="004B616B" w:rsidRPr="001B3D92" w:rsidRDefault="004B616B" w:rsidP="00044A2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5A998B1" w14:textId="6508AC99" w:rsidR="004B616B" w:rsidRPr="001B3D92" w:rsidRDefault="004F5D19" w:rsidP="00D91E9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E60332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2C3F07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완료한 할 일의</w:t>
            </w:r>
            <w:r w:rsidR="00E60332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BB12D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체크박스를 </w:t>
            </w:r>
            <w:r w:rsidR="001F6063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체크하여 </w:t>
            </w:r>
            <w:r w:rsidR="00E60332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할 일을 완료로 표시한다.</w:t>
            </w:r>
          </w:p>
        </w:tc>
      </w:tr>
      <w:tr w:rsidR="004B616B" w:rsidRPr="001B3D92" w14:paraId="4CB6AF06" w14:textId="77777777" w:rsidTr="1C779138">
        <w:trPr>
          <w:trHeight w:val="300"/>
        </w:trPr>
        <w:tc>
          <w:tcPr>
            <w:tcW w:w="1514" w:type="dxa"/>
            <w:vMerge/>
            <w:vAlign w:val="center"/>
          </w:tcPr>
          <w:p w14:paraId="582CD0D9" w14:textId="00179CA5" w:rsidR="004B616B" w:rsidRPr="001B3D92" w:rsidRDefault="004B616B" w:rsidP="00D91E9A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4A55011A" w14:textId="45E9C16F" w:rsidR="004B616B" w:rsidRPr="001B3D92" w:rsidRDefault="004B616B" w:rsidP="00044A2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3A182E58" w14:textId="3429DD6E" w:rsidR="004B616B" w:rsidRPr="001B3D92" w:rsidRDefault="00651001" w:rsidP="00D91E9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2C3F07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할 일을 완료된 할 일로 처리한다.</w:t>
            </w:r>
          </w:p>
        </w:tc>
      </w:tr>
      <w:tr w:rsidR="004B616B" w:rsidRPr="001B3D92" w14:paraId="4556BD0A" w14:textId="77777777" w:rsidTr="00D91E9A">
        <w:trPr>
          <w:trHeight w:val="300"/>
        </w:trPr>
        <w:tc>
          <w:tcPr>
            <w:tcW w:w="1514" w:type="dxa"/>
            <w:vMerge/>
          </w:tcPr>
          <w:p w14:paraId="176556D8" w14:textId="77777777" w:rsidR="004B616B" w:rsidRPr="001B3D92" w:rsidRDefault="004B616B" w:rsidP="00D91E9A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25C151E5" w14:textId="4AF1EC02" w:rsidR="004B616B" w:rsidRPr="001B3D92" w:rsidRDefault="004B616B" w:rsidP="00044A2D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46F853A" w14:textId="762AD6D0" w:rsidR="004B616B" w:rsidRPr="001B3D92" w:rsidRDefault="004B616B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2C3F07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651001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선택한 할 일을 회색 글씨로 변경시킨다.</w:t>
            </w:r>
          </w:p>
        </w:tc>
      </w:tr>
      <w:tr w:rsidR="008B5D46" w:rsidRPr="001B3D92" w14:paraId="4D7DFAE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B9F009A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0DE6D0DE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6AE77B9C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8B5D46" w:rsidRPr="001B3D92" w14:paraId="4C08E533" w14:textId="77777777" w:rsidTr="00D91E9A">
        <w:trPr>
          <w:trHeight w:val="300"/>
        </w:trPr>
        <w:tc>
          <w:tcPr>
            <w:tcW w:w="1514" w:type="dxa"/>
            <w:vMerge/>
          </w:tcPr>
          <w:p w14:paraId="750EFA55" w14:textId="77777777" w:rsidR="008B5D46" w:rsidRPr="001B3D92" w:rsidRDefault="008B5D46" w:rsidP="00D91E9A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5AA6723C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3E793C3E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8B5D46" w:rsidRPr="001B3D92" w14:paraId="2AD7D60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C4DA4BB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19B54D30" w14:textId="77777777" w:rsidR="008B5D46" w:rsidRPr="001B3D92" w:rsidRDefault="008B5D46" w:rsidP="00123F7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BDAA92A" w14:textId="41D67A36" w:rsidR="00DE10A6" w:rsidRPr="001B3D92" w:rsidRDefault="51F88813" w:rsidP="00DE10A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11E7CCAC">
              <w:rPr>
                <w:rStyle w:val="ae"/>
                <w:rFonts w:ascii="맑은 고딕" w:hAnsi="맑은 고딕"/>
                <w:color w:val="000000" w:themeColor="text1"/>
              </w:rPr>
              <w:t>회원이</w:t>
            </w:r>
            <w:r w:rsidR="00DE10A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할 일을 완료</w:t>
            </w:r>
            <w:r w:rsidR="00702B1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</w:t>
            </w:r>
            <w:r w:rsidR="00DE10A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처리 못한 경우:</w:t>
            </w:r>
          </w:p>
          <w:p w14:paraId="3E98A9DE" w14:textId="03B1B9D7" w:rsidR="00DE10A6" w:rsidRPr="001B3D92" w:rsidRDefault="00DE10A6" w:rsidP="00DE10A6">
            <w:pPr>
              <w:rPr>
                <w:rStyle w:val="ae"/>
                <w:rFonts w:ascii="맑은 고딕" w:hAnsi="맑은 고딕"/>
                <w:bCs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4AD090D1" w:rsidRPr="7A32644F">
              <w:rPr>
                <w:rStyle w:val="ae"/>
                <w:rFonts w:ascii="맑은 고딕" w:hAnsi="맑은 고딕"/>
                <w:color w:val="000000" w:themeColor="text1"/>
              </w:rPr>
              <w:t>회원에게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해당 할 일</w:t>
            </w:r>
            <w:r w:rsidR="00817C28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을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완료 처리하는 것에 실패했다는 메</w:t>
            </w:r>
            <w:r w:rsidR="009D7FE7">
              <w:rPr>
                <w:rStyle w:val="ae"/>
                <w:rFonts w:ascii="맑은 고딕" w:hAnsi="맑은 고딕" w:hint="eastAsia"/>
                <w:color w:val="000000" w:themeColor="text1"/>
              </w:rPr>
              <w:t>시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지를 출력한다.</w:t>
            </w:r>
          </w:p>
          <w:p w14:paraId="62D89BA4" w14:textId="11C8BCC7" w:rsidR="008B5D46" w:rsidRPr="001B3D92" w:rsidRDefault="00DE10A6" w:rsidP="00DE10A6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/>
                <w:b w:val="0"/>
                <w:bCs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시스템은 </w:t>
            </w:r>
            <w:r w:rsidR="00960486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 완료 표시한 할 일을 </w:t>
            </w:r>
            <w:r w:rsidR="006302AA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미완료 상태로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 놔둔다.</w:t>
            </w:r>
          </w:p>
        </w:tc>
      </w:tr>
      <w:tr w:rsidR="008B5D46" w:rsidRPr="001B3D92" w14:paraId="0D03E741" w14:textId="77777777" w:rsidTr="00D91E9A">
        <w:trPr>
          <w:trHeight w:val="300"/>
        </w:trPr>
        <w:tc>
          <w:tcPr>
            <w:tcW w:w="1514" w:type="dxa"/>
            <w:vMerge/>
          </w:tcPr>
          <w:p w14:paraId="353B3A51" w14:textId="77777777" w:rsidR="008B5D46" w:rsidRPr="001B3D92" w:rsidRDefault="008B5D46" w:rsidP="00D91E9A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3C38F27E" w14:textId="451F5584" w:rsidR="008B5D46" w:rsidRPr="001B3D92" w:rsidRDefault="008B5D46" w:rsidP="00123F7E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6FBBA709" w14:textId="5837B2FE" w:rsidR="007E4B55" w:rsidRPr="001B3D92" w:rsidRDefault="007E4B55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2976BC" w:rsidRPr="001B3D92" w14:paraId="6C4CDAC6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9CB5A23" w14:textId="77777777" w:rsidR="002976BC" w:rsidRPr="001B3D92" w:rsidRDefault="002976BC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394DF364" w14:textId="77777777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7E7F14C6" w14:textId="3E7D4788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02→B03</w:t>
            </w:r>
          </w:p>
        </w:tc>
      </w:tr>
      <w:tr w:rsidR="002976BC" w:rsidRPr="001B3D92" w14:paraId="445782B8" w14:textId="77777777" w:rsidTr="1C779138">
        <w:trPr>
          <w:trHeight w:val="300"/>
        </w:trPr>
        <w:tc>
          <w:tcPr>
            <w:tcW w:w="1514" w:type="dxa"/>
            <w:vMerge/>
            <w:vAlign w:val="center"/>
          </w:tcPr>
          <w:p w14:paraId="533D6F8A" w14:textId="77777777" w:rsidR="002976BC" w:rsidRPr="001B3D92" w:rsidRDefault="002976BC" w:rsidP="00D91E9A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76ECDE44" w14:textId="1649D61E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SN002</w:t>
            </w:r>
          </w:p>
        </w:tc>
        <w:tc>
          <w:tcPr>
            <w:tcW w:w="5872" w:type="dxa"/>
          </w:tcPr>
          <w:p w14:paraId="7817CE6F" w14:textId="32981373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B01→E01</w:t>
            </w:r>
          </w:p>
        </w:tc>
      </w:tr>
    </w:tbl>
    <w:p w14:paraId="06492540" w14:textId="240CA6D5" w:rsidR="008B5D46" w:rsidRPr="001B3D92" w:rsidRDefault="008B5D46" w:rsidP="00AB06DC">
      <w:pPr>
        <w:widowControl/>
        <w:wordWrap/>
        <w:autoSpaceDE/>
        <w:autoSpaceDN/>
        <w:jc w:val="left"/>
        <w:rPr>
          <w:rFonts w:ascii="맑은 고딕" w:hAnsi="맑은 고딕"/>
        </w:rPr>
      </w:pPr>
    </w:p>
    <w:p w14:paraId="71C34B49" w14:textId="195A7FFC" w:rsidR="00CE7536" w:rsidRPr="001B3D92" w:rsidRDefault="6F626EC4" w:rsidP="00CE7536">
      <w:pPr>
        <w:pStyle w:val="4"/>
        <w:rPr>
          <w:rFonts w:ascii="맑은 고딕" w:eastAsia="맑은 고딕" w:hAnsi="맑은 고딕"/>
          <w:color w:val="000000"/>
        </w:rPr>
      </w:pPr>
      <w:r w:rsidRPr="5889CFED">
        <w:rPr>
          <w:rStyle w:val="ae"/>
          <w:rFonts w:ascii="맑은 고딕" w:eastAsia="맑은 고딕" w:hAnsi="맑은 고딕"/>
          <w:color w:val="000000" w:themeColor="text1"/>
        </w:rPr>
        <w:lastRenderedPageBreak/>
        <w:t>UC01</w:t>
      </w:r>
      <w:r w:rsidR="002C3F07">
        <w:rPr>
          <w:rStyle w:val="ae"/>
          <w:rFonts w:ascii="맑은 고딕" w:eastAsia="맑은 고딕" w:hAnsi="맑은 고딕"/>
          <w:color w:val="000000" w:themeColor="text1"/>
        </w:rPr>
        <w:t>5</w:t>
      </w:r>
      <w:commentRangeStart w:id="19"/>
      <w:r w:rsidR="00CE7536" w:rsidRPr="001B3D92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E333D9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할 일 </w:t>
      </w:r>
      <w:r w:rsidR="00CE7536" w:rsidRPr="001B3D92">
        <w:rPr>
          <w:rStyle w:val="ae"/>
          <w:rFonts w:ascii="맑은 고딕" w:eastAsia="맑은 고딕" w:hAnsi="맑은 고딕" w:hint="eastAsia"/>
          <w:color w:val="000000" w:themeColor="text1"/>
        </w:rPr>
        <w:t>완료</w:t>
      </w:r>
      <w:r w:rsidR="00E333D9" w:rsidRPr="001B3D92">
        <w:rPr>
          <w:rStyle w:val="ae"/>
          <w:rFonts w:ascii="맑은 고딕" w:eastAsia="맑은 고딕" w:hAnsi="맑은 고딕" w:hint="eastAsia"/>
          <w:color w:val="000000" w:themeColor="text1"/>
        </w:rPr>
        <w:t>를</w:t>
      </w:r>
      <w:r w:rsidR="00CE7536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 취소한다.</w:t>
      </w:r>
      <w:commentRangeEnd w:id="19"/>
      <w:r w:rsidR="00CE7536">
        <w:rPr>
          <w:rStyle w:val="aa"/>
        </w:rPr>
        <w:commentReference w:id="19"/>
      </w:r>
    </w:p>
    <w:p w14:paraId="6C2C26F4" w14:textId="77777777" w:rsidR="00CE7536" w:rsidRPr="001B3D92" w:rsidRDefault="00CE7536" w:rsidP="00CE7536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CE7536" w:rsidRPr="001B3D92" w14:paraId="547CBE37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DF4D28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359FF4BD" w14:textId="0EDBEB4D" w:rsidR="00CE7536" w:rsidRPr="001B3D92" w:rsidRDefault="006302A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</w:rPr>
              <w:t>회</w:t>
            </w:r>
            <w:r>
              <w:rPr>
                <w:rFonts w:hint="eastAsia"/>
              </w:rPr>
              <w:t>원이</w:t>
            </w:r>
            <w:r w:rsidR="003A20E0" w:rsidRPr="003A20E0">
              <w:rPr>
                <w:rFonts w:ascii="맑은 고딕" w:hAnsi="맑은 고딕" w:hint="eastAsia"/>
              </w:rPr>
              <w:t xml:space="preserve"> 목록에서 완료 표시된 할 일을 취소하여 다시 할 일로 전환한다.</w:t>
            </w:r>
          </w:p>
        </w:tc>
      </w:tr>
      <w:tr w:rsidR="00CE7536" w:rsidRPr="001B3D92" w14:paraId="3444DCA0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9A2FBA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1B3D92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625D40D" w14:textId="0CE6D2E5" w:rsidR="00CE7536" w:rsidRPr="001B3D92" w:rsidRDefault="006302A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CE7536" w:rsidRPr="001B3D92" w14:paraId="0193F6BF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D0C12A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70A59C27" w14:textId="12D04D9A" w:rsidR="00665E99" w:rsidRDefault="006302A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665E99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665E99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665E99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</w:t>
            </w:r>
            <w:r w:rsidR="00B07129">
              <w:rPr>
                <w:rStyle w:val="ae"/>
                <w:rFonts w:ascii="맑은 고딕" w:hAnsi="맑은 고딕" w:hint="eastAsia"/>
                <w:color w:val="000000" w:themeColor="text1"/>
              </w:rPr>
              <w:t>인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한 상태여야</w:t>
            </w:r>
            <w:r w:rsidR="00B07129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751D1974" w14:textId="0545C059" w:rsidR="00630572" w:rsidRDefault="0063057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UC007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할 일 화면에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58243F0F" w14:textId="1598AC96" w:rsidR="00CE7536" w:rsidRPr="001B3D92" w:rsidRDefault="00171AA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회원은 </w:t>
            </w: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UC01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4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를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통해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60681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선택한 목록 내에 </w:t>
            </w:r>
            <w:r w:rsidR="00762D14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완료한 할 일이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762D14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CE7536" w:rsidRPr="001B3D92" w14:paraId="7019D58A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46DBE20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123A912" w14:textId="39997EA7" w:rsidR="00CE7536" w:rsidRPr="001B3D92" w:rsidRDefault="00064F8E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630572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CE753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8A4A7B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체크박스를 통해 </w:t>
            </w:r>
            <w:r w:rsidR="3698BA5E" w:rsidRPr="4700437B">
              <w:rPr>
                <w:rStyle w:val="ae"/>
                <w:rFonts w:ascii="맑은 고딕" w:hAnsi="맑은 고딕"/>
                <w:color w:val="000000" w:themeColor="text1"/>
              </w:rPr>
              <w:t>미완료로</w:t>
            </w:r>
            <w:r w:rsidR="008A4A7B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3F29FBCF" w:rsidRPr="0D93FE01">
              <w:rPr>
                <w:rStyle w:val="ae"/>
                <w:rFonts w:ascii="맑은 고딕" w:hAnsi="맑은 고딕"/>
                <w:color w:val="000000" w:themeColor="text1"/>
              </w:rPr>
              <w:t xml:space="preserve">표시한 할 일은 </w:t>
            </w:r>
            <w:r w:rsidR="3698BA5E" w:rsidRPr="4700437B">
              <w:rPr>
                <w:rStyle w:val="ae"/>
                <w:rFonts w:ascii="맑은 고딕" w:hAnsi="맑은 고딕"/>
                <w:color w:val="000000" w:themeColor="text1"/>
              </w:rPr>
              <w:t xml:space="preserve">회색에서 </w:t>
            </w:r>
            <w:r w:rsidR="3698BA5E" w:rsidRPr="362C1114">
              <w:rPr>
                <w:rStyle w:val="ae"/>
                <w:rFonts w:ascii="맑은 고딕" w:hAnsi="맑은 고딕"/>
                <w:color w:val="000000" w:themeColor="text1"/>
              </w:rPr>
              <w:t>흰색으로</w:t>
            </w:r>
            <w:r w:rsidR="3F29FBCF" w:rsidRPr="0D93FE01">
              <w:rPr>
                <w:rStyle w:val="ae"/>
                <w:rFonts w:ascii="맑은 고딕" w:hAnsi="맑은 고딕"/>
                <w:color w:val="000000" w:themeColor="text1"/>
              </w:rPr>
              <w:t xml:space="preserve"> 바꾼다</w:t>
            </w:r>
            <w:r w:rsidR="008A4A7B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CE7536" w:rsidRPr="001B3D92" w14:paraId="11417B4C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A2207F5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769804C3" w14:textId="77777777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0FBA6F9" w14:textId="1CDD8D67" w:rsidR="00CE7536" w:rsidRPr="001B3D92" w:rsidRDefault="00CD064D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 완료 취소하고자 하는 할 일의</w:t>
            </w:r>
            <w:r w:rsidR="008A4A7B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BB12D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체크박스를 해제하여 </w:t>
            </w:r>
            <w:r w:rsidR="001F6063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할 </w:t>
            </w:r>
            <w:r w:rsidR="0080035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일 </w:t>
            </w:r>
            <w:r w:rsidR="008A4A7B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완료를 취소한다.</w:t>
            </w:r>
          </w:p>
        </w:tc>
      </w:tr>
      <w:tr w:rsidR="00CE7536" w:rsidRPr="001B3D92" w14:paraId="66CFBF81" w14:textId="77777777" w:rsidTr="0D93FE01">
        <w:trPr>
          <w:trHeight w:val="300"/>
        </w:trPr>
        <w:tc>
          <w:tcPr>
            <w:tcW w:w="1514" w:type="dxa"/>
            <w:vMerge/>
            <w:vAlign w:val="center"/>
          </w:tcPr>
          <w:p w14:paraId="1823C81C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2FC0A82C" w14:textId="77777777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0D007D33" w14:textId="7D673CAF" w:rsidR="00CE7536" w:rsidRPr="001B3D92" w:rsidRDefault="008A4A7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CD064D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할 일을 </w:t>
            </w:r>
            <w:r w:rsidR="00AC2225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미완료된 할 일로 처리한다.</w:t>
            </w:r>
          </w:p>
        </w:tc>
      </w:tr>
      <w:tr w:rsidR="00CE7536" w:rsidRPr="001B3D92" w14:paraId="5AA77422" w14:textId="77777777">
        <w:trPr>
          <w:trHeight w:val="300"/>
        </w:trPr>
        <w:tc>
          <w:tcPr>
            <w:tcW w:w="1514" w:type="dxa"/>
            <w:vMerge/>
          </w:tcPr>
          <w:p w14:paraId="4AF2979F" w14:textId="77777777" w:rsidR="00CE7536" w:rsidRPr="001B3D92" w:rsidRDefault="00CE7536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57AF8DD8" w14:textId="77777777" w:rsidR="00CE7536" w:rsidRPr="001B3D92" w:rsidRDefault="00CE7536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4E18491" w14:textId="36BAB8B3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CD064D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AC222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할 일을 흰색 글씨로 변경시킨다.</w:t>
            </w:r>
          </w:p>
        </w:tc>
      </w:tr>
      <w:tr w:rsidR="00CE7536" w:rsidRPr="001B3D92" w14:paraId="32A30A19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51F24CD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76D3AE40" w14:textId="2FED4809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31D0CF07" w14:textId="6A393684" w:rsidR="00CE7536" w:rsidRPr="001B3D92" w:rsidRDefault="00CE753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CE7536" w:rsidRPr="001B3D92" w14:paraId="5BC6D66E" w14:textId="77777777">
        <w:trPr>
          <w:trHeight w:val="300"/>
        </w:trPr>
        <w:tc>
          <w:tcPr>
            <w:tcW w:w="1514" w:type="dxa"/>
            <w:vMerge/>
          </w:tcPr>
          <w:p w14:paraId="33C730A8" w14:textId="77777777" w:rsidR="00CE7536" w:rsidRPr="001B3D92" w:rsidRDefault="00CE7536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7BA2731F" w14:textId="10EB023D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22276127" w14:textId="3CF15231" w:rsidR="00CE7536" w:rsidRPr="001B3D92" w:rsidRDefault="00CE753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strike/>
                <w:color w:val="000000" w:themeColor="text1"/>
              </w:rPr>
            </w:pPr>
          </w:p>
        </w:tc>
      </w:tr>
      <w:tr w:rsidR="00CE7536" w:rsidRPr="001B3D92" w14:paraId="59321CFB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61D1BD0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5C1034E" w14:textId="77777777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8A8B434" w14:textId="128D096F" w:rsidR="00CE7536" w:rsidRPr="001B3D92" w:rsidRDefault="00672265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CE753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AC3163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선택한 할 일을 미완료</w:t>
            </w:r>
            <w:r w:rsidR="00702B1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 처리 못한 경우:</w:t>
            </w:r>
          </w:p>
          <w:p w14:paraId="2B162C2C" w14:textId="7CA526DB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672265"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에게 해당 할 일을 </w:t>
            </w:r>
            <w:r w:rsidR="00817C28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미완료 처리하는 것에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실패했다는 메</w:t>
            </w:r>
            <w:r w:rsidR="00B24E7A">
              <w:rPr>
                <w:rStyle w:val="ae"/>
                <w:rFonts w:ascii="맑은 고딕" w:hAnsi="맑은 고딕" w:hint="eastAsia"/>
                <w:color w:val="000000" w:themeColor="text1"/>
              </w:rPr>
              <w:t>시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지를 출력한다.</w:t>
            </w:r>
          </w:p>
          <w:p w14:paraId="0CA96270" w14:textId="52012FA1" w:rsidR="00CE7536" w:rsidRPr="001B3D92" w:rsidRDefault="00CE7536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/>
                <w:b w:val="0"/>
                <w:bCs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시스템은 </w:t>
            </w:r>
            <w:r w:rsidR="00672265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 미완료 표시한 할 일을 그대로 놔둔다.</w:t>
            </w:r>
          </w:p>
        </w:tc>
      </w:tr>
      <w:tr w:rsidR="00CE7536" w:rsidRPr="001B3D92" w14:paraId="3E8FDB91" w14:textId="77777777">
        <w:trPr>
          <w:trHeight w:val="300"/>
        </w:trPr>
        <w:tc>
          <w:tcPr>
            <w:tcW w:w="1514" w:type="dxa"/>
            <w:vMerge/>
          </w:tcPr>
          <w:p w14:paraId="728EAF29" w14:textId="77777777" w:rsidR="00CE7536" w:rsidRPr="001B3D92" w:rsidRDefault="00CE7536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6E299E6" w14:textId="77777777" w:rsidR="00CE7536" w:rsidRPr="001B3D92" w:rsidRDefault="00CE7536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1E36FCE0" w14:textId="7777777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CE7536" w:rsidRPr="001B3D92" w14:paraId="3CDDD471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FE71A60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4FEBA067" w14:textId="7777777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D756CDB" w14:textId="44CA4588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817C28" w:rsidRPr="001B3D92"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→B0</w:t>
            </w:r>
            <w:r w:rsidR="00817C28" w:rsidRPr="001B3D92">
              <w:rPr>
                <w:rStyle w:val="ae"/>
                <w:rFonts w:ascii="맑은 고딕" w:hAnsi="맑은 고딕"/>
                <w:color w:val="000000" w:themeColor="text1"/>
              </w:rPr>
              <w:t>3</w:t>
            </w:r>
          </w:p>
        </w:tc>
      </w:tr>
      <w:tr w:rsidR="00CE7536" w:rsidRPr="001B3D92" w14:paraId="3C636A9E" w14:textId="77777777" w:rsidTr="0D93FE01">
        <w:trPr>
          <w:trHeight w:val="300"/>
        </w:trPr>
        <w:tc>
          <w:tcPr>
            <w:tcW w:w="1514" w:type="dxa"/>
            <w:vMerge/>
            <w:vAlign w:val="center"/>
          </w:tcPr>
          <w:p w14:paraId="252BC673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1B68E3A0" w14:textId="7777777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SN002</w:t>
            </w:r>
          </w:p>
        </w:tc>
        <w:tc>
          <w:tcPr>
            <w:tcW w:w="5872" w:type="dxa"/>
          </w:tcPr>
          <w:p w14:paraId="21F12D4B" w14:textId="7114511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817C28" w:rsidRPr="001B3D92">
              <w:rPr>
                <w:rStyle w:val="ae"/>
                <w:rFonts w:ascii="맑은 고딕" w:hAnsi="맑은 고딕"/>
                <w:color w:val="000000" w:themeColor="text1"/>
              </w:rPr>
              <w:t>E</w:t>
            </w:r>
            <w:r w:rsidR="00CA38EF" w:rsidRPr="001B3D92">
              <w:rPr>
                <w:rStyle w:val="ae"/>
                <w:rFonts w:ascii="맑은 고딕" w:hAnsi="맑은 고딕"/>
                <w:color w:val="000000" w:themeColor="text1"/>
              </w:rPr>
              <w:t>01</w:t>
            </w:r>
          </w:p>
        </w:tc>
      </w:tr>
    </w:tbl>
    <w:p w14:paraId="49E9DF71" w14:textId="7C87F04B" w:rsidR="00CE7536" w:rsidRDefault="00CE7536" w:rsidP="00AB06DC">
      <w:pPr>
        <w:widowControl/>
        <w:wordWrap/>
        <w:autoSpaceDE/>
        <w:autoSpaceDN/>
        <w:jc w:val="left"/>
      </w:pPr>
    </w:p>
    <w:p w14:paraId="42219FD1" w14:textId="29A082F6" w:rsidR="00123F7E" w:rsidRPr="00B41260" w:rsidRDefault="79CFD277" w:rsidP="00123F7E">
      <w:pPr>
        <w:pStyle w:val="4"/>
        <w:rPr>
          <w:rFonts w:ascii="맑은 고딕" w:eastAsia="맑은 고딕" w:hAnsi="맑은 고딕"/>
          <w:color w:val="000000"/>
        </w:rPr>
      </w:pPr>
      <w:r w:rsidRPr="5889CFED">
        <w:rPr>
          <w:rStyle w:val="ae"/>
          <w:rFonts w:ascii="맑은 고딕" w:eastAsia="맑은 고딕" w:hAnsi="맑은 고딕"/>
          <w:color w:val="000000" w:themeColor="text1"/>
        </w:rPr>
        <w:t>UC01</w:t>
      </w:r>
      <w:r w:rsidR="005578E2">
        <w:rPr>
          <w:rStyle w:val="ae"/>
          <w:rFonts w:ascii="맑은 고딕" w:eastAsia="맑은 고딕" w:hAnsi="맑은 고딕"/>
          <w:color w:val="000000" w:themeColor="text1"/>
        </w:rPr>
        <w:t>6</w:t>
      </w:r>
      <w:r w:rsidR="00123F7E" w:rsidRPr="00B41260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154C6C" w:rsidRPr="00B41260">
        <w:rPr>
          <w:rStyle w:val="ae"/>
          <w:rFonts w:ascii="맑은 고딕" w:eastAsia="맑은 고딕" w:hAnsi="맑은 고딕" w:hint="eastAsia"/>
          <w:color w:val="000000" w:themeColor="text1"/>
        </w:rPr>
        <w:t>완료</w:t>
      </w:r>
      <w:r w:rsidR="00307D69" w:rsidRPr="00B41260">
        <w:rPr>
          <w:rStyle w:val="ae"/>
          <w:rFonts w:ascii="맑은 고딕" w:eastAsia="맑은 고딕" w:hAnsi="맑은 고딕" w:hint="eastAsia"/>
          <w:color w:val="000000" w:themeColor="text1"/>
        </w:rPr>
        <w:t>된 할 일만</w:t>
      </w:r>
      <w:r w:rsidR="00307D69" w:rsidRPr="00B41260">
        <w:rPr>
          <w:rStyle w:val="ae"/>
          <w:rFonts w:ascii="맑은 고딕" w:eastAsia="맑은 고딕" w:hAnsi="맑은 고딕"/>
          <w:color w:val="000000" w:themeColor="text1"/>
        </w:rPr>
        <w:t xml:space="preserve"> </w:t>
      </w:r>
      <w:r w:rsidR="00307D69" w:rsidRPr="00B41260">
        <w:rPr>
          <w:rStyle w:val="ae"/>
          <w:rFonts w:ascii="맑은 고딕" w:eastAsia="맑은 고딕" w:hAnsi="맑은 고딕" w:hint="eastAsia"/>
          <w:color w:val="000000" w:themeColor="text1"/>
        </w:rPr>
        <w:t>조회한다.</w:t>
      </w:r>
    </w:p>
    <w:p w14:paraId="1EFCE4CD" w14:textId="77777777" w:rsidR="00123F7E" w:rsidRPr="00B41260" w:rsidRDefault="00123F7E" w:rsidP="00123F7E">
      <w:pPr>
        <w:rPr>
          <w:rFonts w:ascii="맑은 고딕" w:hAnsi="맑은 고딕"/>
        </w:rPr>
      </w:pP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90"/>
        <w:gridCol w:w="5812"/>
      </w:tblGrid>
      <w:tr w:rsidR="00123F7E" w:rsidRPr="00B41260" w14:paraId="508D5A76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6E25813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1459B54F" w14:textId="1A7642DB" w:rsidR="00123F7E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</w:rPr>
              <w:t>회</w:t>
            </w:r>
            <w:r>
              <w:rPr>
                <w:rFonts w:hint="eastAsia"/>
              </w:rPr>
              <w:t>원이</w:t>
            </w:r>
            <w:r w:rsidR="0086158E" w:rsidRPr="0086158E">
              <w:rPr>
                <w:rFonts w:ascii="맑은 고딕" w:hAnsi="맑은 고딕" w:hint="eastAsia"/>
              </w:rPr>
              <w:t xml:space="preserve"> 목록 내에서 현재까지 완료된 할 일만을 조회한다.</w:t>
            </w:r>
          </w:p>
        </w:tc>
      </w:tr>
      <w:tr w:rsidR="00123F7E" w:rsidRPr="00B41260" w14:paraId="7E91C4D7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9D434A3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B41260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CF42DE7" w14:textId="5F8E7349" w:rsidR="00123F7E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123F7E" w:rsidRPr="00B41260" w14:paraId="19FE714E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93968B6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A72EAA7" w14:textId="0CAB1057" w:rsidR="00123F7E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123F7E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A65CE0" w:rsidRPr="00B41260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00B62797">
              <w:rPr>
                <w:rStyle w:val="ae"/>
                <w:rFonts w:ascii="맑은 고딕" w:hAnsi="맑은 고딕"/>
                <w:color w:val="000000" w:themeColor="text1"/>
              </w:rPr>
              <w:t>2</w:t>
            </w:r>
            <w:r w:rsidR="00A65CE0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123F7E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로그인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한 상태여야</w:t>
            </w:r>
            <w:r w:rsidR="00123F7E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55A0EF05" w14:textId="055A3CA8" w:rsidR="00E46E47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UC007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할 일 화면에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123F7E" w:rsidRPr="00B41260" w14:paraId="57FC0774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4D72AF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3358A01" w14:textId="0A81D614" w:rsidR="00123F7E" w:rsidRPr="00B41260" w:rsidRDefault="00064F8E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FE7211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팝업창에 </w:t>
            </w:r>
            <w:r w:rsidR="00672265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 내에서 현재까지 </w:t>
            </w:r>
            <w:r w:rsidR="2547CBAB" w:rsidRPr="759CF8B4">
              <w:rPr>
                <w:rStyle w:val="ae"/>
                <w:rFonts w:ascii="맑은 고딕" w:hAnsi="맑은 고딕"/>
                <w:color w:val="000000" w:themeColor="text1"/>
              </w:rPr>
              <w:t>완료</w:t>
            </w:r>
            <w:r w:rsidR="0A20150D" w:rsidRPr="759CF8B4">
              <w:rPr>
                <w:rStyle w:val="ae"/>
                <w:rFonts w:ascii="맑은 고딕" w:hAnsi="맑은 고딕"/>
                <w:color w:val="000000" w:themeColor="text1"/>
              </w:rPr>
              <w:t>된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일들을 출력한다.</w:t>
            </w:r>
          </w:p>
        </w:tc>
      </w:tr>
      <w:tr w:rsidR="00E568DE" w:rsidRPr="00B41260" w14:paraId="5FC5B253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B9E729" w14:textId="10CFD8E0" w:rsidR="00E568DE" w:rsidRPr="00B41260" w:rsidRDefault="00E568DE" w:rsidP="00F32E5C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90" w:type="dxa"/>
            <w:shd w:val="clear" w:color="auto" w:fill="auto"/>
          </w:tcPr>
          <w:p w14:paraId="19E608AE" w14:textId="4978707F" w:rsidR="00E568DE" w:rsidRPr="00B41260" w:rsidRDefault="00E568D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12" w:type="dxa"/>
            <w:shd w:val="clear" w:color="auto" w:fill="auto"/>
          </w:tcPr>
          <w:p w14:paraId="28E7CD8F" w14:textId="5F49F06F" w:rsidR="00E568DE" w:rsidRPr="00B41260" w:rsidRDefault="00CD064D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E568DE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E2404E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할 일</w:t>
            </w:r>
            <w:commentRangeStart w:id="20"/>
            <w:r w:rsidR="00E568DE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화면에서 설정 버튼을 누른다.</w:t>
            </w:r>
            <w:commentRangeEnd w:id="20"/>
            <w:r w:rsidR="00E568DE">
              <w:rPr>
                <w:rStyle w:val="aa"/>
                <w:rFonts w:ascii="바탕" w:eastAsia="맑은 고딕" w:hAnsi="Times New Roman" w:cs="Times New Roman"/>
                <w:b w:val="0"/>
              </w:rPr>
              <w:commentReference w:id="20"/>
            </w:r>
          </w:p>
        </w:tc>
      </w:tr>
      <w:tr w:rsidR="00E568DE" w:rsidRPr="00B41260" w14:paraId="6922D06B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AB6C4BB" w14:textId="34B34F43" w:rsidR="00E568DE" w:rsidRPr="00B41260" w:rsidRDefault="00E568D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50A620BC" w14:textId="4CDE6958" w:rsidR="00E568DE" w:rsidRPr="00B41260" w:rsidRDefault="00E568D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</w:t>
            </w:r>
            <w:r w:rsidR="0030124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1042AE3B" w14:textId="1E24DA0E" w:rsidR="00E568DE" w:rsidRPr="00B41260" w:rsidRDefault="00CD064D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E568DE"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완료된 할 일 조회 옵션을 선택한다.</w:t>
            </w:r>
          </w:p>
        </w:tc>
      </w:tr>
      <w:tr w:rsidR="00E568DE" w:rsidRPr="00B41260" w14:paraId="36FFB14E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7A2818B" w14:textId="77777777" w:rsidR="00E568DE" w:rsidRPr="00B41260" w:rsidRDefault="00E568D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3050A82F" w14:textId="35CC107E" w:rsidR="00E568DE" w:rsidRPr="00B41260" w:rsidRDefault="00E568D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</w:t>
            </w:r>
            <w:r w:rsidR="0030124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2150E220" w14:textId="4BA63A19" w:rsidR="00E568DE" w:rsidRPr="00B41260" w:rsidRDefault="00E568DE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</w:t>
            </w:r>
            <w:r w:rsidR="0075203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완료한 할 일들</w:t>
            </w:r>
            <w:r w:rsidR="0075203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을 출력시키는 용도의</w:t>
            </w: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1A65D2F5" w:rsidRPr="4A45BA7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팝업창</w:t>
            </w:r>
            <w:r w:rsidR="0075203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을 띄운다</w:t>
            </w: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123F7E" w:rsidRPr="00B41260" w14:paraId="4B37EE79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1E34DA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90" w:type="dxa"/>
            <w:shd w:val="clear" w:color="auto" w:fill="auto"/>
          </w:tcPr>
          <w:p w14:paraId="44DE8DAD" w14:textId="54BF82B7" w:rsidR="00123F7E" w:rsidRPr="00B41260" w:rsidRDefault="00191D0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12" w:type="dxa"/>
            <w:shd w:val="clear" w:color="auto" w:fill="auto"/>
          </w:tcPr>
          <w:p w14:paraId="43369F6E" w14:textId="411B2FF2" w:rsidR="00123F7E" w:rsidRPr="00B41260" w:rsidRDefault="00191D04" w:rsidP="00D17CBD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사용자가 현재까지 완료한 할 일이 없는 경우:</w:t>
            </w:r>
          </w:p>
          <w:p w14:paraId="28EDF0B4" w14:textId="081CE663" w:rsidR="00191D04" w:rsidRPr="00B41260" w:rsidRDefault="00191D04" w:rsidP="00D17CBD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CA5823"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 아무 할 일도 출력시키지 않는다.</w:t>
            </w:r>
          </w:p>
        </w:tc>
      </w:tr>
      <w:tr w:rsidR="00123F7E" w:rsidRPr="00B41260" w14:paraId="7332A5BA" w14:textId="77777777" w:rsidTr="7EB743FD">
        <w:trPr>
          <w:trHeight w:val="300"/>
        </w:trPr>
        <w:tc>
          <w:tcPr>
            <w:tcW w:w="1514" w:type="dxa"/>
            <w:vMerge/>
          </w:tcPr>
          <w:p w14:paraId="3BC483EE" w14:textId="77777777" w:rsidR="00123F7E" w:rsidRPr="00B41260" w:rsidRDefault="00123F7E">
            <w:pPr>
              <w:rPr>
                <w:rFonts w:ascii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7D06117B" w14:textId="6702C42F" w:rsidR="00123F7E" w:rsidRPr="00B41260" w:rsidRDefault="00BB100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12" w:type="dxa"/>
            <w:shd w:val="clear" w:color="auto" w:fill="auto"/>
          </w:tcPr>
          <w:p w14:paraId="6CD99B95" w14:textId="0F7595D8" w:rsidR="00123F7E" w:rsidRPr="00B41260" w:rsidRDefault="00BB100D" w:rsidP="00D17CBD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회원이 </w:t>
            </w:r>
            <w:r w:rsidR="008835E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할 일 화면에서의 </w:t>
            </w:r>
            <w:proofErr w:type="spellStart"/>
            <w:r w:rsidR="0030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드랍다운</w:t>
            </w:r>
            <w:proofErr w:type="spellEnd"/>
            <w:r w:rsidR="0030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메뉴를 닫을 </w:t>
            </w:r>
            <w:r w:rsidR="008835E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경우:</w:t>
            </w:r>
            <w:r w:rsidR="008835EC">
              <w:br/>
            </w:r>
            <w:r w:rsidR="008835EC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8835E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96A9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옵션의 </w:t>
            </w:r>
            <w:proofErr w:type="spellStart"/>
            <w:r w:rsidR="00996A9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드랍</w:t>
            </w:r>
            <w:r w:rsidR="00BE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다운</w:t>
            </w:r>
            <w:proofErr w:type="spellEnd"/>
            <w:r w:rsidR="00BE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메뉴</w:t>
            </w:r>
            <w:r w:rsidR="007B533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를 </w:t>
            </w:r>
            <w:r w:rsidR="0030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닫고 </w:t>
            </w:r>
            <w:r w:rsidR="28793597" w:rsidRPr="2A8A6B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사전조건</w:t>
            </w:r>
            <w:r w:rsidR="0D5D6F76" w:rsidRPr="2A8A6B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으</w:t>
            </w:r>
            <w:r w:rsidR="28793597" w:rsidRPr="2A8A6B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로</w:t>
            </w:r>
            <w:r w:rsidR="00363E2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돌아가도록 한다.</w:t>
            </w:r>
          </w:p>
        </w:tc>
      </w:tr>
      <w:tr w:rsidR="00123F7E" w:rsidRPr="00B41260" w14:paraId="4AD4E4DC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0CC17C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90" w:type="dxa"/>
            <w:shd w:val="clear" w:color="auto" w:fill="auto"/>
          </w:tcPr>
          <w:p w14:paraId="7967A80E" w14:textId="77777777" w:rsidR="00123F7E" w:rsidRPr="00B41260" w:rsidRDefault="00123F7E" w:rsidP="00724C7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12" w:type="dxa"/>
            <w:shd w:val="clear" w:color="auto" w:fill="auto"/>
          </w:tcPr>
          <w:p w14:paraId="71AFC4FB" w14:textId="5F533EB5" w:rsidR="008C1627" w:rsidRPr="00B41260" w:rsidRDefault="008C1627" w:rsidP="008C162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시스템이 </w:t>
            </w:r>
            <w:r w:rsidR="00756DF7">
              <w:rPr>
                <w:rStyle w:val="ae"/>
                <w:rFonts w:ascii="맑은 고딕" w:hAnsi="맑은 고딕" w:hint="eastAsia"/>
                <w:color w:val="000000" w:themeColor="text1"/>
              </w:rPr>
              <w:t>회원의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43A33763" w:rsidRPr="7C717CC1">
              <w:rPr>
                <w:rStyle w:val="ae"/>
                <w:rFonts w:ascii="맑은 고딕" w:hAnsi="맑은 고딕"/>
                <w:color w:val="000000" w:themeColor="text1"/>
              </w:rPr>
              <w:t>완</w:t>
            </w:r>
            <w:r w:rsidR="093DEFEE" w:rsidRPr="7C717CC1">
              <w:rPr>
                <w:rStyle w:val="ae"/>
                <w:rFonts w:ascii="맑은 고딕" w:hAnsi="맑은 고딕"/>
                <w:color w:val="000000" w:themeColor="text1"/>
              </w:rPr>
              <w:t>료된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할 일을 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불러오는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데에 실패한 경우:</w:t>
            </w:r>
          </w:p>
          <w:p w14:paraId="7F24C638" w14:textId="65726570" w:rsidR="008C1627" w:rsidRPr="00B41260" w:rsidRDefault="008C1627" w:rsidP="008C162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 xml:space="preserve">- 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756DF7">
              <w:rPr>
                <w:rStyle w:val="ae"/>
                <w:rFonts w:ascii="맑은 고딕" w:hAnsi="맑은 고딕" w:hint="eastAsia"/>
                <w:color w:val="000000" w:themeColor="text1"/>
              </w:rPr>
              <w:t>회원의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63BAA127" w:rsidRPr="2A8A6B3B">
              <w:rPr>
                <w:rStyle w:val="ae"/>
                <w:rFonts w:ascii="맑은 고딕" w:hAnsi="맑은 고딕"/>
                <w:color w:val="000000" w:themeColor="text1"/>
              </w:rPr>
              <w:t>완료</w:t>
            </w:r>
            <w:r w:rsidR="2A710DF3" w:rsidRPr="2A8A6B3B">
              <w:rPr>
                <w:rStyle w:val="ae"/>
                <w:rFonts w:ascii="맑은 고딕" w:hAnsi="맑은 고딕"/>
                <w:color w:val="000000" w:themeColor="text1"/>
              </w:rPr>
              <w:t>된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일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(들)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불러오는 것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에 실패했다는 메세지를 출력한다.</w:t>
            </w:r>
          </w:p>
          <w:p w14:paraId="50F46509" w14:textId="4F9BA40B" w:rsidR="00123F7E" w:rsidRPr="00B41260" w:rsidRDefault="008C1627" w:rsidP="008C162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/>
                <w:b w:val="0"/>
                <w:bCs/>
                <w:color w:val="000000" w:themeColor="text1"/>
              </w:rPr>
              <w:t xml:space="preserve">- </w:t>
            </w:r>
            <w:r w:rsidRPr="00B41260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시스템은 </w:t>
            </w:r>
            <w:r w:rsidR="00B62797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사전조건</w:t>
            </w:r>
            <w:r w:rsidR="00EC75B4" w:rsidRPr="00B41260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으로 돌아가도록 </w:t>
            </w:r>
            <w:r w:rsidR="00594863"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  <w:szCs w:val="24"/>
              </w:rPr>
              <w:t>한</w:t>
            </w:r>
            <w:r w:rsidR="00EC75B4" w:rsidRPr="00B41260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다.</w:t>
            </w:r>
          </w:p>
        </w:tc>
      </w:tr>
      <w:tr w:rsidR="00123F7E" w:rsidRPr="00B41260" w14:paraId="154F9087" w14:textId="77777777" w:rsidTr="7EB743FD">
        <w:trPr>
          <w:trHeight w:val="300"/>
        </w:trPr>
        <w:tc>
          <w:tcPr>
            <w:tcW w:w="1514" w:type="dxa"/>
            <w:vMerge/>
          </w:tcPr>
          <w:p w14:paraId="645C968C" w14:textId="77777777" w:rsidR="00123F7E" w:rsidRPr="00B41260" w:rsidRDefault="00123F7E">
            <w:pPr>
              <w:rPr>
                <w:rFonts w:ascii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4F0875C4" w14:textId="21547115" w:rsidR="00123F7E" w:rsidRPr="00B41260" w:rsidRDefault="00123F7E" w:rsidP="00724C7D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12" w:type="dxa"/>
            <w:shd w:val="clear" w:color="auto" w:fill="auto"/>
          </w:tcPr>
          <w:p w14:paraId="76FE4FFD" w14:textId="3AE15612" w:rsidR="00123F7E" w:rsidRPr="00B41260" w:rsidRDefault="00123F7E" w:rsidP="00B6422D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B620C1" w:rsidRPr="00B41260" w14:paraId="22693896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684903" w14:textId="77777777" w:rsidR="00B620C1" w:rsidRPr="00B41260" w:rsidRDefault="00B620C1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90" w:type="dxa"/>
          </w:tcPr>
          <w:p w14:paraId="43C5B3E2" w14:textId="77777777" w:rsidR="00B620C1" w:rsidRPr="00B41260" w:rsidRDefault="00B620C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12" w:type="dxa"/>
          </w:tcPr>
          <w:p w14:paraId="1292BCFF" w14:textId="59AF9B19" w:rsidR="00B620C1" w:rsidRPr="00B41260" w:rsidRDefault="00B620C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B01→B02</w:t>
            </w:r>
            <w:r w:rsidR="00115BD2"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00115BD2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="00115BD2">
              <w:rPr>
                <w:rStyle w:val="ae"/>
                <w:rFonts w:ascii="맑은 고딕" w:hAnsi="맑은 고딕"/>
                <w:color w:val="000000" w:themeColor="text1"/>
              </w:rPr>
              <w:t>03</w:t>
            </w:r>
          </w:p>
        </w:tc>
      </w:tr>
      <w:tr w:rsidR="00B620C1" w:rsidRPr="00B41260" w14:paraId="71DAEA8C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39ACA3F1" w14:textId="77777777" w:rsidR="00B620C1" w:rsidRPr="00B41260" w:rsidRDefault="00B620C1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90" w:type="dxa"/>
          </w:tcPr>
          <w:p w14:paraId="2F1A1909" w14:textId="77777777" w:rsidR="00B620C1" w:rsidRPr="00B41260" w:rsidRDefault="00B620C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SN002</w:t>
            </w:r>
          </w:p>
        </w:tc>
        <w:tc>
          <w:tcPr>
            <w:tcW w:w="5812" w:type="dxa"/>
          </w:tcPr>
          <w:p w14:paraId="173F48DC" w14:textId="3034830D" w:rsidR="00B620C1" w:rsidRPr="00B41260" w:rsidRDefault="008C162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115BD2"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="00115BD2"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00594863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A</w:t>
            </w:r>
            <w:r w:rsidR="00594863" w:rsidRPr="00B41260">
              <w:rPr>
                <w:rStyle w:val="ae"/>
                <w:rFonts w:ascii="맑은 고딕" w:hAnsi="맑은 고딕"/>
                <w:color w:val="000000" w:themeColor="text1"/>
              </w:rPr>
              <w:t>01</w:t>
            </w:r>
          </w:p>
        </w:tc>
      </w:tr>
      <w:tr w:rsidR="00B620C1" w14:paraId="3D362DC1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664F9C3" w14:textId="77777777" w:rsidR="00B620C1" w:rsidRDefault="00B620C1">
            <w:pPr>
              <w:pStyle w:val="af"/>
            </w:pPr>
          </w:p>
        </w:tc>
        <w:tc>
          <w:tcPr>
            <w:tcW w:w="990" w:type="dxa"/>
          </w:tcPr>
          <w:p w14:paraId="1ACEA641" w14:textId="3173AFF1" w:rsidR="00B620C1" w:rsidRDefault="00594863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12" w:type="dxa"/>
          </w:tcPr>
          <w:p w14:paraId="04CCBB32" w14:textId="31FE7337" w:rsidR="00B620C1" w:rsidRDefault="494E3711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FF17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33CF9ABC" w:rsidRPr="1DCFF17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A02</w:t>
            </w:r>
          </w:p>
        </w:tc>
      </w:tr>
      <w:tr w:rsidR="00115BD2" w14:paraId="333A8A64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6CBE83C3" w14:textId="77777777" w:rsidR="00115BD2" w:rsidRDefault="00115BD2">
            <w:pPr>
              <w:pStyle w:val="af"/>
            </w:pPr>
          </w:p>
        </w:tc>
        <w:tc>
          <w:tcPr>
            <w:tcW w:w="990" w:type="dxa"/>
          </w:tcPr>
          <w:p w14:paraId="63D1BCEF" w14:textId="467B6ACB" w:rsidR="00115BD2" w:rsidRPr="7EB743FD" w:rsidRDefault="00115B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812" w:type="dxa"/>
          </w:tcPr>
          <w:p w14:paraId="004A08A6" w14:textId="33539840" w:rsidR="00115BD2" w:rsidRPr="7EB743FD" w:rsidRDefault="00115B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</w:tbl>
    <w:p w14:paraId="09F9EAE0" w14:textId="2CD508AF" w:rsidR="000645EE" w:rsidRDefault="000645EE" w:rsidP="00AB06DC">
      <w:pPr>
        <w:widowControl/>
        <w:wordWrap/>
        <w:autoSpaceDE/>
        <w:autoSpaceDN/>
        <w:jc w:val="left"/>
      </w:pPr>
    </w:p>
    <w:p w14:paraId="5E9896D1" w14:textId="23CE035B" w:rsidR="008B5D46" w:rsidRPr="008B5D46" w:rsidRDefault="37B04FEC" w:rsidP="008B5D46">
      <w:pPr>
        <w:pStyle w:val="4"/>
        <w:rPr>
          <w:rStyle w:val="ae"/>
          <w:color w:val="000000"/>
        </w:rPr>
      </w:pPr>
      <w:r w:rsidRPr="2F8AF1C7">
        <w:rPr>
          <w:rStyle w:val="ae"/>
          <w:color w:val="000000" w:themeColor="text1"/>
        </w:rPr>
        <w:t>UC01</w:t>
      </w:r>
      <w:r w:rsidR="00031E20">
        <w:rPr>
          <w:rStyle w:val="ae"/>
          <w:color w:val="000000" w:themeColor="text1"/>
        </w:rPr>
        <w:t>7</w:t>
      </w:r>
      <w:r w:rsidR="008B5D46" w:rsidRPr="2F8AF1C7">
        <w:rPr>
          <w:rStyle w:val="ae"/>
          <w:color w:val="000000" w:themeColor="text1"/>
        </w:rPr>
        <w:t xml:space="preserve">: 마감일에 따라 </w:t>
      </w:r>
      <w:r w:rsidR="00FF51F1">
        <w:rPr>
          <w:rStyle w:val="ae"/>
          <w:rFonts w:hint="eastAsia"/>
          <w:color w:val="000000" w:themeColor="text1"/>
        </w:rPr>
        <w:t>할 일</w:t>
      </w:r>
      <w:r w:rsidR="008B5D46" w:rsidRPr="2F8AF1C7">
        <w:rPr>
          <w:rStyle w:val="ae"/>
          <w:color w:val="000000" w:themeColor="text1"/>
        </w:rPr>
        <w:t>을 정렬한다.</w:t>
      </w:r>
    </w:p>
    <w:p w14:paraId="768ADF76" w14:textId="77777777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0201D46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ABAFBF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7D821237" w14:textId="358DB40A" w:rsidR="008B5D46" w:rsidRDefault="0034477D" w:rsidP="00D91E9A">
            <w:r>
              <w:rPr>
                <w:rFonts w:asciiTheme="minorEastAsia" w:eastAsiaTheme="minorEastAsia" w:hAnsiTheme="minorEastAsia" w:cstheme="minorEastAsia" w:hint="eastAsia"/>
              </w:rPr>
              <w:t xml:space="preserve">회원 </w:t>
            </w:r>
            <w:r w:rsidR="023473DA" w:rsidRPr="023473DA">
              <w:rPr>
                <w:rFonts w:asciiTheme="minorEastAsia" w:eastAsiaTheme="minorEastAsia" w:hAnsiTheme="minorEastAsia" w:cstheme="minorEastAsia"/>
              </w:rPr>
              <w:t xml:space="preserve">사용자가 </w:t>
            </w:r>
            <w:r w:rsidR="00FF51F1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="023473DA" w:rsidRPr="023473DA">
              <w:rPr>
                <w:rFonts w:asciiTheme="minorEastAsia" w:eastAsiaTheme="minorEastAsia" w:hAnsiTheme="minorEastAsia" w:cstheme="minorEastAsia"/>
              </w:rPr>
              <w:t>을 마감일에 따라 정렬한다.</w:t>
            </w:r>
          </w:p>
        </w:tc>
      </w:tr>
      <w:tr w:rsidR="008B5D46" w14:paraId="6D7BD85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B3E0FD2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6F198B3" w14:textId="6625D428" w:rsidR="008B5D46" w:rsidRDefault="6D9DB176" w:rsidP="5B9BCF04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5B9BCF04">
              <w:rPr>
                <w:rStyle w:val="ae"/>
                <w:rFonts w:ascii="맑은 고딕" w:hAnsi="맑은 고딕"/>
                <w:color w:val="auto"/>
              </w:rPr>
              <w:t>회원</w:t>
            </w:r>
          </w:p>
        </w:tc>
      </w:tr>
      <w:tr w:rsidR="008B5D46" w14:paraId="289AB1F2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27DFEB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64991DA9" w14:textId="1E4C9369" w:rsidR="008B5D46" w:rsidRDefault="023473DA" w:rsidP="023473DA">
            <w:pPr>
              <w:spacing w:line="259" w:lineRule="auto"/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사용자는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="1A50559A" w:rsidRPr="49786CB4">
              <w:rPr>
                <w:rStyle w:val="ae"/>
                <w:color w:val="auto"/>
              </w:rPr>
              <w:t>UC002</w:t>
            </w:r>
            <w:r w:rsidR="1A50559A" w:rsidRPr="49786CB4">
              <w:rPr>
                <w:rStyle w:val="ae"/>
                <w:color w:val="auto"/>
              </w:rPr>
              <w:t>를</w:t>
            </w:r>
            <w:r w:rsidR="1A50559A" w:rsidRPr="49786CB4">
              <w:rPr>
                <w:rStyle w:val="ae"/>
                <w:color w:val="auto"/>
              </w:rPr>
              <w:t xml:space="preserve"> </w:t>
            </w:r>
            <w:r w:rsidR="1A50559A" w:rsidRPr="49786CB4">
              <w:rPr>
                <w:rStyle w:val="ae"/>
                <w:color w:val="auto"/>
              </w:rPr>
              <w:t>통해</w:t>
            </w:r>
            <w:r w:rsidR="1A50559A" w:rsidRPr="49786CB4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로그인을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해야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한다</w:t>
            </w:r>
            <w:r w:rsidRPr="023473DA">
              <w:rPr>
                <w:rStyle w:val="ae"/>
                <w:color w:val="auto"/>
              </w:rPr>
              <w:t>.</w:t>
            </w:r>
          </w:p>
          <w:p w14:paraId="752D472A" w14:textId="1E4C9369" w:rsidR="008B5D46" w:rsidRDefault="234B47CC" w:rsidP="023473DA">
            <w:pPr>
              <w:spacing w:line="259" w:lineRule="auto"/>
              <w:rPr>
                <w:rStyle w:val="ae"/>
                <w:color w:val="auto"/>
              </w:rPr>
            </w:pPr>
            <w:r w:rsidRPr="49786CB4">
              <w:rPr>
                <w:rStyle w:val="ae"/>
                <w:color w:val="auto"/>
              </w:rPr>
              <w:t>UC008</w:t>
            </w:r>
            <w:r w:rsidRPr="49786CB4">
              <w:rPr>
                <w:rStyle w:val="ae"/>
                <w:color w:val="auto"/>
              </w:rPr>
              <w:t>을</w:t>
            </w:r>
            <w:r w:rsidRPr="49786CB4">
              <w:rPr>
                <w:rStyle w:val="ae"/>
                <w:color w:val="auto"/>
              </w:rPr>
              <w:t xml:space="preserve"> </w:t>
            </w:r>
            <w:r w:rsidRPr="49786CB4">
              <w:rPr>
                <w:rStyle w:val="ae"/>
                <w:color w:val="auto"/>
              </w:rPr>
              <w:t>통해</w:t>
            </w:r>
            <w:r w:rsidRPr="49786CB4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할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일에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마감일이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3516DBC" w:rsidRPr="49786CB4">
              <w:rPr>
                <w:rStyle w:val="ae"/>
                <w:color w:val="auto"/>
              </w:rPr>
              <w:t>설정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되어있어야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한다</w:t>
            </w:r>
            <w:r w:rsidR="023473DA" w:rsidRPr="023473DA">
              <w:rPr>
                <w:rStyle w:val="ae"/>
                <w:color w:val="auto"/>
              </w:rPr>
              <w:t>.</w:t>
            </w:r>
          </w:p>
          <w:p w14:paraId="6BC61183" w14:textId="78777298" w:rsidR="00A66FA0" w:rsidRDefault="689E59D9" w:rsidP="023473DA">
            <w:pPr>
              <w:spacing w:line="259" w:lineRule="auto"/>
              <w:rPr>
                <w:rStyle w:val="ae"/>
                <w:rFonts w:ascii="맑은 고딕" w:hAnsi="맑은 고딕"/>
                <w:color w:val="000000" w:themeColor="text1"/>
              </w:rPr>
            </w:pPr>
            <w:r w:rsidRPr="3E8CB2AF">
              <w:rPr>
                <w:rStyle w:val="ae"/>
                <w:rFonts w:ascii="맑은 고딕" w:hAnsi="맑은 고딕"/>
                <w:color w:val="000000" w:themeColor="text1"/>
              </w:rPr>
              <w:t>회원은 UC007을 통해 할 일 화면에 들어가 있는 상태여야 한다.</w:t>
            </w:r>
          </w:p>
        </w:tc>
      </w:tr>
      <w:tr w:rsidR="008B5D46" w14:paraId="6EDB134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A9655C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6AA24918" w14:textId="21BCE493" w:rsidR="008B5D46" w:rsidRDefault="023473DA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사용자가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설정한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마감일에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따라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="006C330F">
              <w:rPr>
                <w:rStyle w:val="ae"/>
                <w:rFonts w:hint="eastAsia"/>
                <w:color w:val="auto"/>
              </w:rPr>
              <w:t>목록</w:t>
            </w:r>
            <w:r w:rsidR="006C330F">
              <w:rPr>
                <w:rStyle w:val="ae"/>
                <w:rFonts w:hint="eastAsia"/>
                <w:color w:val="auto"/>
              </w:rPr>
              <w:t xml:space="preserve"> </w:t>
            </w:r>
            <w:r w:rsidR="006C330F">
              <w:rPr>
                <w:rStyle w:val="ae"/>
                <w:rFonts w:hint="eastAsia"/>
                <w:color w:val="auto"/>
              </w:rPr>
              <w:t>내의</w:t>
            </w:r>
            <w:r w:rsidR="006C330F">
              <w:rPr>
                <w:rStyle w:val="ae"/>
                <w:rFonts w:hint="eastAsia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할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일</w:t>
            </w:r>
            <w:r w:rsidR="006C330F">
              <w:rPr>
                <w:rStyle w:val="ae"/>
                <w:rFonts w:hint="eastAsia"/>
                <w:color w:val="auto"/>
              </w:rPr>
              <w:t>(</w:t>
            </w:r>
            <w:r w:rsidR="006C330F">
              <w:rPr>
                <w:rStyle w:val="ae"/>
                <w:rFonts w:hint="eastAsia"/>
                <w:color w:val="auto"/>
              </w:rPr>
              <w:t>들</w:t>
            </w:r>
            <w:r w:rsidR="006C330F">
              <w:rPr>
                <w:rStyle w:val="ae"/>
                <w:rFonts w:hint="eastAsia"/>
                <w:color w:val="auto"/>
              </w:rPr>
              <w:t>)</w:t>
            </w:r>
            <w:r w:rsidRPr="023473DA">
              <w:rPr>
                <w:rStyle w:val="ae"/>
                <w:color w:val="auto"/>
              </w:rPr>
              <w:t>이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정렬되어야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한다</w:t>
            </w:r>
            <w:r w:rsidRPr="023473DA">
              <w:rPr>
                <w:rStyle w:val="ae"/>
                <w:color w:val="auto"/>
              </w:rPr>
              <w:t>.</w:t>
            </w:r>
          </w:p>
        </w:tc>
      </w:tr>
      <w:tr w:rsidR="00D424EC" w14:paraId="7E9C558E" w14:textId="77777777" w:rsidTr="1C6A624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732573" w14:textId="4D51C3B5" w:rsidR="414C816B" w:rsidRDefault="414C816B" w:rsidP="1C6A624D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5DA21E5C" w14:textId="2CBBC2C4" w:rsidR="00D424EC" w:rsidRDefault="155DA44C" w:rsidP="023473DA">
            <w:pPr>
              <w:jc w:val="center"/>
              <w:rPr>
                <w:rStyle w:val="ae"/>
                <w:color w:val="auto"/>
              </w:rPr>
            </w:pPr>
            <w:r w:rsidRPr="6CCA74B6">
              <w:rPr>
                <w:rStyle w:val="ae"/>
                <w:color w:val="auto"/>
              </w:rPr>
              <w:t>B0</w:t>
            </w:r>
            <w:r w:rsidR="0A96E167" w:rsidRPr="6CCA74B6">
              <w:rPr>
                <w:rStyle w:val="ae"/>
                <w:color w:val="auto"/>
              </w:rPr>
              <w:t>1</w:t>
            </w:r>
          </w:p>
        </w:tc>
        <w:tc>
          <w:tcPr>
            <w:tcW w:w="5872" w:type="dxa"/>
            <w:shd w:val="clear" w:color="auto" w:fill="auto"/>
          </w:tcPr>
          <w:p w14:paraId="2F738AB0" w14:textId="44032BE8" w:rsidR="00D424EC" w:rsidRDefault="00D424EC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사용자는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할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="6888C231" w:rsidRPr="5B9BCF04">
              <w:rPr>
                <w:rStyle w:val="ae"/>
                <w:color w:val="auto"/>
              </w:rPr>
              <w:t>화면에서</w:t>
            </w:r>
            <w:r w:rsidR="4A62F89F" w:rsidRPr="5B9BCF04">
              <w:rPr>
                <w:rStyle w:val="ae"/>
                <w:color w:val="auto"/>
              </w:rPr>
              <w:t xml:space="preserve"> </w:t>
            </w:r>
            <w:r w:rsidR="3CA27AF4" w:rsidRPr="5B9BCF04">
              <w:rPr>
                <w:rStyle w:val="ae"/>
                <w:color w:val="auto"/>
              </w:rPr>
              <w:t>할</w:t>
            </w:r>
            <w:r w:rsidR="3CA27AF4" w:rsidRPr="5B9BCF04">
              <w:rPr>
                <w:rStyle w:val="ae"/>
                <w:color w:val="auto"/>
              </w:rPr>
              <w:t xml:space="preserve"> </w:t>
            </w:r>
            <w:r w:rsidR="3CA27AF4" w:rsidRPr="5B9BCF04">
              <w:rPr>
                <w:rStyle w:val="ae"/>
                <w:color w:val="auto"/>
              </w:rPr>
              <w:t>일</w:t>
            </w:r>
            <w:r w:rsidR="3CA27AF4" w:rsidRPr="5B9BCF04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목록의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정렬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방식을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마감일로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설정한다</w:t>
            </w:r>
            <w:r w:rsidRPr="023473DA">
              <w:rPr>
                <w:rStyle w:val="ae"/>
                <w:color w:val="auto"/>
              </w:rPr>
              <w:t>.</w:t>
            </w:r>
          </w:p>
        </w:tc>
      </w:tr>
      <w:tr w:rsidR="00D424EC" w14:paraId="3136274C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7D0716D7" w14:textId="193FDDBB" w:rsidR="00D424EC" w:rsidRDefault="00D424EC" w:rsidP="023473DA">
            <w:pPr>
              <w:pStyle w:val="af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504050F" w14:textId="5BCDFFD5" w:rsidR="00D424EC" w:rsidRDefault="155DA44C" w:rsidP="023473DA">
            <w:pPr>
              <w:jc w:val="center"/>
              <w:rPr>
                <w:rStyle w:val="ae"/>
                <w:color w:val="auto"/>
              </w:rPr>
            </w:pPr>
            <w:r w:rsidRPr="6CCA74B6">
              <w:rPr>
                <w:rStyle w:val="ae"/>
                <w:color w:val="auto"/>
              </w:rPr>
              <w:t>B0</w:t>
            </w:r>
            <w:r w:rsidR="7DF15947" w:rsidRPr="6CCA74B6">
              <w:rPr>
                <w:rStyle w:val="ae"/>
                <w:color w:val="auto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55363F39" w14:textId="01EBABA1" w:rsidR="00D424EC" w:rsidRDefault="00D424EC" w:rsidP="023473DA">
            <w:pPr>
              <w:rPr>
                <w:rStyle w:val="ae"/>
                <w:color w:val="auto"/>
              </w:rPr>
            </w:pPr>
            <w:r w:rsidRPr="49786CB4">
              <w:rPr>
                <w:rStyle w:val="ae"/>
                <w:color w:val="auto"/>
              </w:rPr>
              <w:t>시스템은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할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목록을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마감일에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따라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정렬한다</w:t>
            </w:r>
            <w:r w:rsidRPr="023473DA">
              <w:rPr>
                <w:rStyle w:val="ae"/>
                <w:color w:val="auto"/>
              </w:rPr>
              <w:t>.</w:t>
            </w:r>
          </w:p>
        </w:tc>
      </w:tr>
      <w:tr w:rsidR="008B5D46" w14:paraId="3368E36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E8B1DB3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9FF3245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5E385D87" w14:textId="77777777" w:rsidR="008B5D46" w:rsidRDefault="008B5D46" w:rsidP="49786CB4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</w:tr>
      <w:tr w:rsidR="008B5D46" w14:paraId="11F5A3AA" w14:textId="77777777" w:rsidTr="00D91E9A">
        <w:trPr>
          <w:trHeight w:val="300"/>
        </w:trPr>
        <w:tc>
          <w:tcPr>
            <w:tcW w:w="1514" w:type="dxa"/>
            <w:vMerge/>
          </w:tcPr>
          <w:p w14:paraId="59E9AF34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74F3393A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1E75005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</w:tr>
      <w:tr w:rsidR="008B5D46" w14:paraId="3E9C7D0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7946E0D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44EB287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7DE2AF53" w14:textId="539992F9" w:rsidR="008B5D46" w:rsidRDefault="023473DA" w:rsidP="023473D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일에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마감일이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등록되어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있지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57E31B55" w14:textId="5417BBFC" w:rsidR="008B5D46" w:rsidRDefault="023473DA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-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시스템은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마감일이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등록되어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있지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="4F2EEBA3"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일은</w:t>
            </w:r>
            <w:r w:rsidR="4F2EEBA3"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="4F2EEBA3"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생성순으로</w:t>
            </w:r>
            <w:r w:rsidR="00320DF1" w:rsidRPr="00D76D4E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최하단에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위치한다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8B5D46" w14:paraId="0B5605AE" w14:textId="77777777" w:rsidTr="00D91E9A">
        <w:trPr>
          <w:trHeight w:val="300"/>
        </w:trPr>
        <w:tc>
          <w:tcPr>
            <w:tcW w:w="1514" w:type="dxa"/>
            <w:vMerge/>
          </w:tcPr>
          <w:p w14:paraId="14750D4C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698BE656" w14:textId="2CC4CD06" w:rsidR="008B5D46" w:rsidRDefault="008B5D46" w:rsidP="5B9BCF0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7106741" w14:textId="3B84A913" w:rsidR="008B5D46" w:rsidRDefault="008B5D46" w:rsidP="00D91E9A">
            <w:pPr>
              <w:rPr>
                <w:rStyle w:val="ae"/>
                <w:color w:val="auto"/>
              </w:rPr>
            </w:pPr>
          </w:p>
        </w:tc>
      </w:tr>
      <w:tr w:rsidR="0060018B" w14:paraId="020D2846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E24883F" w14:textId="77777777" w:rsidR="0060018B" w:rsidRDefault="0060018B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5A8BE740" w14:textId="77777777" w:rsidR="0060018B" w:rsidRDefault="0060018B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44336096" w14:textId="17F646D4" w:rsidR="0060018B" w:rsidRDefault="0060018B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B01</w:t>
            </w:r>
            <w:r w:rsidRPr="023473DA">
              <w:rPr>
                <w:rStyle w:val="ae"/>
                <w:color w:val="auto"/>
              </w:rPr>
              <w:t>→</w:t>
            </w:r>
            <w:r w:rsidRPr="023473DA">
              <w:rPr>
                <w:rStyle w:val="ae"/>
                <w:color w:val="auto"/>
              </w:rPr>
              <w:t>B02</w:t>
            </w:r>
          </w:p>
        </w:tc>
      </w:tr>
      <w:tr w:rsidR="0060018B" w14:paraId="5362E2AD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06846E4F" w14:textId="2030BEEC" w:rsidR="0060018B" w:rsidRDefault="0060018B" w:rsidP="023473DA">
            <w:pPr>
              <w:pStyle w:val="af"/>
            </w:pPr>
          </w:p>
        </w:tc>
        <w:tc>
          <w:tcPr>
            <w:tcW w:w="930" w:type="dxa"/>
          </w:tcPr>
          <w:p w14:paraId="1EA34A0F" w14:textId="7ADD4A4C" w:rsidR="0060018B" w:rsidRDefault="0060018B" w:rsidP="023473D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2530FD2F" w14:textId="32A4488F" w:rsidR="0060018B" w:rsidRDefault="0060018B" w:rsidP="023473D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B01</w:t>
            </w:r>
            <w:r w:rsidRPr="023473DA">
              <w:rPr>
                <w:rStyle w:val="ae"/>
                <w:color w:val="auto"/>
              </w:rPr>
              <w:t>→</w:t>
            </w:r>
            <w:r w:rsidRPr="023473DA">
              <w:rPr>
                <w:rStyle w:val="ae"/>
                <w:color w:val="auto"/>
              </w:rPr>
              <w:t>E01</w:t>
            </w:r>
            <w:r w:rsidRPr="023473DA">
              <w:rPr>
                <w:rStyle w:val="ae"/>
                <w:color w:val="auto"/>
              </w:rPr>
              <w:t>→</w:t>
            </w:r>
            <w:r w:rsidR="0F50AF8A" w:rsidRPr="2C26C87C">
              <w:rPr>
                <w:rStyle w:val="ae"/>
                <w:color w:val="auto"/>
              </w:rPr>
              <w:t>B0</w:t>
            </w:r>
            <w:r w:rsidR="5DDBFBA1" w:rsidRPr="2C26C87C">
              <w:rPr>
                <w:rStyle w:val="ae"/>
                <w:color w:val="auto"/>
              </w:rPr>
              <w:t>2</w:t>
            </w:r>
          </w:p>
        </w:tc>
      </w:tr>
    </w:tbl>
    <w:p w14:paraId="3F9A17F3" w14:textId="5B3421B4" w:rsidR="008B5D46" w:rsidRDefault="008B5D46" w:rsidP="00AB06DC">
      <w:pPr>
        <w:widowControl/>
        <w:wordWrap/>
        <w:autoSpaceDE/>
        <w:autoSpaceDN/>
        <w:jc w:val="left"/>
      </w:pPr>
    </w:p>
    <w:p w14:paraId="34EEC272" w14:textId="5256456F" w:rsidR="008B5D46" w:rsidRPr="008B5D46" w:rsidRDefault="39C5A572" w:rsidP="008B5D46">
      <w:pPr>
        <w:pStyle w:val="4"/>
        <w:rPr>
          <w:rStyle w:val="ae"/>
          <w:color w:val="auto"/>
        </w:rPr>
      </w:pPr>
      <w:r w:rsidRPr="023473DA">
        <w:rPr>
          <w:rStyle w:val="ae"/>
          <w:color w:val="auto"/>
        </w:rPr>
        <w:t>UC01</w:t>
      </w:r>
      <w:r w:rsidR="00031E20">
        <w:rPr>
          <w:rStyle w:val="ae"/>
          <w:color w:val="auto"/>
        </w:rPr>
        <w:t>8</w:t>
      </w:r>
      <w:r w:rsidR="008B5D46" w:rsidRPr="023473DA">
        <w:rPr>
          <w:rStyle w:val="ae"/>
          <w:color w:val="auto"/>
        </w:rPr>
        <w:t xml:space="preserve">: 우선순위에 따라 </w:t>
      </w:r>
      <w:r w:rsidR="13B4A670" w:rsidRPr="023473DA">
        <w:rPr>
          <w:rStyle w:val="ae"/>
          <w:color w:val="auto"/>
        </w:rPr>
        <w:t>할 일</w:t>
      </w:r>
      <w:r w:rsidR="7386FA1F" w:rsidRPr="023473DA">
        <w:rPr>
          <w:rStyle w:val="ae"/>
          <w:color w:val="auto"/>
        </w:rPr>
        <w:t>을</w:t>
      </w:r>
      <w:r w:rsidR="008B5D46" w:rsidRPr="023473DA">
        <w:rPr>
          <w:rStyle w:val="ae"/>
          <w:color w:val="auto"/>
        </w:rPr>
        <w:t xml:space="preserve"> 정렬한다.</w:t>
      </w:r>
    </w:p>
    <w:p w14:paraId="1A26619F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5399848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7BC7D5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0AE23A0" w14:textId="07E0F503" w:rsidR="008B5D46" w:rsidRPr="00CD23CE" w:rsidRDefault="009A22E8" w:rsidP="00D91E9A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회</w:t>
            </w:r>
            <w:r>
              <w:rPr>
                <w:rFonts w:hint="eastAsia"/>
              </w:rPr>
              <w:t>원</w:t>
            </w:r>
            <w:r>
              <w:rPr>
                <w:rFonts w:hint="eastAsia"/>
              </w:rPr>
              <w:t xml:space="preserve"> </w:t>
            </w:r>
            <w:r w:rsidR="023473DA" w:rsidRPr="00CD23CE">
              <w:rPr>
                <w:rFonts w:ascii="맑은 고딕" w:hAnsi="맑은 고딕"/>
              </w:rPr>
              <w:t xml:space="preserve">사용자가 정한 우선순위에 따라 </w:t>
            </w:r>
            <w:r w:rsidR="1C4344E9" w:rsidRPr="00CD23CE">
              <w:rPr>
                <w:rFonts w:ascii="맑은 고딕" w:hAnsi="맑은 고딕"/>
              </w:rPr>
              <w:t>할 일</w:t>
            </w:r>
            <w:r w:rsidR="0DBEF790" w:rsidRPr="00CD23CE">
              <w:rPr>
                <w:rFonts w:ascii="맑은 고딕" w:hAnsi="맑은 고딕"/>
              </w:rPr>
              <w:t>을</w:t>
            </w:r>
            <w:r w:rsidR="023473DA" w:rsidRPr="00CD23CE">
              <w:rPr>
                <w:rFonts w:ascii="맑은 고딕" w:hAnsi="맑은 고딕"/>
              </w:rPr>
              <w:t xml:space="preserve"> 정렬한다.</w:t>
            </w:r>
          </w:p>
        </w:tc>
      </w:tr>
      <w:tr w:rsidR="008B5D46" w14:paraId="6EAFF8FC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7DC286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A9C7136" w14:textId="205AEDE3" w:rsidR="008B5D46" w:rsidRPr="00CD23CE" w:rsidRDefault="49DEC67D" w:rsidP="5B9BCF04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5B9BCF04">
              <w:rPr>
                <w:rStyle w:val="ae"/>
                <w:rFonts w:ascii="맑은 고딕" w:hAnsi="맑은 고딕"/>
                <w:color w:val="auto"/>
              </w:rPr>
              <w:t>회원</w:t>
            </w:r>
          </w:p>
        </w:tc>
      </w:tr>
      <w:tr w:rsidR="008B5D46" w14:paraId="44179D0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FEFC99D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5A750FC4" w14:textId="556F4E2F" w:rsidR="008B5D46" w:rsidRPr="00CD23CE" w:rsidRDefault="25DDB98A" w:rsidP="49786CB4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사용자는 UC002를 통해 로그인을 해야 한다.</w:t>
            </w:r>
          </w:p>
          <w:p w14:paraId="4F94871E" w14:textId="209A68E8" w:rsidR="008B5D46" w:rsidRPr="00CD23CE" w:rsidRDefault="25DDB98A" w:rsidP="5CEF5346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UC00</w:t>
            </w:r>
            <w:r w:rsidR="43AC0727" w:rsidRPr="00CD23CE">
              <w:rPr>
                <w:rStyle w:val="ae"/>
                <w:rFonts w:ascii="맑은 고딕" w:hAnsi="맑은 고딕"/>
                <w:color w:val="auto"/>
              </w:rPr>
              <w:t>9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을 통해 </w:t>
            </w:r>
            <w:r w:rsidR="023473DA" w:rsidRPr="00CD23CE">
              <w:rPr>
                <w:rStyle w:val="ae"/>
                <w:rFonts w:ascii="맑은 고딕" w:hAnsi="맑은 고딕"/>
                <w:color w:val="auto"/>
              </w:rPr>
              <w:t xml:space="preserve">할 일에 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>마감일이 설정</w:t>
            </w:r>
            <w:r w:rsidR="023473DA" w:rsidRPr="00CD23CE">
              <w:rPr>
                <w:rStyle w:val="ae"/>
                <w:rFonts w:ascii="맑은 고딕" w:hAnsi="맑은 고딕"/>
                <w:color w:val="auto"/>
              </w:rPr>
              <w:t xml:space="preserve"> 되어있어야 한다.</w:t>
            </w:r>
          </w:p>
          <w:p w14:paraId="5D1685CB" w14:textId="50C1A581" w:rsidR="008B5D46" w:rsidRPr="00CD23CE" w:rsidRDefault="09B76633" w:rsidP="023473DA">
            <w:pPr>
              <w:spacing w:line="259" w:lineRule="auto"/>
              <w:rPr>
                <w:rStyle w:val="ae"/>
                <w:rFonts w:ascii="맑은 고딕" w:hAnsi="맑은 고딕"/>
                <w:color w:val="000000" w:themeColor="text1"/>
              </w:rPr>
            </w:pPr>
            <w:r w:rsidRPr="2CB70F4E">
              <w:rPr>
                <w:rStyle w:val="ae"/>
                <w:rFonts w:ascii="맑은 고딕" w:hAnsi="맑은 고딕"/>
                <w:color w:val="000000" w:themeColor="text1"/>
              </w:rPr>
              <w:t>회원은 UC007을 통해 할 일 화면에 들어가 있는 상태여야 한다.</w:t>
            </w:r>
          </w:p>
        </w:tc>
      </w:tr>
      <w:tr w:rsidR="008B5D46" w14:paraId="598D4DF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8EFFF0A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0A18193F" w14:textId="55EE424E" w:rsidR="008B5D46" w:rsidRPr="00CD23CE" w:rsidRDefault="023473DA" w:rsidP="00D91E9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사용자가 설정한 우선순위에 따라 할 </w:t>
            </w:r>
            <w:r w:rsidR="2DD945EB" w:rsidRPr="00CD23CE">
              <w:rPr>
                <w:rStyle w:val="ae"/>
                <w:rFonts w:ascii="맑은 고딕" w:hAnsi="맑은 고딕"/>
                <w:color w:val="auto"/>
              </w:rPr>
              <w:t>일이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 정렬되어야 한다.</w:t>
            </w:r>
          </w:p>
        </w:tc>
      </w:tr>
      <w:tr w:rsidR="008B5D46" w14:paraId="4F0301AF" w14:textId="77777777" w:rsidTr="2229DBAE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3701A21" w14:textId="28842E11" w:rsidR="7BBFABE3" w:rsidRDefault="7BBFABE3" w:rsidP="2229DBAE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DAB8DDE" w14:textId="4C40A435" w:rsidR="023473DA" w:rsidRPr="00CD23CE" w:rsidRDefault="45703EA7" w:rsidP="023473D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5B22FDC7">
              <w:rPr>
                <w:rStyle w:val="ae"/>
                <w:rFonts w:ascii="맑은 고딕" w:hAnsi="맑은 고딕"/>
                <w:color w:val="auto"/>
              </w:rPr>
              <w:t>B0</w:t>
            </w:r>
            <w:r w:rsidR="0A012EAE" w:rsidRPr="5B22FDC7">
              <w:rPr>
                <w:rStyle w:val="ae"/>
                <w:rFonts w:ascii="맑은 고딕" w:hAnsi="맑은 고딕"/>
                <w:color w:val="auto"/>
              </w:rPr>
              <w:t>1</w:t>
            </w:r>
          </w:p>
        </w:tc>
        <w:tc>
          <w:tcPr>
            <w:tcW w:w="5872" w:type="dxa"/>
            <w:shd w:val="clear" w:color="auto" w:fill="auto"/>
          </w:tcPr>
          <w:p w14:paraId="74E71F08" w14:textId="59166BD0" w:rsidR="023473DA" w:rsidRPr="00CD23CE" w:rsidRDefault="023473DA" w:rsidP="023473DA">
            <w:pPr>
              <w:rPr>
                <w:rStyle w:val="ae"/>
                <w:color w:val="auto"/>
              </w:rPr>
            </w:pPr>
            <w:r w:rsidRPr="5B9BCF04">
              <w:rPr>
                <w:rStyle w:val="ae"/>
                <w:color w:val="auto"/>
              </w:rPr>
              <w:t>사용자는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할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일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화면에서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할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일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목록의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정렬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방식을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우선순위로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설정한다</w:t>
            </w:r>
            <w:r w:rsidRPr="5B9BCF04">
              <w:rPr>
                <w:rStyle w:val="ae"/>
                <w:color w:val="auto"/>
              </w:rPr>
              <w:t>.</w:t>
            </w:r>
          </w:p>
        </w:tc>
      </w:tr>
      <w:tr w:rsidR="023473DA" w14:paraId="3760365D" w14:textId="77777777" w:rsidTr="023473D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74945C" w14:textId="7292F02B" w:rsidR="023473DA" w:rsidRDefault="023473DA" w:rsidP="023473DA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5DB9129C" w14:textId="56AA647B" w:rsidR="023473DA" w:rsidRPr="00CD23CE" w:rsidRDefault="45703EA7" w:rsidP="023473D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5B22FDC7">
              <w:rPr>
                <w:rStyle w:val="ae"/>
                <w:rFonts w:ascii="맑은 고딕" w:hAnsi="맑은 고딕"/>
                <w:color w:val="auto"/>
              </w:rPr>
              <w:t>B0</w:t>
            </w:r>
            <w:r w:rsidR="6668F95E" w:rsidRPr="5B22FDC7">
              <w:rPr>
                <w:rStyle w:val="ae"/>
                <w:rFonts w:ascii="맑은 고딕" w:hAnsi="맑은 고딕"/>
                <w:color w:val="auto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060EE5DA" w14:textId="5B6DA037" w:rsidR="023473DA" w:rsidRPr="00CD23CE" w:rsidRDefault="023473DA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시스</w:t>
            </w:r>
            <w:r w:rsidR="00ED7CEA">
              <w:rPr>
                <w:rStyle w:val="ae"/>
                <w:rFonts w:ascii="맑은 고딕" w:hAnsi="맑은 고딕" w:hint="eastAsia"/>
                <w:color w:val="auto"/>
              </w:rPr>
              <w:t xml:space="preserve">템은 </w:t>
            </w:r>
            <w:r w:rsidR="008A7E7A">
              <w:rPr>
                <w:rStyle w:val="ae"/>
                <w:rFonts w:ascii="맑은 고딕" w:hAnsi="맑은 고딕" w:hint="eastAsia"/>
                <w:color w:val="auto"/>
              </w:rPr>
              <w:t>목록 내의 할 일을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 우선순위에 따라 정렬한다.</w:t>
            </w:r>
          </w:p>
        </w:tc>
      </w:tr>
      <w:tr w:rsidR="008B5D46" w14:paraId="25B75462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16478CE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67B55B2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049365DC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</w:tr>
      <w:tr w:rsidR="008B5D46" w14:paraId="3BB9C37D" w14:textId="77777777" w:rsidTr="00D91E9A">
        <w:trPr>
          <w:trHeight w:val="300"/>
        </w:trPr>
        <w:tc>
          <w:tcPr>
            <w:tcW w:w="1514" w:type="dxa"/>
            <w:vMerge/>
          </w:tcPr>
          <w:p w14:paraId="052CF491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28AF24A9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621E33E5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</w:tr>
      <w:tr w:rsidR="008B5D46" w14:paraId="75868B9C" w14:textId="77777777" w:rsidTr="023473D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08D7072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D7298BB" w14:textId="77777777" w:rsidR="023473DA" w:rsidRPr="00CD23CE" w:rsidRDefault="023473DA" w:rsidP="023473D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1EA1102A" w14:textId="703F4B2A" w:rsidR="023473DA" w:rsidRPr="00CD23CE" w:rsidRDefault="023473DA" w:rsidP="023473D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>할 일에 우선순위가 등록되어 있지 않은 경우</w:t>
            </w:r>
          </w:p>
          <w:p w14:paraId="10FB7777" w14:textId="228A2296" w:rsidR="023473DA" w:rsidRPr="00CD23CE" w:rsidRDefault="023473DA" w:rsidP="023473D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 xml:space="preserve">- 시스템은 </w:t>
            </w:r>
            <w:r w:rsidR="009A22E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</w:rPr>
              <w:t>우선순위가</w:t>
            </w: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 xml:space="preserve"> 등록되어 있지 않은 할 </w:t>
            </w:r>
            <w:r w:rsidR="00594D44"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>일은 생성순으로</w:t>
            </w:r>
            <w:r w:rsidR="00CD23CE" w:rsidRPr="00CD23C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</w:rPr>
              <w:t xml:space="preserve"> </w:t>
            </w: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 xml:space="preserve">최하단에 위치한다. </w:t>
            </w:r>
          </w:p>
        </w:tc>
      </w:tr>
      <w:tr w:rsidR="008B5D46" w14:paraId="0D70F123" w14:textId="77777777" w:rsidTr="00D91E9A">
        <w:trPr>
          <w:trHeight w:val="300"/>
        </w:trPr>
        <w:tc>
          <w:tcPr>
            <w:tcW w:w="1514" w:type="dxa"/>
            <w:vMerge/>
          </w:tcPr>
          <w:p w14:paraId="45A6CF04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2B60A34C" w14:textId="77777777" w:rsidR="008B5D46" w:rsidRPr="00CD23CE" w:rsidRDefault="008B5D46" w:rsidP="00D91E9A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5656218" w14:textId="77777777" w:rsidR="008B5D46" w:rsidRPr="00CD23CE" w:rsidRDefault="008B5D46" w:rsidP="00D91E9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..</w:t>
            </w:r>
          </w:p>
        </w:tc>
      </w:tr>
      <w:tr w:rsidR="0060018B" w14:paraId="5D192F64" w14:textId="77777777" w:rsidTr="023473D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0DF8AF4" w14:textId="77777777" w:rsidR="0060018B" w:rsidRDefault="0060018B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7D4EB17" w14:textId="77777777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SN001</w:t>
            </w:r>
          </w:p>
        </w:tc>
        <w:tc>
          <w:tcPr>
            <w:tcW w:w="5872" w:type="dxa"/>
          </w:tcPr>
          <w:p w14:paraId="390DEA6F" w14:textId="4146A198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B01→B02</w:t>
            </w:r>
          </w:p>
        </w:tc>
      </w:tr>
      <w:tr w:rsidR="0060018B" w14:paraId="7AA373AB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65A01BF0" w14:textId="7E99ECC3" w:rsidR="0060018B" w:rsidRDefault="0060018B" w:rsidP="023473DA">
            <w:pPr>
              <w:pStyle w:val="af"/>
            </w:pPr>
          </w:p>
        </w:tc>
        <w:tc>
          <w:tcPr>
            <w:tcW w:w="930" w:type="dxa"/>
          </w:tcPr>
          <w:p w14:paraId="1FA0B25A" w14:textId="7ADD4A4C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SN002</w:t>
            </w:r>
          </w:p>
        </w:tc>
        <w:tc>
          <w:tcPr>
            <w:tcW w:w="5872" w:type="dxa"/>
          </w:tcPr>
          <w:p w14:paraId="73881D38" w14:textId="1C34F0E5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B01→E01→</w:t>
            </w:r>
            <w:r w:rsidR="5DE25130" w:rsidRPr="729A5FA0">
              <w:rPr>
                <w:rStyle w:val="ae"/>
                <w:rFonts w:ascii="맑은 고딕" w:hAnsi="맑은 고딕"/>
                <w:color w:val="auto"/>
              </w:rPr>
              <w:t>B0</w:t>
            </w:r>
            <w:r w:rsidR="380E6D4F" w:rsidRPr="729A5FA0">
              <w:rPr>
                <w:rStyle w:val="ae"/>
                <w:rFonts w:ascii="맑은 고딕" w:hAnsi="맑은 고딕"/>
                <w:color w:val="auto"/>
              </w:rPr>
              <w:t>2</w:t>
            </w:r>
          </w:p>
        </w:tc>
      </w:tr>
    </w:tbl>
    <w:p w14:paraId="2A3BF1A3" w14:textId="30454895" w:rsidR="00AB06DC" w:rsidRDefault="00AB06DC" w:rsidP="008B5D46"/>
    <w:p w14:paraId="7508EDFF" w14:textId="30454895" w:rsidR="008B5D46" w:rsidRDefault="00AB06DC" w:rsidP="00AB06DC">
      <w:pPr>
        <w:widowControl/>
        <w:wordWrap/>
        <w:autoSpaceDE/>
        <w:autoSpaceDN/>
        <w:jc w:val="left"/>
      </w:pPr>
      <w:r>
        <w:br w:type="page"/>
      </w:r>
    </w:p>
    <w:p w14:paraId="385A5067" w14:textId="2A596DD7" w:rsidR="008B5D46" w:rsidRPr="008B5D46" w:rsidRDefault="7882705D" w:rsidP="008B5D46">
      <w:pPr>
        <w:pStyle w:val="4"/>
        <w:rPr>
          <w:rStyle w:val="ae"/>
          <w:color w:val="000000"/>
        </w:rPr>
      </w:pPr>
      <w:r w:rsidRPr="2F8AF1C7">
        <w:rPr>
          <w:rStyle w:val="ae"/>
          <w:color w:val="000000" w:themeColor="text1"/>
        </w:rPr>
        <w:t>UC0</w:t>
      </w:r>
      <w:r w:rsidR="4B8E868F">
        <w:rPr>
          <w:rStyle w:val="ae"/>
          <w:color w:val="000000" w:themeColor="text1"/>
        </w:rPr>
        <w:t>1</w:t>
      </w:r>
      <w:r w:rsidR="00031E20">
        <w:rPr>
          <w:rStyle w:val="ae"/>
          <w:color w:val="000000" w:themeColor="text1"/>
        </w:rPr>
        <w:t>9</w:t>
      </w:r>
      <w:r w:rsidR="3DF0B9E4" w:rsidRPr="2F8AF1C7">
        <w:rPr>
          <w:rStyle w:val="ae"/>
          <w:color w:val="000000" w:themeColor="text1"/>
        </w:rPr>
        <w:t xml:space="preserve">: </w:t>
      </w:r>
      <w:r w:rsidR="4379AC9D" w:rsidRPr="2F8AF1C7">
        <w:rPr>
          <w:rStyle w:val="ae"/>
          <w:color w:val="000000" w:themeColor="text1"/>
        </w:rPr>
        <w:t>할 일에</w:t>
      </w:r>
      <w:r w:rsidR="589123B5" w:rsidRPr="4D114C4A">
        <w:rPr>
          <w:rStyle w:val="ae"/>
          <w:color w:val="000000" w:themeColor="text1"/>
        </w:rPr>
        <w:t xml:space="preserve"> 대해 미리 알려준다.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6839E73E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6BEE3E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349F8EE6" w14:textId="6EAF5012" w:rsidR="008B5D46" w:rsidRDefault="00706F7C" w:rsidP="00D91E9A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회원이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 xml:space="preserve"> 미리 설정해 둔 할 일에 한해서 </w:t>
            </w:r>
            <w:r>
              <w:rPr>
                <w:rFonts w:asciiTheme="majorEastAsia" w:eastAsiaTheme="majorEastAsia" w:hAnsiTheme="majorEastAsia" w:cstheme="majorEastAsia" w:hint="eastAsia"/>
              </w:rPr>
              <w:t>회원이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 xml:space="preserve"> 정한 시간에 알맞은 </w:t>
            </w:r>
            <w:r>
              <w:rPr>
                <w:rFonts w:asciiTheme="majorEastAsia" w:eastAsiaTheme="majorEastAsia" w:hAnsiTheme="majorEastAsia" w:cstheme="majorEastAsia" w:hint="eastAsia"/>
              </w:rPr>
              <w:t>할 일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>을 알려준다.</w:t>
            </w:r>
          </w:p>
        </w:tc>
      </w:tr>
      <w:tr w:rsidR="008B5D46" w14:paraId="09BC082C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0691FA0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2BEEF865" w14:textId="422C0CF1" w:rsidR="008B5D46" w:rsidRPr="003E677D" w:rsidRDefault="003E677D" w:rsidP="00D91E9A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  <w:lang w:val="en-CA"/>
              </w:rPr>
            </w:pPr>
            <w:r w:rsidRPr="003E677D">
              <w:rPr>
                <w:rStyle w:val="ae"/>
                <w:rFonts w:asciiTheme="majorEastAsia" w:eastAsiaTheme="majorEastAsia" w:hAnsiTheme="majorEastAsia" w:cstheme="majorEastAsia" w:hint="eastAsia"/>
                <w:color w:val="000000" w:themeColor="text1"/>
              </w:rPr>
              <w:t xml:space="preserve">회원, 사용자 </w:t>
            </w:r>
            <w:r w:rsidRPr="003E677D">
              <w:rPr>
                <w:rStyle w:val="ae"/>
                <w:rFonts w:asciiTheme="majorEastAsia" w:eastAsiaTheme="majorEastAsia" w:hAnsiTheme="majorEastAsia" w:cstheme="majorEastAsia"/>
                <w:color w:val="000000" w:themeColor="text1"/>
                <w:lang w:val="en-CA"/>
              </w:rPr>
              <w:t>DB</w:t>
            </w:r>
          </w:p>
        </w:tc>
      </w:tr>
      <w:tr w:rsidR="008B5D46" w14:paraId="2627B00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E78F9D9" w14:textId="6330B13C" w:rsidR="008B5D46" w:rsidRDefault="7B878C0D" w:rsidP="00D91E9A">
            <w:pPr>
              <w:pStyle w:val="af"/>
            </w:pPr>
            <w:r>
              <w:t>사</w:t>
            </w:r>
            <w:r w:rsidR="6948E287">
              <w:t>전</w:t>
            </w:r>
            <w:r w:rsidR="008B5D46">
              <w:t xml:space="preserve"> 조건</w:t>
            </w:r>
          </w:p>
        </w:tc>
        <w:tc>
          <w:tcPr>
            <w:tcW w:w="6802" w:type="dxa"/>
            <w:gridSpan w:val="2"/>
          </w:tcPr>
          <w:p w14:paraId="04E71869" w14:textId="34C48985" w:rsidR="008B5D46" w:rsidRDefault="00CF6EEF" w:rsidP="1910AC4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4513A86F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</w:t>
            </w:r>
            <w:r w:rsidR="00C7101E">
              <w:rPr>
                <w:rStyle w:val="ae"/>
                <w:rFonts w:ascii="맑은 고딕" w:hAnsi="맑은 고딕" w:hint="eastAsia"/>
                <w:color w:val="000000" w:themeColor="text1"/>
              </w:rPr>
              <w:t>인한 상태여야</w:t>
            </w:r>
            <w:r w:rsidR="4513A86F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한다.</w:t>
            </w:r>
          </w:p>
          <w:p w14:paraId="272A806E" w14:textId="66FE6E99" w:rsidR="1EFF1C67" w:rsidRDefault="7D399B1A" w:rsidP="1EFF1C6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7A559575">
              <w:rPr>
                <w:rStyle w:val="ae"/>
                <w:rFonts w:ascii="맑은 고딕" w:hAnsi="맑은 고딕"/>
                <w:color w:val="000000" w:themeColor="text1"/>
              </w:rPr>
              <w:t>UC008을 통해 미리 알림을 설정한 할 일이 최소 하나 이상 있</w:t>
            </w:r>
            <w:r w:rsidR="00C7101E">
              <w:rPr>
                <w:rStyle w:val="ae"/>
                <w:rFonts w:ascii="맑은 고딕" w:hAnsi="맑은 고딕" w:hint="eastAsia"/>
                <w:color w:val="000000" w:themeColor="text1"/>
              </w:rPr>
              <w:t>는 상태여야</w:t>
            </w:r>
            <w:r w:rsidRPr="7A559575">
              <w:rPr>
                <w:rStyle w:val="ae"/>
                <w:rFonts w:ascii="맑은 고딕" w:hAnsi="맑은 고딕"/>
                <w:color w:val="000000" w:themeColor="text1"/>
              </w:rPr>
              <w:t xml:space="preserve"> 한다.</w:t>
            </w:r>
          </w:p>
          <w:p w14:paraId="30CEEFA5" w14:textId="7DB8C056" w:rsidR="008B5D46" w:rsidRDefault="00E60B28" w:rsidP="79D45E6B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00E60B28">
              <w:rPr>
                <w:rStyle w:val="ae"/>
                <w:rFonts w:asciiTheme="majorEastAsia" w:eastAsiaTheme="majorEastAsia" w:hAnsiTheme="majorEastAsia" w:cstheme="majorEastAsia" w:hint="eastAsia"/>
                <w:color w:val="000000" w:themeColor="text1"/>
              </w:rPr>
              <w:t>회</w:t>
            </w:r>
            <w:r w:rsidRPr="00E60B28">
              <w:rPr>
                <w:rStyle w:val="ae"/>
                <w:rFonts w:hint="eastAsia"/>
                <w:color w:val="000000" w:themeColor="text1"/>
              </w:rPr>
              <w:t>원은</w:t>
            </w:r>
            <w:r w:rsidR="4DF52F12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</w:t>
            </w:r>
            <w:r w:rsidR="126A3D55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푸시 알림을 수신할 수 있는 권한을 부여해야 하며,</w:t>
            </w:r>
          </w:p>
          <w:p w14:paraId="5215B759" w14:textId="2B59E400" w:rsidR="008B5D46" w:rsidRDefault="00E60B28" w:rsidP="00D91E9A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회원의</w:t>
            </w:r>
            <w:r w:rsidR="126A3D55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브라우저에서도 푸시 알림을 </w:t>
            </w:r>
            <w:r w:rsidR="00C7101E"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지원하는 상태여야</w:t>
            </w:r>
            <w:r w:rsidR="126A3D55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한다.</w:t>
            </w:r>
          </w:p>
        </w:tc>
      </w:tr>
      <w:tr w:rsidR="49388E86" w14:paraId="3522ED91" w14:textId="77777777" w:rsidTr="49388E86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2931D9F" w14:textId="20456DD8" w:rsidR="7BF177C9" w:rsidRDefault="7BF177C9" w:rsidP="49388E86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7A458741" w14:textId="5C543DBF" w:rsidR="49388E86" w:rsidRDefault="06AB8CEF" w:rsidP="49388E86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5E1C008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시스템은 </w:t>
            </w:r>
            <w:r w:rsidR="00E60B28"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회원의</w:t>
            </w:r>
            <w:r w:rsidR="45BA8830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화면 위에 푸시 </w:t>
            </w:r>
            <w:r w:rsidR="06A83DCE" w:rsidRPr="5E1C008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알림</w:t>
            </w:r>
            <w:r w:rsidR="65D9F0CE" w:rsidRPr="5E1C008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을 띄운다</w:t>
            </w:r>
            <w:r w:rsidR="45BA8830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.</w:t>
            </w:r>
          </w:p>
        </w:tc>
      </w:tr>
      <w:tr w:rsidR="008B5D46" w14:paraId="06EC709C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B996040" w14:textId="77777777" w:rsidR="008B5D46" w:rsidRDefault="008B5D46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60E5151" w14:textId="77777777" w:rsidR="008B5D46" w:rsidRDefault="008B5D46" w:rsidP="00D91E9A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49388E86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E5250A5" w14:textId="7F28CACD" w:rsidR="008B5D46" w:rsidRDefault="685C9A60" w:rsidP="00D91E9A">
            <w:pPr>
              <w:pStyle w:val="af"/>
              <w:jc w:val="both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7A559575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시스템은 </w:t>
            </w:r>
            <w:r w:rsidR="00233358">
              <w:rPr>
                <w:rStyle w:val="ae"/>
                <w:rFonts w:asciiTheme="majorEastAsia" w:eastAsiaTheme="majorEastAsia" w:hAnsiTheme="majorEastAsia" w:cstheme="majorEastAsia" w:hint="eastAsia"/>
                <w:b w:val="0"/>
                <w:color w:val="auto"/>
              </w:rPr>
              <w:t>회원이</w:t>
            </w:r>
            <w:r w:rsidRPr="7A559575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 미리 설정한 알림 시간에 맞춰 푸시 알림을 사용자에게 보낸다.</w:t>
            </w:r>
          </w:p>
        </w:tc>
      </w:tr>
      <w:tr w:rsidR="008B5D46" w14:paraId="6B4CE3F4" w14:textId="77777777" w:rsidTr="00D91E9A">
        <w:trPr>
          <w:trHeight w:val="300"/>
        </w:trPr>
        <w:tc>
          <w:tcPr>
            <w:tcW w:w="1514" w:type="dxa"/>
            <w:vMerge/>
          </w:tcPr>
          <w:p w14:paraId="37A8B9A9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5EE74995" w14:textId="261059E1" w:rsidR="008B5D46" w:rsidRDefault="76BA527D" w:rsidP="3674B7D8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0F2634D7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9FEB404" w14:textId="427B59B3" w:rsidR="008B5D46" w:rsidRDefault="00233358" w:rsidP="00D91E9A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회원이</w:t>
            </w:r>
            <w:r w:rsidR="09402005" w:rsidRPr="121156C6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푸시 알림을 클릭한 경우, “Check Box” 웹사이트가 새로운 탭에 켜지고, 해당 </w:t>
            </w:r>
            <w:r w:rsidR="76BA527D" w:rsidRPr="121156C6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할 일을 화면에 </w:t>
            </w:r>
            <w:r w:rsidR="76BA527D" w:rsidRPr="0B7C082C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띄워준다.</w:t>
            </w:r>
          </w:p>
        </w:tc>
      </w:tr>
      <w:tr w:rsidR="008B5D46" w14:paraId="0A06B70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D1F40F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348CDD5C" w14:textId="7874D3A2" w:rsidR="008B5D46" w:rsidRDefault="0F845EE1" w:rsidP="00D91E9A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47289EA5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1B14DA48" w14:textId="4C1BA166" w:rsidR="008B5D46" w:rsidRDefault="00233358" w:rsidP="00245060">
            <w:pPr>
              <w:pStyle w:val="af"/>
              <w:jc w:val="left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>
              <w:rPr>
                <w:rStyle w:val="ae"/>
                <w:rFonts w:asciiTheme="majorEastAsia" w:eastAsiaTheme="majorEastAsia" w:hAnsiTheme="majorEastAsia" w:cstheme="majorEastAsia" w:hint="eastAsia"/>
                <w:b w:val="0"/>
                <w:color w:val="auto"/>
              </w:rPr>
              <w:t>회원이</w:t>
            </w:r>
            <w:r w:rsidR="0F845EE1" w:rsidRPr="4748EA3F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 푸시 알림을 삭제할 경우, </w:t>
            </w:r>
            <w:r w:rsidR="0F845EE1" w:rsidRPr="09D9475F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>시스템은 아무 행동을 하지 않는다.</w:t>
            </w:r>
          </w:p>
        </w:tc>
      </w:tr>
      <w:tr w:rsidR="008B5D46" w14:paraId="05E72991" w14:textId="77777777" w:rsidTr="00D91E9A">
        <w:trPr>
          <w:trHeight w:val="300"/>
        </w:trPr>
        <w:tc>
          <w:tcPr>
            <w:tcW w:w="1514" w:type="dxa"/>
            <w:vMerge/>
          </w:tcPr>
          <w:p w14:paraId="3EA93EB8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7DD8003E" w14:textId="77777777" w:rsidR="008B5D46" w:rsidRDefault="008B5D46" w:rsidP="00D91E9A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628E3DD6" w14:textId="77777777" w:rsidR="008B5D46" w:rsidRDefault="008B5D46" w:rsidP="00245060">
            <w:pPr>
              <w:pStyle w:val="af"/>
              <w:jc w:val="left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</w:tr>
      <w:tr w:rsidR="008B5D46" w14:paraId="09869CC1" w14:textId="77777777" w:rsidTr="6D3E0418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0324598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3A4883F" w14:textId="369BBB09" w:rsidR="008B5D46" w:rsidRDefault="008B5D46" w:rsidP="00245060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004F9EAA" w14:textId="6419A61E" w:rsidR="00245060" w:rsidRDefault="00245060" w:rsidP="00D91E9A">
            <w:pPr>
              <w:pStyle w:val="af"/>
              <w:jc w:val="both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</w:tr>
      <w:tr w:rsidR="00E448D8" w14:paraId="6627EE51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5687DA2" w14:textId="77777777" w:rsidR="00E448D8" w:rsidRDefault="371A9895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74A895C0" w14:textId="77777777" w:rsidR="00E448D8" w:rsidRDefault="00E448D8" w:rsidP="00205FD3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49388E86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SN001</w:t>
            </w:r>
          </w:p>
        </w:tc>
        <w:tc>
          <w:tcPr>
            <w:tcW w:w="5872" w:type="dxa"/>
          </w:tcPr>
          <w:p w14:paraId="0285E828" w14:textId="5A9E811E" w:rsidR="00E448D8" w:rsidRDefault="00E448D8" w:rsidP="00D91E9A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0B7C082C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B01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3674B7D8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B02</w:t>
            </w:r>
          </w:p>
        </w:tc>
      </w:tr>
      <w:tr w:rsidR="00E448D8" w14:paraId="2A94117C" w14:textId="77777777" w:rsidTr="0A117203">
        <w:trPr>
          <w:trHeight w:val="375"/>
        </w:trPr>
        <w:tc>
          <w:tcPr>
            <w:tcW w:w="1514" w:type="dxa"/>
            <w:vMerge/>
            <w:vAlign w:val="center"/>
          </w:tcPr>
          <w:p w14:paraId="57BEE9AA" w14:textId="3C00F382" w:rsidR="00E448D8" w:rsidRDefault="00E448D8" w:rsidP="3674B7D8">
            <w:pPr>
              <w:pStyle w:val="af"/>
            </w:pPr>
          </w:p>
        </w:tc>
        <w:tc>
          <w:tcPr>
            <w:tcW w:w="930" w:type="dxa"/>
          </w:tcPr>
          <w:p w14:paraId="3815FB45" w14:textId="6C7E155E" w:rsidR="00E448D8" w:rsidRDefault="00E448D8" w:rsidP="00205FD3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64A470C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SN002</w:t>
            </w:r>
          </w:p>
        </w:tc>
        <w:tc>
          <w:tcPr>
            <w:tcW w:w="5872" w:type="dxa"/>
          </w:tcPr>
          <w:p w14:paraId="384EA3FD" w14:textId="0AC6072F" w:rsidR="00E448D8" w:rsidRDefault="00E448D8" w:rsidP="3674B7D8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10D147D1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B01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10D147D1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A01</w:t>
            </w:r>
          </w:p>
        </w:tc>
      </w:tr>
      <w:tr w:rsidR="5589CAAC" w14:paraId="2EB0E67E" w14:textId="77777777" w:rsidTr="17F2544E">
        <w:trPr>
          <w:trHeight w:val="300"/>
        </w:trPr>
        <w:tc>
          <w:tcPr>
            <w:tcW w:w="1514" w:type="dxa"/>
            <w:vMerge/>
            <w:vAlign w:val="center"/>
          </w:tcPr>
          <w:p w14:paraId="19A62521" w14:textId="1FA44B52" w:rsidR="5589CAAC" w:rsidRDefault="5589CAAC" w:rsidP="5589CAAC">
            <w:pPr>
              <w:pStyle w:val="af"/>
            </w:pPr>
          </w:p>
        </w:tc>
        <w:tc>
          <w:tcPr>
            <w:tcW w:w="930" w:type="dxa"/>
          </w:tcPr>
          <w:p w14:paraId="034EAAD6" w14:textId="0C9914F4" w:rsidR="5589CAAC" w:rsidRDefault="5589CAAC" w:rsidP="00205FD3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  <w:tc>
          <w:tcPr>
            <w:tcW w:w="5872" w:type="dxa"/>
          </w:tcPr>
          <w:p w14:paraId="6F00AFE2" w14:textId="64B91A33" w:rsidR="5589CAAC" w:rsidRDefault="5589CAAC" w:rsidP="5589CAAC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</w:tr>
      <w:tr w:rsidR="3BAEA411" w14:paraId="275DA521" w14:textId="77777777" w:rsidTr="17F2544E">
        <w:trPr>
          <w:trHeight w:val="300"/>
        </w:trPr>
        <w:tc>
          <w:tcPr>
            <w:tcW w:w="1514" w:type="dxa"/>
            <w:vMerge/>
            <w:vAlign w:val="center"/>
          </w:tcPr>
          <w:p w14:paraId="7E5283E9" w14:textId="77777777" w:rsidR="00AA3ABD" w:rsidRDefault="00AA3ABD"/>
        </w:tc>
        <w:tc>
          <w:tcPr>
            <w:tcW w:w="930" w:type="dxa"/>
          </w:tcPr>
          <w:p w14:paraId="085275B4" w14:textId="3D64AAE4" w:rsidR="3BAEA411" w:rsidRDefault="3BAEA411" w:rsidP="3BAEA411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  <w:tc>
          <w:tcPr>
            <w:tcW w:w="5872" w:type="dxa"/>
          </w:tcPr>
          <w:p w14:paraId="6139C2F8" w14:textId="5AEBABEA" w:rsidR="3BAEA411" w:rsidRDefault="3BAEA411" w:rsidP="3BAEA411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</w:tr>
    </w:tbl>
    <w:p w14:paraId="24EE8494" w14:textId="30454895" w:rsidR="00AB06DC" w:rsidRDefault="00AB06DC" w:rsidP="008B5D46">
      <w:pPr>
        <w:pStyle w:val="4"/>
        <w:numPr>
          <w:ilvl w:val="3"/>
          <w:numId w:val="0"/>
        </w:numPr>
        <w:rPr>
          <w:rStyle w:val="ae"/>
          <w:color w:val="000000"/>
        </w:rPr>
      </w:pPr>
    </w:p>
    <w:p w14:paraId="0543C2AD" w14:textId="520F4C4A" w:rsidR="007E70C2" w:rsidRPr="00554FA8" w:rsidRDefault="007E70C2" w:rsidP="00554FA8">
      <w:pPr>
        <w:widowControl/>
        <w:wordWrap/>
        <w:autoSpaceDE/>
        <w:autoSpaceDN/>
        <w:jc w:val="left"/>
        <w:rPr>
          <w:rFonts w:ascii="HY헤드라인M" w:eastAsia="HY헤드라인M" w:hAnsi="Arial"/>
          <w:color w:val="000000"/>
        </w:rPr>
      </w:pPr>
      <w:r>
        <w:br w:type="page"/>
      </w:r>
    </w:p>
    <w:p w14:paraId="13902424" w14:textId="77777777" w:rsidR="007E70C2" w:rsidRDefault="005A219F" w:rsidP="007E70C2">
      <w:pPr>
        <w:pStyle w:val="2"/>
      </w:pPr>
      <w:bookmarkStart w:id="21" w:name="_Toc131956570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21"/>
    </w:p>
    <w:p w14:paraId="1BC742E3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22" w:name="_Toc131956571"/>
      <w:r>
        <w:rPr>
          <w:rFonts w:hint="eastAsia"/>
        </w:rPr>
        <w:t>화면 목록</w:t>
      </w:r>
      <w:bookmarkEnd w:id="22"/>
    </w:p>
    <w:p w14:paraId="465DAEB8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33BF66CD" w14:textId="77777777" w:rsidTr="00123551">
        <w:tc>
          <w:tcPr>
            <w:tcW w:w="8524" w:type="dxa"/>
          </w:tcPr>
          <w:p w14:paraId="1304A1C9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50D78496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6C0706ED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77065E95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A677024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7D45F236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7F69F959" w14:textId="77777777"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1F8FD5BA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6EB57313" w14:textId="77777777" w:rsidTr="005A219F">
        <w:trPr>
          <w:trHeight w:val="356"/>
        </w:trPr>
        <w:tc>
          <w:tcPr>
            <w:tcW w:w="923" w:type="dxa"/>
          </w:tcPr>
          <w:p w14:paraId="64A1A170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27BB42E5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560212AC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28933544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326F30F2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14:paraId="62214222" w14:textId="77777777" w:rsidTr="005A219F">
        <w:trPr>
          <w:trHeight w:val="356"/>
        </w:trPr>
        <w:tc>
          <w:tcPr>
            <w:tcW w:w="923" w:type="dxa"/>
          </w:tcPr>
          <w:p w14:paraId="420CA4D3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A1C157B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2270FFEE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41704D5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FBF0795" w14:textId="77777777" w:rsidTr="005A219F">
        <w:trPr>
          <w:trHeight w:val="356"/>
        </w:trPr>
        <w:tc>
          <w:tcPr>
            <w:tcW w:w="923" w:type="dxa"/>
          </w:tcPr>
          <w:p w14:paraId="30F2FBA1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4AC0AD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072861D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333DAA67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AC70AB0" w14:textId="77777777" w:rsidTr="005A219F">
        <w:trPr>
          <w:trHeight w:val="356"/>
        </w:trPr>
        <w:tc>
          <w:tcPr>
            <w:tcW w:w="923" w:type="dxa"/>
          </w:tcPr>
          <w:p w14:paraId="3E92DAFC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22E7D90E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37EA9F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D4AD481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6104559" w14:textId="77777777" w:rsidTr="005A219F">
        <w:trPr>
          <w:trHeight w:val="356"/>
        </w:trPr>
        <w:tc>
          <w:tcPr>
            <w:tcW w:w="923" w:type="dxa"/>
          </w:tcPr>
          <w:p w14:paraId="20F1FA20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E155E96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4DA8CD7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F59E0C2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2565C9B2" w14:textId="77777777" w:rsidTr="005A219F">
        <w:trPr>
          <w:trHeight w:val="356"/>
        </w:trPr>
        <w:tc>
          <w:tcPr>
            <w:tcW w:w="923" w:type="dxa"/>
          </w:tcPr>
          <w:p w14:paraId="49413D20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66D2CDA3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027DE53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488F682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1B34257E" w14:textId="77777777" w:rsidTr="005A219F">
        <w:trPr>
          <w:trHeight w:val="372"/>
        </w:trPr>
        <w:tc>
          <w:tcPr>
            <w:tcW w:w="923" w:type="dxa"/>
          </w:tcPr>
          <w:p w14:paraId="4CF77DCA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DA19D3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C18A02B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7C56803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3A8F038D" w14:textId="77777777" w:rsidR="005A219F" w:rsidRDefault="005A219F" w:rsidP="003C1E0F"/>
    <w:p w14:paraId="1B881B95" w14:textId="77777777" w:rsidR="005A219F" w:rsidRDefault="005A219F" w:rsidP="003C1E0F">
      <w:r>
        <w:br w:type="page"/>
      </w:r>
    </w:p>
    <w:p w14:paraId="4F96D10F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3" w:name="_Toc131956572"/>
      <w:r>
        <w:rPr>
          <w:rFonts w:hint="eastAsia"/>
        </w:rPr>
        <w:t>화면 기술</w:t>
      </w:r>
      <w:bookmarkEnd w:id="23"/>
    </w:p>
    <w:p w14:paraId="67DF138C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4B03159B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73FDDFA9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D7A559F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09339F17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1C6ADF3E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03FE685D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060AB1B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279115CF" w14:textId="77777777" w:rsidR="003C1E0F" w:rsidRPr="007E70C2" w:rsidRDefault="00AF5C53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6E0277E9" wp14:editId="6FBF0AA5">
                  <wp:extent cx="2334895" cy="4017645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95" cy="401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28913FD4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51F67A2C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77B9C146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2C388BB9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10550443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674A7869" w14:textId="77777777" w:rsidR="003C1E0F" w:rsidRPr="003C1E0F" w:rsidRDefault="003C1E0F" w:rsidP="003C1E0F"/>
    <w:p w14:paraId="2EFA5087" w14:textId="77777777" w:rsidR="004221DF" w:rsidRDefault="004221DF" w:rsidP="004221DF">
      <w:r>
        <w:br w:type="page"/>
      </w:r>
      <w:bookmarkStart w:id="24" w:name="_Toc287096159"/>
    </w:p>
    <w:p w14:paraId="53F01299" w14:textId="77777777" w:rsidR="000578B6" w:rsidRDefault="000578B6" w:rsidP="00775DB5">
      <w:pPr>
        <w:pStyle w:val="1"/>
      </w:pPr>
      <w:bookmarkStart w:id="25" w:name="_Toc287096163"/>
      <w:bookmarkStart w:id="26" w:name="_Toc131956573"/>
      <w:bookmarkEnd w:id="24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</w:t>
      </w:r>
      <w:bookmarkEnd w:id="25"/>
      <w:bookmarkEnd w:id="26"/>
    </w:p>
    <w:p w14:paraId="3C066354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70381289" w14:textId="77777777" w:rsidTr="00BA2195">
        <w:tc>
          <w:tcPr>
            <w:tcW w:w="8524" w:type="dxa"/>
          </w:tcPr>
          <w:p w14:paraId="5C1D6EFF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22C132C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5E5A8A99" w14:textId="77777777" w:rsidTr="00D54A11">
        <w:tc>
          <w:tcPr>
            <w:tcW w:w="2450" w:type="dxa"/>
            <w:shd w:val="clear" w:color="auto" w:fill="CCCCCC"/>
          </w:tcPr>
          <w:p w14:paraId="5FE84D22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6DE3FC7F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0B10C8D5" w14:textId="77777777" w:rsidTr="00D54A11">
        <w:tc>
          <w:tcPr>
            <w:tcW w:w="2450" w:type="dxa"/>
          </w:tcPr>
          <w:p w14:paraId="5283F02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AA15A45" w14:textId="77777777" w:rsidR="000578B6" w:rsidRPr="00BA2195" w:rsidRDefault="000578B6" w:rsidP="00342162"/>
        </w:tc>
      </w:tr>
      <w:tr w:rsidR="000578B6" w:rsidRPr="00D54A11" w14:paraId="2841E392" w14:textId="77777777" w:rsidTr="00D54A11">
        <w:tc>
          <w:tcPr>
            <w:tcW w:w="2450" w:type="dxa"/>
          </w:tcPr>
          <w:p w14:paraId="1DF55CF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8FC0B14" w14:textId="77777777" w:rsidR="000578B6" w:rsidRPr="00BA2195" w:rsidRDefault="000578B6" w:rsidP="00342162"/>
        </w:tc>
      </w:tr>
      <w:tr w:rsidR="000578B6" w:rsidRPr="00D54A11" w14:paraId="6B287B27" w14:textId="77777777" w:rsidTr="00D54A11">
        <w:tc>
          <w:tcPr>
            <w:tcW w:w="2450" w:type="dxa"/>
          </w:tcPr>
          <w:p w14:paraId="02C421B3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94D7258" w14:textId="77777777" w:rsidR="000578B6" w:rsidRPr="00BA2195" w:rsidRDefault="000578B6" w:rsidP="00342162"/>
        </w:tc>
      </w:tr>
      <w:tr w:rsidR="000578B6" w:rsidRPr="00D54A11" w14:paraId="31B8C6D2" w14:textId="77777777" w:rsidTr="00D54A11">
        <w:tc>
          <w:tcPr>
            <w:tcW w:w="2450" w:type="dxa"/>
          </w:tcPr>
          <w:p w14:paraId="0B096834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2EF4F10" w14:textId="77777777" w:rsidR="000578B6" w:rsidRPr="00BA2195" w:rsidRDefault="000578B6" w:rsidP="00342162"/>
        </w:tc>
      </w:tr>
      <w:tr w:rsidR="000578B6" w:rsidRPr="00D54A11" w14:paraId="1A10A28B" w14:textId="77777777" w:rsidTr="00D54A11">
        <w:tc>
          <w:tcPr>
            <w:tcW w:w="2450" w:type="dxa"/>
          </w:tcPr>
          <w:p w14:paraId="18B02E0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9E179F6" w14:textId="77777777" w:rsidR="000578B6" w:rsidRPr="00BA2195" w:rsidRDefault="000578B6" w:rsidP="00342162"/>
        </w:tc>
      </w:tr>
      <w:tr w:rsidR="000578B6" w:rsidRPr="00D54A11" w14:paraId="2144967B" w14:textId="77777777" w:rsidTr="00D54A11">
        <w:tc>
          <w:tcPr>
            <w:tcW w:w="2450" w:type="dxa"/>
          </w:tcPr>
          <w:p w14:paraId="0B386F9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F1E8798" w14:textId="77777777" w:rsidR="000578B6" w:rsidRPr="00BA2195" w:rsidRDefault="000578B6" w:rsidP="00342162"/>
        </w:tc>
      </w:tr>
      <w:tr w:rsidR="000578B6" w:rsidRPr="00D54A11" w14:paraId="7173157E" w14:textId="77777777" w:rsidTr="00D54A11">
        <w:tc>
          <w:tcPr>
            <w:tcW w:w="2450" w:type="dxa"/>
          </w:tcPr>
          <w:p w14:paraId="5F4DB25E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2C09724" w14:textId="77777777" w:rsidR="000578B6" w:rsidRPr="00BA2195" w:rsidRDefault="000578B6" w:rsidP="00342162"/>
        </w:tc>
      </w:tr>
      <w:tr w:rsidR="000578B6" w:rsidRPr="00D54A11" w14:paraId="17C9B91A" w14:textId="77777777" w:rsidTr="00D54A11">
        <w:tc>
          <w:tcPr>
            <w:tcW w:w="2450" w:type="dxa"/>
          </w:tcPr>
          <w:p w14:paraId="670C85A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670FDE9" w14:textId="77777777" w:rsidR="000578B6" w:rsidRPr="00BA2195" w:rsidRDefault="000578B6" w:rsidP="00342162"/>
        </w:tc>
      </w:tr>
      <w:tr w:rsidR="000578B6" w:rsidRPr="00D54A11" w14:paraId="290F0E74" w14:textId="77777777" w:rsidTr="00D54A11">
        <w:tc>
          <w:tcPr>
            <w:tcW w:w="2450" w:type="dxa"/>
          </w:tcPr>
          <w:p w14:paraId="30CECBA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8686C4A" w14:textId="77777777" w:rsidR="000578B6" w:rsidRPr="00BA2195" w:rsidRDefault="000578B6" w:rsidP="00342162"/>
        </w:tc>
      </w:tr>
    </w:tbl>
    <w:p w14:paraId="41AA3B20" w14:textId="77777777" w:rsidR="000578B6" w:rsidRPr="000578B6" w:rsidRDefault="000578B6" w:rsidP="000578B6"/>
    <w:p w14:paraId="49443E65" w14:textId="79F2194A" w:rsidR="008F03CD" w:rsidRDefault="008F03CD">
      <w:pPr>
        <w:widowControl/>
        <w:wordWrap/>
        <w:autoSpaceDE/>
        <w:autoSpaceDN/>
        <w:jc w:val="left"/>
      </w:pPr>
      <w:r>
        <w:br w:type="page"/>
      </w:r>
    </w:p>
    <w:p w14:paraId="5629A82B" w14:textId="38D294BD" w:rsidR="008F03CD" w:rsidRDefault="00527C10" w:rsidP="008F03CD">
      <w:pPr>
        <w:pStyle w:val="1"/>
      </w:pPr>
      <w:bookmarkStart w:id="27" w:name="_Toc131956574"/>
      <w:r>
        <w:rPr>
          <w:rFonts w:hint="eastAsia"/>
        </w:rPr>
        <w:t xml:space="preserve">용어 </w:t>
      </w:r>
      <w:r w:rsidR="007F13E1">
        <w:rPr>
          <w:rFonts w:hint="eastAsia"/>
        </w:rPr>
        <w:t>정</w:t>
      </w:r>
      <w:r w:rsidR="003E0355">
        <w:rPr>
          <w:rFonts w:hint="eastAsia"/>
        </w:rPr>
        <w:t>의</w:t>
      </w:r>
      <w:bookmarkEnd w:id="27"/>
    </w:p>
    <w:p w14:paraId="79AC8657" w14:textId="77777777" w:rsidR="004F432F" w:rsidRPr="004F432F" w:rsidRDefault="004F432F" w:rsidP="004F432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5103"/>
        <w:gridCol w:w="1836"/>
      </w:tblGrid>
      <w:tr w:rsidR="004F432F" w:rsidRPr="00D54A11" w14:paraId="4987CD8A" w14:textId="6F9FB51F" w:rsidTr="00780CD3">
        <w:tc>
          <w:tcPr>
            <w:tcW w:w="1377" w:type="dxa"/>
            <w:shd w:val="clear" w:color="auto" w:fill="CCCCCC"/>
          </w:tcPr>
          <w:p w14:paraId="6A0BE971" w14:textId="22B3342D" w:rsidR="004F432F" w:rsidRPr="00D54A11" w:rsidRDefault="004F432F" w:rsidP="0029615D">
            <w:pPr>
              <w:pStyle w:val="af"/>
            </w:pPr>
            <w:r>
              <w:rPr>
                <w:rFonts w:hint="eastAsia"/>
              </w:rPr>
              <w:t>용어</w:t>
            </w:r>
          </w:p>
        </w:tc>
        <w:tc>
          <w:tcPr>
            <w:tcW w:w="5103" w:type="dxa"/>
            <w:shd w:val="clear" w:color="auto" w:fill="CCCCCC"/>
          </w:tcPr>
          <w:p w14:paraId="6607850A" w14:textId="080BB0A2" w:rsidR="004F432F" w:rsidRPr="00D54A11" w:rsidRDefault="004F432F" w:rsidP="0029615D">
            <w:pPr>
              <w:pStyle w:val="af"/>
            </w:pPr>
            <w:r>
              <w:rPr>
                <w:rFonts w:hint="eastAsia"/>
              </w:rPr>
              <w:t>정의</w:t>
            </w:r>
          </w:p>
        </w:tc>
        <w:tc>
          <w:tcPr>
            <w:tcW w:w="1836" w:type="dxa"/>
            <w:shd w:val="clear" w:color="auto" w:fill="CCCCCC"/>
          </w:tcPr>
          <w:p w14:paraId="5CF45B73" w14:textId="4FAF8B24" w:rsidR="004F432F" w:rsidRPr="00D54A11" w:rsidRDefault="004F432F" w:rsidP="0029615D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4F432F" w:rsidRPr="00BA2195" w14:paraId="783FB6EE" w14:textId="3A43261E" w:rsidTr="00780CD3">
        <w:tc>
          <w:tcPr>
            <w:tcW w:w="1377" w:type="dxa"/>
          </w:tcPr>
          <w:p w14:paraId="79E4F91A" w14:textId="40FD3032" w:rsidR="004F432F" w:rsidRPr="00D54A11" w:rsidRDefault="002F3CF2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C</w:t>
            </w:r>
            <w:r>
              <w:rPr>
                <w:rFonts w:ascii="돋움" w:eastAsia="돋움" w:hAnsi="돋움"/>
              </w:rPr>
              <w:t>heck Box</w:t>
            </w:r>
          </w:p>
        </w:tc>
        <w:tc>
          <w:tcPr>
            <w:tcW w:w="5103" w:type="dxa"/>
          </w:tcPr>
          <w:p w14:paraId="60354FB5" w14:textId="5C1CDE12" w:rsidR="004F432F" w:rsidRPr="00BA2195" w:rsidRDefault="00A001F3" w:rsidP="0029615D"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 w:rsidR="00FB5D5D">
              <w:rPr>
                <w:rFonts w:hint="eastAsia"/>
              </w:rPr>
              <w:t>의</w:t>
            </w:r>
            <w:r w:rsidR="00FB5D5D">
              <w:rPr>
                <w:rFonts w:hint="eastAsia"/>
              </w:rPr>
              <w:t xml:space="preserve"> </w:t>
            </w:r>
            <w:r w:rsidR="00FB5D5D">
              <w:rPr>
                <w:rFonts w:hint="eastAsia"/>
              </w:rPr>
              <w:t>이름</w:t>
            </w:r>
            <w:r w:rsidR="00FB5D5D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3D1A2B9C" w14:textId="4FFF2D2C" w:rsidR="004F432F" w:rsidRPr="00BA2195" w:rsidRDefault="00367A3A" w:rsidP="0029615D">
            <w:r>
              <w:rPr>
                <w:rFonts w:hint="eastAsia"/>
              </w:rPr>
              <w:t>체크박스와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상이</w:t>
            </w:r>
            <w:r w:rsidR="00DD673B">
              <w:rPr>
                <w:rFonts w:hint="eastAsia"/>
              </w:rPr>
              <w:t>.</w:t>
            </w:r>
            <w:r w:rsidR="00DD673B">
              <w:t xml:space="preserve"> </w:t>
            </w:r>
            <w:r w:rsidR="00DD673B">
              <w:rPr>
                <w:rFonts w:hint="eastAsia"/>
              </w:rPr>
              <w:t>하단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체크박스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용어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참고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바람</w:t>
            </w:r>
            <w:r w:rsidR="00DD673B">
              <w:rPr>
                <w:rFonts w:hint="eastAsia"/>
              </w:rPr>
              <w:t>.</w:t>
            </w:r>
          </w:p>
        </w:tc>
      </w:tr>
      <w:tr w:rsidR="004F432F" w:rsidRPr="00BA2195" w14:paraId="16AD968E" w14:textId="161B0279" w:rsidTr="00780CD3">
        <w:tc>
          <w:tcPr>
            <w:tcW w:w="1377" w:type="dxa"/>
          </w:tcPr>
          <w:p w14:paraId="3F59C30B" w14:textId="01D6D06C" w:rsidR="004F432F" w:rsidRPr="00D54A11" w:rsidRDefault="002F3CF2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</w:p>
        </w:tc>
        <w:tc>
          <w:tcPr>
            <w:tcW w:w="5103" w:type="dxa"/>
          </w:tcPr>
          <w:p w14:paraId="719C5D20" w14:textId="14CF12AD" w:rsidR="004F432F" w:rsidRPr="00BA2195" w:rsidRDefault="00367A3A" w:rsidP="0029615D">
            <w:r>
              <w:t>Check Box</w:t>
            </w:r>
            <w:r w:rsidR="00FD7D2A">
              <w:t xml:space="preserve"> </w:t>
            </w:r>
            <w:r w:rsidR="00FD7D2A">
              <w:rPr>
                <w:rFonts w:hint="eastAsia"/>
              </w:rPr>
              <w:t>내에서</w:t>
            </w:r>
            <w:r w:rsidR="00FD7D2A">
              <w:rPr>
                <w:rFonts w:hint="eastAsia"/>
              </w:rPr>
              <w:t xml:space="preserve"> </w:t>
            </w:r>
            <w:r w:rsidR="00FD7D2A">
              <w:rPr>
                <w:rFonts w:hint="eastAsia"/>
              </w:rPr>
              <w:t>사용자가</w:t>
            </w:r>
            <w:r w:rsidR="00FD7D2A">
              <w:rPr>
                <w:rFonts w:hint="eastAsia"/>
              </w:rPr>
              <w:t xml:space="preserve"> </w:t>
            </w:r>
            <w:r w:rsidR="00FD7D2A">
              <w:rPr>
                <w:rFonts w:hint="eastAsia"/>
              </w:rPr>
              <w:t>다루는</w:t>
            </w:r>
            <w:r w:rsidR="00FD7D2A">
              <w:rPr>
                <w:rFonts w:hint="eastAsia"/>
              </w:rPr>
              <w:t xml:space="preserve"> </w:t>
            </w:r>
            <w:r w:rsidR="006E0F8C">
              <w:rPr>
                <w:rFonts w:hint="eastAsia"/>
              </w:rPr>
              <w:t>작업들</w:t>
            </w:r>
            <w:r w:rsidR="005D5EB5">
              <w:rPr>
                <w:rFonts w:hint="eastAsia"/>
              </w:rPr>
              <w:t>의</w:t>
            </w:r>
            <w:r w:rsidR="005D5EB5">
              <w:rPr>
                <w:rFonts w:hint="eastAsia"/>
              </w:rPr>
              <w:t xml:space="preserve"> </w:t>
            </w:r>
            <w:r w:rsidR="00F81D15">
              <w:rPr>
                <w:rFonts w:hint="eastAsia"/>
              </w:rPr>
              <w:t>객체</w:t>
            </w:r>
            <w:r w:rsidR="00780CD3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253AA8FC" w14:textId="77777777" w:rsidR="004F432F" w:rsidRPr="00BA2195" w:rsidRDefault="004F432F" w:rsidP="0029615D"/>
        </w:tc>
      </w:tr>
      <w:tr w:rsidR="004F432F" w:rsidRPr="00BA2195" w14:paraId="26FACC30" w14:textId="218495EA" w:rsidTr="00780CD3">
        <w:tc>
          <w:tcPr>
            <w:tcW w:w="1377" w:type="dxa"/>
          </w:tcPr>
          <w:p w14:paraId="1C7577DE" w14:textId="034A003F" w:rsidR="004F432F" w:rsidRPr="00D54A11" w:rsidRDefault="009D3761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</w:t>
            </w:r>
          </w:p>
        </w:tc>
        <w:tc>
          <w:tcPr>
            <w:tcW w:w="5103" w:type="dxa"/>
          </w:tcPr>
          <w:p w14:paraId="61842E8D" w14:textId="13959DBF" w:rsidR="004F432F" w:rsidRPr="00BA2195" w:rsidRDefault="00F763FD" w:rsidP="0029615D"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일들이</w:t>
            </w:r>
            <w:r>
              <w:rPr>
                <w:rFonts w:hint="eastAsia"/>
              </w:rPr>
              <w:t xml:space="preserve"> </w:t>
            </w:r>
            <w:r w:rsidR="00F060C4">
              <w:rPr>
                <w:rFonts w:hint="eastAsia"/>
              </w:rPr>
              <w:t>담겨져</w:t>
            </w:r>
            <w:r w:rsidR="00F060C4">
              <w:rPr>
                <w:rFonts w:hint="eastAsia"/>
              </w:rPr>
              <w:t xml:space="preserve"> </w:t>
            </w:r>
            <w:r w:rsidR="00F060C4">
              <w:rPr>
                <w:rFonts w:hint="eastAsia"/>
              </w:rPr>
              <w:t>있는</w:t>
            </w:r>
            <w:r w:rsidR="00F060C4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폴더의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개념으로</w:t>
            </w:r>
            <w:r w:rsidR="00780CD3">
              <w:rPr>
                <w:rFonts w:hint="eastAsia"/>
              </w:rPr>
              <w:t>,</w:t>
            </w:r>
            <w:r w:rsidR="00780CD3">
              <w:t xml:space="preserve"> </w:t>
            </w:r>
            <w:r w:rsidR="00780CD3">
              <w:rPr>
                <w:rFonts w:hint="eastAsia"/>
              </w:rPr>
              <w:t>할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일들을</w:t>
            </w:r>
            <w:r w:rsidR="00780CD3">
              <w:rPr>
                <w:rFonts w:hint="eastAsia"/>
              </w:rPr>
              <w:t xml:space="preserve"> </w:t>
            </w:r>
            <w:proofErr w:type="spellStart"/>
            <w:r w:rsidR="00780CD3">
              <w:rPr>
                <w:rFonts w:hint="eastAsia"/>
              </w:rPr>
              <w:t>카테고리화시킬</w:t>
            </w:r>
            <w:proofErr w:type="spellEnd"/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수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있는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객체</w:t>
            </w:r>
            <w:r w:rsidR="00780CD3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677F225" w14:textId="77777777" w:rsidR="004F432F" w:rsidRPr="00BA2195" w:rsidRDefault="004F432F" w:rsidP="0029615D"/>
        </w:tc>
      </w:tr>
      <w:tr w:rsidR="004F432F" w:rsidRPr="00BA2195" w14:paraId="4D809A63" w14:textId="7465693B" w:rsidTr="00780CD3">
        <w:tc>
          <w:tcPr>
            <w:tcW w:w="1377" w:type="dxa"/>
          </w:tcPr>
          <w:p w14:paraId="7E7815AA" w14:textId="7B58BBBC" w:rsidR="004F432F" w:rsidRPr="00D54A11" w:rsidRDefault="00780CD3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초기화면</w:t>
            </w:r>
          </w:p>
        </w:tc>
        <w:tc>
          <w:tcPr>
            <w:tcW w:w="5103" w:type="dxa"/>
          </w:tcPr>
          <w:p w14:paraId="5FE41EDB" w14:textId="07E98455" w:rsidR="004F432F" w:rsidRPr="00BA2195" w:rsidRDefault="00D623BC" w:rsidP="0029615D">
            <w:r>
              <w:rPr>
                <w:rFonts w:hint="eastAsia"/>
              </w:rPr>
              <w:t>비회원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 w:rsidR="0043457D">
              <w:rPr>
                <w:rFonts w:hint="eastAsia"/>
              </w:rPr>
              <w:t>가</w:t>
            </w:r>
            <w:r w:rsidR="0043457D">
              <w:rPr>
                <w:rFonts w:hint="eastAsia"/>
              </w:rPr>
              <w:t xml:space="preserve"> </w:t>
            </w:r>
            <w:r w:rsidR="0043457D">
              <w:t>Check Box</w:t>
            </w:r>
            <w:r w:rsidR="0043457D">
              <w:rPr>
                <w:rFonts w:hint="eastAsia"/>
              </w:rPr>
              <w:t>에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들어갈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경우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접근하게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되는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페이지의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명칭</w:t>
            </w:r>
            <w:r w:rsidR="0043457D">
              <w:rPr>
                <w:rFonts w:hint="eastAsia"/>
              </w:rPr>
              <w:t>.</w:t>
            </w:r>
            <w:r w:rsidR="0043457D">
              <w:t xml:space="preserve"> </w:t>
            </w:r>
            <w:r w:rsidR="0043457D">
              <w:rPr>
                <w:rFonts w:hint="eastAsia"/>
              </w:rPr>
              <w:t>초기화면에는</w:t>
            </w:r>
            <w:r w:rsidR="0043457D">
              <w:rPr>
                <w:rFonts w:hint="eastAsia"/>
              </w:rPr>
              <w:t xml:space="preserve"> </w:t>
            </w:r>
            <w:r w:rsidR="6C8EECE1" w:rsidRPr="7D819CE8">
              <w:rPr>
                <w:rFonts w:asciiTheme="minorEastAsia" w:eastAsiaTheme="minorEastAsia" w:hAnsiTheme="minorEastAsia" w:cstheme="minorEastAsia"/>
              </w:rPr>
              <w:t>회</w:t>
            </w:r>
            <w:r w:rsidR="738C1379" w:rsidRPr="7D819CE8">
              <w:rPr>
                <w:rFonts w:asciiTheme="minorEastAsia" w:eastAsiaTheme="minorEastAsia" w:hAnsiTheme="minorEastAsia" w:cstheme="minorEastAsia"/>
              </w:rPr>
              <w:t>원가입</w:t>
            </w:r>
            <w:r w:rsidR="738C1379">
              <w:t xml:space="preserve">, </w:t>
            </w:r>
            <w:r w:rsidR="009B3631">
              <w:rPr>
                <w:rFonts w:hint="eastAsia"/>
              </w:rPr>
              <w:t>로그인하기</w:t>
            </w:r>
            <w:r w:rsidR="0029615D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이외의</w:t>
            </w:r>
            <w:r w:rsidR="009B3631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기능은</w:t>
            </w:r>
            <w:r w:rsidR="009B3631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없음</w:t>
            </w:r>
            <w:r w:rsidR="009B3631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183040D" w14:textId="77777777" w:rsidR="004F432F" w:rsidRPr="00BA2195" w:rsidRDefault="004F432F" w:rsidP="0029615D"/>
        </w:tc>
      </w:tr>
      <w:tr w:rsidR="004F432F" w:rsidRPr="00BA2195" w14:paraId="761F5AEC" w14:textId="64873A82" w:rsidTr="00780CD3">
        <w:tc>
          <w:tcPr>
            <w:tcW w:w="1377" w:type="dxa"/>
          </w:tcPr>
          <w:p w14:paraId="59AFB835" w14:textId="067A0173" w:rsidR="004F432F" w:rsidRPr="00D54A11" w:rsidRDefault="009B3631" w:rsidP="0029615D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메인화면</w:t>
            </w:r>
            <w:proofErr w:type="spellEnd"/>
          </w:p>
        </w:tc>
        <w:tc>
          <w:tcPr>
            <w:tcW w:w="5103" w:type="dxa"/>
          </w:tcPr>
          <w:p w14:paraId="453AA6D7" w14:textId="04D2349F" w:rsidR="004F432F" w:rsidRPr="00BA2195" w:rsidRDefault="009B3631" w:rsidP="0029615D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t>Check Box</w:t>
            </w:r>
            <w:r>
              <w:rPr>
                <w:rFonts w:hint="eastAsia"/>
              </w:rPr>
              <w:t xml:space="preserve"> </w:t>
            </w:r>
            <w:r w:rsidR="000B0E6E">
              <w:rPr>
                <w:rFonts w:hint="eastAsia"/>
              </w:rPr>
              <w:t>화면</w:t>
            </w:r>
            <w:r w:rsidR="000B0E6E">
              <w:rPr>
                <w:rFonts w:hint="eastAsia"/>
              </w:rPr>
              <w:t>.</w:t>
            </w:r>
            <w:r w:rsidR="000B0E6E">
              <w:t xml:space="preserve"> </w:t>
            </w:r>
            <w:proofErr w:type="spellStart"/>
            <w:r w:rsidR="000B0E6E">
              <w:rPr>
                <w:rFonts w:hint="eastAsia"/>
              </w:rPr>
              <w:t>메인화면은</w:t>
            </w:r>
            <w:proofErr w:type="spellEnd"/>
            <w:r w:rsidR="000B0E6E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목록들에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접근할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수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있도록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되어있음</w:t>
            </w:r>
            <w:r w:rsidR="00D90668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32DC78C0" w14:textId="77777777" w:rsidR="004F432F" w:rsidRPr="00BA2195" w:rsidRDefault="004F432F" w:rsidP="0029615D"/>
        </w:tc>
      </w:tr>
      <w:tr w:rsidR="00E07EF2" w:rsidRPr="00BA2195" w14:paraId="5610652E" w14:textId="77777777" w:rsidTr="00780CD3">
        <w:tc>
          <w:tcPr>
            <w:tcW w:w="1377" w:type="dxa"/>
          </w:tcPr>
          <w:p w14:paraId="0C398AC5" w14:textId="1C02D97B" w:rsidR="00E07EF2" w:rsidRDefault="009C672C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화면</w:t>
            </w:r>
          </w:p>
        </w:tc>
        <w:tc>
          <w:tcPr>
            <w:tcW w:w="5103" w:type="dxa"/>
          </w:tcPr>
          <w:p w14:paraId="168D5B45" w14:textId="02C0783D" w:rsidR="00E07EF2" w:rsidRDefault="00BC421D" w:rsidP="0029615D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나열되는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47F32648" w14:textId="77777777" w:rsidR="00E07EF2" w:rsidRPr="00BA2195" w:rsidRDefault="00E07EF2" w:rsidP="0029615D"/>
        </w:tc>
      </w:tr>
      <w:tr w:rsidR="004F432F" w:rsidRPr="00BA2195" w14:paraId="373F0D9D" w14:textId="4E5D76C9" w:rsidTr="00780CD3">
        <w:tc>
          <w:tcPr>
            <w:tcW w:w="1377" w:type="dxa"/>
          </w:tcPr>
          <w:p w14:paraId="2BF00141" w14:textId="534A7505" w:rsidR="004F432F" w:rsidRPr="00D54A11" w:rsidRDefault="00D90668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체크박스</w:t>
            </w:r>
          </w:p>
        </w:tc>
        <w:tc>
          <w:tcPr>
            <w:tcW w:w="5103" w:type="dxa"/>
          </w:tcPr>
          <w:p w14:paraId="316CD549" w14:textId="0B724719" w:rsidR="004F432F" w:rsidRPr="00BA2195" w:rsidRDefault="004C2578" w:rsidP="0029615D"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 w:rsidR="00196BEF">
              <w:rPr>
                <w:rFonts w:hint="eastAsia"/>
              </w:rPr>
              <w:t>/</w:t>
            </w:r>
            <w:r w:rsidR="00196BEF">
              <w:rPr>
                <w:rFonts w:hint="eastAsia"/>
              </w:rPr>
              <w:t>미완료되었는지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확인할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수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있는</w:t>
            </w:r>
            <w:r w:rsidR="00196BEF">
              <w:rPr>
                <w:rFonts w:hint="eastAsia"/>
              </w:rPr>
              <w:t xml:space="preserve"> </w:t>
            </w:r>
            <w:r w:rsidR="0002354A">
              <w:rPr>
                <w:rFonts w:hint="eastAsia"/>
              </w:rPr>
              <w:t>시각적</w:t>
            </w:r>
            <w:r w:rsidR="00D352FA">
              <w:rPr>
                <w:rFonts w:hint="eastAsia"/>
              </w:rPr>
              <w:t xml:space="preserve"> </w:t>
            </w:r>
            <w:r w:rsidR="00D352FA">
              <w:rPr>
                <w:rFonts w:hint="eastAsia"/>
              </w:rPr>
              <w:t>위젯</w:t>
            </w:r>
            <w:r w:rsidR="00D352FA">
              <w:rPr>
                <w:rFonts w:hint="eastAsia"/>
              </w:rPr>
              <w:t>.</w:t>
            </w:r>
            <w:r w:rsidR="00D352FA">
              <w:t xml:space="preserve"> </w:t>
            </w:r>
            <w:r w:rsidR="00327215">
              <w:t>Check</w:t>
            </w:r>
            <w:r w:rsidR="00327215">
              <w:rPr>
                <w:rFonts w:hint="eastAsia"/>
              </w:rPr>
              <w:t xml:space="preserve"> </w:t>
            </w:r>
            <w:r w:rsidR="00327215">
              <w:t>Box</w:t>
            </w:r>
            <w:r w:rsidR="00327215">
              <w:rPr>
                <w:rFonts w:hint="eastAsia"/>
              </w:rPr>
              <w:t>와는</w:t>
            </w:r>
            <w:r w:rsidR="00327215">
              <w:rPr>
                <w:rFonts w:hint="eastAsia"/>
              </w:rPr>
              <w:t xml:space="preserve"> </w:t>
            </w:r>
            <w:r w:rsidR="007E0815">
              <w:rPr>
                <w:rFonts w:hint="eastAsia"/>
              </w:rPr>
              <w:t>다른</w:t>
            </w:r>
            <w:r w:rsidR="007E0815">
              <w:rPr>
                <w:rFonts w:hint="eastAsia"/>
              </w:rPr>
              <w:t xml:space="preserve"> </w:t>
            </w:r>
            <w:r w:rsidR="007E0815">
              <w:rPr>
                <w:rFonts w:hint="eastAsia"/>
              </w:rPr>
              <w:t>용어</w:t>
            </w:r>
            <w:r w:rsidR="007E0815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2A2D5A8" w14:textId="48730203" w:rsidR="004F432F" w:rsidRPr="00BA2195" w:rsidRDefault="00D352FA" w:rsidP="0029615D">
            <w:r>
              <w:t>Check</w:t>
            </w:r>
            <w:r>
              <w:rPr>
                <w:rFonts w:hint="eastAsia"/>
              </w:rPr>
              <w:t xml:space="preserve"> </w:t>
            </w:r>
            <w:r>
              <w:t>Box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상이</w:t>
            </w:r>
          </w:p>
        </w:tc>
      </w:tr>
      <w:tr w:rsidR="004F432F" w:rsidRPr="00BA2195" w14:paraId="33C493E6" w14:textId="7DCC0A77" w:rsidTr="00780CD3">
        <w:tc>
          <w:tcPr>
            <w:tcW w:w="1377" w:type="dxa"/>
          </w:tcPr>
          <w:p w14:paraId="08FA0D71" w14:textId="607CC816" w:rsidR="004F432F" w:rsidRPr="00B074A9" w:rsidRDefault="00BF2A4E" w:rsidP="0029615D">
            <w:pPr>
              <w:jc w:val="center"/>
              <w:rPr>
                <w:rFonts w:ascii="돋움" w:eastAsia="돋움" w:hAnsi="돋움"/>
                <w:lang w:val="en-CA"/>
              </w:rPr>
            </w:pPr>
            <w:proofErr w:type="spellStart"/>
            <w:r>
              <w:rPr>
                <w:rFonts w:ascii="돋움" w:eastAsia="돋움" w:hAnsi="돋움" w:hint="eastAsia"/>
              </w:rPr>
              <w:t>새로고</w:t>
            </w:r>
            <w:r w:rsidR="00B074A9">
              <w:rPr>
                <w:rFonts w:ascii="돋움" w:eastAsia="돋움" w:hAnsi="돋움" w:hint="eastAsia"/>
              </w:rPr>
              <w:t>침</w:t>
            </w:r>
            <w:proofErr w:type="spellEnd"/>
          </w:p>
        </w:tc>
        <w:tc>
          <w:tcPr>
            <w:tcW w:w="5103" w:type="dxa"/>
          </w:tcPr>
          <w:p w14:paraId="7BE24D83" w14:textId="1140D5B2" w:rsidR="004F432F" w:rsidRPr="00B074A9" w:rsidRDefault="00B074A9" w:rsidP="0029615D">
            <w:pPr>
              <w:rPr>
                <w:lang w:val="en-CA"/>
              </w:rPr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변경사항을</w:t>
            </w:r>
            <w:r>
              <w:rPr>
                <w:rFonts w:hint="eastAsia"/>
              </w:rPr>
              <w:t xml:space="preserve"> </w:t>
            </w:r>
            <w:r w:rsidR="00B564AE">
              <w:rPr>
                <w:rFonts w:hint="eastAsia"/>
              </w:rPr>
              <w:t>화면에</w:t>
            </w:r>
            <w:r w:rsidR="00B564A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반영하는</w:t>
            </w:r>
            <w:r>
              <w:rPr>
                <w:rFonts w:hint="eastAsia"/>
              </w:rPr>
              <w:t xml:space="preserve"> </w:t>
            </w:r>
            <w:r w:rsidR="00B71938">
              <w:rPr>
                <w:rFonts w:hint="eastAsia"/>
              </w:rPr>
              <w:t>것을</w:t>
            </w:r>
            <w:r w:rsidR="00B71938">
              <w:rPr>
                <w:rFonts w:hint="eastAsia"/>
              </w:rPr>
              <w:t xml:space="preserve"> </w:t>
            </w:r>
            <w:r w:rsidR="00B71938">
              <w:rPr>
                <w:rFonts w:hint="eastAsia"/>
              </w:rPr>
              <w:t>의미함</w:t>
            </w:r>
            <w:r w:rsidR="00B71938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17BA7A0F" w14:textId="3870EDE6" w:rsidR="004F432F" w:rsidRPr="00B71938" w:rsidRDefault="00B71938" w:rsidP="0029615D">
            <w:pPr>
              <w:rPr>
                <w:lang w:val="en-CA"/>
              </w:rPr>
            </w:pPr>
            <w:r>
              <w:t>F5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>(</w:t>
            </w:r>
            <w:r>
              <w:t>refresh)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유의</w:t>
            </w:r>
            <w:r>
              <w:rPr>
                <w:rFonts w:hint="eastAsia"/>
              </w:rPr>
              <w:t>.</w:t>
            </w:r>
          </w:p>
        </w:tc>
      </w:tr>
      <w:tr w:rsidR="004F432F" w:rsidRPr="00BA2195" w14:paraId="4A1D70CD" w14:textId="6E9913A5" w:rsidTr="00780CD3">
        <w:tc>
          <w:tcPr>
            <w:tcW w:w="1377" w:type="dxa"/>
          </w:tcPr>
          <w:p w14:paraId="176ABB65" w14:textId="77777777" w:rsidR="004F432F" w:rsidRPr="00D54A11" w:rsidRDefault="004F432F" w:rsidP="0029615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103" w:type="dxa"/>
          </w:tcPr>
          <w:p w14:paraId="74A3C730" w14:textId="77777777" w:rsidR="004F432F" w:rsidRPr="00BA2195" w:rsidRDefault="004F432F" w:rsidP="0029615D"/>
        </w:tc>
        <w:tc>
          <w:tcPr>
            <w:tcW w:w="1836" w:type="dxa"/>
          </w:tcPr>
          <w:p w14:paraId="01938BB8" w14:textId="77777777" w:rsidR="004F432F" w:rsidRPr="00BA2195" w:rsidRDefault="004F432F" w:rsidP="0029615D"/>
        </w:tc>
      </w:tr>
      <w:tr w:rsidR="004F432F" w:rsidRPr="00BA2195" w14:paraId="2279B4A9" w14:textId="007824BA" w:rsidTr="00780CD3">
        <w:tc>
          <w:tcPr>
            <w:tcW w:w="1377" w:type="dxa"/>
          </w:tcPr>
          <w:p w14:paraId="667D45C2" w14:textId="77777777" w:rsidR="004F432F" w:rsidRPr="00D54A11" w:rsidRDefault="004F432F" w:rsidP="0029615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103" w:type="dxa"/>
          </w:tcPr>
          <w:p w14:paraId="6EEA02C8" w14:textId="77777777" w:rsidR="004F432F" w:rsidRPr="00BA2195" w:rsidRDefault="004F432F" w:rsidP="0029615D"/>
        </w:tc>
        <w:tc>
          <w:tcPr>
            <w:tcW w:w="1836" w:type="dxa"/>
          </w:tcPr>
          <w:p w14:paraId="1C25B1C3" w14:textId="77777777" w:rsidR="004F432F" w:rsidRPr="00BA2195" w:rsidRDefault="004F432F" w:rsidP="0029615D"/>
        </w:tc>
      </w:tr>
    </w:tbl>
    <w:p w14:paraId="3988AF59" w14:textId="77777777" w:rsidR="00031B35" w:rsidRDefault="00031B35" w:rsidP="003E0355"/>
    <w:p w14:paraId="5B952F1E" w14:textId="69A2F5F2" w:rsidR="001F4059" w:rsidRDefault="001F4059" w:rsidP="00DD673B"/>
    <w:p w14:paraId="57C11681" w14:textId="77777777" w:rsidR="005347D6" w:rsidRPr="000578B6" w:rsidRDefault="005347D6"/>
    <w:sectPr w:rsidR="005347D6" w:rsidRPr="000578B6" w:rsidSect="007E70C2">
      <w:headerReference w:type="first" r:id="rId22"/>
      <w:footerReference w:type="first" r:id="rId23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김우석" w:date="2023-04-07T22:54:00Z" w:initials="김">
    <w:p w14:paraId="1F38CF30" w14:textId="60CF35D5" w:rsidR="00AA0D2F" w:rsidRDefault="00AA0D2F">
      <w:pPr>
        <w:jc w:val="left"/>
      </w:pPr>
      <w:r>
        <w:rPr>
          <w:rStyle w:val="aa"/>
        </w:rPr>
        <w:annotationRef/>
      </w:r>
      <w:r>
        <w:rPr>
          <w:rFonts w:hint="eastAsia"/>
        </w:rPr>
        <w:t>버튼명</w:t>
      </w:r>
      <w:r>
        <w:t xml:space="preserve"> </w:t>
      </w:r>
      <w:r>
        <w:rPr>
          <w:rFonts w:hint="eastAsia"/>
        </w:rPr>
        <w:t>명시할</w:t>
      </w:r>
      <w:r>
        <w:t xml:space="preserve"> </w:t>
      </w:r>
      <w:r>
        <w:rPr>
          <w:rFonts w:hint="eastAsia"/>
        </w:rPr>
        <w:t>건지</w:t>
      </w:r>
      <w:r>
        <w:t xml:space="preserve">, </w:t>
      </w:r>
      <w:r>
        <w:rPr>
          <w:rFonts w:hint="eastAsia"/>
        </w:rPr>
        <w:t>통칭하는</w:t>
      </w:r>
      <w:r>
        <w:t xml:space="preserve"> </w:t>
      </w:r>
      <w:r>
        <w:rPr>
          <w:rFonts w:hint="eastAsia"/>
        </w:rPr>
        <w:t>이름으로</w:t>
      </w:r>
      <w:r>
        <w:t xml:space="preserve"> </w:t>
      </w:r>
      <w:r>
        <w:rPr>
          <w:rFonts w:hint="eastAsia"/>
        </w:rPr>
        <w:t>할지</w:t>
      </w:r>
    </w:p>
  </w:comment>
  <w:comment w:id="19" w:author="김우석" w:date="2023-04-06T20:39:00Z" w:initials="김">
    <w:p w14:paraId="42FDD0B7" w14:textId="61B5ACDB" w:rsidR="00CE7536" w:rsidRDefault="00CE7536" w:rsidP="00CE7536">
      <w:pPr>
        <w:jc w:val="left"/>
      </w:pPr>
      <w:r>
        <w:rPr>
          <w:rStyle w:val="aa"/>
        </w:rPr>
        <w:annotationRef/>
      </w:r>
      <w:r>
        <w:rPr>
          <w:rFonts w:hint="eastAsia"/>
        </w:rPr>
        <w:t>완료</w:t>
      </w:r>
      <w: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1E3CC47D" w14:textId="77777777" w:rsidR="00CE7536" w:rsidRDefault="00CE7536" w:rsidP="00CE7536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1C4AB83E" w14:textId="77777777" w:rsidR="00CE7536" w:rsidRDefault="00CE7536" w:rsidP="00CE7536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798AEB47" w14:textId="77777777" w:rsidR="00CE7536" w:rsidRDefault="00CE7536" w:rsidP="00CE7536">
      <w:pPr>
        <w:jc w:val="left"/>
      </w:pPr>
    </w:p>
    <w:p w14:paraId="6170EAF1" w14:textId="77777777" w:rsidR="00CE7536" w:rsidRDefault="00CE7536" w:rsidP="00CE7536">
      <w:pPr>
        <w:jc w:val="left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분리할지</w:t>
      </w:r>
      <w:r>
        <w:rPr>
          <w:rFonts w:hint="eastAsia"/>
        </w:rPr>
        <w:t xml:space="preserve">, </w:t>
      </w:r>
      <w:r>
        <w:rPr>
          <w:rFonts w:hint="eastAsia"/>
        </w:rPr>
        <w:t>대안흐름으로</w:t>
      </w:r>
      <w:r>
        <w:rPr>
          <w:rFonts w:hint="eastAsia"/>
        </w:rPr>
        <w:t xml:space="preserve"> </w:t>
      </w:r>
      <w:r>
        <w:rPr>
          <w:rFonts w:hint="eastAsia"/>
        </w:rPr>
        <w:t>합칠지</w:t>
      </w:r>
    </w:p>
  </w:comment>
  <w:comment w:id="20" w:author="김우석" w:date="2023-04-08T03:22:00Z" w:initials="김">
    <w:p w14:paraId="4B776343" w14:textId="77777777" w:rsidR="00E568DE" w:rsidRDefault="00E568DE" w:rsidP="00C47D7F">
      <w:pPr>
        <w:jc w:val="left"/>
      </w:pPr>
      <w:r>
        <w:rPr>
          <w:rStyle w:val="aa"/>
        </w:rPr>
        <w:annotationRef/>
      </w:r>
      <w:r>
        <w:rPr>
          <w:rFonts w:hint="eastAsia"/>
        </w:rPr>
        <w:t>슬라이드</w:t>
      </w:r>
      <w:r>
        <w:t xml:space="preserve"> 49</w:t>
      </w:r>
      <w:r>
        <w:rPr>
          <w:rFonts w:hint="eastAsia"/>
        </w:rPr>
        <w:t>쪽</w:t>
      </w:r>
      <w:r>
        <w:t xml:space="preserve"> </w:t>
      </w: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바람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8CF30" w15:done="1"/>
  <w15:commentEx w15:paraId="6170EAF1" w15:done="1"/>
  <w15:commentEx w15:paraId="4B77634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B1DA8" w16cex:dateUtc="2023-04-07T13:54:00Z"/>
  <w16cex:commentExtensible w16cex:durableId="27D9AC90" w16cex:dateUtc="2023-04-06T11:39:00Z"/>
  <w16cex:commentExtensible w16cex:durableId="27DB5C6F" w16cex:dateUtc="2023-04-07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8CF30" w16cid:durableId="27DB1DA8"/>
  <w16cid:commentId w16cid:paraId="6170EAF1" w16cid:durableId="27D9AC90"/>
  <w16cid:commentId w16cid:paraId="4B776343" w16cid:durableId="27DB5C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2291" w14:textId="77777777" w:rsidR="00F42CC3" w:rsidRDefault="00F42CC3">
      <w:r>
        <w:separator/>
      </w:r>
    </w:p>
    <w:p w14:paraId="0E99CE99" w14:textId="77777777" w:rsidR="00F42CC3" w:rsidRDefault="00F42CC3"/>
    <w:p w14:paraId="3D9786B8" w14:textId="77777777" w:rsidR="00F42CC3" w:rsidRDefault="00F42CC3"/>
    <w:p w14:paraId="79181117" w14:textId="77777777" w:rsidR="00F42CC3" w:rsidRDefault="00F42CC3"/>
  </w:endnote>
  <w:endnote w:type="continuationSeparator" w:id="0">
    <w:p w14:paraId="65D0C16B" w14:textId="77777777" w:rsidR="00F42CC3" w:rsidRDefault="00F42CC3">
      <w:r>
        <w:continuationSeparator/>
      </w:r>
    </w:p>
    <w:p w14:paraId="14991ECF" w14:textId="77777777" w:rsidR="00F42CC3" w:rsidRDefault="00F42CC3"/>
    <w:p w14:paraId="513FA51E" w14:textId="77777777" w:rsidR="00F42CC3" w:rsidRDefault="00F42CC3"/>
    <w:p w14:paraId="11AE5967" w14:textId="77777777" w:rsidR="00F42CC3" w:rsidRDefault="00F42CC3"/>
  </w:endnote>
  <w:endnote w:type="continuationNotice" w:id="1">
    <w:p w14:paraId="209C6E6B" w14:textId="77777777" w:rsidR="00F42CC3" w:rsidRDefault="00F42C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233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09C39D2" w14:textId="77777777" w:rsidR="0003407A" w:rsidRDefault="0003407A"/>
  <w:p w14:paraId="346331B0" w14:textId="77777777" w:rsidR="0003407A" w:rsidRDefault="0003407A"/>
  <w:p w14:paraId="5C760547" w14:textId="77777777" w:rsidR="0003407A" w:rsidRDefault="0003407A"/>
  <w:p w14:paraId="36B5548D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9170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793914C8" w14:textId="77777777" w:rsidR="0003407A" w:rsidRDefault="00AF5C53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3750CA" wp14:editId="022320FD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364184336" name="Rectangle 364184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 w14:anchorId="202EED78">
            <v:rect id="Rectangle 364184336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98F04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18B547F4" wp14:editId="7D961E67">
          <wp:extent cx="2062480" cy="233680"/>
          <wp:effectExtent l="0" t="0" r="0" b="0"/>
          <wp:docPr id="908103221" name="Picture 9081032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3C8573B3" w14:textId="77777777" w:rsidTr="023473DA">
      <w:trPr>
        <w:trHeight w:val="300"/>
      </w:trPr>
      <w:tc>
        <w:tcPr>
          <w:tcW w:w="2830" w:type="dxa"/>
        </w:tcPr>
        <w:p w14:paraId="11611D6B" w14:textId="20792E1B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162E1252" w14:textId="08DB0901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767C4F85" w14:textId="4905B107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31AC2886" w14:textId="5472B1BD" w:rsidR="00D177A2" w:rsidRDefault="00D177A2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2F4E5AA4" w14:textId="77777777" w:rsidTr="023473DA">
      <w:trPr>
        <w:trHeight w:val="300"/>
      </w:trPr>
      <w:tc>
        <w:tcPr>
          <w:tcW w:w="2830" w:type="dxa"/>
        </w:tcPr>
        <w:p w14:paraId="49A754E6" w14:textId="650F1308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A52A763" w14:textId="0E0498B5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0179CB55" w14:textId="22B5F70D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75002146" w14:textId="5B982EB4" w:rsidR="00D177A2" w:rsidRDefault="00D177A2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D7F8B7E" w14:textId="77777777" w:rsidTr="023473DA">
      <w:trPr>
        <w:trHeight w:val="300"/>
      </w:trPr>
      <w:tc>
        <w:tcPr>
          <w:tcW w:w="2830" w:type="dxa"/>
        </w:tcPr>
        <w:p w14:paraId="3FB90D4E" w14:textId="34D5358C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6B2C18EB" w14:textId="52464F27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5003709D" w14:textId="13BE5D20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50CD7782" w14:textId="1C8D75A0" w:rsidR="00D177A2" w:rsidRDefault="00D177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47A2" w14:textId="77777777" w:rsidR="00F42CC3" w:rsidRDefault="00F42CC3">
      <w:r>
        <w:separator/>
      </w:r>
    </w:p>
    <w:p w14:paraId="6C5FF3A1" w14:textId="77777777" w:rsidR="00F42CC3" w:rsidRDefault="00F42CC3"/>
    <w:p w14:paraId="38126944" w14:textId="77777777" w:rsidR="00F42CC3" w:rsidRDefault="00F42CC3"/>
    <w:p w14:paraId="355D2042" w14:textId="77777777" w:rsidR="00F42CC3" w:rsidRDefault="00F42CC3"/>
  </w:footnote>
  <w:footnote w:type="continuationSeparator" w:id="0">
    <w:p w14:paraId="57B11E50" w14:textId="77777777" w:rsidR="00F42CC3" w:rsidRDefault="00F42CC3">
      <w:r>
        <w:continuationSeparator/>
      </w:r>
    </w:p>
    <w:p w14:paraId="40E4D7F3" w14:textId="77777777" w:rsidR="00F42CC3" w:rsidRDefault="00F42CC3"/>
    <w:p w14:paraId="263D6CE8" w14:textId="77777777" w:rsidR="00F42CC3" w:rsidRDefault="00F42CC3"/>
    <w:p w14:paraId="1D87BBC7" w14:textId="77777777" w:rsidR="00F42CC3" w:rsidRDefault="00F42CC3"/>
  </w:footnote>
  <w:footnote w:type="continuationNotice" w:id="1">
    <w:p w14:paraId="34432C7F" w14:textId="77777777" w:rsidR="00F42CC3" w:rsidRDefault="00F42C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5"/>
      <w:gridCol w:w="1658"/>
      <w:gridCol w:w="2545"/>
    </w:tblGrid>
    <w:tr w:rsidR="0003407A" w:rsidRPr="00D54A11" w14:paraId="5F90CD94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6BA7A0FD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8D8058B" w14:textId="5419376A" w:rsidR="0003407A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C</w:t>
          </w:r>
          <w:r>
            <w:rPr>
              <w:rFonts w:ascii="돋움" w:eastAsia="돋움" w:hAnsi="돋움"/>
            </w:rPr>
            <w:t>heck Box</w:t>
          </w:r>
        </w:p>
      </w:tc>
      <w:tc>
        <w:tcPr>
          <w:tcW w:w="1698" w:type="dxa"/>
          <w:shd w:val="clear" w:color="auto" w:fill="E6E6E6"/>
          <w:vAlign w:val="center"/>
        </w:tcPr>
        <w:p w14:paraId="3259743F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CCD6B0E" w14:textId="7B7C8042" w:rsidR="00C57CF5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 xml:space="preserve">2023.04.05 ~ </w:t>
          </w:r>
        </w:p>
      </w:tc>
    </w:tr>
    <w:tr w:rsidR="0003407A" w:rsidRPr="00D54A11" w14:paraId="258330D8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12B8A45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0E645B4D" w14:textId="5C4389E3" w:rsidR="0003407A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3B0F5178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55B540C9" w14:textId="453A5A10" w:rsidR="0003407A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1.0</w:t>
          </w:r>
        </w:p>
      </w:tc>
    </w:tr>
  </w:tbl>
  <w:p w14:paraId="34F58F6F" w14:textId="77777777" w:rsidR="0003407A" w:rsidRPr="00EF53CF" w:rsidRDefault="00AF5C53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471FA70" wp14:editId="63A161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673692056" name="Rectangle 67369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78C60114">
            <v:rect id="Rectangle 673692056" style="position:absolute;margin-left:-2.1pt;margin-top:8.9pt;width:428.45pt;height:8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BC8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">
              <v:path arrowok="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EFBE60A" w14:textId="77777777" w:rsidTr="023473DA">
      <w:trPr>
        <w:trHeight w:val="300"/>
      </w:trPr>
      <w:tc>
        <w:tcPr>
          <w:tcW w:w="2830" w:type="dxa"/>
        </w:tcPr>
        <w:p w14:paraId="291B0955" w14:textId="7E2B7C33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24749CE3" w14:textId="23C0FB5A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3B21173F" w14:textId="3EE1BE05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1EBF5316" w14:textId="7D9D8390" w:rsidR="00D177A2" w:rsidRDefault="00D177A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9BA3BC3" w14:textId="77777777" w:rsidTr="023473DA">
      <w:trPr>
        <w:trHeight w:val="300"/>
      </w:trPr>
      <w:tc>
        <w:tcPr>
          <w:tcW w:w="2830" w:type="dxa"/>
        </w:tcPr>
        <w:p w14:paraId="55A87FC1" w14:textId="5AC6E28D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37B82B09" w14:textId="7070935E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47D3A912" w14:textId="73C72817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6209D6A9" w14:textId="6B625A99" w:rsidR="00D177A2" w:rsidRDefault="00D177A2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50CA627A" w14:textId="77777777" w:rsidTr="023473DA">
      <w:trPr>
        <w:trHeight w:val="300"/>
      </w:trPr>
      <w:tc>
        <w:tcPr>
          <w:tcW w:w="2830" w:type="dxa"/>
        </w:tcPr>
        <w:p w14:paraId="0C79BAD6" w14:textId="47246D37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1C639FA9" w14:textId="0A5C9633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273A3A6D" w14:textId="00A3DC0B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4144B734" w14:textId="2781A47E" w:rsidR="00D177A2" w:rsidRDefault="00D177A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F18"/>
    <w:multiLevelType w:val="hybridMultilevel"/>
    <w:tmpl w:val="1BFE275C"/>
    <w:lvl w:ilvl="0" w:tplc="26201E06">
      <w:start w:val="2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36AC31"/>
    <w:multiLevelType w:val="hybridMultilevel"/>
    <w:tmpl w:val="C5B07BD6"/>
    <w:lvl w:ilvl="0" w:tplc="2F66AFE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E08DC2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7B821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BC2DFB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09035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F0073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5F24D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C1C5A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43CC5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5BEB765"/>
    <w:multiLevelType w:val="hybridMultilevel"/>
    <w:tmpl w:val="FFFFFFFF"/>
    <w:lvl w:ilvl="0" w:tplc="A3A47A66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F84CF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18B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2F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8F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CA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E8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43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4D3BB1E3"/>
    <w:multiLevelType w:val="hybridMultilevel"/>
    <w:tmpl w:val="FFFFFFFF"/>
    <w:lvl w:ilvl="0" w:tplc="B2C243B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5ECA69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B86B4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05E08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F8E50B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3D27F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696C3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04AF9E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728543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40732A"/>
    <w:multiLevelType w:val="hybridMultilevel"/>
    <w:tmpl w:val="FFFFFFFF"/>
    <w:lvl w:ilvl="0" w:tplc="4152566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5DF26F5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CCA0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E4CA6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AA2F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50A439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0A461F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0000FC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97A337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A908F3"/>
    <w:multiLevelType w:val="hybridMultilevel"/>
    <w:tmpl w:val="3E9423FC"/>
    <w:lvl w:ilvl="0" w:tplc="F97A453A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FF33A96"/>
    <w:multiLevelType w:val="hybridMultilevel"/>
    <w:tmpl w:val="71BA8F64"/>
    <w:lvl w:ilvl="0" w:tplc="7182EF6A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DD0A8A1"/>
    <w:multiLevelType w:val="hybridMultilevel"/>
    <w:tmpl w:val="FFFFFFFF"/>
    <w:lvl w:ilvl="0" w:tplc="A20C1FF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A86A8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CEE8A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45277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B9A858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F741B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116ECA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3078E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D9657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8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219941501">
    <w:abstractNumId w:val="19"/>
  </w:num>
  <w:num w:numId="2" w16cid:durableId="427191297">
    <w:abstractNumId w:val="6"/>
  </w:num>
  <w:num w:numId="3" w16cid:durableId="883713005">
    <w:abstractNumId w:val="11"/>
  </w:num>
  <w:num w:numId="4" w16cid:durableId="1459640972">
    <w:abstractNumId w:val="2"/>
  </w:num>
  <w:num w:numId="5" w16cid:durableId="1928221713">
    <w:abstractNumId w:val="5"/>
  </w:num>
  <w:num w:numId="6" w16cid:durableId="1662658271">
    <w:abstractNumId w:val="9"/>
  </w:num>
  <w:num w:numId="7" w16cid:durableId="1631936492">
    <w:abstractNumId w:val="4"/>
  </w:num>
  <w:num w:numId="8" w16cid:durableId="622274163">
    <w:abstractNumId w:val="7"/>
  </w:num>
  <w:num w:numId="9" w16cid:durableId="1349407010">
    <w:abstractNumId w:val="18"/>
  </w:num>
  <w:num w:numId="10" w16cid:durableId="1127968858">
    <w:abstractNumId w:val="17"/>
  </w:num>
  <w:num w:numId="11" w16cid:durableId="20980935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5863993">
    <w:abstractNumId w:val="3"/>
  </w:num>
  <w:num w:numId="13" w16cid:durableId="1742217211">
    <w:abstractNumId w:val="3"/>
    <w:lvlOverride w:ilvl="0">
      <w:startOverride w:val="1"/>
    </w:lvlOverride>
  </w:num>
  <w:num w:numId="14" w16cid:durableId="235627060">
    <w:abstractNumId w:val="6"/>
    <w:lvlOverride w:ilvl="0">
      <w:startOverride w:val="1"/>
    </w:lvlOverride>
  </w:num>
  <w:num w:numId="15" w16cid:durableId="767039878">
    <w:abstractNumId w:val="3"/>
  </w:num>
  <w:num w:numId="16" w16cid:durableId="1369062917">
    <w:abstractNumId w:val="19"/>
  </w:num>
  <w:num w:numId="17" w16cid:durableId="235408312">
    <w:abstractNumId w:val="19"/>
  </w:num>
  <w:num w:numId="18" w16cid:durableId="1310550448">
    <w:abstractNumId w:val="19"/>
  </w:num>
  <w:num w:numId="19" w16cid:durableId="1215193861">
    <w:abstractNumId w:val="19"/>
  </w:num>
  <w:num w:numId="20" w16cid:durableId="39014904">
    <w:abstractNumId w:val="19"/>
  </w:num>
  <w:num w:numId="21" w16cid:durableId="1688486509">
    <w:abstractNumId w:val="19"/>
  </w:num>
  <w:num w:numId="22" w16cid:durableId="215163874">
    <w:abstractNumId w:val="19"/>
  </w:num>
  <w:num w:numId="23" w16cid:durableId="1526557104">
    <w:abstractNumId w:val="16"/>
  </w:num>
  <w:num w:numId="24" w16cid:durableId="1097407667">
    <w:abstractNumId w:val="1"/>
  </w:num>
  <w:num w:numId="25" w16cid:durableId="1334727504">
    <w:abstractNumId w:val="12"/>
  </w:num>
  <w:num w:numId="26" w16cid:durableId="1947955399">
    <w:abstractNumId w:val="10"/>
  </w:num>
  <w:num w:numId="27" w16cid:durableId="1251305435">
    <w:abstractNumId w:val="15"/>
  </w:num>
  <w:num w:numId="28" w16cid:durableId="878975178">
    <w:abstractNumId w:val="14"/>
  </w:num>
  <w:num w:numId="29" w16cid:durableId="2045396569">
    <w:abstractNumId w:val="13"/>
  </w:num>
  <w:num w:numId="30" w16cid:durableId="1557741745">
    <w:abstractNumId w:val="0"/>
  </w:num>
  <w:num w:numId="31" w16cid:durableId="1784181206">
    <w:abstractNumId w:val="8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우석">
    <w15:presenceInfo w15:providerId="AD" w15:userId="S::201910939@sangmyung.kr::03caccbd-46b0-4c27-8429-ad383732c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05B3"/>
    <w:rsid w:val="000006E2"/>
    <w:rsid w:val="000009E3"/>
    <w:rsid w:val="000023DD"/>
    <w:rsid w:val="0000253E"/>
    <w:rsid w:val="000028A3"/>
    <w:rsid w:val="00002ABB"/>
    <w:rsid w:val="000030B7"/>
    <w:rsid w:val="00003295"/>
    <w:rsid w:val="0000379F"/>
    <w:rsid w:val="00003A55"/>
    <w:rsid w:val="00003D6D"/>
    <w:rsid w:val="00003FBD"/>
    <w:rsid w:val="00004A17"/>
    <w:rsid w:val="00004C13"/>
    <w:rsid w:val="00004C7C"/>
    <w:rsid w:val="00004CBF"/>
    <w:rsid w:val="00004D91"/>
    <w:rsid w:val="00005124"/>
    <w:rsid w:val="00005568"/>
    <w:rsid w:val="00005864"/>
    <w:rsid w:val="0000597D"/>
    <w:rsid w:val="000060DA"/>
    <w:rsid w:val="000062C9"/>
    <w:rsid w:val="00006366"/>
    <w:rsid w:val="000066F6"/>
    <w:rsid w:val="00006E7A"/>
    <w:rsid w:val="00006F46"/>
    <w:rsid w:val="00007712"/>
    <w:rsid w:val="00007D56"/>
    <w:rsid w:val="0001012D"/>
    <w:rsid w:val="00010787"/>
    <w:rsid w:val="0001082F"/>
    <w:rsid w:val="00010A64"/>
    <w:rsid w:val="00010B22"/>
    <w:rsid w:val="00011BFB"/>
    <w:rsid w:val="00011EC5"/>
    <w:rsid w:val="000121A5"/>
    <w:rsid w:val="000123CA"/>
    <w:rsid w:val="000124DE"/>
    <w:rsid w:val="000129DB"/>
    <w:rsid w:val="00012DB7"/>
    <w:rsid w:val="00012F0F"/>
    <w:rsid w:val="00013418"/>
    <w:rsid w:val="000134BC"/>
    <w:rsid w:val="000136C0"/>
    <w:rsid w:val="000144BB"/>
    <w:rsid w:val="000146C9"/>
    <w:rsid w:val="00014A9A"/>
    <w:rsid w:val="0001560C"/>
    <w:rsid w:val="000157FA"/>
    <w:rsid w:val="000164A7"/>
    <w:rsid w:val="00016588"/>
    <w:rsid w:val="00016CD5"/>
    <w:rsid w:val="00016F63"/>
    <w:rsid w:val="0001702A"/>
    <w:rsid w:val="00017038"/>
    <w:rsid w:val="00017072"/>
    <w:rsid w:val="0001716B"/>
    <w:rsid w:val="000172D1"/>
    <w:rsid w:val="00017339"/>
    <w:rsid w:val="000175D2"/>
    <w:rsid w:val="00017B84"/>
    <w:rsid w:val="00020044"/>
    <w:rsid w:val="00020AED"/>
    <w:rsid w:val="00020CCE"/>
    <w:rsid w:val="000212E7"/>
    <w:rsid w:val="00021988"/>
    <w:rsid w:val="00021DCA"/>
    <w:rsid w:val="00021FFA"/>
    <w:rsid w:val="00022154"/>
    <w:rsid w:val="00022229"/>
    <w:rsid w:val="000223B8"/>
    <w:rsid w:val="000225AF"/>
    <w:rsid w:val="00022737"/>
    <w:rsid w:val="00022C6E"/>
    <w:rsid w:val="00022F11"/>
    <w:rsid w:val="000234B9"/>
    <w:rsid w:val="0002351B"/>
    <w:rsid w:val="0002354A"/>
    <w:rsid w:val="00023669"/>
    <w:rsid w:val="00023999"/>
    <w:rsid w:val="00023A26"/>
    <w:rsid w:val="00024093"/>
    <w:rsid w:val="000242FD"/>
    <w:rsid w:val="00024519"/>
    <w:rsid w:val="000249A4"/>
    <w:rsid w:val="00024C29"/>
    <w:rsid w:val="00024C2D"/>
    <w:rsid w:val="00024F8B"/>
    <w:rsid w:val="000251B6"/>
    <w:rsid w:val="00025216"/>
    <w:rsid w:val="00025228"/>
    <w:rsid w:val="00025721"/>
    <w:rsid w:val="00025943"/>
    <w:rsid w:val="00025C48"/>
    <w:rsid w:val="00026296"/>
    <w:rsid w:val="000262E1"/>
    <w:rsid w:val="00026499"/>
    <w:rsid w:val="000268B9"/>
    <w:rsid w:val="00030110"/>
    <w:rsid w:val="0003068E"/>
    <w:rsid w:val="00030902"/>
    <w:rsid w:val="00030C08"/>
    <w:rsid w:val="00030D52"/>
    <w:rsid w:val="00031B35"/>
    <w:rsid w:val="00031C73"/>
    <w:rsid w:val="00031E20"/>
    <w:rsid w:val="00032150"/>
    <w:rsid w:val="00032209"/>
    <w:rsid w:val="0003232F"/>
    <w:rsid w:val="000324ED"/>
    <w:rsid w:val="0003254E"/>
    <w:rsid w:val="000328EE"/>
    <w:rsid w:val="00032BE5"/>
    <w:rsid w:val="00032D78"/>
    <w:rsid w:val="00033AEA"/>
    <w:rsid w:val="00033C9D"/>
    <w:rsid w:val="00033D5A"/>
    <w:rsid w:val="00033E77"/>
    <w:rsid w:val="0003407A"/>
    <w:rsid w:val="00034299"/>
    <w:rsid w:val="00034562"/>
    <w:rsid w:val="0003459D"/>
    <w:rsid w:val="000348C9"/>
    <w:rsid w:val="000348CC"/>
    <w:rsid w:val="00034A72"/>
    <w:rsid w:val="00035777"/>
    <w:rsid w:val="00035A68"/>
    <w:rsid w:val="000363FC"/>
    <w:rsid w:val="0003658A"/>
    <w:rsid w:val="00036F57"/>
    <w:rsid w:val="000373DA"/>
    <w:rsid w:val="00037D57"/>
    <w:rsid w:val="0004000F"/>
    <w:rsid w:val="0004086D"/>
    <w:rsid w:val="00040BD6"/>
    <w:rsid w:val="00040BF3"/>
    <w:rsid w:val="000414F5"/>
    <w:rsid w:val="00041804"/>
    <w:rsid w:val="000419B4"/>
    <w:rsid w:val="00041A1E"/>
    <w:rsid w:val="00041C41"/>
    <w:rsid w:val="0004206C"/>
    <w:rsid w:val="000422D1"/>
    <w:rsid w:val="0004281C"/>
    <w:rsid w:val="00042841"/>
    <w:rsid w:val="000428ED"/>
    <w:rsid w:val="00042C49"/>
    <w:rsid w:val="00042CEF"/>
    <w:rsid w:val="00043460"/>
    <w:rsid w:val="0004378C"/>
    <w:rsid w:val="000438AF"/>
    <w:rsid w:val="00043D69"/>
    <w:rsid w:val="00043F7B"/>
    <w:rsid w:val="000443BC"/>
    <w:rsid w:val="000444C9"/>
    <w:rsid w:val="0004481F"/>
    <w:rsid w:val="00044910"/>
    <w:rsid w:val="00044A2D"/>
    <w:rsid w:val="00044BE6"/>
    <w:rsid w:val="00044F5D"/>
    <w:rsid w:val="00045278"/>
    <w:rsid w:val="00045994"/>
    <w:rsid w:val="00045B52"/>
    <w:rsid w:val="00045CAC"/>
    <w:rsid w:val="00045DB9"/>
    <w:rsid w:val="0004605D"/>
    <w:rsid w:val="000471C8"/>
    <w:rsid w:val="00047D73"/>
    <w:rsid w:val="000501E5"/>
    <w:rsid w:val="0005078A"/>
    <w:rsid w:val="00050832"/>
    <w:rsid w:val="00050F20"/>
    <w:rsid w:val="000512EC"/>
    <w:rsid w:val="00051332"/>
    <w:rsid w:val="00051336"/>
    <w:rsid w:val="0005148A"/>
    <w:rsid w:val="00051544"/>
    <w:rsid w:val="00051ABE"/>
    <w:rsid w:val="00052A33"/>
    <w:rsid w:val="00052F0B"/>
    <w:rsid w:val="00052F43"/>
    <w:rsid w:val="00052F5A"/>
    <w:rsid w:val="00052F78"/>
    <w:rsid w:val="000532D4"/>
    <w:rsid w:val="0005374D"/>
    <w:rsid w:val="00053A7E"/>
    <w:rsid w:val="00053C62"/>
    <w:rsid w:val="00054033"/>
    <w:rsid w:val="000545C5"/>
    <w:rsid w:val="000548E9"/>
    <w:rsid w:val="00054C79"/>
    <w:rsid w:val="00054D02"/>
    <w:rsid w:val="00054DA1"/>
    <w:rsid w:val="000569B1"/>
    <w:rsid w:val="000569E3"/>
    <w:rsid w:val="00056B07"/>
    <w:rsid w:val="00056C34"/>
    <w:rsid w:val="00056D9C"/>
    <w:rsid w:val="000572A8"/>
    <w:rsid w:val="0005784F"/>
    <w:rsid w:val="000578B6"/>
    <w:rsid w:val="00057B54"/>
    <w:rsid w:val="00057C6A"/>
    <w:rsid w:val="00057FC3"/>
    <w:rsid w:val="000602E9"/>
    <w:rsid w:val="00060A42"/>
    <w:rsid w:val="000618C3"/>
    <w:rsid w:val="00061AC9"/>
    <w:rsid w:val="00061C3C"/>
    <w:rsid w:val="00062029"/>
    <w:rsid w:val="000620B2"/>
    <w:rsid w:val="00062B34"/>
    <w:rsid w:val="00062D20"/>
    <w:rsid w:val="00062D55"/>
    <w:rsid w:val="00063486"/>
    <w:rsid w:val="0006366E"/>
    <w:rsid w:val="00063862"/>
    <w:rsid w:val="00063931"/>
    <w:rsid w:val="00063B37"/>
    <w:rsid w:val="00063D87"/>
    <w:rsid w:val="00064224"/>
    <w:rsid w:val="000642AD"/>
    <w:rsid w:val="000645EE"/>
    <w:rsid w:val="0006477A"/>
    <w:rsid w:val="00064CEE"/>
    <w:rsid w:val="00064F8E"/>
    <w:rsid w:val="000656CF"/>
    <w:rsid w:val="00065A36"/>
    <w:rsid w:val="00065DEA"/>
    <w:rsid w:val="00066039"/>
    <w:rsid w:val="00066574"/>
    <w:rsid w:val="00066AB4"/>
    <w:rsid w:val="00066BD6"/>
    <w:rsid w:val="0006717E"/>
    <w:rsid w:val="00067825"/>
    <w:rsid w:val="00067EC6"/>
    <w:rsid w:val="00067EFD"/>
    <w:rsid w:val="00070247"/>
    <w:rsid w:val="000704AB"/>
    <w:rsid w:val="0007075B"/>
    <w:rsid w:val="000709E8"/>
    <w:rsid w:val="00070C66"/>
    <w:rsid w:val="00070CFC"/>
    <w:rsid w:val="00071110"/>
    <w:rsid w:val="0007181D"/>
    <w:rsid w:val="0007199A"/>
    <w:rsid w:val="000719B3"/>
    <w:rsid w:val="00072321"/>
    <w:rsid w:val="00072372"/>
    <w:rsid w:val="00072B1C"/>
    <w:rsid w:val="00072C6C"/>
    <w:rsid w:val="00072E78"/>
    <w:rsid w:val="00073097"/>
    <w:rsid w:val="00073E79"/>
    <w:rsid w:val="000740D1"/>
    <w:rsid w:val="00074102"/>
    <w:rsid w:val="000743DE"/>
    <w:rsid w:val="00074E3C"/>
    <w:rsid w:val="000751B9"/>
    <w:rsid w:val="00075227"/>
    <w:rsid w:val="00075307"/>
    <w:rsid w:val="00075552"/>
    <w:rsid w:val="0007583A"/>
    <w:rsid w:val="00075EA9"/>
    <w:rsid w:val="00076840"/>
    <w:rsid w:val="000769D4"/>
    <w:rsid w:val="00076EC9"/>
    <w:rsid w:val="000779EF"/>
    <w:rsid w:val="00077BA1"/>
    <w:rsid w:val="00080360"/>
    <w:rsid w:val="00081F63"/>
    <w:rsid w:val="00082284"/>
    <w:rsid w:val="000826C8"/>
    <w:rsid w:val="0008300D"/>
    <w:rsid w:val="00083049"/>
    <w:rsid w:val="00083AAD"/>
    <w:rsid w:val="00083B2A"/>
    <w:rsid w:val="0008411D"/>
    <w:rsid w:val="0008427E"/>
    <w:rsid w:val="00084738"/>
    <w:rsid w:val="00084C83"/>
    <w:rsid w:val="00084E18"/>
    <w:rsid w:val="000851A6"/>
    <w:rsid w:val="000858EE"/>
    <w:rsid w:val="00085D84"/>
    <w:rsid w:val="00086343"/>
    <w:rsid w:val="0008662C"/>
    <w:rsid w:val="000867F7"/>
    <w:rsid w:val="00086B5F"/>
    <w:rsid w:val="00086BCF"/>
    <w:rsid w:val="00086DF4"/>
    <w:rsid w:val="0008702C"/>
    <w:rsid w:val="0008755F"/>
    <w:rsid w:val="000878B0"/>
    <w:rsid w:val="0009086F"/>
    <w:rsid w:val="0009096F"/>
    <w:rsid w:val="00090F97"/>
    <w:rsid w:val="00090FA3"/>
    <w:rsid w:val="00091332"/>
    <w:rsid w:val="00091C34"/>
    <w:rsid w:val="00091EF5"/>
    <w:rsid w:val="0009238A"/>
    <w:rsid w:val="00092D5E"/>
    <w:rsid w:val="0009375F"/>
    <w:rsid w:val="00093799"/>
    <w:rsid w:val="00093CBD"/>
    <w:rsid w:val="00093FB3"/>
    <w:rsid w:val="00093FDE"/>
    <w:rsid w:val="000940D3"/>
    <w:rsid w:val="000944F9"/>
    <w:rsid w:val="00094550"/>
    <w:rsid w:val="00094844"/>
    <w:rsid w:val="00095F1C"/>
    <w:rsid w:val="00096721"/>
    <w:rsid w:val="000967B9"/>
    <w:rsid w:val="00096AF9"/>
    <w:rsid w:val="000972B6"/>
    <w:rsid w:val="000975F5"/>
    <w:rsid w:val="000978EF"/>
    <w:rsid w:val="00097C38"/>
    <w:rsid w:val="00097E0E"/>
    <w:rsid w:val="000A0647"/>
    <w:rsid w:val="000A06D6"/>
    <w:rsid w:val="000A08EC"/>
    <w:rsid w:val="000A0CB8"/>
    <w:rsid w:val="000A0CF0"/>
    <w:rsid w:val="000A0FEF"/>
    <w:rsid w:val="000A103B"/>
    <w:rsid w:val="000A120E"/>
    <w:rsid w:val="000A142E"/>
    <w:rsid w:val="000A1509"/>
    <w:rsid w:val="000A1825"/>
    <w:rsid w:val="000A183D"/>
    <w:rsid w:val="000A1F9F"/>
    <w:rsid w:val="000A22BF"/>
    <w:rsid w:val="000A277E"/>
    <w:rsid w:val="000A2BAB"/>
    <w:rsid w:val="000A40E7"/>
    <w:rsid w:val="000A52E0"/>
    <w:rsid w:val="000A598C"/>
    <w:rsid w:val="000A5A00"/>
    <w:rsid w:val="000A5D1E"/>
    <w:rsid w:val="000A5E62"/>
    <w:rsid w:val="000A5E79"/>
    <w:rsid w:val="000A6363"/>
    <w:rsid w:val="000A6437"/>
    <w:rsid w:val="000A64C6"/>
    <w:rsid w:val="000A6614"/>
    <w:rsid w:val="000A6A00"/>
    <w:rsid w:val="000A6C16"/>
    <w:rsid w:val="000A71B3"/>
    <w:rsid w:val="000A743A"/>
    <w:rsid w:val="000B06A4"/>
    <w:rsid w:val="000B0E6E"/>
    <w:rsid w:val="000B0F51"/>
    <w:rsid w:val="000B1440"/>
    <w:rsid w:val="000B1AE5"/>
    <w:rsid w:val="000B2376"/>
    <w:rsid w:val="000B25C4"/>
    <w:rsid w:val="000B2DF5"/>
    <w:rsid w:val="000B31AC"/>
    <w:rsid w:val="000B3E02"/>
    <w:rsid w:val="000B5075"/>
    <w:rsid w:val="000B524C"/>
    <w:rsid w:val="000B553C"/>
    <w:rsid w:val="000B5629"/>
    <w:rsid w:val="000B5A80"/>
    <w:rsid w:val="000B5B0C"/>
    <w:rsid w:val="000B7530"/>
    <w:rsid w:val="000B75B3"/>
    <w:rsid w:val="000B770D"/>
    <w:rsid w:val="000C03CC"/>
    <w:rsid w:val="000C04AE"/>
    <w:rsid w:val="000C04F4"/>
    <w:rsid w:val="000C11B2"/>
    <w:rsid w:val="000C1642"/>
    <w:rsid w:val="000C1720"/>
    <w:rsid w:val="000C1C63"/>
    <w:rsid w:val="000C1D49"/>
    <w:rsid w:val="000C2157"/>
    <w:rsid w:val="000C2187"/>
    <w:rsid w:val="000C2A13"/>
    <w:rsid w:val="000C2CC3"/>
    <w:rsid w:val="000C310D"/>
    <w:rsid w:val="000C3381"/>
    <w:rsid w:val="000C4AB8"/>
    <w:rsid w:val="000C4DBC"/>
    <w:rsid w:val="000C5B27"/>
    <w:rsid w:val="000C5C52"/>
    <w:rsid w:val="000C5D12"/>
    <w:rsid w:val="000C6373"/>
    <w:rsid w:val="000C64DE"/>
    <w:rsid w:val="000C691D"/>
    <w:rsid w:val="000C6DE0"/>
    <w:rsid w:val="000C6F60"/>
    <w:rsid w:val="000C73C0"/>
    <w:rsid w:val="000C747F"/>
    <w:rsid w:val="000C78D5"/>
    <w:rsid w:val="000C7D83"/>
    <w:rsid w:val="000C7E9F"/>
    <w:rsid w:val="000CC0E3"/>
    <w:rsid w:val="000D0011"/>
    <w:rsid w:val="000D03C7"/>
    <w:rsid w:val="000D0741"/>
    <w:rsid w:val="000D07D3"/>
    <w:rsid w:val="000D0EB3"/>
    <w:rsid w:val="000D20BE"/>
    <w:rsid w:val="000D237D"/>
    <w:rsid w:val="000D36C6"/>
    <w:rsid w:val="000D380F"/>
    <w:rsid w:val="000D3842"/>
    <w:rsid w:val="000D385D"/>
    <w:rsid w:val="000D42AD"/>
    <w:rsid w:val="000D51E9"/>
    <w:rsid w:val="000D5447"/>
    <w:rsid w:val="000D5965"/>
    <w:rsid w:val="000D5F79"/>
    <w:rsid w:val="000D5F80"/>
    <w:rsid w:val="000D6186"/>
    <w:rsid w:val="000D6BE2"/>
    <w:rsid w:val="000D6DBD"/>
    <w:rsid w:val="000D6DFE"/>
    <w:rsid w:val="000D7302"/>
    <w:rsid w:val="000D7588"/>
    <w:rsid w:val="000D7BB1"/>
    <w:rsid w:val="000E0677"/>
    <w:rsid w:val="000E0F17"/>
    <w:rsid w:val="000E101F"/>
    <w:rsid w:val="000E149D"/>
    <w:rsid w:val="000E1523"/>
    <w:rsid w:val="000E16A1"/>
    <w:rsid w:val="000E1CA8"/>
    <w:rsid w:val="000E1F78"/>
    <w:rsid w:val="000E206F"/>
    <w:rsid w:val="000E2136"/>
    <w:rsid w:val="000E24E7"/>
    <w:rsid w:val="000E295E"/>
    <w:rsid w:val="000E2A75"/>
    <w:rsid w:val="000E2B2B"/>
    <w:rsid w:val="000E2C67"/>
    <w:rsid w:val="000E2F81"/>
    <w:rsid w:val="000E32DC"/>
    <w:rsid w:val="000E3844"/>
    <w:rsid w:val="000E3C59"/>
    <w:rsid w:val="000E42BF"/>
    <w:rsid w:val="000E4307"/>
    <w:rsid w:val="000E4C03"/>
    <w:rsid w:val="000E4C60"/>
    <w:rsid w:val="000E5432"/>
    <w:rsid w:val="000E5839"/>
    <w:rsid w:val="000E5A48"/>
    <w:rsid w:val="000E6040"/>
    <w:rsid w:val="000E66D9"/>
    <w:rsid w:val="000E6A8D"/>
    <w:rsid w:val="000E6B87"/>
    <w:rsid w:val="000E732F"/>
    <w:rsid w:val="000E7585"/>
    <w:rsid w:val="000E7991"/>
    <w:rsid w:val="000E7995"/>
    <w:rsid w:val="000E79C7"/>
    <w:rsid w:val="000F0DDB"/>
    <w:rsid w:val="000F1639"/>
    <w:rsid w:val="000F1B62"/>
    <w:rsid w:val="000F1D25"/>
    <w:rsid w:val="000F275A"/>
    <w:rsid w:val="000F2A62"/>
    <w:rsid w:val="000F2B56"/>
    <w:rsid w:val="000F2C78"/>
    <w:rsid w:val="000F3BDC"/>
    <w:rsid w:val="000F3C4A"/>
    <w:rsid w:val="000F3CE7"/>
    <w:rsid w:val="000F4285"/>
    <w:rsid w:val="000F446C"/>
    <w:rsid w:val="000F4CA1"/>
    <w:rsid w:val="000F4D83"/>
    <w:rsid w:val="000F4DCA"/>
    <w:rsid w:val="000F512F"/>
    <w:rsid w:val="000F53C4"/>
    <w:rsid w:val="000F5888"/>
    <w:rsid w:val="000F5C00"/>
    <w:rsid w:val="000F5E15"/>
    <w:rsid w:val="000F5F29"/>
    <w:rsid w:val="000F604C"/>
    <w:rsid w:val="000F6069"/>
    <w:rsid w:val="000F6144"/>
    <w:rsid w:val="000F62C9"/>
    <w:rsid w:val="000F68A2"/>
    <w:rsid w:val="000F729C"/>
    <w:rsid w:val="000F72E9"/>
    <w:rsid w:val="000F7477"/>
    <w:rsid w:val="000F75C6"/>
    <w:rsid w:val="000F7700"/>
    <w:rsid w:val="000F7EDF"/>
    <w:rsid w:val="00100127"/>
    <w:rsid w:val="00100322"/>
    <w:rsid w:val="00100477"/>
    <w:rsid w:val="0010072A"/>
    <w:rsid w:val="00100F25"/>
    <w:rsid w:val="00100F2B"/>
    <w:rsid w:val="0010103F"/>
    <w:rsid w:val="001015AB"/>
    <w:rsid w:val="00101819"/>
    <w:rsid w:val="00101852"/>
    <w:rsid w:val="001019BA"/>
    <w:rsid w:val="00101AA5"/>
    <w:rsid w:val="00101E83"/>
    <w:rsid w:val="00102134"/>
    <w:rsid w:val="0010243C"/>
    <w:rsid w:val="00102492"/>
    <w:rsid w:val="001025EA"/>
    <w:rsid w:val="00103042"/>
    <w:rsid w:val="00103434"/>
    <w:rsid w:val="00103843"/>
    <w:rsid w:val="00103968"/>
    <w:rsid w:val="00103BBE"/>
    <w:rsid w:val="00104041"/>
    <w:rsid w:val="00104813"/>
    <w:rsid w:val="00104A2E"/>
    <w:rsid w:val="00104E01"/>
    <w:rsid w:val="00104F05"/>
    <w:rsid w:val="00104F4A"/>
    <w:rsid w:val="0010517B"/>
    <w:rsid w:val="00105507"/>
    <w:rsid w:val="001056DB"/>
    <w:rsid w:val="00105A69"/>
    <w:rsid w:val="00105AA7"/>
    <w:rsid w:val="00105B40"/>
    <w:rsid w:val="001064D9"/>
    <w:rsid w:val="00106FEB"/>
    <w:rsid w:val="00107723"/>
    <w:rsid w:val="00107A1D"/>
    <w:rsid w:val="00107D1E"/>
    <w:rsid w:val="00107EA1"/>
    <w:rsid w:val="00110DDF"/>
    <w:rsid w:val="00110EAE"/>
    <w:rsid w:val="001111A3"/>
    <w:rsid w:val="001112F3"/>
    <w:rsid w:val="00111349"/>
    <w:rsid w:val="00111574"/>
    <w:rsid w:val="001115CC"/>
    <w:rsid w:val="00111734"/>
    <w:rsid w:val="00111FF4"/>
    <w:rsid w:val="00112109"/>
    <w:rsid w:val="0011263D"/>
    <w:rsid w:val="00112B54"/>
    <w:rsid w:val="00113096"/>
    <w:rsid w:val="0011311B"/>
    <w:rsid w:val="00113180"/>
    <w:rsid w:val="00113372"/>
    <w:rsid w:val="0011363B"/>
    <w:rsid w:val="001138AD"/>
    <w:rsid w:val="00113A32"/>
    <w:rsid w:val="00113B70"/>
    <w:rsid w:val="00113B9A"/>
    <w:rsid w:val="00113BF7"/>
    <w:rsid w:val="00113D83"/>
    <w:rsid w:val="0011485C"/>
    <w:rsid w:val="00114E5F"/>
    <w:rsid w:val="001150FA"/>
    <w:rsid w:val="00115502"/>
    <w:rsid w:val="0011575E"/>
    <w:rsid w:val="0011576E"/>
    <w:rsid w:val="00115935"/>
    <w:rsid w:val="00115BD2"/>
    <w:rsid w:val="00116838"/>
    <w:rsid w:val="00116874"/>
    <w:rsid w:val="00116BCF"/>
    <w:rsid w:val="00116EC2"/>
    <w:rsid w:val="001176A3"/>
    <w:rsid w:val="00117B6A"/>
    <w:rsid w:val="00120208"/>
    <w:rsid w:val="00120753"/>
    <w:rsid w:val="001210DB"/>
    <w:rsid w:val="00121136"/>
    <w:rsid w:val="001213D5"/>
    <w:rsid w:val="00121791"/>
    <w:rsid w:val="00121D35"/>
    <w:rsid w:val="00122518"/>
    <w:rsid w:val="001226A6"/>
    <w:rsid w:val="001228C6"/>
    <w:rsid w:val="001228D8"/>
    <w:rsid w:val="00123118"/>
    <w:rsid w:val="00123551"/>
    <w:rsid w:val="00123816"/>
    <w:rsid w:val="00123F7E"/>
    <w:rsid w:val="0012467E"/>
    <w:rsid w:val="0012468D"/>
    <w:rsid w:val="001246D1"/>
    <w:rsid w:val="00124711"/>
    <w:rsid w:val="001248B2"/>
    <w:rsid w:val="001248CF"/>
    <w:rsid w:val="0012494E"/>
    <w:rsid w:val="00124A3E"/>
    <w:rsid w:val="001252A0"/>
    <w:rsid w:val="001252F5"/>
    <w:rsid w:val="00125399"/>
    <w:rsid w:val="00125780"/>
    <w:rsid w:val="001258BF"/>
    <w:rsid w:val="00125C08"/>
    <w:rsid w:val="00125F3A"/>
    <w:rsid w:val="00126166"/>
    <w:rsid w:val="0012668E"/>
    <w:rsid w:val="00126876"/>
    <w:rsid w:val="00126A55"/>
    <w:rsid w:val="00126B27"/>
    <w:rsid w:val="00126B5F"/>
    <w:rsid w:val="00127696"/>
    <w:rsid w:val="001276B8"/>
    <w:rsid w:val="00130414"/>
    <w:rsid w:val="001306C2"/>
    <w:rsid w:val="00130941"/>
    <w:rsid w:val="001309B5"/>
    <w:rsid w:val="00130E0F"/>
    <w:rsid w:val="0013140A"/>
    <w:rsid w:val="001314D2"/>
    <w:rsid w:val="00131514"/>
    <w:rsid w:val="00131EA7"/>
    <w:rsid w:val="00131FC2"/>
    <w:rsid w:val="0013211C"/>
    <w:rsid w:val="001326F8"/>
    <w:rsid w:val="001327D7"/>
    <w:rsid w:val="0013298E"/>
    <w:rsid w:val="00132BA1"/>
    <w:rsid w:val="00132ED7"/>
    <w:rsid w:val="00134053"/>
    <w:rsid w:val="001343EB"/>
    <w:rsid w:val="00135167"/>
    <w:rsid w:val="001351C7"/>
    <w:rsid w:val="0013552B"/>
    <w:rsid w:val="00135D19"/>
    <w:rsid w:val="00135E48"/>
    <w:rsid w:val="0013627E"/>
    <w:rsid w:val="00136AF9"/>
    <w:rsid w:val="00136B7A"/>
    <w:rsid w:val="00136BAD"/>
    <w:rsid w:val="00137AD5"/>
    <w:rsid w:val="00137C50"/>
    <w:rsid w:val="00137DCF"/>
    <w:rsid w:val="00137F53"/>
    <w:rsid w:val="0014065E"/>
    <w:rsid w:val="00140B86"/>
    <w:rsid w:val="00140F42"/>
    <w:rsid w:val="001412FE"/>
    <w:rsid w:val="00141AB4"/>
    <w:rsid w:val="00142063"/>
    <w:rsid w:val="001428D0"/>
    <w:rsid w:val="00142C0E"/>
    <w:rsid w:val="00142D65"/>
    <w:rsid w:val="00142F05"/>
    <w:rsid w:val="001435D4"/>
    <w:rsid w:val="00143926"/>
    <w:rsid w:val="00144BCE"/>
    <w:rsid w:val="00144CF8"/>
    <w:rsid w:val="001450EE"/>
    <w:rsid w:val="00145292"/>
    <w:rsid w:val="00145623"/>
    <w:rsid w:val="00145624"/>
    <w:rsid w:val="0014569C"/>
    <w:rsid w:val="0014599D"/>
    <w:rsid w:val="00145ED7"/>
    <w:rsid w:val="00146459"/>
    <w:rsid w:val="0014680B"/>
    <w:rsid w:val="00146A16"/>
    <w:rsid w:val="00146A7E"/>
    <w:rsid w:val="00147D48"/>
    <w:rsid w:val="00150653"/>
    <w:rsid w:val="001509A0"/>
    <w:rsid w:val="00150DC0"/>
    <w:rsid w:val="00150FEC"/>
    <w:rsid w:val="001511DE"/>
    <w:rsid w:val="00151958"/>
    <w:rsid w:val="00152A16"/>
    <w:rsid w:val="00152E71"/>
    <w:rsid w:val="00152ECB"/>
    <w:rsid w:val="00152F0F"/>
    <w:rsid w:val="001530B7"/>
    <w:rsid w:val="001538FD"/>
    <w:rsid w:val="0015435A"/>
    <w:rsid w:val="00154594"/>
    <w:rsid w:val="00154618"/>
    <w:rsid w:val="00154C6C"/>
    <w:rsid w:val="00154F4B"/>
    <w:rsid w:val="001554CF"/>
    <w:rsid w:val="00155E5C"/>
    <w:rsid w:val="00156272"/>
    <w:rsid w:val="0015797E"/>
    <w:rsid w:val="001579C1"/>
    <w:rsid w:val="00157E9D"/>
    <w:rsid w:val="0016038B"/>
    <w:rsid w:val="0016081B"/>
    <w:rsid w:val="00160C96"/>
    <w:rsid w:val="00160E04"/>
    <w:rsid w:val="001611F9"/>
    <w:rsid w:val="00161259"/>
    <w:rsid w:val="00161A8E"/>
    <w:rsid w:val="00162189"/>
    <w:rsid w:val="001625C2"/>
    <w:rsid w:val="00162AFF"/>
    <w:rsid w:val="00162D00"/>
    <w:rsid w:val="001630AB"/>
    <w:rsid w:val="001631BA"/>
    <w:rsid w:val="00163A5C"/>
    <w:rsid w:val="00163AAE"/>
    <w:rsid w:val="001644AB"/>
    <w:rsid w:val="00164816"/>
    <w:rsid w:val="00164CE7"/>
    <w:rsid w:val="00164EEB"/>
    <w:rsid w:val="00165624"/>
    <w:rsid w:val="001669E9"/>
    <w:rsid w:val="00166AA6"/>
    <w:rsid w:val="00167176"/>
    <w:rsid w:val="001671C2"/>
    <w:rsid w:val="00167239"/>
    <w:rsid w:val="00167441"/>
    <w:rsid w:val="001676EB"/>
    <w:rsid w:val="00167D9B"/>
    <w:rsid w:val="001703B7"/>
    <w:rsid w:val="001703B8"/>
    <w:rsid w:val="001705DB"/>
    <w:rsid w:val="00170ACA"/>
    <w:rsid w:val="00170D18"/>
    <w:rsid w:val="00170D2F"/>
    <w:rsid w:val="00170E95"/>
    <w:rsid w:val="0017100B"/>
    <w:rsid w:val="00171054"/>
    <w:rsid w:val="00171140"/>
    <w:rsid w:val="0017145C"/>
    <w:rsid w:val="001717AE"/>
    <w:rsid w:val="00171AA1"/>
    <w:rsid w:val="00171EE2"/>
    <w:rsid w:val="00172163"/>
    <w:rsid w:val="00172220"/>
    <w:rsid w:val="001723F7"/>
    <w:rsid w:val="00172DF1"/>
    <w:rsid w:val="00172E73"/>
    <w:rsid w:val="0017325C"/>
    <w:rsid w:val="00173AE6"/>
    <w:rsid w:val="00173D5E"/>
    <w:rsid w:val="00173F12"/>
    <w:rsid w:val="001745C5"/>
    <w:rsid w:val="001745CF"/>
    <w:rsid w:val="001746AA"/>
    <w:rsid w:val="00174C27"/>
    <w:rsid w:val="00175123"/>
    <w:rsid w:val="001751E3"/>
    <w:rsid w:val="00175237"/>
    <w:rsid w:val="00175324"/>
    <w:rsid w:val="00175724"/>
    <w:rsid w:val="001758A7"/>
    <w:rsid w:val="00175AC3"/>
    <w:rsid w:val="00175C0D"/>
    <w:rsid w:val="00176525"/>
    <w:rsid w:val="001766EA"/>
    <w:rsid w:val="0017696D"/>
    <w:rsid w:val="00176DAE"/>
    <w:rsid w:val="00176E67"/>
    <w:rsid w:val="001777C5"/>
    <w:rsid w:val="00177E3E"/>
    <w:rsid w:val="00180911"/>
    <w:rsid w:val="00180938"/>
    <w:rsid w:val="0018096B"/>
    <w:rsid w:val="00180F45"/>
    <w:rsid w:val="00181D1B"/>
    <w:rsid w:val="00181E31"/>
    <w:rsid w:val="00181FFB"/>
    <w:rsid w:val="0018204E"/>
    <w:rsid w:val="0018259A"/>
    <w:rsid w:val="001827C8"/>
    <w:rsid w:val="00182838"/>
    <w:rsid w:val="00182F83"/>
    <w:rsid w:val="001838CD"/>
    <w:rsid w:val="00184031"/>
    <w:rsid w:val="00184118"/>
    <w:rsid w:val="001842C7"/>
    <w:rsid w:val="0018496D"/>
    <w:rsid w:val="00184ABE"/>
    <w:rsid w:val="00184EFC"/>
    <w:rsid w:val="00184F3F"/>
    <w:rsid w:val="00185125"/>
    <w:rsid w:val="00185192"/>
    <w:rsid w:val="00185BE3"/>
    <w:rsid w:val="00185E51"/>
    <w:rsid w:val="00185E64"/>
    <w:rsid w:val="001866EA"/>
    <w:rsid w:val="00186809"/>
    <w:rsid w:val="0018688C"/>
    <w:rsid w:val="001868B0"/>
    <w:rsid w:val="00186901"/>
    <w:rsid w:val="00187215"/>
    <w:rsid w:val="0018750F"/>
    <w:rsid w:val="0018786B"/>
    <w:rsid w:val="00187A5A"/>
    <w:rsid w:val="00187B47"/>
    <w:rsid w:val="00187B91"/>
    <w:rsid w:val="00187DAE"/>
    <w:rsid w:val="001901FA"/>
    <w:rsid w:val="0019038B"/>
    <w:rsid w:val="0019080C"/>
    <w:rsid w:val="00190982"/>
    <w:rsid w:val="00190BE7"/>
    <w:rsid w:val="00190F6C"/>
    <w:rsid w:val="001911A0"/>
    <w:rsid w:val="0019158C"/>
    <w:rsid w:val="001915F1"/>
    <w:rsid w:val="00191786"/>
    <w:rsid w:val="0019186A"/>
    <w:rsid w:val="00191B0E"/>
    <w:rsid w:val="00191CEF"/>
    <w:rsid w:val="00191D04"/>
    <w:rsid w:val="00192371"/>
    <w:rsid w:val="00192834"/>
    <w:rsid w:val="00192A4E"/>
    <w:rsid w:val="00192CA6"/>
    <w:rsid w:val="00192E2C"/>
    <w:rsid w:val="0019398B"/>
    <w:rsid w:val="00193A16"/>
    <w:rsid w:val="00193C54"/>
    <w:rsid w:val="00193DB8"/>
    <w:rsid w:val="00194293"/>
    <w:rsid w:val="00194420"/>
    <w:rsid w:val="001948D3"/>
    <w:rsid w:val="001950D4"/>
    <w:rsid w:val="00195109"/>
    <w:rsid w:val="00195445"/>
    <w:rsid w:val="001962A4"/>
    <w:rsid w:val="001967C8"/>
    <w:rsid w:val="00196BEF"/>
    <w:rsid w:val="00196C35"/>
    <w:rsid w:val="001976C2"/>
    <w:rsid w:val="00197D18"/>
    <w:rsid w:val="00197E3F"/>
    <w:rsid w:val="001A024E"/>
    <w:rsid w:val="001A0CA8"/>
    <w:rsid w:val="001A0D89"/>
    <w:rsid w:val="001A1553"/>
    <w:rsid w:val="001A1955"/>
    <w:rsid w:val="001A197F"/>
    <w:rsid w:val="001A1A0B"/>
    <w:rsid w:val="001A23C0"/>
    <w:rsid w:val="001A26F2"/>
    <w:rsid w:val="001A2855"/>
    <w:rsid w:val="001A29AA"/>
    <w:rsid w:val="001A2AD2"/>
    <w:rsid w:val="001A2E1E"/>
    <w:rsid w:val="001A2ED4"/>
    <w:rsid w:val="001A3558"/>
    <w:rsid w:val="001A386E"/>
    <w:rsid w:val="001A3963"/>
    <w:rsid w:val="001A3B1A"/>
    <w:rsid w:val="001A3CC8"/>
    <w:rsid w:val="001A4152"/>
    <w:rsid w:val="001A52F7"/>
    <w:rsid w:val="001A5DCD"/>
    <w:rsid w:val="001A6970"/>
    <w:rsid w:val="001A69E6"/>
    <w:rsid w:val="001A7334"/>
    <w:rsid w:val="001A74ED"/>
    <w:rsid w:val="001A7D91"/>
    <w:rsid w:val="001A7ED5"/>
    <w:rsid w:val="001B018C"/>
    <w:rsid w:val="001B04CB"/>
    <w:rsid w:val="001B0E26"/>
    <w:rsid w:val="001B0EF1"/>
    <w:rsid w:val="001B1850"/>
    <w:rsid w:val="001B1D89"/>
    <w:rsid w:val="001B250B"/>
    <w:rsid w:val="001B26C2"/>
    <w:rsid w:val="001B3236"/>
    <w:rsid w:val="001B32F6"/>
    <w:rsid w:val="001B33B3"/>
    <w:rsid w:val="001B3C37"/>
    <w:rsid w:val="001B3D92"/>
    <w:rsid w:val="001B3E8A"/>
    <w:rsid w:val="001B3FD1"/>
    <w:rsid w:val="001B42F9"/>
    <w:rsid w:val="001B4399"/>
    <w:rsid w:val="001B43A5"/>
    <w:rsid w:val="001B497F"/>
    <w:rsid w:val="001B509E"/>
    <w:rsid w:val="001B5162"/>
    <w:rsid w:val="001B537D"/>
    <w:rsid w:val="001B59BA"/>
    <w:rsid w:val="001B5A94"/>
    <w:rsid w:val="001B60EB"/>
    <w:rsid w:val="001B63FF"/>
    <w:rsid w:val="001B6416"/>
    <w:rsid w:val="001B64F0"/>
    <w:rsid w:val="001B6C8C"/>
    <w:rsid w:val="001B6FC7"/>
    <w:rsid w:val="001B746B"/>
    <w:rsid w:val="001B79B7"/>
    <w:rsid w:val="001B7B6C"/>
    <w:rsid w:val="001B7C66"/>
    <w:rsid w:val="001B7FFD"/>
    <w:rsid w:val="001C0080"/>
    <w:rsid w:val="001C03A3"/>
    <w:rsid w:val="001C0A7B"/>
    <w:rsid w:val="001C10F2"/>
    <w:rsid w:val="001C11B6"/>
    <w:rsid w:val="001C12AD"/>
    <w:rsid w:val="001C13DD"/>
    <w:rsid w:val="001C187F"/>
    <w:rsid w:val="001C1CF0"/>
    <w:rsid w:val="001C1F07"/>
    <w:rsid w:val="001C249F"/>
    <w:rsid w:val="001C2E11"/>
    <w:rsid w:val="001C400D"/>
    <w:rsid w:val="001C421B"/>
    <w:rsid w:val="001C4CA3"/>
    <w:rsid w:val="001C5334"/>
    <w:rsid w:val="001C5365"/>
    <w:rsid w:val="001C6C10"/>
    <w:rsid w:val="001C6E5B"/>
    <w:rsid w:val="001C7DC2"/>
    <w:rsid w:val="001CB8C9"/>
    <w:rsid w:val="001D006F"/>
    <w:rsid w:val="001D00BB"/>
    <w:rsid w:val="001D0F18"/>
    <w:rsid w:val="001D0F54"/>
    <w:rsid w:val="001D0FF8"/>
    <w:rsid w:val="001D0FF9"/>
    <w:rsid w:val="001D24DF"/>
    <w:rsid w:val="001D26A7"/>
    <w:rsid w:val="001D3485"/>
    <w:rsid w:val="001D36DF"/>
    <w:rsid w:val="001D40F6"/>
    <w:rsid w:val="001D4699"/>
    <w:rsid w:val="001D488E"/>
    <w:rsid w:val="001D4C74"/>
    <w:rsid w:val="001D4E75"/>
    <w:rsid w:val="001D5491"/>
    <w:rsid w:val="001D55D4"/>
    <w:rsid w:val="001D57F1"/>
    <w:rsid w:val="001D59F8"/>
    <w:rsid w:val="001D5EA8"/>
    <w:rsid w:val="001D7386"/>
    <w:rsid w:val="001D75BC"/>
    <w:rsid w:val="001D7A88"/>
    <w:rsid w:val="001D7AFD"/>
    <w:rsid w:val="001D7DB3"/>
    <w:rsid w:val="001D7F06"/>
    <w:rsid w:val="001E0062"/>
    <w:rsid w:val="001E077E"/>
    <w:rsid w:val="001E13CD"/>
    <w:rsid w:val="001E164C"/>
    <w:rsid w:val="001E1BBB"/>
    <w:rsid w:val="001E1FD3"/>
    <w:rsid w:val="001E246F"/>
    <w:rsid w:val="001E2526"/>
    <w:rsid w:val="001E2C12"/>
    <w:rsid w:val="001E2F88"/>
    <w:rsid w:val="001E33A5"/>
    <w:rsid w:val="001E388C"/>
    <w:rsid w:val="001E38A7"/>
    <w:rsid w:val="001E464D"/>
    <w:rsid w:val="001E4957"/>
    <w:rsid w:val="001E4A29"/>
    <w:rsid w:val="001E4A4A"/>
    <w:rsid w:val="001E56F6"/>
    <w:rsid w:val="001E5850"/>
    <w:rsid w:val="001E5E22"/>
    <w:rsid w:val="001E62C8"/>
    <w:rsid w:val="001E6444"/>
    <w:rsid w:val="001E6BDB"/>
    <w:rsid w:val="001E72B3"/>
    <w:rsid w:val="001E741A"/>
    <w:rsid w:val="001E7DA9"/>
    <w:rsid w:val="001F09EF"/>
    <w:rsid w:val="001F0A0C"/>
    <w:rsid w:val="001F0A91"/>
    <w:rsid w:val="001F0BBD"/>
    <w:rsid w:val="001F0CA4"/>
    <w:rsid w:val="001F0EEB"/>
    <w:rsid w:val="001F0F14"/>
    <w:rsid w:val="001F1468"/>
    <w:rsid w:val="001F176A"/>
    <w:rsid w:val="001F18C1"/>
    <w:rsid w:val="001F1E3C"/>
    <w:rsid w:val="001F1E59"/>
    <w:rsid w:val="001F2598"/>
    <w:rsid w:val="001F286B"/>
    <w:rsid w:val="001F2DEB"/>
    <w:rsid w:val="001F2F76"/>
    <w:rsid w:val="001F32BC"/>
    <w:rsid w:val="001F346B"/>
    <w:rsid w:val="001F34C6"/>
    <w:rsid w:val="001F35B8"/>
    <w:rsid w:val="001F3700"/>
    <w:rsid w:val="001F3D24"/>
    <w:rsid w:val="001F3E0E"/>
    <w:rsid w:val="001F3EED"/>
    <w:rsid w:val="001F4059"/>
    <w:rsid w:val="001F4523"/>
    <w:rsid w:val="001F45F2"/>
    <w:rsid w:val="001F48C7"/>
    <w:rsid w:val="001F4F6C"/>
    <w:rsid w:val="001F5BD8"/>
    <w:rsid w:val="001F5C34"/>
    <w:rsid w:val="001F5C36"/>
    <w:rsid w:val="001F5D08"/>
    <w:rsid w:val="001F5EE2"/>
    <w:rsid w:val="001F6063"/>
    <w:rsid w:val="001F735A"/>
    <w:rsid w:val="001F7C60"/>
    <w:rsid w:val="001F7D7B"/>
    <w:rsid w:val="00200422"/>
    <w:rsid w:val="00200C37"/>
    <w:rsid w:val="0020142F"/>
    <w:rsid w:val="00201548"/>
    <w:rsid w:val="00201714"/>
    <w:rsid w:val="00201742"/>
    <w:rsid w:val="00201E03"/>
    <w:rsid w:val="00201EA2"/>
    <w:rsid w:val="002021BA"/>
    <w:rsid w:val="002023D8"/>
    <w:rsid w:val="00202442"/>
    <w:rsid w:val="00202BA5"/>
    <w:rsid w:val="00202C93"/>
    <w:rsid w:val="002032C7"/>
    <w:rsid w:val="0020341A"/>
    <w:rsid w:val="002034DA"/>
    <w:rsid w:val="002035E1"/>
    <w:rsid w:val="0020377F"/>
    <w:rsid w:val="00203A58"/>
    <w:rsid w:val="00203D58"/>
    <w:rsid w:val="00203DD2"/>
    <w:rsid w:val="00204CFF"/>
    <w:rsid w:val="00204E65"/>
    <w:rsid w:val="00204F63"/>
    <w:rsid w:val="00205076"/>
    <w:rsid w:val="00205493"/>
    <w:rsid w:val="00205567"/>
    <w:rsid w:val="0020589E"/>
    <w:rsid w:val="002059C5"/>
    <w:rsid w:val="00205FD3"/>
    <w:rsid w:val="002066DA"/>
    <w:rsid w:val="0020677D"/>
    <w:rsid w:val="002068C4"/>
    <w:rsid w:val="00206960"/>
    <w:rsid w:val="00206F46"/>
    <w:rsid w:val="002073ED"/>
    <w:rsid w:val="002101F7"/>
    <w:rsid w:val="00210632"/>
    <w:rsid w:val="0021115A"/>
    <w:rsid w:val="0021122B"/>
    <w:rsid w:val="0021133A"/>
    <w:rsid w:val="00211DBA"/>
    <w:rsid w:val="00211F8E"/>
    <w:rsid w:val="00211FB7"/>
    <w:rsid w:val="00212982"/>
    <w:rsid w:val="00212E81"/>
    <w:rsid w:val="00212FDB"/>
    <w:rsid w:val="0021371B"/>
    <w:rsid w:val="002137C9"/>
    <w:rsid w:val="002139E9"/>
    <w:rsid w:val="00213C08"/>
    <w:rsid w:val="00214B56"/>
    <w:rsid w:val="00214EC8"/>
    <w:rsid w:val="00214F69"/>
    <w:rsid w:val="0021506F"/>
    <w:rsid w:val="00216085"/>
    <w:rsid w:val="002161B6"/>
    <w:rsid w:val="00217370"/>
    <w:rsid w:val="00217AE5"/>
    <w:rsid w:val="00220139"/>
    <w:rsid w:val="00220A2A"/>
    <w:rsid w:val="00220B86"/>
    <w:rsid w:val="00220F4C"/>
    <w:rsid w:val="00221065"/>
    <w:rsid w:val="00221129"/>
    <w:rsid w:val="00221505"/>
    <w:rsid w:val="0022160D"/>
    <w:rsid w:val="00221640"/>
    <w:rsid w:val="00221887"/>
    <w:rsid w:val="002218D1"/>
    <w:rsid w:val="002220C7"/>
    <w:rsid w:val="0022260C"/>
    <w:rsid w:val="002231DE"/>
    <w:rsid w:val="00223815"/>
    <w:rsid w:val="00224195"/>
    <w:rsid w:val="00224359"/>
    <w:rsid w:val="0022440C"/>
    <w:rsid w:val="00224459"/>
    <w:rsid w:val="002249FA"/>
    <w:rsid w:val="00224C7B"/>
    <w:rsid w:val="00224D47"/>
    <w:rsid w:val="00224D77"/>
    <w:rsid w:val="0022513C"/>
    <w:rsid w:val="0022517D"/>
    <w:rsid w:val="002252DD"/>
    <w:rsid w:val="00225762"/>
    <w:rsid w:val="002261DE"/>
    <w:rsid w:val="00226278"/>
    <w:rsid w:val="00226925"/>
    <w:rsid w:val="00226AE0"/>
    <w:rsid w:val="00226B32"/>
    <w:rsid w:val="00226B71"/>
    <w:rsid w:val="002274F5"/>
    <w:rsid w:val="0022766F"/>
    <w:rsid w:val="0022784B"/>
    <w:rsid w:val="0022790F"/>
    <w:rsid w:val="00227A9E"/>
    <w:rsid w:val="002308AF"/>
    <w:rsid w:val="0023097D"/>
    <w:rsid w:val="00230C65"/>
    <w:rsid w:val="00231055"/>
    <w:rsid w:val="00231111"/>
    <w:rsid w:val="00231262"/>
    <w:rsid w:val="0023138F"/>
    <w:rsid w:val="002315D6"/>
    <w:rsid w:val="0023160A"/>
    <w:rsid w:val="00231642"/>
    <w:rsid w:val="00231850"/>
    <w:rsid w:val="002318A4"/>
    <w:rsid w:val="00231B15"/>
    <w:rsid w:val="00231CC9"/>
    <w:rsid w:val="00232287"/>
    <w:rsid w:val="00232BD8"/>
    <w:rsid w:val="00233358"/>
    <w:rsid w:val="00233570"/>
    <w:rsid w:val="00233A4E"/>
    <w:rsid w:val="00233FC0"/>
    <w:rsid w:val="00234217"/>
    <w:rsid w:val="00234CAD"/>
    <w:rsid w:val="00235295"/>
    <w:rsid w:val="002354A7"/>
    <w:rsid w:val="00235CC6"/>
    <w:rsid w:val="00235DFA"/>
    <w:rsid w:val="00236F97"/>
    <w:rsid w:val="0023729D"/>
    <w:rsid w:val="002378D8"/>
    <w:rsid w:val="0024010A"/>
    <w:rsid w:val="002403D1"/>
    <w:rsid w:val="0024085A"/>
    <w:rsid w:val="00240A58"/>
    <w:rsid w:val="00241061"/>
    <w:rsid w:val="0024129A"/>
    <w:rsid w:val="00241543"/>
    <w:rsid w:val="0024161F"/>
    <w:rsid w:val="002423DC"/>
    <w:rsid w:val="00242661"/>
    <w:rsid w:val="00243881"/>
    <w:rsid w:val="00243E05"/>
    <w:rsid w:val="00243E84"/>
    <w:rsid w:val="002444EB"/>
    <w:rsid w:val="00244BAA"/>
    <w:rsid w:val="00244D8B"/>
    <w:rsid w:val="00245060"/>
    <w:rsid w:val="0024508C"/>
    <w:rsid w:val="002453EE"/>
    <w:rsid w:val="0024564B"/>
    <w:rsid w:val="0024636A"/>
    <w:rsid w:val="00246519"/>
    <w:rsid w:val="002465B2"/>
    <w:rsid w:val="0024662B"/>
    <w:rsid w:val="00246975"/>
    <w:rsid w:val="00246CFF"/>
    <w:rsid w:val="00246E86"/>
    <w:rsid w:val="00247710"/>
    <w:rsid w:val="00250213"/>
    <w:rsid w:val="00250282"/>
    <w:rsid w:val="0025042B"/>
    <w:rsid w:val="0025079B"/>
    <w:rsid w:val="00250CFE"/>
    <w:rsid w:val="002513CF"/>
    <w:rsid w:val="002513D8"/>
    <w:rsid w:val="00251487"/>
    <w:rsid w:val="0025183F"/>
    <w:rsid w:val="0025184E"/>
    <w:rsid w:val="00251C71"/>
    <w:rsid w:val="00251FAD"/>
    <w:rsid w:val="00251FDA"/>
    <w:rsid w:val="00252129"/>
    <w:rsid w:val="002525D4"/>
    <w:rsid w:val="002529F3"/>
    <w:rsid w:val="00252B30"/>
    <w:rsid w:val="00252B75"/>
    <w:rsid w:val="00253474"/>
    <w:rsid w:val="00254486"/>
    <w:rsid w:val="00254C1E"/>
    <w:rsid w:val="00254C4A"/>
    <w:rsid w:val="00254CCF"/>
    <w:rsid w:val="00254DFA"/>
    <w:rsid w:val="002550ED"/>
    <w:rsid w:val="002553E2"/>
    <w:rsid w:val="00255791"/>
    <w:rsid w:val="00255AC1"/>
    <w:rsid w:val="00255C5F"/>
    <w:rsid w:val="00255CA9"/>
    <w:rsid w:val="00255CDF"/>
    <w:rsid w:val="00255EA1"/>
    <w:rsid w:val="0025634F"/>
    <w:rsid w:val="00256E43"/>
    <w:rsid w:val="0025726A"/>
    <w:rsid w:val="0025756D"/>
    <w:rsid w:val="002579BF"/>
    <w:rsid w:val="00257D58"/>
    <w:rsid w:val="002600FE"/>
    <w:rsid w:val="00260131"/>
    <w:rsid w:val="00260681"/>
    <w:rsid w:val="00261966"/>
    <w:rsid w:val="002619B6"/>
    <w:rsid w:val="00261D24"/>
    <w:rsid w:val="00261EAB"/>
    <w:rsid w:val="00261EBD"/>
    <w:rsid w:val="00261FB8"/>
    <w:rsid w:val="00262221"/>
    <w:rsid w:val="00262837"/>
    <w:rsid w:val="002629D0"/>
    <w:rsid w:val="00262D6D"/>
    <w:rsid w:val="00263051"/>
    <w:rsid w:val="00263662"/>
    <w:rsid w:val="002637F5"/>
    <w:rsid w:val="002639CF"/>
    <w:rsid w:val="00263C60"/>
    <w:rsid w:val="00263F8A"/>
    <w:rsid w:val="0026401B"/>
    <w:rsid w:val="0026408F"/>
    <w:rsid w:val="002640E0"/>
    <w:rsid w:val="002640F6"/>
    <w:rsid w:val="002643EE"/>
    <w:rsid w:val="0026458B"/>
    <w:rsid w:val="00265706"/>
    <w:rsid w:val="002658B2"/>
    <w:rsid w:val="002659D2"/>
    <w:rsid w:val="00266113"/>
    <w:rsid w:val="00266D29"/>
    <w:rsid w:val="00266E00"/>
    <w:rsid w:val="00266F54"/>
    <w:rsid w:val="002707EF"/>
    <w:rsid w:val="00271507"/>
    <w:rsid w:val="002719F9"/>
    <w:rsid w:val="002721D0"/>
    <w:rsid w:val="002724DC"/>
    <w:rsid w:val="0027270C"/>
    <w:rsid w:val="00272E6F"/>
    <w:rsid w:val="00273150"/>
    <w:rsid w:val="00273172"/>
    <w:rsid w:val="00273270"/>
    <w:rsid w:val="002734D4"/>
    <w:rsid w:val="002736BB"/>
    <w:rsid w:val="00273E5A"/>
    <w:rsid w:val="00273ED4"/>
    <w:rsid w:val="00273F8E"/>
    <w:rsid w:val="00274018"/>
    <w:rsid w:val="002740D0"/>
    <w:rsid w:val="00274329"/>
    <w:rsid w:val="0027521B"/>
    <w:rsid w:val="00275583"/>
    <w:rsid w:val="0027567A"/>
    <w:rsid w:val="00275B7C"/>
    <w:rsid w:val="00275E08"/>
    <w:rsid w:val="00275F79"/>
    <w:rsid w:val="002762F3"/>
    <w:rsid w:val="002764C6"/>
    <w:rsid w:val="00276AD8"/>
    <w:rsid w:val="00277069"/>
    <w:rsid w:val="0027707F"/>
    <w:rsid w:val="00277276"/>
    <w:rsid w:val="00277346"/>
    <w:rsid w:val="00277F89"/>
    <w:rsid w:val="002808C2"/>
    <w:rsid w:val="002819D6"/>
    <w:rsid w:val="00281A1D"/>
    <w:rsid w:val="00281BEA"/>
    <w:rsid w:val="00281E22"/>
    <w:rsid w:val="00281E8E"/>
    <w:rsid w:val="00282499"/>
    <w:rsid w:val="002829AC"/>
    <w:rsid w:val="00282A3F"/>
    <w:rsid w:val="00282D7E"/>
    <w:rsid w:val="00283011"/>
    <w:rsid w:val="002835A2"/>
    <w:rsid w:val="002836C3"/>
    <w:rsid w:val="00283D14"/>
    <w:rsid w:val="0028417A"/>
    <w:rsid w:val="002842F1"/>
    <w:rsid w:val="0028479C"/>
    <w:rsid w:val="0028492B"/>
    <w:rsid w:val="0028517A"/>
    <w:rsid w:val="00285198"/>
    <w:rsid w:val="002857E1"/>
    <w:rsid w:val="002859A8"/>
    <w:rsid w:val="00285F38"/>
    <w:rsid w:val="00285F6C"/>
    <w:rsid w:val="00285FDF"/>
    <w:rsid w:val="00286250"/>
    <w:rsid w:val="00286655"/>
    <w:rsid w:val="00286A93"/>
    <w:rsid w:val="00286AB8"/>
    <w:rsid w:val="00286E41"/>
    <w:rsid w:val="0028703B"/>
    <w:rsid w:val="002873C2"/>
    <w:rsid w:val="0028795A"/>
    <w:rsid w:val="00287E38"/>
    <w:rsid w:val="00287E52"/>
    <w:rsid w:val="00287F7B"/>
    <w:rsid w:val="00290A8C"/>
    <w:rsid w:val="00290E8A"/>
    <w:rsid w:val="0029178B"/>
    <w:rsid w:val="00291931"/>
    <w:rsid w:val="00291F38"/>
    <w:rsid w:val="00292D21"/>
    <w:rsid w:val="00292DF6"/>
    <w:rsid w:val="00293974"/>
    <w:rsid w:val="00293D7A"/>
    <w:rsid w:val="00294384"/>
    <w:rsid w:val="00294479"/>
    <w:rsid w:val="00294BCB"/>
    <w:rsid w:val="00294D72"/>
    <w:rsid w:val="00294D94"/>
    <w:rsid w:val="00295573"/>
    <w:rsid w:val="0029568E"/>
    <w:rsid w:val="0029615D"/>
    <w:rsid w:val="0029615E"/>
    <w:rsid w:val="002964B1"/>
    <w:rsid w:val="00296606"/>
    <w:rsid w:val="00297201"/>
    <w:rsid w:val="002976BC"/>
    <w:rsid w:val="00297E2F"/>
    <w:rsid w:val="002A0851"/>
    <w:rsid w:val="002A1266"/>
    <w:rsid w:val="002A1364"/>
    <w:rsid w:val="002A14E0"/>
    <w:rsid w:val="002A23FB"/>
    <w:rsid w:val="002A26F6"/>
    <w:rsid w:val="002A2F59"/>
    <w:rsid w:val="002A3824"/>
    <w:rsid w:val="002A4160"/>
    <w:rsid w:val="002A5936"/>
    <w:rsid w:val="002A5FFB"/>
    <w:rsid w:val="002A6308"/>
    <w:rsid w:val="002A6748"/>
    <w:rsid w:val="002A6A0B"/>
    <w:rsid w:val="002A6FDC"/>
    <w:rsid w:val="002A72A5"/>
    <w:rsid w:val="002A74FF"/>
    <w:rsid w:val="002A7B54"/>
    <w:rsid w:val="002B0349"/>
    <w:rsid w:val="002B0B9F"/>
    <w:rsid w:val="002B0D1D"/>
    <w:rsid w:val="002B0DAF"/>
    <w:rsid w:val="002B0E51"/>
    <w:rsid w:val="002B1619"/>
    <w:rsid w:val="002B16F2"/>
    <w:rsid w:val="002B1A20"/>
    <w:rsid w:val="002B1B99"/>
    <w:rsid w:val="002B241B"/>
    <w:rsid w:val="002B252D"/>
    <w:rsid w:val="002B2872"/>
    <w:rsid w:val="002B3345"/>
    <w:rsid w:val="002B338C"/>
    <w:rsid w:val="002B3FEF"/>
    <w:rsid w:val="002B4139"/>
    <w:rsid w:val="002B42BD"/>
    <w:rsid w:val="002B45CA"/>
    <w:rsid w:val="002B4C39"/>
    <w:rsid w:val="002B4C9F"/>
    <w:rsid w:val="002B4D87"/>
    <w:rsid w:val="002B4E75"/>
    <w:rsid w:val="002B4F26"/>
    <w:rsid w:val="002B586C"/>
    <w:rsid w:val="002B5CEA"/>
    <w:rsid w:val="002B5D76"/>
    <w:rsid w:val="002B6218"/>
    <w:rsid w:val="002B6731"/>
    <w:rsid w:val="002B69AF"/>
    <w:rsid w:val="002B6DF7"/>
    <w:rsid w:val="002B6E17"/>
    <w:rsid w:val="002B7404"/>
    <w:rsid w:val="002B7483"/>
    <w:rsid w:val="002B7936"/>
    <w:rsid w:val="002B7D2A"/>
    <w:rsid w:val="002B7EA4"/>
    <w:rsid w:val="002C00F3"/>
    <w:rsid w:val="002C0464"/>
    <w:rsid w:val="002C0B28"/>
    <w:rsid w:val="002C0E7A"/>
    <w:rsid w:val="002C1776"/>
    <w:rsid w:val="002C1F1C"/>
    <w:rsid w:val="002C2087"/>
    <w:rsid w:val="002C20AD"/>
    <w:rsid w:val="002C2121"/>
    <w:rsid w:val="002C21E3"/>
    <w:rsid w:val="002C2267"/>
    <w:rsid w:val="002C24FD"/>
    <w:rsid w:val="002C2753"/>
    <w:rsid w:val="002C2C58"/>
    <w:rsid w:val="002C3303"/>
    <w:rsid w:val="002C3562"/>
    <w:rsid w:val="002C3602"/>
    <w:rsid w:val="002C3647"/>
    <w:rsid w:val="002C3F07"/>
    <w:rsid w:val="002C444C"/>
    <w:rsid w:val="002C4583"/>
    <w:rsid w:val="002C48B1"/>
    <w:rsid w:val="002C4DEF"/>
    <w:rsid w:val="002C58F8"/>
    <w:rsid w:val="002C6801"/>
    <w:rsid w:val="002C6AB7"/>
    <w:rsid w:val="002C6EB6"/>
    <w:rsid w:val="002C7121"/>
    <w:rsid w:val="002C7290"/>
    <w:rsid w:val="002C75B0"/>
    <w:rsid w:val="002C7DC8"/>
    <w:rsid w:val="002D0182"/>
    <w:rsid w:val="002D031C"/>
    <w:rsid w:val="002D0580"/>
    <w:rsid w:val="002D05A2"/>
    <w:rsid w:val="002D082A"/>
    <w:rsid w:val="002D114E"/>
    <w:rsid w:val="002D11D3"/>
    <w:rsid w:val="002D1BF6"/>
    <w:rsid w:val="002D22E1"/>
    <w:rsid w:val="002D29B4"/>
    <w:rsid w:val="002D2BB3"/>
    <w:rsid w:val="002D2F6E"/>
    <w:rsid w:val="002D3171"/>
    <w:rsid w:val="002D3905"/>
    <w:rsid w:val="002D3A60"/>
    <w:rsid w:val="002D3D5C"/>
    <w:rsid w:val="002D44AD"/>
    <w:rsid w:val="002D4BE6"/>
    <w:rsid w:val="002D5592"/>
    <w:rsid w:val="002D5EA2"/>
    <w:rsid w:val="002D64BD"/>
    <w:rsid w:val="002D717D"/>
    <w:rsid w:val="002D76F4"/>
    <w:rsid w:val="002E011C"/>
    <w:rsid w:val="002E039B"/>
    <w:rsid w:val="002E0710"/>
    <w:rsid w:val="002E0AFE"/>
    <w:rsid w:val="002E0DD7"/>
    <w:rsid w:val="002E11BE"/>
    <w:rsid w:val="002E1277"/>
    <w:rsid w:val="002E1D26"/>
    <w:rsid w:val="002E1D6D"/>
    <w:rsid w:val="002E1DF7"/>
    <w:rsid w:val="002E21EB"/>
    <w:rsid w:val="002E330E"/>
    <w:rsid w:val="002E3918"/>
    <w:rsid w:val="002E3E7F"/>
    <w:rsid w:val="002E464F"/>
    <w:rsid w:val="002E4922"/>
    <w:rsid w:val="002E4C58"/>
    <w:rsid w:val="002E4C7B"/>
    <w:rsid w:val="002E4F48"/>
    <w:rsid w:val="002E5D7C"/>
    <w:rsid w:val="002E60D7"/>
    <w:rsid w:val="002E6616"/>
    <w:rsid w:val="002E69F4"/>
    <w:rsid w:val="002E73E4"/>
    <w:rsid w:val="002E9A5A"/>
    <w:rsid w:val="002F01D6"/>
    <w:rsid w:val="002F01DC"/>
    <w:rsid w:val="002F02ED"/>
    <w:rsid w:val="002F0758"/>
    <w:rsid w:val="002F0BA4"/>
    <w:rsid w:val="002F138E"/>
    <w:rsid w:val="002F1EC7"/>
    <w:rsid w:val="002F22CC"/>
    <w:rsid w:val="002F2ADF"/>
    <w:rsid w:val="002F322E"/>
    <w:rsid w:val="002F345B"/>
    <w:rsid w:val="002F350B"/>
    <w:rsid w:val="002F36AB"/>
    <w:rsid w:val="002F3C0D"/>
    <w:rsid w:val="002F3CF2"/>
    <w:rsid w:val="002F3D35"/>
    <w:rsid w:val="002F3D76"/>
    <w:rsid w:val="002F42C7"/>
    <w:rsid w:val="002F43FC"/>
    <w:rsid w:val="002F48F2"/>
    <w:rsid w:val="002F52C8"/>
    <w:rsid w:val="002F5751"/>
    <w:rsid w:val="002F5848"/>
    <w:rsid w:val="002F5C93"/>
    <w:rsid w:val="002F5EC8"/>
    <w:rsid w:val="002F6233"/>
    <w:rsid w:val="002F6304"/>
    <w:rsid w:val="002F678E"/>
    <w:rsid w:val="002F6885"/>
    <w:rsid w:val="002F6EE2"/>
    <w:rsid w:val="002F765B"/>
    <w:rsid w:val="002F7678"/>
    <w:rsid w:val="00300083"/>
    <w:rsid w:val="003008AF"/>
    <w:rsid w:val="003010A5"/>
    <w:rsid w:val="003010C6"/>
    <w:rsid w:val="0030124F"/>
    <w:rsid w:val="00301451"/>
    <w:rsid w:val="0030156E"/>
    <w:rsid w:val="00301584"/>
    <w:rsid w:val="003017C1"/>
    <w:rsid w:val="003018B2"/>
    <w:rsid w:val="00301B76"/>
    <w:rsid w:val="00301D56"/>
    <w:rsid w:val="00301E6B"/>
    <w:rsid w:val="0030216E"/>
    <w:rsid w:val="003021CB"/>
    <w:rsid w:val="00302D91"/>
    <w:rsid w:val="00302EAA"/>
    <w:rsid w:val="0030316C"/>
    <w:rsid w:val="00303BC5"/>
    <w:rsid w:val="00303DB2"/>
    <w:rsid w:val="0030402A"/>
    <w:rsid w:val="003040EA"/>
    <w:rsid w:val="003044F2"/>
    <w:rsid w:val="003048AA"/>
    <w:rsid w:val="00304DBA"/>
    <w:rsid w:val="00304E32"/>
    <w:rsid w:val="003051E6"/>
    <w:rsid w:val="0030541B"/>
    <w:rsid w:val="00305AEF"/>
    <w:rsid w:val="00305D04"/>
    <w:rsid w:val="0030647A"/>
    <w:rsid w:val="00306A46"/>
    <w:rsid w:val="00306B8D"/>
    <w:rsid w:val="00306BCF"/>
    <w:rsid w:val="00306DC7"/>
    <w:rsid w:val="00307185"/>
    <w:rsid w:val="003075F3"/>
    <w:rsid w:val="00307783"/>
    <w:rsid w:val="0030779B"/>
    <w:rsid w:val="00307D69"/>
    <w:rsid w:val="0031045E"/>
    <w:rsid w:val="003104E6"/>
    <w:rsid w:val="003109FA"/>
    <w:rsid w:val="00310F51"/>
    <w:rsid w:val="00311120"/>
    <w:rsid w:val="00311147"/>
    <w:rsid w:val="00311987"/>
    <w:rsid w:val="003119DE"/>
    <w:rsid w:val="00311F59"/>
    <w:rsid w:val="0031205D"/>
    <w:rsid w:val="003122FF"/>
    <w:rsid w:val="003126D4"/>
    <w:rsid w:val="00312EF1"/>
    <w:rsid w:val="00313683"/>
    <w:rsid w:val="00313D6F"/>
    <w:rsid w:val="00314B34"/>
    <w:rsid w:val="00314F11"/>
    <w:rsid w:val="003151C9"/>
    <w:rsid w:val="00315AC7"/>
    <w:rsid w:val="00315EFC"/>
    <w:rsid w:val="00316480"/>
    <w:rsid w:val="003166EC"/>
    <w:rsid w:val="003169FF"/>
    <w:rsid w:val="00316A2D"/>
    <w:rsid w:val="00316D49"/>
    <w:rsid w:val="00317452"/>
    <w:rsid w:val="003178FF"/>
    <w:rsid w:val="00317F43"/>
    <w:rsid w:val="003202D5"/>
    <w:rsid w:val="003209C2"/>
    <w:rsid w:val="00320DCF"/>
    <w:rsid w:val="00320DF1"/>
    <w:rsid w:val="00321ACA"/>
    <w:rsid w:val="00322236"/>
    <w:rsid w:val="00322385"/>
    <w:rsid w:val="0032241F"/>
    <w:rsid w:val="003224E0"/>
    <w:rsid w:val="003225CA"/>
    <w:rsid w:val="003225D2"/>
    <w:rsid w:val="003226DA"/>
    <w:rsid w:val="0032307D"/>
    <w:rsid w:val="00323418"/>
    <w:rsid w:val="00323556"/>
    <w:rsid w:val="00323976"/>
    <w:rsid w:val="00323C37"/>
    <w:rsid w:val="00323CC4"/>
    <w:rsid w:val="00323D63"/>
    <w:rsid w:val="0032420F"/>
    <w:rsid w:val="003244E9"/>
    <w:rsid w:val="00324637"/>
    <w:rsid w:val="003248F9"/>
    <w:rsid w:val="00325162"/>
    <w:rsid w:val="00325418"/>
    <w:rsid w:val="00325967"/>
    <w:rsid w:val="00325AA8"/>
    <w:rsid w:val="00325BC3"/>
    <w:rsid w:val="00325F4B"/>
    <w:rsid w:val="00326492"/>
    <w:rsid w:val="00326644"/>
    <w:rsid w:val="00326773"/>
    <w:rsid w:val="00326A6C"/>
    <w:rsid w:val="00326BF0"/>
    <w:rsid w:val="00327215"/>
    <w:rsid w:val="0032723A"/>
    <w:rsid w:val="00327397"/>
    <w:rsid w:val="0032780E"/>
    <w:rsid w:val="0033045E"/>
    <w:rsid w:val="00330D3B"/>
    <w:rsid w:val="00330D8A"/>
    <w:rsid w:val="00330F6F"/>
    <w:rsid w:val="00330FE5"/>
    <w:rsid w:val="003310C9"/>
    <w:rsid w:val="00331142"/>
    <w:rsid w:val="003311AB"/>
    <w:rsid w:val="003311CC"/>
    <w:rsid w:val="003313F2"/>
    <w:rsid w:val="00331417"/>
    <w:rsid w:val="003317C2"/>
    <w:rsid w:val="003319BB"/>
    <w:rsid w:val="00331A92"/>
    <w:rsid w:val="00332650"/>
    <w:rsid w:val="00332821"/>
    <w:rsid w:val="00332BDD"/>
    <w:rsid w:val="0033319F"/>
    <w:rsid w:val="003331EE"/>
    <w:rsid w:val="00333391"/>
    <w:rsid w:val="0033373A"/>
    <w:rsid w:val="0033383A"/>
    <w:rsid w:val="00333AAA"/>
    <w:rsid w:val="00333F5D"/>
    <w:rsid w:val="003344C4"/>
    <w:rsid w:val="00334616"/>
    <w:rsid w:val="00334AF8"/>
    <w:rsid w:val="00334CAF"/>
    <w:rsid w:val="0033526F"/>
    <w:rsid w:val="0033529A"/>
    <w:rsid w:val="00335476"/>
    <w:rsid w:val="003358D9"/>
    <w:rsid w:val="0033597C"/>
    <w:rsid w:val="00335D4C"/>
    <w:rsid w:val="00335D6F"/>
    <w:rsid w:val="00335E37"/>
    <w:rsid w:val="00335FAD"/>
    <w:rsid w:val="003369DF"/>
    <w:rsid w:val="00336F35"/>
    <w:rsid w:val="00337150"/>
    <w:rsid w:val="00337703"/>
    <w:rsid w:val="00337869"/>
    <w:rsid w:val="00337905"/>
    <w:rsid w:val="00337FDF"/>
    <w:rsid w:val="00340368"/>
    <w:rsid w:val="003407B6"/>
    <w:rsid w:val="0034089A"/>
    <w:rsid w:val="003411D7"/>
    <w:rsid w:val="003414B7"/>
    <w:rsid w:val="00341874"/>
    <w:rsid w:val="00341C5C"/>
    <w:rsid w:val="00342162"/>
    <w:rsid w:val="00342662"/>
    <w:rsid w:val="00342814"/>
    <w:rsid w:val="00342CB9"/>
    <w:rsid w:val="00342E23"/>
    <w:rsid w:val="00342F0A"/>
    <w:rsid w:val="00343114"/>
    <w:rsid w:val="0034311A"/>
    <w:rsid w:val="003437A6"/>
    <w:rsid w:val="00343E71"/>
    <w:rsid w:val="0034459C"/>
    <w:rsid w:val="00344734"/>
    <w:rsid w:val="00344767"/>
    <w:rsid w:val="0034477D"/>
    <w:rsid w:val="00344A2F"/>
    <w:rsid w:val="00344ABD"/>
    <w:rsid w:val="00344AC3"/>
    <w:rsid w:val="00345138"/>
    <w:rsid w:val="003451DA"/>
    <w:rsid w:val="0034653F"/>
    <w:rsid w:val="00346A4D"/>
    <w:rsid w:val="00347659"/>
    <w:rsid w:val="00347789"/>
    <w:rsid w:val="00350090"/>
    <w:rsid w:val="0035010C"/>
    <w:rsid w:val="0035026F"/>
    <w:rsid w:val="00350312"/>
    <w:rsid w:val="00350653"/>
    <w:rsid w:val="00350BD8"/>
    <w:rsid w:val="00350DA7"/>
    <w:rsid w:val="003510CE"/>
    <w:rsid w:val="003512E8"/>
    <w:rsid w:val="00351360"/>
    <w:rsid w:val="00351ADF"/>
    <w:rsid w:val="00351B41"/>
    <w:rsid w:val="00351C3C"/>
    <w:rsid w:val="003522B7"/>
    <w:rsid w:val="0035234C"/>
    <w:rsid w:val="00352BD0"/>
    <w:rsid w:val="00353151"/>
    <w:rsid w:val="0035362C"/>
    <w:rsid w:val="00353C26"/>
    <w:rsid w:val="003545D5"/>
    <w:rsid w:val="00354C6D"/>
    <w:rsid w:val="0035527D"/>
    <w:rsid w:val="00355989"/>
    <w:rsid w:val="00355CFE"/>
    <w:rsid w:val="00355F9F"/>
    <w:rsid w:val="003561E8"/>
    <w:rsid w:val="00356248"/>
    <w:rsid w:val="00356431"/>
    <w:rsid w:val="00356779"/>
    <w:rsid w:val="0035721D"/>
    <w:rsid w:val="00357378"/>
    <w:rsid w:val="003573E2"/>
    <w:rsid w:val="00357453"/>
    <w:rsid w:val="0035749A"/>
    <w:rsid w:val="00357951"/>
    <w:rsid w:val="00357A47"/>
    <w:rsid w:val="00357CCF"/>
    <w:rsid w:val="00357FE4"/>
    <w:rsid w:val="00360747"/>
    <w:rsid w:val="00360875"/>
    <w:rsid w:val="003609F7"/>
    <w:rsid w:val="00360A56"/>
    <w:rsid w:val="00360BCF"/>
    <w:rsid w:val="0036106B"/>
    <w:rsid w:val="00361377"/>
    <w:rsid w:val="003616DD"/>
    <w:rsid w:val="0036197F"/>
    <w:rsid w:val="0036272D"/>
    <w:rsid w:val="00362DF6"/>
    <w:rsid w:val="003631EA"/>
    <w:rsid w:val="00363710"/>
    <w:rsid w:val="00363879"/>
    <w:rsid w:val="00363D7C"/>
    <w:rsid w:val="00363E22"/>
    <w:rsid w:val="00363FF8"/>
    <w:rsid w:val="0036453B"/>
    <w:rsid w:val="00364B9C"/>
    <w:rsid w:val="0036512B"/>
    <w:rsid w:val="0036592A"/>
    <w:rsid w:val="00365CA3"/>
    <w:rsid w:val="00365DF8"/>
    <w:rsid w:val="00365E68"/>
    <w:rsid w:val="00366477"/>
    <w:rsid w:val="00366694"/>
    <w:rsid w:val="003669C9"/>
    <w:rsid w:val="00366AAA"/>
    <w:rsid w:val="00367082"/>
    <w:rsid w:val="0036719E"/>
    <w:rsid w:val="003675E8"/>
    <w:rsid w:val="00367843"/>
    <w:rsid w:val="00367A3A"/>
    <w:rsid w:val="00367ADA"/>
    <w:rsid w:val="00367E46"/>
    <w:rsid w:val="00370C55"/>
    <w:rsid w:val="00370D62"/>
    <w:rsid w:val="00370D76"/>
    <w:rsid w:val="00371011"/>
    <w:rsid w:val="0037104D"/>
    <w:rsid w:val="003710D6"/>
    <w:rsid w:val="003711F4"/>
    <w:rsid w:val="00371880"/>
    <w:rsid w:val="00371AAB"/>
    <w:rsid w:val="00371D28"/>
    <w:rsid w:val="00372010"/>
    <w:rsid w:val="00372065"/>
    <w:rsid w:val="00372221"/>
    <w:rsid w:val="003722EA"/>
    <w:rsid w:val="003726B6"/>
    <w:rsid w:val="00373044"/>
    <w:rsid w:val="003731BB"/>
    <w:rsid w:val="00373558"/>
    <w:rsid w:val="003736BE"/>
    <w:rsid w:val="00373C23"/>
    <w:rsid w:val="00373C41"/>
    <w:rsid w:val="003743A3"/>
    <w:rsid w:val="00374536"/>
    <w:rsid w:val="00374827"/>
    <w:rsid w:val="00374B70"/>
    <w:rsid w:val="0037586C"/>
    <w:rsid w:val="003763E9"/>
    <w:rsid w:val="003769F7"/>
    <w:rsid w:val="0037709F"/>
    <w:rsid w:val="003778EF"/>
    <w:rsid w:val="00377B5B"/>
    <w:rsid w:val="003804EE"/>
    <w:rsid w:val="00380501"/>
    <w:rsid w:val="0038062D"/>
    <w:rsid w:val="00380B3A"/>
    <w:rsid w:val="00380DCA"/>
    <w:rsid w:val="0038118E"/>
    <w:rsid w:val="00381322"/>
    <w:rsid w:val="00381FEA"/>
    <w:rsid w:val="00382163"/>
    <w:rsid w:val="003821AD"/>
    <w:rsid w:val="0038262A"/>
    <w:rsid w:val="00382718"/>
    <w:rsid w:val="0038367A"/>
    <w:rsid w:val="0038390D"/>
    <w:rsid w:val="003841A3"/>
    <w:rsid w:val="003842D7"/>
    <w:rsid w:val="00384463"/>
    <w:rsid w:val="00384480"/>
    <w:rsid w:val="003848AB"/>
    <w:rsid w:val="00384C2A"/>
    <w:rsid w:val="0038509D"/>
    <w:rsid w:val="0038577E"/>
    <w:rsid w:val="00385A96"/>
    <w:rsid w:val="00385AAB"/>
    <w:rsid w:val="00386244"/>
    <w:rsid w:val="003863B1"/>
    <w:rsid w:val="003865A9"/>
    <w:rsid w:val="00386636"/>
    <w:rsid w:val="00386643"/>
    <w:rsid w:val="00386719"/>
    <w:rsid w:val="00386970"/>
    <w:rsid w:val="00386F1F"/>
    <w:rsid w:val="0038777B"/>
    <w:rsid w:val="003878F4"/>
    <w:rsid w:val="00387B51"/>
    <w:rsid w:val="00387B54"/>
    <w:rsid w:val="00387D52"/>
    <w:rsid w:val="00387F0A"/>
    <w:rsid w:val="00390639"/>
    <w:rsid w:val="003906C5"/>
    <w:rsid w:val="00390C42"/>
    <w:rsid w:val="00390D24"/>
    <w:rsid w:val="00390DED"/>
    <w:rsid w:val="003912CD"/>
    <w:rsid w:val="00391779"/>
    <w:rsid w:val="00391850"/>
    <w:rsid w:val="003918D8"/>
    <w:rsid w:val="00391B82"/>
    <w:rsid w:val="00391CD9"/>
    <w:rsid w:val="00391DE3"/>
    <w:rsid w:val="003925CF"/>
    <w:rsid w:val="00392A5B"/>
    <w:rsid w:val="003932C3"/>
    <w:rsid w:val="003932C8"/>
    <w:rsid w:val="00393463"/>
    <w:rsid w:val="00393D45"/>
    <w:rsid w:val="00393EEF"/>
    <w:rsid w:val="00394B3F"/>
    <w:rsid w:val="00395014"/>
    <w:rsid w:val="003955D1"/>
    <w:rsid w:val="003955DD"/>
    <w:rsid w:val="00395C57"/>
    <w:rsid w:val="00395DBB"/>
    <w:rsid w:val="00396631"/>
    <w:rsid w:val="00396851"/>
    <w:rsid w:val="003974B3"/>
    <w:rsid w:val="00397A9F"/>
    <w:rsid w:val="00397BFC"/>
    <w:rsid w:val="00397EDB"/>
    <w:rsid w:val="00397EEF"/>
    <w:rsid w:val="003A0A00"/>
    <w:rsid w:val="003A0AEF"/>
    <w:rsid w:val="003A0FF3"/>
    <w:rsid w:val="003A15A8"/>
    <w:rsid w:val="003A20E0"/>
    <w:rsid w:val="003A2437"/>
    <w:rsid w:val="003A2AF1"/>
    <w:rsid w:val="003A2BAB"/>
    <w:rsid w:val="003A2FE6"/>
    <w:rsid w:val="003A3515"/>
    <w:rsid w:val="003A37DF"/>
    <w:rsid w:val="003A380F"/>
    <w:rsid w:val="003A3889"/>
    <w:rsid w:val="003A3C8D"/>
    <w:rsid w:val="003A408E"/>
    <w:rsid w:val="003A4825"/>
    <w:rsid w:val="003A4935"/>
    <w:rsid w:val="003A4C80"/>
    <w:rsid w:val="003A4CB3"/>
    <w:rsid w:val="003A5163"/>
    <w:rsid w:val="003A51F8"/>
    <w:rsid w:val="003A54CB"/>
    <w:rsid w:val="003A668D"/>
    <w:rsid w:val="003A690F"/>
    <w:rsid w:val="003A6A9C"/>
    <w:rsid w:val="003A6B68"/>
    <w:rsid w:val="003A73E6"/>
    <w:rsid w:val="003A7744"/>
    <w:rsid w:val="003A78F8"/>
    <w:rsid w:val="003A7CF6"/>
    <w:rsid w:val="003A7D1B"/>
    <w:rsid w:val="003B04E6"/>
    <w:rsid w:val="003B094A"/>
    <w:rsid w:val="003B0A11"/>
    <w:rsid w:val="003B0B10"/>
    <w:rsid w:val="003B0C2E"/>
    <w:rsid w:val="003B12A0"/>
    <w:rsid w:val="003B1E2B"/>
    <w:rsid w:val="003B20B6"/>
    <w:rsid w:val="003B24A0"/>
    <w:rsid w:val="003B28A6"/>
    <w:rsid w:val="003B29FC"/>
    <w:rsid w:val="003B2F15"/>
    <w:rsid w:val="003B30D2"/>
    <w:rsid w:val="003B33AF"/>
    <w:rsid w:val="003B3609"/>
    <w:rsid w:val="003B37F7"/>
    <w:rsid w:val="003B39E8"/>
    <w:rsid w:val="003B3F43"/>
    <w:rsid w:val="003B3FFD"/>
    <w:rsid w:val="003B4D28"/>
    <w:rsid w:val="003B5085"/>
    <w:rsid w:val="003B5934"/>
    <w:rsid w:val="003B595E"/>
    <w:rsid w:val="003B5C91"/>
    <w:rsid w:val="003B5D12"/>
    <w:rsid w:val="003B62D3"/>
    <w:rsid w:val="003B642F"/>
    <w:rsid w:val="003B69C6"/>
    <w:rsid w:val="003B6BFE"/>
    <w:rsid w:val="003B6E65"/>
    <w:rsid w:val="003B710F"/>
    <w:rsid w:val="003B71CA"/>
    <w:rsid w:val="003B7826"/>
    <w:rsid w:val="003C0783"/>
    <w:rsid w:val="003C087F"/>
    <w:rsid w:val="003C0CEB"/>
    <w:rsid w:val="003C0F31"/>
    <w:rsid w:val="003C0FA4"/>
    <w:rsid w:val="003C12ED"/>
    <w:rsid w:val="003C132F"/>
    <w:rsid w:val="003C15B2"/>
    <w:rsid w:val="003C18BA"/>
    <w:rsid w:val="003C18BF"/>
    <w:rsid w:val="003C1C54"/>
    <w:rsid w:val="003C1C98"/>
    <w:rsid w:val="003C1CD7"/>
    <w:rsid w:val="003C1E0F"/>
    <w:rsid w:val="003C230C"/>
    <w:rsid w:val="003C23DE"/>
    <w:rsid w:val="003C296A"/>
    <w:rsid w:val="003C2976"/>
    <w:rsid w:val="003C2A4E"/>
    <w:rsid w:val="003C2DEE"/>
    <w:rsid w:val="003C2E26"/>
    <w:rsid w:val="003C2F71"/>
    <w:rsid w:val="003C2F88"/>
    <w:rsid w:val="003C3279"/>
    <w:rsid w:val="003C3347"/>
    <w:rsid w:val="003C3B3A"/>
    <w:rsid w:val="003C431D"/>
    <w:rsid w:val="003C4DB5"/>
    <w:rsid w:val="003C5106"/>
    <w:rsid w:val="003C52FD"/>
    <w:rsid w:val="003C56DB"/>
    <w:rsid w:val="003C5ABA"/>
    <w:rsid w:val="003C6077"/>
    <w:rsid w:val="003C613A"/>
    <w:rsid w:val="003C6EF8"/>
    <w:rsid w:val="003C7630"/>
    <w:rsid w:val="003C77AD"/>
    <w:rsid w:val="003C78E5"/>
    <w:rsid w:val="003C79E8"/>
    <w:rsid w:val="003D0109"/>
    <w:rsid w:val="003D0338"/>
    <w:rsid w:val="003D0EF9"/>
    <w:rsid w:val="003D1309"/>
    <w:rsid w:val="003D1482"/>
    <w:rsid w:val="003D196F"/>
    <w:rsid w:val="003D1AE6"/>
    <w:rsid w:val="003D20CD"/>
    <w:rsid w:val="003D2457"/>
    <w:rsid w:val="003D25A0"/>
    <w:rsid w:val="003D25A1"/>
    <w:rsid w:val="003D2811"/>
    <w:rsid w:val="003D2BA3"/>
    <w:rsid w:val="003D30D9"/>
    <w:rsid w:val="003D31DB"/>
    <w:rsid w:val="003D3272"/>
    <w:rsid w:val="003D3332"/>
    <w:rsid w:val="003D34B9"/>
    <w:rsid w:val="003D3839"/>
    <w:rsid w:val="003D3C93"/>
    <w:rsid w:val="003D3CFF"/>
    <w:rsid w:val="003D4096"/>
    <w:rsid w:val="003D46FF"/>
    <w:rsid w:val="003D4EAF"/>
    <w:rsid w:val="003D522C"/>
    <w:rsid w:val="003D52B7"/>
    <w:rsid w:val="003D559D"/>
    <w:rsid w:val="003D586E"/>
    <w:rsid w:val="003D592F"/>
    <w:rsid w:val="003D5AC1"/>
    <w:rsid w:val="003D5B74"/>
    <w:rsid w:val="003D5C4C"/>
    <w:rsid w:val="003D5EB8"/>
    <w:rsid w:val="003D6144"/>
    <w:rsid w:val="003D620C"/>
    <w:rsid w:val="003D63BD"/>
    <w:rsid w:val="003D6C22"/>
    <w:rsid w:val="003D6EC5"/>
    <w:rsid w:val="003D7571"/>
    <w:rsid w:val="003D75FE"/>
    <w:rsid w:val="003D79B5"/>
    <w:rsid w:val="003D7C8E"/>
    <w:rsid w:val="003D7D1F"/>
    <w:rsid w:val="003D7DB7"/>
    <w:rsid w:val="003E0355"/>
    <w:rsid w:val="003E0357"/>
    <w:rsid w:val="003E06A8"/>
    <w:rsid w:val="003E0F42"/>
    <w:rsid w:val="003E0FB2"/>
    <w:rsid w:val="003E171E"/>
    <w:rsid w:val="003E187C"/>
    <w:rsid w:val="003E1E59"/>
    <w:rsid w:val="003E2159"/>
    <w:rsid w:val="003E2446"/>
    <w:rsid w:val="003E309F"/>
    <w:rsid w:val="003E3151"/>
    <w:rsid w:val="003E3BE5"/>
    <w:rsid w:val="003E3EEF"/>
    <w:rsid w:val="003E436D"/>
    <w:rsid w:val="003E4784"/>
    <w:rsid w:val="003E4956"/>
    <w:rsid w:val="003E4D5D"/>
    <w:rsid w:val="003E50AD"/>
    <w:rsid w:val="003E50D4"/>
    <w:rsid w:val="003E57BE"/>
    <w:rsid w:val="003E587F"/>
    <w:rsid w:val="003E5A81"/>
    <w:rsid w:val="003E5AB1"/>
    <w:rsid w:val="003E5CF3"/>
    <w:rsid w:val="003E5F9D"/>
    <w:rsid w:val="003E619C"/>
    <w:rsid w:val="003E62BE"/>
    <w:rsid w:val="003E646A"/>
    <w:rsid w:val="003E65D5"/>
    <w:rsid w:val="003E677D"/>
    <w:rsid w:val="003E67C6"/>
    <w:rsid w:val="003E6832"/>
    <w:rsid w:val="003E71E2"/>
    <w:rsid w:val="003E791F"/>
    <w:rsid w:val="003E7A60"/>
    <w:rsid w:val="003E7DEF"/>
    <w:rsid w:val="003E7E2F"/>
    <w:rsid w:val="003F0391"/>
    <w:rsid w:val="003F06A8"/>
    <w:rsid w:val="003F0707"/>
    <w:rsid w:val="003F072F"/>
    <w:rsid w:val="003F0A59"/>
    <w:rsid w:val="003F0F19"/>
    <w:rsid w:val="003F10DF"/>
    <w:rsid w:val="003F11B7"/>
    <w:rsid w:val="003F1451"/>
    <w:rsid w:val="003F1A4C"/>
    <w:rsid w:val="003F1BBC"/>
    <w:rsid w:val="003F27B6"/>
    <w:rsid w:val="003F2C98"/>
    <w:rsid w:val="003F2F12"/>
    <w:rsid w:val="003F2FED"/>
    <w:rsid w:val="003F32E8"/>
    <w:rsid w:val="003F3459"/>
    <w:rsid w:val="003F381A"/>
    <w:rsid w:val="003F38E4"/>
    <w:rsid w:val="003F3C40"/>
    <w:rsid w:val="003F3FE4"/>
    <w:rsid w:val="003F407E"/>
    <w:rsid w:val="003F44D1"/>
    <w:rsid w:val="003F468E"/>
    <w:rsid w:val="003F46C5"/>
    <w:rsid w:val="003F481A"/>
    <w:rsid w:val="003F484E"/>
    <w:rsid w:val="003F4A07"/>
    <w:rsid w:val="003F4CCD"/>
    <w:rsid w:val="003F515E"/>
    <w:rsid w:val="003F51E1"/>
    <w:rsid w:val="003F52CC"/>
    <w:rsid w:val="003F54F6"/>
    <w:rsid w:val="003F5697"/>
    <w:rsid w:val="003F5DE8"/>
    <w:rsid w:val="003F5F34"/>
    <w:rsid w:val="003F5FA6"/>
    <w:rsid w:val="003F6534"/>
    <w:rsid w:val="003F6763"/>
    <w:rsid w:val="003F70D6"/>
    <w:rsid w:val="003F7B97"/>
    <w:rsid w:val="004003CD"/>
    <w:rsid w:val="00400C67"/>
    <w:rsid w:val="00400C9F"/>
    <w:rsid w:val="00400E34"/>
    <w:rsid w:val="0040139A"/>
    <w:rsid w:val="004015A2"/>
    <w:rsid w:val="00401BA0"/>
    <w:rsid w:val="00402245"/>
    <w:rsid w:val="00402BCF"/>
    <w:rsid w:val="00402D39"/>
    <w:rsid w:val="00402DE8"/>
    <w:rsid w:val="00403346"/>
    <w:rsid w:val="004034E1"/>
    <w:rsid w:val="00403C07"/>
    <w:rsid w:val="00403C38"/>
    <w:rsid w:val="0040406B"/>
    <w:rsid w:val="00404472"/>
    <w:rsid w:val="00404A4D"/>
    <w:rsid w:val="00405D8A"/>
    <w:rsid w:val="0040633D"/>
    <w:rsid w:val="0040664A"/>
    <w:rsid w:val="00407281"/>
    <w:rsid w:val="00407968"/>
    <w:rsid w:val="00407BAA"/>
    <w:rsid w:val="00407E1E"/>
    <w:rsid w:val="00407FB1"/>
    <w:rsid w:val="00410282"/>
    <w:rsid w:val="00410285"/>
    <w:rsid w:val="00411296"/>
    <w:rsid w:val="004113D8"/>
    <w:rsid w:val="00411529"/>
    <w:rsid w:val="0041188B"/>
    <w:rsid w:val="00411AA7"/>
    <w:rsid w:val="00411C48"/>
    <w:rsid w:val="0041221D"/>
    <w:rsid w:val="004124C8"/>
    <w:rsid w:val="004128AB"/>
    <w:rsid w:val="00412CAB"/>
    <w:rsid w:val="004137CB"/>
    <w:rsid w:val="00413A7D"/>
    <w:rsid w:val="00413C31"/>
    <w:rsid w:val="00413C85"/>
    <w:rsid w:val="00413FDC"/>
    <w:rsid w:val="004145FA"/>
    <w:rsid w:val="004148A5"/>
    <w:rsid w:val="00414B5C"/>
    <w:rsid w:val="00414E9B"/>
    <w:rsid w:val="0041555E"/>
    <w:rsid w:val="004157AF"/>
    <w:rsid w:val="00416421"/>
    <w:rsid w:val="00416A4D"/>
    <w:rsid w:val="00416BF6"/>
    <w:rsid w:val="00417076"/>
    <w:rsid w:val="004176F9"/>
    <w:rsid w:val="00417931"/>
    <w:rsid w:val="00417BA6"/>
    <w:rsid w:val="00417E45"/>
    <w:rsid w:val="00417FC6"/>
    <w:rsid w:val="00420358"/>
    <w:rsid w:val="00420A3C"/>
    <w:rsid w:val="00420E54"/>
    <w:rsid w:val="00420EA7"/>
    <w:rsid w:val="004212A8"/>
    <w:rsid w:val="00421CD9"/>
    <w:rsid w:val="004221DF"/>
    <w:rsid w:val="00423174"/>
    <w:rsid w:val="00423487"/>
    <w:rsid w:val="00423580"/>
    <w:rsid w:val="004235A5"/>
    <w:rsid w:val="00423C5E"/>
    <w:rsid w:val="004242E4"/>
    <w:rsid w:val="004248AA"/>
    <w:rsid w:val="00424CBE"/>
    <w:rsid w:val="004255BA"/>
    <w:rsid w:val="00425EFE"/>
    <w:rsid w:val="00426299"/>
    <w:rsid w:val="00426633"/>
    <w:rsid w:val="00426885"/>
    <w:rsid w:val="00427158"/>
    <w:rsid w:val="00427235"/>
    <w:rsid w:val="004275CA"/>
    <w:rsid w:val="00427A6A"/>
    <w:rsid w:val="00427BE5"/>
    <w:rsid w:val="00427EA4"/>
    <w:rsid w:val="004300B9"/>
    <w:rsid w:val="00430285"/>
    <w:rsid w:val="00430370"/>
    <w:rsid w:val="00430501"/>
    <w:rsid w:val="00430DDD"/>
    <w:rsid w:val="00430ED8"/>
    <w:rsid w:val="004311C4"/>
    <w:rsid w:val="004321A9"/>
    <w:rsid w:val="004325E7"/>
    <w:rsid w:val="0043272E"/>
    <w:rsid w:val="00432A56"/>
    <w:rsid w:val="00432F30"/>
    <w:rsid w:val="004334D9"/>
    <w:rsid w:val="00433B8A"/>
    <w:rsid w:val="00433C53"/>
    <w:rsid w:val="004343C5"/>
    <w:rsid w:val="0043457D"/>
    <w:rsid w:val="00434A18"/>
    <w:rsid w:val="00434D1D"/>
    <w:rsid w:val="00435061"/>
    <w:rsid w:val="004350F2"/>
    <w:rsid w:val="00435576"/>
    <w:rsid w:val="00435783"/>
    <w:rsid w:val="00435E6C"/>
    <w:rsid w:val="00436034"/>
    <w:rsid w:val="00436647"/>
    <w:rsid w:val="00436890"/>
    <w:rsid w:val="00436C5F"/>
    <w:rsid w:val="00436DDD"/>
    <w:rsid w:val="0043712A"/>
    <w:rsid w:val="0043725C"/>
    <w:rsid w:val="00437DF4"/>
    <w:rsid w:val="00437E42"/>
    <w:rsid w:val="0044000B"/>
    <w:rsid w:val="00440057"/>
    <w:rsid w:val="00440375"/>
    <w:rsid w:val="004404C6"/>
    <w:rsid w:val="00440986"/>
    <w:rsid w:val="00440C90"/>
    <w:rsid w:val="00440DE6"/>
    <w:rsid w:val="004416BC"/>
    <w:rsid w:val="00441AE2"/>
    <w:rsid w:val="00441BC4"/>
    <w:rsid w:val="004421E7"/>
    <w:rsid w:val="00442205"/>
    <w:rsid w:val="00442A70"/>
    <w:rsid w:val="00442D78"/>
    <w:rsid w:val="00442E34"/>
    <w:rsid w:val="00442FFC"/>
    <w:rsid w:val="00443025"/>
    <w:rsid w:val="004432A0"/>
    <w:rsid w:val="004432D5"/>
    <w:rsid w:val="0044450A"/>
    <w:rsid w:val="00444550"/>
    <w:rsid w:val="004447C8"/>
    <w:rsid w:val="00444E66"/>
    <w:rsid w:val="0044587E"/>
    <w:rsid w:val="00445A68"/>
    <w:rsid w:val="00445C33"/>
    <w:rsid w:val="00445D9D"/>
    <w:rsid w:val="00446280"/>
    <w:rsid w:val="0044643C"/>
    <w:rsid w:val="00446454"/>
    <w:rsid w:val="0044655D"/>
    <w:rsid w:val="00446C21"/>
    <w:rsid w:val="00450744"/>
    <w:rsid w:val="004509E5"/>
    <w:rsid w:val="00450ABF"/>
    <w:rsid w:val="00450E40"/>
    <w:rsid w:val="004511CA"/>
    <w:rsid w:val="00451CFA"/>
    <w:rsid w:val="00452583"/>
    <w:rsid w:val="00452BDE"/>
    <w:rsid w:val="00452C7B"/>
    <w:rsid w:val="00452DCC"/>
    <w:rsid w:val="00453716"/>
    <w:rsid w:val="00453B2E"/>
    <w:rsid w:val="00453CC4"/>
    <w:rsid w:val="004542E7"/>
    <w:rsid w:val="00454402"/>
    <w:rsid w:val="004547FD"/>
    <w:rsid w:val="00454A0B"/>
    <w:rsid w:val="00454FF1"/>
    <w:rsid w:val="0045563F"/>
    <w:rsid w:val="00455EAD"/>
    <w:rsid w:val="00455F75"/>
    <w:rsid w:val="00456E9F"/>
    <w:rsid w:val="00457B6F"/>
    <w:rsid w:val="00457E55"/>
    <w:rsid w:val="0046082D"/>
    <w:rsid w:val="004619E8"/>
    <w:rsid w:val="004625F1"/>
    <w:rsid w:val="00462CEA"/>
    <w:rsid w:val="00463354"/>
    <w:rsid w:val="004636B3"/>
    <w:rsid w:val="00463AC3"/>
    <w:rsid w:val="00463E08"/>
    <w:rsid w:val="0046418D"/>
    <w:rsid w:val="00464637"/>
    <w:rsid w:val="004646B8"/>
    <w:rsid w:val="00465004"/>
    <w:rsid w:val="00465411"/>
    <w:rsid w:val="004655E1"/>
    <w:rsid w:val="00465AD9"/>
    <w:rsid w:val="004670BB"/>
    <w:rsid w:val="00467ABE"/>
    <w:rsid w:val="00467CAE"/>
    <w:rsid w:val="0047069E"/>
    <w:rsid w:val="004709A3"/>
    <w:rsid w:val="00470BF9"/>
    <w:rsid w:val="0047163C"/>
    <w:rsid w:val="00471A67"/>
    <w:rsid w:val="00471C50"/>
    <w:rsid w:val="0047209D"/>
    <w:rsid w:val="004724ED"/>
    <w:rsid w:val="00472B0B"/>
    <w:rsid w:val="0047312E"/>
    <w:rsid w:val="004732BD"/>
    <w:rsid w:val="00473565"/>
    <w:rsid w:val="0047390D"/>
    <w:rsid w:val="00473AFA"/>
    <w:rsid w:val="00473B17"/>
    <w:rsid w:val="004747FA"/>
    <w:rsid w:val="00474841"/>
    <w:rsid w:val="004749A9"/>
    <w:rsid w:val="00474D70"/>
    <w:rsid w:val="00474EEA"/>
    <w:rsid w:val="00475009"/>
    <w:rsid w:val="004751BF"/>
    <w:rsid w:val="0047540E"/>
    <w:rsid w:val="004757C7"/>
    <w:rsid w:val="004758F3"/>
    <w:rsid w:val="004767F2"/>
    <w:rsid w:val="004770FB"/>
    <w:rsid w:val="00477B09"/>
    <w:rsid w:val="0048004E"/>
    <w:rsid w:val="0048015E"/>
    <w:rsid w:val="00480170"/>
    <w:rsid w:val="00480E20"/>
    <w:rsid w:val="004811BF"/>
    <w:rsid w:val="00481254"/>
    <w:rsid w:val="0048163F"/>
    <w:rsid w:val="00481981"/>
    <w:rsid w:val="004819D6"/>
    <w:rsid w:val="00481BB4"/>
    <w:rsid w:val="00481D74"/>
    <w:rsid w:val="00482729"/>
    <w:rsid w:val="004829B0"/>
    <w:rsid w:val="004831F5"/>
    <w:rsid w:val="00483483"/>
    <w:rsid w:val="0048354A"/>
    <w:rsid w:val="0048420A"/>
    <w:rsid w:val="004843E9"/>
    <w:rsid w:val="00484FA6"/>
    <w:rsid w:val="004850B0"/>
    <w:rsid w:val="00485454"/>
    <w:rsid w:val="00485496"/>
    <w:rsid w:val="0048582C"/>
    <w:rsid w:val="004859ED"/>
    <w:rsid w:val="00485A12"/>
    <w:rsid w:val="00485A4D"/>
    <w:rsid w:val="00485DA1"/>
    <w:rsid w:val="004865A2"/>
    <w:rsid w:val="00486980"/>
    <w:rsid w:val="00486FE0"/>
    <w:rsid w:val="00487EE1"/>
    <w:rsid w:val="00487F13"/>
    <w:rsid w:val="0049030D"/>
    <w:rsid w:val="00490444"/>
    <w:rsid w:val="00490552"/>
    <w:rsid w:val="004907C9"/>
    <w:rsid w:val="00490B26"/>
    <w:rsid w:val="00490C1D"/>
    <w:rsid w:val="0049172E"/>
    <w:rsid w:val="0049183A"/>
    <w:rsid w:val="00491D70"/>
    <w:rsid w:val="004921E5"/>
    <w:rsid w:val="00492C16"/>
    <w:rsid w:val="00492D08"/>
    <w:rsid w:val="00492E64"/>
    <w:rsid w:val="0049347E"/>
    <w:rsid w:val="004939EB"/>
    <w:rsid w:val="00493CDA"/>
    <w:rsid w:val="00494488"/>
    <w:rsid w:val="004944CA"/>
    <w:rsid w:val="00494552"/>
    <w:rsid w:val="00494564"/>
    <w:rsid w:val="00494E80"/>
    <w:rsid w:val="004959BB"/>
    <w:rsid w:val="00496C08"/>
    <w:rsid w:val="00496E4E"/>
    <w:rsid w:val="00496EF9"/>
    <w:rsid w:val="0049709F"/>
    <w:rsid w:val="0049733A"/>
    <w:rsid w:val="00497630"/>
    <w:rsid w:val="00497B5D"/>
    <w:rsid w:val="00497B66"/>
    <w:rsid w:val="004A0121"/>
    <w:rsid w:val="004A02E4"/>
    <w:rsid w:val="004A0933"/>
    <w:rsid w:val="004A0C7A"/>
    <w:rsid w:val="004A0F50"/>
    <w:rsid w:val="004A14A7"/>
    <w:rsid w:val="004A1886"/>
    <w:rsid w:val="004A1ED9"/>
    <w:rsid w:val="004A2399"/>
    <w:rsid w:val="004A2708"/>
    <w:rsid w:val="004A2BD5"/>
    <w:rsid w:val="004A2CDF"/>
    <w:rsid w:val="004A3BFB"/>
    <w:rsid w:val="004A40D3"/>
    <w:rsid w:val="004A4170"/>
    <w:rsid w:val="004A4867"/>
    <w:rsid w:val="004A487A"/>
    <w:rsid w:val="004A4908"/>
    <w:rsid w:val="004A4917"/>
    <w:rsid w:val="004A4C6D"/>
    <w:rsid w:val="004A4F02"/>
    <w:rsid w:val="004A4F76"/>
    <w:rsid w:val="004A5140"/>
    <w:rsid w:val="004A56E9"/>
    <w:rsid w:val="004A58E8"/>
    <w:rsid w:val="004A6897"/>
    <w:rsid w:val="004A69AB"/>
    <w:rsid w:val="004A6FB3"/>
    <w:rsid w:val="004A7957"/>
    <w:rsid w:val="004A7AD9"/>
    <w:rsid w:val="004A7F75"/>
    <w:rsid w:val="004B0FC3"/>
    <w:rsid w:val="004B11BB"/>
    <w:rsid w:val="004B1538"/>
    <w:rsid w:val="004B1B8F"/>
    <w:rsid w:val="004B1DEB"/>
    <w:rsid w:val="004B2214"/>
    <w:rsid w:val="004B2310"/>
    <w:rsid w:val="004B2443"/>
    <w:rsid w:val="004B334F"/>
    <w:rsid w:val="004B353A"/>
    <w:rsid w:val="004B355B"/>
    <w:rsid w:val="004B3C5B"/>
    <w:rsid w:val="004B3E55"/>
    <w:rsid w:val="004B4927"/>
    <w:rsid w:val="004B4960"/>
    <w:rsid w:val="004B4981"/>
    <w:rsid w:val="004B4B26"/>
    <w:rsid w:val="004B4CD1"/>
    <w:rsid w:val="004B4EA0"/>
    <w:rsid w:val="004B500C"/>
    <w:rsid w:val="004B545E"/>
    <w:rsid w:val="004B56C4"/>
    <w:rsid w:val="004B5CFC"/>
    <w:rsid w:val="004B5ECD"/>
    <w:rsid w:val="004B5FDE"/>
    <w:rsid w:val="004B616B"/>
    <w:rsid w:val="004B6648"/>
    <w:rsid w:val="004B69AE"/>
    <w:rsid w:val="004B6D02"/>
    <w:rsid w:val="004B78D0"/>
    <w:rsid w:val="004BF55B"/>
    <w:rsid w:val="004C0034"/>
    <w:rsid w:val="004C0224"/>
    <w:rsid w:val="004C04AD"/>
    <w:rsid w:val="004C09B1"/>
    <w:rsid w:val="004C0A3C"/>
    <w:rsid w:val="004C0DCA"/>
    <w:rsid w:val="004C16AB"/>
    <w:rsid w:val="004C1E57"/>
    <w:rsid w:val="004C1FBD"/>
    <w:rsid w:val="004C1FFE"/>
    <w:rsid w:val="004C225B"/>
    <w:rsid w:val="004C2342"/>
    <w:rsid w:val="004C2372"/>
    <w:rsid w:val="004C2578"/>
    <w:rsid w:val="004C2685"/>
    <w:rsid w:val="004C26E4"/>
    <w:rsid w:val="004C3AD7"/>
    <w:rsid w:val="004C3C3F"/>
    <w:rsid w:val="004C3E58"/>
    <w:rsid w:val="004C3E76"/>
    <w:rsid w:val="004C4457"/>
    <w:rsid w:val="004C4563"/>
    <w:rsid w:val="004C4A01"/>
    <w:rsid w:val="004C4C5C"/>
    <w:rsid w:val="004C4E78"/>
    <w:rsid w:val="004C4E86"/>
    <w:rsid w:val="004C4F02"/>
    <w:rsid w:val="004C53DA"/>
    <w:rsid w:val="004C5E61"/>
    <w:rsid w:val="004C6780"/>
    <w:rsid w:val="004C695F"/>
    <w:rsid w:val="004C6A88"/>
    <w:rsid w:val="004C7799"/>
    <w:rsid w:val="004C790B"/>
    <w:rsid w:val="004C7AC5"/>
    <w:rsid w:val="004D0076"/>
    <w:rsid w:val="004D050D"/>
    <w:rsid w:val="004D0547"/>
    <w:rsid w:val="004D0869"/>
    <w:rsid w:val="004D0C32"/>
    <w:rsid w:val="004D0E13"/>
    <w:rsid w:val="004D116A"/>
    <w:rsid w:val="004D13F9"/>
    <w:rsid w:val="004D1890"/>
    <w:rsid w:val="004D196B"/>
    <w:rsid w:val="004D1AC3"/>
    <w:rsid w:val="004D1BCB"/>
    <w:rsid w:val="004D1EB5"/>
    <w:rsid w:val="004D2350"/>
    <w:rsid w:val="004D24D5"/>
    <w:rsid w:val="004D2FEC"/>
    <w:rsid w:val="004D342F"/>
    <w:rsid w:val="004D343A"/>
    <w:rsid w:val="004D35E5"/>
    <w:rsid w:val="004D3A56"/>
    <w:rsid w:val="004D3DCA"/>
    <w:rsid w:val="004D3EF6"/>
    <w:rsid w:val="004D411B"/>
    <w:rsid w:val="004D42BD"/>
    <w:rsid w:val="004D4333"/>
    <w:rsid w:val="004D4B6E"/>
    <w:rsid w:val="004D4F20"/>
    <w:rsid w:val="004D529B"/>
    <w:rsid w:val="004D5508"/>
    <w:rsid w:val="004D5672"/>
    <w:rsid w:val="004D5849"/>
    <w:rsid w:val="004D5D52"/>
    <w:rsid w:val="004D5E0B"/>
    <w:rsid w:val="004D61C0"/>
    <w:rsid w:val="004D643D"/>
    <w:rsid w:val="004D6D0A"/>
    <w:rsid w:val="004D6F30"/>
    <w:rsid w:val="004D7039"/>
    <w:rsid w:val="004D70A5"/>
    <w:rsid w:val="004D76DE"/>
    <w:rsid w:val="004D773C"/>
    <w:rsid w:val="004E0067"/>
    <w:rsid w:val="004E0566"/>
    <w:rsid w:val="004E076E"/>
    <w:rsid w:val="004E09C5"/>
    <w:rsid w:val="004E0C32"/>
    <w:rsid w:val="004E11FF"/>
    <w:rsid w:val="004E2107"/>
    <w:rsid w:val="004E2540"/>
    <w:rsid w:val="004E2BE8"/>
    <w:rsid w:val="004E2E41"/>
    <w:rsid w:val="004E3890"/>
    <w:rsid w:val="004E38AF"/>
    <w:rsid w:val="004E3907"/>
    <w:rsid w:val="004E47A5"/>
    <w:rsid w:val="004E4E1C"/>
    <w:rsid w:val="004E4F5A"/>
    <w:rsid w:val="004E4F79"/>
    <w:rsid w:val="004E5063"/>
    <w:rsid w:val="004E5113"/>
    <w:rsid w:val="004E5648"/>
    <w:rsid w:val="004E5CA7"/>
    <w:rsid w:val="004E5F21"/>
    <w:rsid w:val="004E624F"/>
    <w:rsid w:val="004E6B8C"/>
    <w:rsid w:val="004E72E7"/>
    <w:rsid w:val="004E7493"/>
    <w:rsid w:val="004E77F5"/>
    <w:rsid w:val="004E7CA3"/>
    <w:rsid w:val="004F02E1"/>
    <w:rsid w:val="004F0686"/>
    <w:rsid w:val="004F0AD4"/>
    <w:rsid w:val="004F10BA"/>
    <w:rsid w:val="004F12FC"/>
    <w:rsid w:val="004F25E1"/>
    <w:rsid w:val="004F2714"/>
    <w:rsid w:val="004F28DC"/>
    <w:rsid w:val="004F2CEB"/>
    <w:rsid w:val="004F2EBA"/>
    <w:rsid w:val="004F30DD"/>
    <w:rsid w:val="004F3227"/>
    <w:rsid w:val="004F3DFB"/>
    <w:rsid w:val="004F432F"/>
    <w:rsid w:val="004F4366"/>
    <w:rsid w:val="004F46B8"/>
    <w:rsid w:val="004F4BE2"/>
    <w:rsid w:val="004F4E62"/>
    <w:rsid w:val="004F4F7F"/>
    <w:rsid w:val="004F52E5"/>
    <w:rsid w:val="004F5542"/>
    <w:rsid w:val="004F5D19"/>
    <w:rsid w:val="004F61FB"/>
    <w:rsid w:val="004F68FC"/>
    <w:rsid w:val="004F6902"/>
    <w:rsid w:val="004F6A2C"/>
    <w:rsid w:val="004F6C3B"/>
    <w:rsid w:val="004F6E9F"/>
    <w:rsid w:val="004F77C7"/>
    <w:rsid w:val="004F7958"/>
    <w:rsid w:val="00500F92"/>
    <w:rsid w:val="005017C9"/>
    <w:rsid w:val="005019A4"/>
    <w:rsid w:val="00501B1F"/>
    <w:rsid w:val="00502620"/>
    <w:rsid w:val="00502802"/>
    <w:rsid w:val="00502845"/>
    <w:rsid w:val="00502C1C"/>
    <w:rsid w:val="00503108"/>
    <w:rsid w:val="00503299"/>
    <w:rsid w:val="00503861"/>
    <w:rsid w:val="0050399E"/>
    <w:rsid w:val="00503B92"/>
    <w:rsid w:val="00503BA9"/>
    <w:rsid w:val="00503DE2"/>
    <w:rsid w:val="0050453E"/>
    <w:rsid w:val="005046D4"/>
    <w:rsid w:val="00504A95"/>
    <w:rsid w:val="00505044"/>
    <w:rsid w:val="0050573C"/>
    <w:rsid w:val="00505A1E"/>
    <w:rsid w:val="00505AFD"/>
    <w:rsid w:val="00505CBC"/>
    <w:rsid w:val="00505D78"/>
    <w:rsid w:val="00505E2F"/>
    <w:rsid w:val="00505F16"/>
    <w:rsid w:val="0050663F"/>
    <w:rsid w:val="00506751"/>
    <w:rsid w:val="00506988"/>
    <w:rsid w:val="00506AE9"/>
    <w:rsid w:val="005073F4"/>
    <w:rsid w:val="00507A92"/>
    <w:rsid w:val="005107B0"/>
    <w:rsid w:val="00510CF9"/>
    <w:rsid w:val="00510E65"/>
    <w:rsid w:val="00511503"/>
    <w:rsid w:val="0051220B"/>
    <w:rsid w:val="005122A8"/>
    <w:rsid w:val="00512475"/>
    <w:rsid w:val="005127C2"/>
    <w:rsid w:val="00512DEA"/>
    <w:rsid w:val="00513452"/>
    <w:rsid w:val="00513467"/>
    <w:rsid w:val="005137DC"/>
    <w:rsid w:val="00513B4C"/>
    <w:rsid w:val="0051403C"/>
    <w:rsid w:val="005143DE"/>
    <w:rsid w:val="005146B5"/>
    <w:rsid w:val="00514764"/>
    <w:rsid w:val="005149D0"/>
    <w:rsid w:val="00514B0D"/>
    <w:rsid w:val="00514D74"/>
    <w:rsid w:val="00515B89"/>
    <w:rsid w:val="005164CF"/>
    <w:rsid w:val="00516603"/>
    <w:rsid w:val="00516874"/>
    <w:rsid w:val="0051691B"/>
    <w:rsid w:val="00516BBD"/>
    <w:rsid w:val="00516EF2"/>
    <w:rsid w:val="00516F97"/>
    <w:rsid w:val="0051769F"/>
    <w:rsid w:val="0051798F"/>
    <w:rsid w:val="00517CEC"/>
    <w:rsid w:val="00517D48"/>
    <w:rsid w:val="00517F80"/>
    <w:rsid w:val="005201DD"/>
    <w:rsid w:val="0052047C"/>
    <w:rsid w:val="00520574"/>
    <w:rsid w:val="00520740"/>
    <w:rsid w:val="00520DB4"/>
    <w:rsid w:val="00520E16"/>
    <w:rsid w:val="00521392"/>
    <w:rsid w:val="00521399"/>
    <w:rsid w:val="00522043"/>
    <w:rsid w:val="0052230A"/>
    <w:rsid w:val="00522B4B"/>
    <w:rsid w:val="00522C1A"/>
    <w:rsid w:val="0052318A"/>
    <w:rsid w:val="005234EF"/>
    <w:rsid w:val="005235BA"/>
    <w:rsid w:val="005236E5"/>
    <w:rsid w:val="0052450D"/>
    <w:rsid w:val="00524C3A"/>
    <w:rsid w:val="005254D4"/>
    <w:rsid w:val="00525B57"/>
    <w:rsid w:val="00525D8D"/>
    <w:rsid w:val="0052631F"/>
    <w:rsid w:val="0052654C"/>
    <w:rsid w:val="0052658C"/>
    <w:rsid w:val="00526959"/>
    <w:rsid w:val="00526A89"/>
    <w:rsid w:val="00526FA5"/>
    <w:rsid w:val="005275FD"/>
    <w:rsid w:val="00527661"/>
    <w:rsid w:val="005278E8"/>
    <w:rsid w:val="00527A79"/>
    <w:rsid w:val="00527C10"/>
    <w:rsid w:val="00527CBC"/>
    <w:rsid w:val="00530905"/>
    <w:rsid w:val="00530EA5"/>
    <w:rsid w:val="00530F2C"/>
    <w:rsid w:val="0053127D"/>
    <w:rsid w:val="00531313"/>
    <w:rsid w:val="005314FC"/>
    <w:rsid w:val="0053152A"/>
    <w:rsid w:val="00531A3D"/>
    <w:rsid w:val="00531A6C"/>
    <w:rsid w:val="00532207"/>
    <w:rsid w:val="00532584"/>
    <w:rsid w:val="00532614"/>
    <w:rsid w:val="0053271F"/>
    <w:rsid w:val="00532787"/>
    <w:rsid w:val="00532ADA"/>
    <w:rsid w:val="00532DC4"/>
    <w:rsid w:val="00532E35"/>
    <w:rsid w:val="00533178"/>
    <w:rsid w:val="00533E6E"/>
    <w:rsid w:val="00534309"/>
    <w:rsid w:val="005343A1"/>
    <w:rsid w:val="00534444"/>
    <w:rsid w:val="005347D6"/>
    <w:rsid w:val="00534B24"/>
    <w:rsid w:val="0053573A"/>
    <w:rsid w:val="00535A16"/>
    <w:rsid w:val="00535BBC"/>
    <w:rsid w:val="0053657F"/>
    <w:rsid w:val="005369C9"/>
    <w:rsid w:val="00537102"/>
    <w:rsid w:val="0053725C"/>
    <w:rsid w:val="00537B35"/>
    <w:rsid w:val="005403ED"/>
    <w:rsid w:val="00540410"/>
    <w:rsid w:val="0054077E"/>
    <w:rsid w:val="005409D4"/>
    <w:rsid w:val="00540DCF"/>
    <w:rsid w:val="00540F83"/>
    <w:rsid w:val="005412D3"/>
    <w:rsid w:val="00541493"/>
    <w:rsid w:val="005419A0"/>
    <w:rsid w:val="00541B9C"/>
    <w:rsid w:val="00541D54"/>
    <w:rsid w:val="00542113"/>
    <w:rsid w:val="00542197"/>
    <w:rsid w:val="00542554"/>
    <w:rsid w:val="00542CEC"/>
    <w:rsid w:val="00542CF8"/>
    <w:rsid w:val="00542F72"/>
    <w:rsid w:val="0054302B"/>
    <w:rsid w:val="005435C4"/>
    <w:rsid w:val="00543646"/>
    <w:rsid w:val="00543B55"/>
    <w:rsid w:val="00543F21"/>
    <w:rsid w:val="00543F37"/>
    <w:rsid w:val="0054426D"/>
    <w:rsid w:val="00544299"/>
    <w:rsid w:val="00544C84"/>
    <w:rsid w:val="0054532E"/>
    <w:rsid w:val="005455F8"/>
    <w:rsid w:val="00545624"/>
    <w:rsid w:val="00546DC9"/>
    <w:rsid w:val="00546E40"/>
    <w:rsid w:val="00547566"/>
    <w:rsid w:val="00550011"/>
    <w:rsid w:val="005500A1"/>
    <w:rsid w:val="00550984"/>
    <w:rsid w:val="00550CA4"/>
    <w:rsid w:val="00551422"/>
    <w:rsid w:val="005518E5"/>
    <w:rsid w:val="00551A21"/>
    <w:rsid w:val="005523E6"/>
    <w:rsid w:val="00552426"/>
    <w:rsid w:val="00552BFE"/>
    <w:rsid w:val="00552E75"/>
    <w:rsid w:val="0055327D"/>
    <w:rsid w:val="0055366F"/>
    <w:rsid w:val="00553A04"/>
    <w:rsid w:val="00553C53"/>
    <w:rsid w:val="00553DC4"/>
    <w:rsid w:val="005543D2"/>
    <w:rsid w:val="00554A6B"/>
    <w:rsid w:val="00554C57"/>
    <w:rsid w:val="00554E77"/>
    <w:rsid w:val="00554FA8"/>
    <w:rsid w:val="00555CC3"/>
    <w:rsid w:val="0055622E"/>
    <w:rsid w:val="005564FD"/>
    <w:rsid w:val="00556720"/>
    <w:rsid w:val="0055672F"/>
    <w:rsid w:val="00556BAD"/>
    <w:rsid w:val="00557157"/>
    <w:rsid w:val="0055723F"/>
    <w:rsid w:val="005574EA"/>
    <w:rsid w:val="005578E2"/>
    <w:rsid w:val="00557E12"/>
    <w:rsid w:val="00560013"/>
    <w:rsid w:val="00560157"/>
    <w:rsid w:val="00560DC2"/>
    <w:rsid w:val="00560ECC"/>
    <w:rsid w:val="0056143B"/>
    <w:rsid w:val="0056199E"/>
    <w:rsid w:val="00561F5C"/>
    <w:rsid w:val="0056211F"/>
    <w:rsid w:val="005622DF"/>
    <w:rsid w:val="005637CF"/>
    <w:rsid w:val="00563A60"/>
    <w:rsid w:val="00563FC4"/>
    <w:rsid w:val="00564630"/>
    <w:rsid w:val="00564B0A"/>
    <w:rsid w:val="005651F5"/>
    <w:rsid w:val="005654FB"/>
    <w:rsid w:val="00565F68"/>
    <w:rsid w:val="0056674E"/>
    <w:rsid w:val="00566D8B"/>
    <w:rsid w:val="00567205"/>
    <w:rsid w:val="00567293"/>
    <w:rsid w:val="00567437"/>
    <w:rsid w:val="00567A60"/>
    <w:rsid w:val="00567D61"/>
    <w:rsid w:val="00567F86"/>
    <w:rsid w:val="005710DB"/>
    <w:rsid w:val="0057126D"/>
    <w:rsid w:val="0057139E"/>
    <w:rsid w:val="00571669"/>
    <w:rsid w:val="00571C3F"/>
    <w:rsid w:val="00571E92"/>
    <w:rsid w:val="00572322"/>
    <w:rsid w:val="005726FF"/>
    <w:rsid w:val="00572820"/>
    <w:rsid w:val="00573035"/>
    <w:rsid w:val="005731F3"/>
    <w:rsid w:val="00573DA6"/>
    <w:rsid w:val="00573DC7"/>
    <w:rsid w:val="00573EF7"/>
    <w:rsid w:val="00574513"/>
    <w:rsid w:val="005747B0"/>
    <w:rsid w:val="0057499E"/>
    <w:rsid w:val="00574FEB"/>
    <w:rsid w:val="00575510"/>
    <w:rsid w:val="00575906"/>
    <w:rsid w:val="00575FB1"/>
    <w:rsid w:val="00576F34"/>
    <w:rsid w:val="005775B2"/>
    <w:rsid w:val="00577944"/>
    <w:rsid w:val="00577A17"/>
    <w:rsid w:val="00577E28"/>
    <w:rsid w:val="00577E40"/>
    <w:rsid w:val="005804D8"/>
    <w:rsid w:val="00580529"/>
    <w:rsid w:val="0058064F"/>
    <w:rsid w:val="005809CA"/>
    <w:rsid w:val="005818D6"/>
    <w:rsid w:val="00581C24"/>
    <w:rsid w:val="00582438"/>
    <w:rsid w:val="005826F2"/>
    <w:rsid w:val="00582846"/>
    <w:rsid w:val="00582CC6"/>
    <w:rsid w:val="00583269"/>
    <w:rsid w:val="00583B02"/>
    <w:rsid w:val="00583C18"/>
    <w:rsid w:val="00583D33"/>
    <w:rsid w:val="00583D56"/>
    <w:rsid w:val="0058452A"/>
    <w:rsid w:val="005849B6"/>
    <w:rsid w:val="00584E9C"/>
    <w:rsid w:val="00584FB3"/>
    <w:rsid w:val="005850A1"/>
    <w:rsid w:val="005850C8"/>
    <w:rsid w:val="005855AB"/>
    <w:rsid w:val="00585668"/>
    <w:rsid w:val="00585A2E"/>
    <w:rsid w:val="00585C7B"/>
    <w:rsid w:val="005861EF"/>
    <w:rsid w:val="00586D2A"/>
    <w:rsid w:val="005872B1"/>
    <w:rsid w:val="0058798A"/>
    <w:rsid w:val="00587E36"/>
    <w:rsid w:val="00587EE1"/>
    <w:rsid w:val="00590170"/>
    <w:rsid w:val="00590C36"/>
    <w:rsid w:val="00590F3A"/>
    <w:rsid w:val="005910C6"/>
    <w:rsid w:val="0059125F"/>
    <w:rsid w:val="00591BD0"/>
    <w:rsid w:val="00591E9D"/>
    <w:rsid w:val="00591ECC"/>
    <w:rsid w:val="005936B0"/>
    <w:rsid w:val="0059370A"/>
    <w:rsid w:val="00593CA3"/>
    <w:rsid w:val="005940EB"/>
    <w:rsid w:val="0059460F"/>
    <w:rsid w:val="005947F8"/>
    <w:rsid w:val="00594863"/>
    <w:rsid w:val="00594B66"/>
    <w:rsid w:val="00594BFC"/>
    <w:rsid w:val="00594D44"/>
    <w:rsid w:val="0059537E"/>
    <w:rsid w:val="00595D1E"/>
    <w:rsid w:val="00596522"/>
    <w:rsid w:val="005969C1"/>
    <w:rsid w:val="00596C30"/>
    <w:rsid w:val="00596E18"/>
    <w:rsid w:val="00596EAE"/>
    <w:rsid w:val="005970DF"/>
    <w:rsid w:val="00597275"/>
    <w:rsid w:val="005972BF"/>
    <w:rsid w:val="00597339"/>
    <w:rsid w:val="00597410"/>
    <w:rsid w:val="00597880"/>
    <w:rsid w:val="00597A99"/>
    <w:rsid w:val="00597CE0"/>
    <w:rsid w:val="00597EF5"/>
    <w:rsid w:val="005A00EF"/>
    <w:rsid w:val="005A040D"/>
    <w:rsid w:val="005A0491"/>
    <w:rsid w:val="005A0A06"/>
    <w:rsid w:val="005A0ACD"/>
    <w:rsid w:val="005A0B33"/>
    <w:rsid w:val="005A0D27"/>
    <w:rsid w:val="005A0EBC"/>
    <w:rsid w:val="005A0F5A"/>
    <w:rsid w:val="005A11EB"/>
    <w:rsid w:val="005A1387"/>
    <w:rsid w:val="005A14BF"/>
    <w:rsid w:val="005A1BA8"/>
    <w:rsid w:val="005A1CA9"/>
    <w:rsid w:val="005A1FD3"/>
    <w:rsid w:val="005A219F"/>
    <w:rsid w:val="005A28AA"/>
    <w:rsid w:val="005A2BE5"/>
    <w:rsid w:val="005A339B"/>
    <w:rsid w:val="005A3449"/>
    <w:rsid w:val="005A3C24"/>
    <w:rsid w:val="005A4497"/>
    <w:rsid w:val="005A4AD0"/>
    <w:rsid w:val="005A4B15"/>
    <w:rsid w:val="005A4C57"/>
    <w:rsid w:val="005A4C84"/>
    <w:rsid w:val="005A611C"/>
    <w:rsid w:val="005A646D"/>
    <w:rsid w:val="005A6A75"/>
    <w:rsid w:val="005A730E"/>
    <w:rsid w:val="005A73BF"/>
    <w:rsid w:val="005A7602"/>
    <w:rsid w:val="005A7687"/>
    <w:rsid w:val="005A76E3"/>
    <w:rsid w:val="005A77E4"/>
    <w:rsid w:val="005A790A"/>
    <w:rsid w:val="005A7C96"/>
    <w:rsid w:val="005A7FFE"/>
    <w:rsid w:val="005B1189"/>
    <w:rsid w:val="005B1E21"/>
    <w:rsid w:val="005B253A"/>
    <w:rsid w:val="005B28EE"/>
    <w:rsid w:val="005B2960"/>
    <w:rsid w:val="005B2B8B"/>
    <w:rsid w:val="005B2F90"/>
    <w:rsid w:val="005B31CC"/>
    <w:rsid w:val="005B370A"/>
    <w:rsid w:val="005B3AF5"/>
    <w:rsid w:val="005B3BA9"/>
    <w:rsid w:val="005B3CBD"/>
    <w:rsid w:val="005B42DD"/>
    <w:rsid w:val="005B43E2"/>
    <w:rsid w:val="005B4621"/>
    <w:rsid w:val="005B46E0"/>
    <w:rsid w:val="005B4735"/>
    <w:rsid w:val="005B4931"/>
    <w:rsid w:val="005B4AD9"/>
    <w:rsid w:val="005B4C6B"/>
    <w:rsid w:val="005B51B6"/>
    <w:rsid w:val="005B69A6"/>
    <w:rsid w:val="005B7343"/>
    <w:rsid w:val="005B7FF8"/>
    <w:rsid w:val="005C061D"/>
    <w:rsid w:val="005C08C9"/>
    <w:rsid w:val="005C0949"/>
    <w:rsid w:val="005C0B35"/>
    <w:rsid w:val="005C0E7A"/>
    <w:rsid w:val="005C0F36"/>
    <w:rsid w:val="005C107A"/>
    <w:rsid w:val="005C10BC"/>
    <w:rsid w:val="005C1113"/>
    <w:rsid w:val="005C155D"/>
    <w:rsid w:val="005C17F3"/>
    <w:rsid w:val="005C19C6"/>
    <w:rsid w:val="005C1E83"/>
    <w:rsid w:val="005C1E93"/>
    <w:rsid w:val="005C1F7B"/>
    <w:rsid w:val="005C2141"/>
    <w:rsid w:val="005C258E"/>
    <w:rsid w:val="005C25D1"/>
    <w:rsid w:val="005C2BFC"/>
    <w:rsid w:val="005C2D4C"/>
    <w:rsid w:val="005C2F14"/>
    <w:rsid w:val="005C302D"/>
    <w:rsid w:val="005C3292"/>
    <w:rsid w:val="005C329B"/>
    <w:rsid w:val="005C36CD"/>
    <w:rsid w:val="005C37A7"/>
    <w:rsid w:val="005C3D01"/>
    <w:rsid w:val="005C3EB3"/>
    <w:rsid w:val="005C4101"/>
    <w:rsid w:val="005C42FE"/>
    <w:rsid w:val="005C4A7C"/>
    <w:rsid w:val="005C4F81"/>
    <w:rsid w:val="005C5C76"/>
    <w:rsid w:val="005C6186"/>
    <w:rsid w:val="005C67FD"/>
    <w:rsid w:val="005C69EC"/>
    <w:rsid w:val="005C7951"/>
    <w:rsid w:val="005C7D42"/>
    <w:rsid w:val="005D0286"/>
    <w:rsid w:val="005D0486"/>
    <w:rsid w:val="005D0ACA"/>
    <w:rsid w:val="005D0C07"/>
    <w:rsid w:val="005D1045"/>
    <w:rsid w:val="005D1415"/>
    <w:rsid w:val="005D1A4F"/>
    <w:rsid w:val="005D22C1"/>
    <w:rsid w:val="005D2EA6"/>
    <w:rsid w:val="005D3AF5"/>
    <w:rsid w:val="005D3E82"/>
    <w:rsid w:val="005D44BB"/>
    <w:rsid w:val="005D4591"/>
    <w:rsid w:val="005D5EB5"/>
    <w:rsid w:val="005D6528"/>
    <w:rsid w:val="005D686F"/>
    <w:rsid w:val="005D760C"/>
    <w:rsid w:val="005D76E6"/>
    <w:rsid w:val="005D792B"/>
    <w:rsid w:val="005D7E6B"/>
    <w:rsid w:val="005E00AB"/>
    <w:rsid w:val="005E017B"/>
    <w:rsid w:val="005E0BE8"/>
    <w:rsid w:val="005E0E60"/>
    <w:rsid w:val="005E1672"/>
    <w:rsid w:val="005E17FC"/>
    <w:rsid w:val="005E2660"/>
    <w:rsid w:val="005E33FD"/>
    <w:rsid w:val="005E34EF"/>
    <w:rsid w:val="005E39BE"/>
    <w:rsid w:val="005E3D65"/>
    <w:rsid w:val="005E4175"/>
    <w:rsid w:val="005E4503"/>
    <w:rsid w:val="005E4654"/>
    <w:rsid w:val="005E470B"/>
    <w:rsid w:val="005E48C6"/>
    <w:rsid w:val="005E48FA"/>
    <w:rsid w:val="005E4D29"/>
    <w:rsid w:val="005E4DCD"/>
    <w:rsid w:val="005E4DD6"/>
    <w:rsid w:val="005E5198"/>
    <w:rsid w:val="005E5F49"/>
    <w:rsid w:val="005E64B9"/>
    <w:rsid w:val="005E6529"/>
    <w:rsid w:val="005E7B19"/>
    <w:rsid w:val="005F0172"/>
    <w:rsid w:val="005F09A2"/>
    <w:rsid w:val="005F0BF5"/>
    <w:rsid w:val="005F0C80"/>
    <w:rsid w:val="005F0E2B"/>
    <w:rsid w:val="005F0EBD"/>
    <w:rsid w:val="005F112C"/>
    <w:rsid w:val="005F1222"/>
    <w:rsid w:val="005F28D2"/>
    <w:rsid w:val="005F2D35"/>
    <w:rsid w:val="005F316A"/>
    <w:rsid w:val="005F34D8"/>
    <w:rsid w:val="005F39E2"/>
    <w:rsid w:val="005F3BE3"/>
    <w:rsid w:val="005F3D5E"/>
    <w:rsid w:val="005F43D3"/>
    <w:rsid w:val="005F4EF9"/>
    <w:rsid w:val="005F52F0"/>
    <w:rsid w:val="005F597A"/>
    <w:rsid w:val="005F5B18"/>
    <w:rsid w:val="005F64FF"/>
    <w:rsid w:val="005F6647"/>
    <w:rsid w:val="005F6729"/>
    <w:rsid w:val="005F6889"/>
    <w:rsid w:val="005F6991"/>
    <w:rsid w:val="005F6B76"/>
    <w:rsid w:val="005F76F1"/>
    <w:rsid w:val="005F7797"/>
    <w:rsid w:val="0060018B"/>
    <w:rsid w:val="006001D4"/>
    <w:rsid w:val="0060046D"/>
    <w:rsid w:val="00600495"/>
    <w:rsid w:val="006006B4"/>
    <w:rsid w:val="00600D92"/>
    <w:rsid w:val="00600EAD"/>
    <w:rsid w:val="00601127"/>
    <w:rsid w:val="0060119B"/>
    <w:rsid w:val="00601272"/>
    <w:rsid w:val="0060198A"/>
    <w:rsid w:val="006019A3"/>
    <w:rsid w:val="006019EA"/>
    <w:rsid w:val="00601C72"/>
    <w:rsid w:val="00601CB8"/>
    <w:rsid w:val="0060231A"/>
    <w:rsid w:val="00602735"/>
    <w:rsid w:val="0060277A"/>
    <w:rsid w:val="0060299D"/>
    <w:rsid w:val="00602E2E"/>
    <w:rsid w:val="006034F1"/>
    <w:rsid w:val="00603950"/>
    <w:rsid w:val="00603B51"/>
    <w:rsid w:val="00603B79"/>
    <w:rsid w:val="00603BEB"/>
    <w:rsid w:val="00603E47"/>
    <w:rsid w:val="0060439A"/>
    <w:rsid w:val="0060474A"/>
    <w:rsid w:val="00604780"/>
    <w:rsid w:val="0060482A"/>
    <w:rsid w:val="0060515D"/>
    <w:rsid w:val="00605820"/>
    <w:rsid w:val="00605C35"/>
    <w:rsid w:val="00605C6F"/>
    <w:rsid w:val="00605F88"/>
    <w:rsid w:val="00605F89"/>
    <w:rsid w:val="0060613B"/>
    <w:rsid w:val="006064DA"/>
    <w:rsid w:val="00606941"/>
    <w:rsid w:val="006069AF"/>
    <w:rsid w:val="00606ACB"/>
    <w:rsid w:val="00606F39"/>
    <w:rsid w:val="00607204"/>
    <w:rsid w:val="00607258"/>
    <w:rsid w:val="006072DA"/>
    <w:rsid w:val="006074AA"/>
    <w:rsid w:val="006076D1"/>
    <w:rsid w:val="00607710"/>
    <w:rsid w:val="00607826"/>
    <w:rsid w:val="00607B26"/>
    <w:rsid w:val="00607EED"/>
    <w:rsid w:val="00610315"/>
    <w:rsid w:val="0061052A"/>
    <w:rsid w:val="00610CFD"/>
    <w:rsid w:val="00610E16"/>
    <w:rsid w:val="0061126A"/>
    <w:rsid w:val="0061144C"/>
    <w:rsid w:val="00611726"/>
    <w:rsid w:val="00611F11"/>
    <w:rsid w:val="006121C3"/>
    <w:rsid w:val="006123D0"/>
    <w:rsid w:val="006124EE"/>
    <w:rsid w:val="00612676"/>
    <w:rsid w:val="006128AC"/>
    <w:rsid w:val="00612BE6"/>
    <w:rsid w:val="00613513"/>
    <w:rsid w:val="006143EE"/>
    <w:rsid w:val="0061448D"/>
    <w:rsid w:val="00614A7C"/>
    <w:rsid w:val="00614E8D"/>
    <w:rsid w:val="00615148"/>
    <w:rsid w:val="006154A0"/>
    <w:rsid w:val="006155D8"/>
    <w:rsid w:val="00615FB6"/>
    <w:rsid w:val="00616072"/>
    <w:rsid w:val="006163BD"/>
    <w:rsid w:val="006163DC"/>
    <w:rsid w:val="00616601"/>
    <w:rsid w:val="00616B89"/>
    <w:rsid w:val="00616DBD"/>
    <w:rsid w:val="00616F3A"/>
    <w:rsid w:val="006170D4"/>
    <w:rsid w:val="00617370"/>
    <w:rsid w:val="00617816"/>
    <w:rsid w:val="00617939"/>
    <w:rsid w:val="00617B29"/>
    <w:rsid w:val="00617B2C"/>
    <w:rsid w:val="00617B89"/>
    <w:rsid w:val="00617D84"/>
    <w:rsid w:val="006201CF"/>
    <w:rsid w:val="00620325"/>
    <w:rsid w:val="0062071D"/>
    <w:rsid w:val="00620B73"/>
    <w:rsid w:val="00620F2A"/>
    <w:rsid w:val="006211A8"/>
    <w:rsid w:val="0062143F"/>
    <w:rsid w:val="006217EF"/>
    <w:rsid w:val="00621A79"/>
    <w:rsid w:val="00622609"/>
    <w:rsid w:val="00622781"/>
    <w:rsid w:val="00622A64"/>
    <w:rsid w:val="00622BFB"/>
    <w:rsid w:val="00622F42"/>
    <w:rsid w:val="006236C0"/>
    <w:rsid w:val="00623A26"/>
    <w:rsid w:val="00623CA5"/>
    <w:rsid w:val="00623D1A"/>
    <w:rsid w:val="00624307"/>
    <w:rsid w:val="0062461E"/>
    <w:rsid w:val="00624AE8"/>
    <w:rsid w:val="00624BF2"/>
    <w:rsid w:val="00624E1A"/>
    <w:rsid w:val="0062515E"/>
    <w:rsid w:val="006253D2"/>
    <w:rsid w:val="00625A1F"/>
    <w:rsid w:val="00625B23"/>
    <w:rsid w:val="00626697"/>
    <w:rsid w:val="006266FF"/>
    <w:rsid w:val="006269BC"/>
    <w:rsid w:val="00626BF4"/>
    <w:rsid w:val="00627617"/>
    <w:rsid w:val="0062773F"/>
    <w:rsid w:val="006300AF"/>
    <w:rsid w:val="00630285"/>
    <w:rsid w:val="006302AA"/>
    <w:rsid w:val="0063054F"/>
    <w:rsid w:val="00630572"/>
    <w:rsid w:val="006308D4"/>
    <w:rsid w:val="00630C6E"/>
    <w:rsid w:val="00630CE2"/>
    <w:rsid w:val="00630E15"/>
    <w:rsid w:val="00630FA9"/>
    <w:rsid w:val="00631193"/>
    <w:rsid w:val="006315BB"/>
    <w:rsid w:val="0063202C"/>
    <w:rsid w:val="006321CA"/>
    <w:rsid w:val="0063237D"/>
    <w:rsid w:val="006327D2"/>
    <w:rsid w:val="006329AC"/>
    <w:rsid w:val="00632A46"/>
    <w:rsid w:val="00632D28"/>
    <w:rsid w:val="006339CD"/>
    <w:rsid w:val="00633AFB"/>
    <w:rsid w:val="00633D6B"/>
    <w:rsid w:val="0063432A"/>
    <w:rsid w:val="0063444B"/>
    <w:rsid w:val="00634451"/>
    <w:rsid w:val="00634839"/>
    <w:rsid w:val="00634FD1"/>
    <w:rsid w:val="006356A6"/>
    <w:rsid w:val="006359FE"/>
    <w:rsid w:val="00635C2A"/>
    <w:rsid w:val="00635FD7"/>
    <w:rsid w:val="00636037"/>
    <w:rsid w:val="00636057"/>
    <w:rsid w:val="00636911"/>
    <w:rsid w:val="00636BFF"/>
    <w:rsid w:val="00636D1F"/>
    <w:rsid w:val="0063702A"/>
    <w:rsid w:val="00637140"/>
    <w:rsid w:val="0063756F"/>
    <w:rsid w:val="006377BF"/>
    <w:rsid w:val="00640B2B"/>
    <w:rsid w:val="00640DEE"/>
    <w:rsid w:val="00641048"/>
    <w:rsid w:val="00641100"/>
    <w:rsid w:val="0064138D"/>
    <w:rsid w:val="006414B1"/>
    <w:rsid w:val="006414B4"/>
    <w:rsid w:val="006418FB"/>
    <w:rsid w:val="00641EAE"/>
    <w:rsid w:val="006422F4"/>
    <w:rsid w:val="006423DA"/>
    <w:rsid w:val="006429D1"/>
    <w:rsid w:val="00642AB2"/>
    <w:rsid w:val="00642AB5"/>
    <w:rsid w:val="006437FE"/>
    <w:rsid w:val="00643F2B"/>
    <w:rsid w:val="0064406B"/>
    <w:rsid w:val="0064471D"/>
    <w:rsid w:val="00644C57"/>
    <w:rsid w:val="00644F4F"/>
    <w:rsid w:val="006451B6"/>
    <w:rsid w:val="006451F8"/>
    <w:rsid w:val="00645BAC"/>
    <w:rsid w:val="006466A9"/>
    <w:rsid w:val="00646D7B"/>
    <w:rsid w:val="00646DB1"/>
    <w:rsid w:val="00646E7C"/>
    <w:rsid w:val="0064723D"/>
    <w:rsid w:val="00647A14"/>
    <w:rsid w:val="00647CA7"/>
    <w:rsid w:val="00647D15"/>
    <w:rsid w:val="006502D1"/>
    <w:rsid w:val="006506A9"/>
    <w:rsid w:val="00650938"/>
    <w:rsid w:val="00650AF8"/>
    <w:rsid w:val="00650E97"/>
    <w:rsid w:val="00651001"/>
    <w:rsid w:val="006511E8"/>
    <w:rsid w:val="006515F9"/>
    <w:rsid w:val="0065179F"/>
    <w:rsid w:val="00653519"/>
    <w:rsid w:val="0065394F"/>
    <w:rsid w:val="00654471"/>
    <w:rsid w:val="00654872"/>
    <w:rsid w:val="00654B52"/>
    <w:rsid w:val="00654BBF"/>
    <w:rsid w:val="00655285"/>
    <w:rsid w:val="006553CD"/>
    <w:rsid w:val="0065541D"/>
    <w:rsid w:val="006555B9"/>
    <w:rsid w:val="006556B2"/>
    <w:rsid w:val="00655788"/>
    <w:rsid w:val="00655E85"/>
    <w:rsid w:val="00656219"/>
    <w:rsid w:val="0065668C"/>
    <w:rsid w:val="00656ED9"/>
    <w:rsid w:val="00657CCF"/>
    <w:rsid w:val="00660B65"/>
    <w:rsid w:val="00660B7F"/>
    <w:rsid w:val="00661A5A"/>
    <w:rsid w:val="00661EB8"/>
    <w:rsid w:val="00661F88"/>
    <w:rsid w:val="00662196"/>
    <w:rsid w:val="006621FA"/>
    <w:rsid w:val="006626C4"/>
    <w:rsid w:val="00662710"/>
    <w:rsid w:val="00662A4F"/>
    <w:rsid w:val="00663002"/>
    <w:rsid w:val="006630AF"/>
    <w:rsid w:val="006633FB"/>
    <w:rsid w:val="00663575"/>
    <w:rsid w:val="00663EB4"/>
    <w:rsid w:val="00664B2B"/>
    <w:rsid w:val="00664D59"/>
    <w:rsid w:val="00664D85"/>
    <w:rsid w:val="00664FE7"/>
    <w:rsid w:val="0066513C"/>
    <w:rsid w:val="00665B57"/>
    <w:rsid w:val="00665E99"/>
    <w:rsid w:val="0066657C"/>
    <w:rsid w:val="00666B0A"/>
    <w:rsid w:val="00666B87"/>
    <w:rsid w:val="006672AB"/>
    <w:rsid w:val="0066737A"/>
    <w:rsid w:val="0066746D"/>
    <w:rsid w:val="00667BF1"/>
    <w:rsid w:val="00670558"/>
    <w:rsid w:val="00670D10"/>
    <w:rsid w:val="006711A0"/>
    <w:rsid w:val="0067191C"/>
    <w:rsid w:val="00671C13"/>
    <w:rsid w:val="00671DA1"/>
    <w:rsid w:val="00672265"/>
    <w:rsid w:val="0067232A"/>
    <w:rsid w:val="00672606"/>
    <w:rsid w:val="006726B1"/>
    <w:rsid w:val="00672857"/>
    <w:rsid w:val="00672DC3"/>
    <w:rsid w:val="00672E3C"/>
    <w:rsid w:val="006732AC"/>
    <w:rsid w:val="0067330C"/>
    <w:rsid w:val="00673347"/>
    <w:rsid w:val="0067376F"/>
    <w:rsid w:val="006737DF"/>
    <w:rsid w:val="00673920"/>
    <w:rsid w:val="0067408A"/>
    <w:rsid w:val="006747BF"/>
    <w:rsid w:val="006748A7"/>
    <w:rsid w:val="00674EFD"/>
    <w:rsid w:val="006759D7"/>
    <w:rsid w:val="00675B0C"/>
    <w:rsid w:val="00675C00"/>
    <w:rsid w:val="00676248"/>
    <w:rsid w:val="00676CA8"/>
    <w:rsid w:val="006771C1"/>
    <w:rsid w:val="0068048A"/>
    <w:rsid w:val="00680F54"/>
    <w:rsid w:val="0068105D"/>
    <w:rsid w:val="0068115B"/>
    <w:rsid w:val="00681695"/>
    <w:rsid w:val="00682400"/>
    <w:rsid w:val="00682D16"/>
    <w:rsid w:val="00682E7F"/>
    <w:rsid w:val="00682E88"/>
    <w:rsid w:val="0068362C"/>
    <w:rsid w:val="00683CA1"/>
    <w:rsid w:val="0068426A"/>
    <w:rsid w:val="00684485"/>
    <w:rsid w:val="006845E3"/>
    <w:rsid w:val="00684F41"/>
    <w:rsid w:val="006853B2"/>
    <w:rsid w:val="00685529"/>
    <w:rsid w:val="00685795"/>
    <w:rsid w:val="00685B05"/>
    <w:rsid w:val="00685E09"/>
    <w:rsid w:val="0068637A"/>
    <w:rsid w:val="00686484"/>
    <w:rsid w:val="00686DB7"/>
    <w:rsid w:val="006872F7"/>
    <w:rsid w:val="00687911"/>
    <w:rsid w:val="0068796A"/>
    <w:rsid w:val="00687D4E"/>
    <w:rsid w:val="00690390"/>
    <w:rsid w:val="006904BA"/>
    <w:rsid w:val="006904BF"/>
    <w:rsid w:val="00690F7A"/>
    <w:rsid w:val="00691112"/>
    <w:rsid w:val="00691424"/>
    <w:rsid w:val="006915C5"/>
    <w:rsid w:val="00691948"/>
    <w:rsid w:val="00691C48"/>
    <w:rsid w:val="0069249B"/>
    <w:rsid w:val="00692BB9"/>
    <w:rsid w:val="00692E91"/>
    <w:rsid w:val="00692EC6"/>
    <w:rsid w:val="00693026"/>
    <w:rsid w:val="006935B3"/>
    <w:rsid w:val="006936AF"/>
    <w:rsid w:val="00693830"/>
    <w:rsid w:val="00693F76"/>
    <w:rsid w:val="006945E3"/>
    <w:rsid w:val="00694703"/>
    <w:rsid w:val="00694A6B"/>
    <w:rsid w:val="00694B10"/>
    <w:rsid w:val="00694D8D"/>
    <w:rsid w:val="0069508A"/>
    <w:rsid w:val="00695264"/>
    <w:rsid w:val="006957C9"/>
    <w:rsid w:val="00695D96"/>
    <w:rsid w:val="00696159"/>
    <w:rsid w:val="006961B5"/>
    <w:rsid w:val="00696C77"/>
    <w:rsid w:val="0069707A"/>
    <w:rsid w:val="00697524"/>
    <w:rsid w:val="006975AC"/>
    <w:rsid w:val="006976D5"/>
    <w:rsid w:val="00697BBC"/>
    <w:rsid w:val="006A0082"/>
    <w:rsid w:val="006A009E"/>
    <w:rsid w:val="006A028D"/>
    <w:rsid w:val="006A02BB"/>
    <w:rsid w:val="006A062D"/>
    <w:rsid w:val="006A06F2"/>
    <w:rsid w:val="006A0913"/>
    <w:rsid w:val="006A0B9D"/>
    <w:rsid w:val="006A1335"/>
    <w:rsid w:val="006A1701"/>
    <w:rsid w:val="006A1A39"/>
    <w:rsid w:val="006A223A"/>
    <w:rsid w:val="006A2CC9"/>
    <w:rsid w:val="006A2D66"/>
    <w:rsid w:val="006A3128"/>
    <w:rsid w:val="006A31D7"/>
    <w:rsid w:val="006A3D7E"/>
    <w:rsid w:val="006A43D4"/>
    <w:rsid w:val="006A4D78"/>
    <w:rsid w:val="006A4F42"/>
    <w:rsid w:val="006A50FD"/>
    <w:rsid w:val="006A516C"/>
    <w:rsid w:val="006A5365"/>
    <w:rsid w:val="006A57BA"/>
    <w:rsid w:val="006A5914"/>
    <w:rsid w:val="006A6460"/>
    <w:rsid w:val="006A6907"/>
    <w:rsid w:val="006A6BE7"/>
    <w:rsid w:val="006A6CB7"/>
    <w:rsid w:val="006A765B"/>
    <w:rsid w:val="006A7820"/>
    <w:rsid w:val="006A7E76"/>
    <w:rsid w:val="006A7F99"/>
    <w:rsid w:val="006B0654"/>
    <w:rsid w:val="006B0908"/>
    <w:rsid w:val="006B0945"/>
    <w:rsid w:val="006B0AE1"/>
    <w:rsid w:val="006B0B5A"/>
    <w:rsid w:val="006B11C1"/>
    <w:rsid w:val="006B142F"/>
    <w:rsid w:val="006B163C"/>
    <w:rsid w:val="006B1683"/>
    <w:rsid w:val="006B18ED"/>
    <w:rsid w:val="006B1EC0"/>
    <w:rsid w:val="006B1F07"/>
    <w:rsid w:val="006B21CF"/>
    <w:rsid w:val="006B2357"/>
    <w:rsid w:val="006B2498"/>
    <w:rsid w:val="006B32D3"/>
    <w:rsid w:val="006B357F"/>
    <w:rsid w:val="006B367A"/>
    <w:rsid w:val="006B3CA0"/>
    <w:rsid w:val="006B3F9B"/>
    <w:rsid w:val="006B4140"/>
    <w:rsid w:val="006B4264"/>
    <w:rsid w:val="006B42E1"/>
    <w:rsid w:val="006B4879"/>
    <w:rsid w:val="006B498B"/>
    <w:rsid w:val="006B4F71"/>
    <w:rsid w:val="006B4FB2"/>
    <w:rsid w:val="006B55A5"/>
    <w:rsid w:val="006B5676"/>
    <w:rsid w:val="006B56F2"/>
    <w:rsid w:val="006B5885"/>
    <w:rsid w:val="006B589B"/>
    <w:rsid w:val="006B59ED"/>
    <w:rsid w:val="006B60D7"/>
    <w:rsid w:val="006B63A6"/>
    <w:rsid w:val="006B66F8"/>
    <w:rsid w:val="006B6865"/>
    <w:rsid w:val="006B6A14"/>
    <w:rsid w:val="006B7314"/>
    <w:rsid w:val="006B7404"/>
    <w:rsid w:val="006B7491"/>
    <w:rsid w:val="006B7F47"/>
    <w:rsid w:val="006C066E"/>
    <w:rsid w:val="006C0ED5"/>
    <w:rsid w:val="006C10B1"/>
    <w:rsid w:val="006C1888"/>
    <w:rsid w:val="006C1E0E"/>
    <w:rsid w:val="006C24D7"/>
    <w:rsid w:val="006C262B"/>
    <w:rsid w:val="006C271E"/>
    <w:rsid w:val="006C2942"/>
    <w:rsid w:val="006C29B0"/>
    <w:rsid w:val="006C2FA3"/>
    <w:rsid w:val="006C3182"/>
    <w:rsid w:val="006C330F"/>
    <w:rsid w:val="006C3BAE"/>
    <w:rsid w:val="006C3DD7"/>
    <w:rsid w:val="006C3E23"/>
    <w:rsid w:val="006C3E8B"/>
    <w:rsid w:val="006C40F9"/>
    <w:rsid w:val="006C4422"/>
    <w:rsid w:val="006C474E"/>
    <w:rsid w:val="006C4781"/>
    <w:rsid w:val="006C4A03"/>
    <w:rsid w:val="006C4C76"/>
    <w:rsid w:val="006C4F22"/>
    <w:rsid w:val="006C50E4"/>
    <w:rsid w:val="006C5261"/>
    <w:rsid w:val="006C5263"/>
    <w:rsid w:val="006C53C6"/>
    <w:rsid w:val="006C5481"/>
    <w:rsid w:val="006C56E3"/>
    <w:rsid w:val="006C572E"/>
    <w:rsid w:val="006C5B48"/>
    <w:rsid w:val="006C5C08"/>
    <w:rsid w:val="006C62E3"/>
    <w:rsid w:val="006C63F2"/>
    <w:rsid w:val="006C68F5"/>
    <w:rsid w:val="006C6B28"/>
    <w:rsid w:val="006C6E9A"/>
    <w:rsid w:val="006C725B"/>
    <w:rsid w:val="006C76B5"/>
    <w:rsid w:val="006C772B"/>
    <w:rsid w:val="006C7CF7"/>
    <w:rsid w:val="006C7D90"/>
    <w:rsid w:val="006D054F"/>
    <w:rsid w:val="006D07BB"/>
    <w:rsid w:val="006D07FA"/>
    <w:rsid w:val="006D09AA"/>
    <w:rsid w:val="006D16E5"/>
    <w:rsid w:val="006D1D5A"/>
    <w:rsid w:val="006D231D"/>
    <w:rsid w:val="006D2E9C"/>
    <w:rsid w:val="006D2F1B"/>
    <w:rsid w:val="006D3159"/>
    <w:rsid w:val="006D3A87"/>
    <w:rsid w:val="006D42DE"/>
    <w:rsid w:val="006D4E6C"/>
    <w:rsid w:val="006D5C2A"/>
    <w:rsid w:val="006D5EE9"/>
    <w:rsid w:val="006D62B9"/>
    <w:rsid w:val="006D655C"/>
    <w:rsid w:val="006D6626"/>
    <w:rsid w:val="006D6CD2"/>
    <w:rsid w:val="006D6E8B"/>
    <w:rsid w:val="006D7337"/>
    <w:rsid w:val="006D7755"/>
    <w:rsid w:val="006D7B78"/>
    <w:rsid w:val="006D7B82"/>
    <w:rsid w:val="006E032D"/>
    <w:rsid w:val="006E0937"/>
    <w:rsid w:val="006E0D83"/>
    <w:rsid w:val="006E0F8C"/>
    <w:rsid w:val="006E11C6"/>
    <w:rsid w:val="006E2204"/>
    <w:rsid w:val="006E2849"/>
    <w:rsid w:val="006E2928"/>
    <w:rsid w:val="006E2DA2"/>
    <w:rsid w:val="006E3002"/>
    <w:rsid w:val="006E327E"/>
    <w:rsid w:val="006E3AEF"/>
    <w:rsid w:val="006E3CEC"/>
    <w:rsid w:val="006E3E7A"/>
    <w:rsid w:val="006E4019"/>
    <w:rsid w:val="006E4195"/>
    <w:rsid w:val="006E4722"/>
    <w:rsid w:val="006E48B0"/>
    <w:rsid w:val="006E4980"/>
    <w:rsid w:val="006E4AF1"/>
    <w:rsid w:val="006E4F49"/>
    <w:rsid w:val="006E554B"/>
    <w:rsid w:val="006E56AF"/>
    <w:rsid w:val="006E586B"/>
    <w:rsid w:val="006E5C90"/>
    <w:rsid w:val="006E5D67"/>
    <w:rsid w:val="006E6449"/>
    <w:rsid w:val="006E6580"/>
    <w:rsid w:val="006E6E86"/>
    <w:rsid w:val="006E6F71"/>
    <w:rsid w:val="006E71DF"/>
    <w:rsid w:val="006E7430"/>
    <w:rsid w:val="006E7CAA"/>
    <w:rsid w:val="006F021B"/>
    <w:rsid w:val="006F03D9"/>
    <w:rsid w:val="006F05E8"/>
    <w:rsid w:val="006F104D"/>
    <w:rsid w:val="006F1558"/>
    <w:rsid w:val="006F18BA"/>
    <w:rsid w:val="006F1FD5"/>
    <w:rsid w:val="006F238D"/>
    <w:rsid w:val="006F329C"/>
    <w:rsid w:val="006F3302"/>
    <w:rsid w:val="006F3D60"/>
    <w:rsid w:val="006F40AC"/>
    <w:rsid w:val="006F40F8"/>
    <w:rsid w:val="006F4741"/>
    <w:rsid w:val="006F48B5"/>
    <w:rsid w:val="006F5232"/>
    <w:rsid w:val="006F542C"/>
    <w:rsid w:val="006F572A"/>
    <w:rsid w:val="006F592A"/>
    <w:rsid w:val="006F5B80"/>
    <w:rsid w:val="006F5EDB"/>
    <w:rsid w:val="006F5F62"/>
    <w:rsid w:val="006F60E7"/>
    <w:rsid w:val="006F639C"/>
    <w:rsid w:val="006F6B17"/>
    <w:rsid w:val="006F6EFD"/>
    <w:rsid w:val="006F719B"/>
    <w:rsid w:val="006F7B8E"/>
    <w:rsid w:val="006F7CEA"/>
    <w:rsid w:val="006F921D"/>
    <w:rsid w:val="00700267"/>
    <w:rsid w:val="00700CD6"/>
    <w:rsid w:val="00701558"/>
    <w:rsid w:val="007017F3"/>
    <w:rsid w:val="007017F6"/>
    <w:rsid w:val="00701EE2"/>
    <w:rsid w:val="00702307"/>
    <w:rsid w:val="00702430"/>
    <w:rsid w:val="00702B12"/>
    <w:rsid w:val="007032EB"/>
    <w:rsid w:val="00703359"/>
    <w:rsid w:val="007038B1"/>
    <w:rsid w:val="00703DCD"/>
    <w:rsid w:val="0070405B"/>
    <w:rsid w:val="0070417A"/>
    <w:rsid w:val="00704251"/>
    <w:rsid w:val="0070449C"/>
    <w:rsid w:val="00704768"/>
    <w:rsid w:val="00705461"/>
    <w:rsid w:val="007056D9"/>
    <w:rsid w:val="007057B7"/>
    <w:rsid w:val="00705A23"/>
    <w:rsid w:val="00705AE3"/>
    <w:rsid w:val="007061A5"/>
    <w:rsid w:val="00706AFF"/>
    <w:rsid w:val="00706BD6"/>
    <w:rsid w:val="00706D55"/>
    <w:rsid w:val="00706F7C"/>
    <w:rsid w:val="007075AD"/>
    <w:rsid w:val="007076FB"/>
    <w:rsid w:val="00707BDE"/>
    <w:rsid w:val="00707EDB"/>
    <w:rsid w:val="007105A9"/>
    <w:rsid w:val="00710874"/>
    <w:rsid w:val="007108E4"/>
    <w:rsid w:val="00710A41"/>
    <w:rsid w:val="00710CC4"/>
    <w:rsid w:val="00711466"/>
    <w:rsid w:val="00711698"/>
    <w:rsid w:val="0071170C"/>
    <w:rsid w:val="00711E79"/>
    <w:rsid w:val="007121F3"/>
    <w:rsid w:val="007123BE"/>
    <w:rsid w:val="007129F8"/>
    <w:rsid w:val="00712B12"/>
    <w:rsid w:val="00712E09"/>
    <w:rsid w:val="00713355"/>
    <w:rsid w:val="00713379"/>
    <w:rsid w:val="00713417"/>
    <w:rsid w:val="00713C8F"/>
    <w:rsid w:val="007142EC"/>
    <w:rsid w:val="00715204"/>
    <w:rsid w:val="007152C7"/>
    <w:rsid w:val="00715687"/>
    <w:rsid w:val="007166B4"/>
    <w:rsid w:val="007168AB"/>
    <w:rsid w:val="00716CE6"/>
    <w:rsid w:val="007170C4"/>
    <w:rsid w:val="007173B7"/>
    <w:rsid w:val="0071788D"/>
    <w:rsid w:val="007179AD"/>
    <w:rsid w:val="00717FDD"/>
    <w:rsid w:val="00720B4D"/>
    <w:rsid w:val="00720D78"/>
    <w:rsid w:val="00720F24"/>
    <w:rsid w:val="00720FEE"/>
    <w:rsid w:val="00721340"/>
    <w:rsid w:val="0072179C"/>
    <w:rsid w:val="007219B9"/>
    <w:rsid w:val="00721B1A"/>
    <w:rsid w:val="00721D03"/>
    <w:rsid w:val="00721FF9"/>
    <w:rsid w:val="00722364"/>
    <w:rsid w:val="00722784"/>
    <w:rsid w:val="00722ED1"/>
    <w:rsid w:val="00722F66"/>
    <w:rsid w:val="007231DD"/>
    <w:rsid w:val="007231E5"/>
    <w:rsid w:val="0072320C"/>
    <w:rsid w:val="007232D5"/>
    <w:rsid w:val="0072392D"/>
    <w:rsid w:val="00723CF8"/>
    <w:rsid w:val="00723F3A"/>
    <w:rsid w:val="00724132"/>
    <w:rsid w:val="00724148"/>
    <w:rsid w:val="00724295"/>
    <w:rsid w:val="0072461D"/>
    <w:rsid w:val="0072495E"/>
    <w:rsid w:val="00724C7D"/>
    <w:rsid w:val="00725034"/>
    <w:rsid w:val="00725C30"/>
    <w:rsid w:val="00725D2F"/>
    <w:rsid w:val="00725E53"/>
    <w:rsid w:val="00725F52"/>
    <w:rsid w:val="00726354"/>
    <w:rsid w:val="007269FF"/>
    <w:rsid w:val="00726A6D"/>
    <w:rsid w:val="00726B92"/>
    <w:rsid w:val="00727228"/>
    <w:rsid w:val="0073026A"/>
    <w:rsid w:val="0073030E"/>
    <w:rsid w:val="00730DA5"/>
    <w:rsid w:val="00730F22"/>
    <w:rsid w:val="007310E9"/>
    <w:rsid w:val="00731276"/>
    <w:rsid w:val="007313F0"/>
    <w:rsid w:val="0073140C"/>
    <w:rsid w:val="00731437"/>
    <w:rsid w:val="00731AF2"/>
    <w:rsid w:val="00731FAA"/>
    <w:rsid w:val="007325C8"/>
    <w:rsid w:val="00733290"/>
    <w:rsid w:val="007336FD"/>
    <w:rsid w:val="00733744"/>
    <w:rsid w:val="00733C57"/>
    <w:rsid w:val="00733C5A"/>
    <w:rsid w:val="00733E9A"/>
    <w:rsid w:val="00735288"/>
    <w:rsid w:val="00735C03"/>
    <w:rsid w:val="00735FE5"/>
    <w:rsid w:val="00737CE5"/>
    <w:rsid w:val="00740826"/>
    <w:rsid w:val="00740FD5"/>
    <w:rsid w:val="00741282"/>
    <w:rsid w:val="007415BE"/>
    <w:rsid w:val="0074199A"/>
    <w:rsid w:val="00741D8C"/>
    <w:rsid w:val="00742229"/>
    <w:rsid w:val="007423FA"/>
    <w:rsid w:val="007424A5"/>
    <w:rsid w:val="0074266C"/>
    <w:rsid w:val="00742682"/>
    <w:rsid w:val="00743166"/>
    <w:rsid w:val="00743278"/>
    <w:rsid w:val="007432D5"/>
    <w:rsid w:val="00743817"/>
    <w:rsid w:val="00744260"/>
    <w:rsid w:val="007444F6"/>
    <w:rsid w:val="0074477C"/>
    <w:rsid w:val="0074492F"/>
    <w:rsid w:val="00744CFA"/>
    <w:rsid w:val="00745009"/>
    <w:rsid w:val="007450B4"/>
    <w:rsid w:val="007450E8"/>
    <w:rsid w:val="00745947"/>
    <w:rsid w:val="00745B79"/>
    <w:rsid w:val="00745D24"/>
    <w:rsid w:val="0074622D"/>
    <w:rsid w:val="00746527"/>
    <w:rsid w:val="00746C45"/>
    <w:rsid w:val="00746D2F"/>
    <w:rsid w:val="00746D54"/>
    <w:rsid w:val="00747177"/>
    <w:rsid w:val="00747269"/>
    <w:rsid w:val="007477B8"/>
    <w:rsid w:val="00747F4A"/>
    <w:rsid w:val="007504BF"/>
    <w:rsid w:val="00750668"/>
    <w:rsid w:val="007508C3"/>
    <w:rsid w:val="00750A9E"/>
    <w:rsid w:val="00750CD7"/>
    <w:rsid w:val="00750DD2"/>
    <w:rsid w:val="00750E97"/>
    <w:rsid w:val="00751200"/>
    <w:rsid w:val="00751539"/>
    <w:rsid w:val="007515B2"/>
    <w:rsid w:val="0075203B"/>
    <w:rsid w:val="00752123"/>
    <w:rsid w:val="00752335"/>
    <w:rsid w:val="007523DF"/>
    <w:rsid w:val="00752628"/>
    <w:rsid w:val="007529D0"/>
    <w:rsid w:val="00753617"/>
    <w:rsid w:val="00753A9E"/>
    <w:rsid w:val="00753DC7"/>
    <w:rsid w:val="007542B8"/>
    <w:rsid w:val="0075441C"/>
    <w:rsid w:val="007544CC"/>
    <w:rsid w:val="00754695"/>
    <w:rsid w:val="0075469F"/>
    <w:rsid w:val="00754E89"/>
    <w:rsid w:val="0075507F"/>
    <w:rsid w:val="00755B9E"/>
    <w:rsid w:val="00756C2D"/>
    <w:rsid w:val="00756DF7"/>
    <w:rsid w:val="007571EE"/>
    <w:rsid w:val="0075746E"/>
    <w:rsid w:val="00760494"/>
    <w:rsid w:val="0076196C"/>
    <w:rsid w:val="00761A7D"/>
    <w:rsid w:val="00761BD2"/>
    <w:rsid w:val="00761EE7"/>
    <w:rsid w:val="007623C8"/>
    <w:rsid w:val="0076255C"/>
    <w:rsid w:val="00762D14"/>
    <w:rsid w:val="00763045"/>
    <w:rsid w:val="00763299"/>
    <w:rsid w:val="007634D2"/>
    <w:rsid w:val="0076393E"/>
    <w:rsid w:val="0076399F"/>
    <w:rsid w:val="00764024"/>
    <w:rsid w:val="0076419A"/>
    <w:rsid w:val="00764388"/>
    <w:rsid w:val="00764E7A"/>
    <w:rsid w:val="007652A7"/>
    <w:rsid w:val="00765580"/>
    <w:rsid w:val="00765831"/>
    <w:rsid w:val="00765A18"/>
    <w:rsid w:val="00765FB0"/>
    <w:rsid w:val="007660BE"/>
    <w:rsid w:val="00766361"/>
    <w:rsid w:val="00766728"/>
    <w:rsid w:val="00766E3B"/>
    <w:rsid w:val="00767237"/>
    <w:rsid w:val="007673CC"/>
    <w:rsid w:val="00767451"/>
    <w:rsid w:val="007676D9"/>
    <w:rsid w:val="00767729"/>
    <w:rsid w:val="00767C3C"/>
    <w:rsid w:val="00767D60"/>
    <w:rsid w:val="00767D96"/>
    <w:rsid w:val="00770679"/>
    <w:rsid w:val="00770DE5"/>
    <w:rsid w:val="0077154D"/>
    <w:rsid w:val="00771698"/>
    <w:rsid w:val="007716E4"/>
    <w:rsid w:val="007717A1"/>
    <w:rsid w:val="00771A3D"/>
    <w:rsid w:val="00771DA0"/>
    <w:rsid w:val="0077271E"/>
    <w:rsid w:val="00772AF0"/>
    <w:rsid w:val="00772DFC"/>
    <w:rsid w:val="007732E6"/>
    <w:rsid w:val="007733C7"/>
    <w:rsid w:val="0077344C"/>
    <w:rsid w:val="00773571"/>
    <w:rsid w:val="00773A0F"/>
    <w:rsid w:val="007742B7"/>
    <w:rsid w:val="007746A4"/>
    <w:rsid w:val="00774D6C"/>
    <w:rsid w:val="00775A69"/>
    <w:rsid w:val="00775B6B"/>
    <w:rsid w:val="00775DB5"/>
    <w:rsid w:val="00775FE2"/>
    <w:rsid w:val="0077661F"/>
    <w:rsid w:val="00777365"/>
    <w:rsid w:val="007775DC"/>
    <w:rsid w:val="007779CC"/>
    <w:rsid w:val="00777AE3"/>
    <w:rsid w:val="00777E60"/>
    <w:rsid w:val="00780270"/>
    <w:rsid w:val="00780CD3"/>
    <w:rsid w:val="007813CB"/>
    <w:rsid w:val="007814CA"/>
    <w:rsid w:val="007816BF"/>
    <w:rsid w:val="0078183C"/>
    <w:rsid w:val="00781869"/>
    <w:rsid w:val="00781AB7"/>
    <w:rsid w:val="00781E70"/>
    <w:rsid w:val="0078236F"/>
    <w:rsid w:val="00782505"/>
    <w:rsid w:val="00782F07"/>
    <w:rsid w:val="00782FAA"/>
    <w:rsid w:val="00783202"/>
    <w:rsid w:val="00783605"/>
    <w:rsid w:val="007836EE"/>
    <w:rsid w:val="00783736"/>
    <w:rsid w:val="00783C2A"/>
    <w:rsid w:val="007843CB"/>
    <w:rsid w:val="007848B4"/>
    <w:rsid w:val="00784E40"/>
    <w:rsid w:val="00785243"/>
    <w:rsid w:val="00785325"/>
    <w:rsid w:val="007853E5"/>
    <w:rsid w:val="00785519"/>
    <w:rsid w:val="00785D79"/>
    <w:rsid w:val="00785E3C"/>
    <w:rsid w:val="00786F85"/>
    <w:rsid w:val="00787288"/>
    <w:rsid w:val="00787455"/>
    <w:rsid w:val="00787A29"/>
    <w:rsid w:val="00787C91"/>
    <w:rsid w:val="00787CD9"/>
    <w:rsid w:val="0079016E"/>
    <w:rsid w:val="00790317"/>
    <w:rsid w:val="007903EB"/>
    <w:rsid w:val="007908A3"/>
    <w:rsid w:val="007909E7"/>
    <w:rsid w:val="00790BD2"/>
    <w:rsid w:val="00790DF6"/>
    <w:rsid w:val="00790F22"/>
    <w:rsid w:val="0079144C"/>
    <w:rsid w:val="007918BD"/>
    <w:rsid w:val="00791F3F"/>
    <w:rsid w:val="00792107"/>
    <w:rsid w:val="007936F8"/>
    <w:rsid w:val="007937FA"/>
    <w:rsid w:val="007943B5"/>
    <w:rsid w:val="007945F3"/>
    <w:rsid w:val="00794622"/>
    <w:rsid w:val="00794976"/>
    <w:rsid w:val="00794B69"/>
    <w:rsid w:val="00794D8C"/>
    <w:rsid w:val="00795E2D"/>
    <w:rsid w:val="0079694E"/>
    <w:rsid w:val="00796A23"/>
    <w:rsid w:val="00797151"/>
    <w:rsid w:val="007975AF"/>
    <w:rsid w:val="007A003D"/>
    <w:rsid w:val="007A0457"/>
    <w:rsid w:val="007A1639"/>
    <w:rsid w:val="007A1891"/>
    <w:rsid w:val="007A21D3"/>
    <w:rsid w:val="007A2A30"/>
    <w:rsid w:val="007A2FC0"/>
    <w:rsid w:val="007A3001"/>
    <w:rsid w:val="007A31AA"/>
    <w:rsid w:val="007A355F"/>
    <w:rsid w:val="007A36B4"/>
    <w:rsid w:val="007A3C35"/>
    <w:rsid w:val="007A43C4"/>
    <w:rsid w:val="007A4EB3"/>
    <w:rsid w:val="007A50DD"/>
    <w:rsid w:val="007A556A"/>
    <w:rsid w:val="007A599C"/>
    <w:rsid w:val="007A5DE2"/>
    <w:rsid w:val="007A6159"/>
    <w:rsid w:val="007A65BD"/>
    <w:rsid w:val="007A6867"/>
    <w:rsid w:val="007A6C06"/>
    <w:rsid w:val="007B02D6"/>
    <w:rsid w:val="007B08DB"/>
    <w:rsid w:val="007B149F"/>
    <w:rsid w:val="007B1A32"/>
    <w:rsid w:val="007B1F44"/>
    <w:rsid w:val="007B2057"/>
    <w:rsid w:val="007B322B"/>
    <w:rsid w:val="007B3738"/>
    <w:rsid w:val="007B3D49"/>
    <w:rsid w:val="007B499A"/>
    <w:rsid w:val="007B49A2"/>
    <w:rsid w:val="007B4E34"/>
    <w:rsid w:val="007B5232"/>
    <w:rsid w:val="007B533C"/>
    <w:rsid w:val="007B56ED"/>
    <w:rsid w:val="007B5822"/>
    <w:rsid w:val="007B659C"/>
    <w:rsid w:val="007B68E5"/>
    <w:rsid w:val="007B6ED1"/>
    <w:rsid w:val="007B7233"/>
    <w:rsid w:val="007C0378"/>
    <w:rsid w:val="007C0BD4"/>
    <w:rsid w:val="007C0E59"/>
    <w:rsid w:val="007C1537"/>
    <w:rsid w:val="007C1B7E"/>
    <w:rsid w:val="007C1BAC"/>
    <w:rsid w:val="007C1EA8"/>
    <w:rsid w:val="007C2058"/>
    <w:rsid w:val="007C22DE"/>
    <w:rsid w:val="007C2789"/>
    <w:rsid w:val="007C2C17"/>
    <w:rsid w:val="007C2D62"/>
    <w:rsid w:val="007C3072"/>
    <w:rsid w:val="007C3216"/>
    <w:rsid w:val="007C334E"/>
    <w:rsid w:val="007C36BE"/>
    <w:rsid w:val="007C37AF"/>
    <w:rsid w:val="007C3A8E"/>
    <w:rsid w:val="007C3CF4"/>
    <w:rsid w:val="007C4160"/>
    <w:rsid w:val="007C42D3"/>
    <w:rsid w:val="007C4C42"/>
    <w:rsid w:val="007C4E3F"/>
    <w:rsid w:val="007C5398"/>
    <w:rsid w:val="007C55A7"/>
    <w:rsid w:val="007C5658"/>
    <w:rsid w:val="007C576C"/>
    <w:rsid w:val="007C5C34"/>
    <w:rsid w:val="007C60A7"/>
    <w:rsid w:val="007C61B8"/>
    <w:rsid w:val="007C6F52"/>
    <w:rsid w:val="007C7455"/>
    <w:rsid w:val="007C770C"/>
    <w:rsid w:val="007C7D58"/>
    <w:rsid w:val="007D03B7"/>
    <w:rsid w:val="007D055C"/>
    <w:rsid w:val="007D0673"/>
    <w:rsid w:val="007D092C"/>
    <w:rsid w:val="007D0D71"/>
    <w:rsid w:val="007D0EBF"/>
    <w:rsid w:val="007D11B7"/>
    <w:rsid w:val="007D1F27"/>
    <w:rsid w:val="007D1FDE"/>
    <w:rsid w:val="007D2071"/>
    <w:rsid w:val="007D22E3"/>
    <w:rsid w:val="007D25D1"/>
    <w:rsid w:val="007D2E86"/>
    <w:rsid w:val="007D3FC2"/>
    <w:rsid w:val="007D4226"/>
    <w:rsid w:val="007D43FB"/>
    <w:rsid w:val="007D56A5"/>
    <w:rsid w:val="007D5A40"/>
    <w:rsid w:val="007D5A8A"/>
    <w:rsid w:val="007D605E"/>
    <w:rsid w:val="007D6111"/>
    <w:rsid w:val="007D63F8"/>
    <w:rsid w:val="007D63FD"/>
    <w:rsid w:val="007D6463"/>
    <w:rsid w:val="007D6472"/>
    <w:rsid w:val="007D649A"/>
    <w:rsid w:val="007D663D"/>
    <w:rsid w:val="007D6769"/>
    <w:rsid w:val="007D6A39"/>
    <w:rsid w:val="007D6F5B"/>
    <w:rsid w:val="007D735B"/>
    <w:rsid w:val="007D744D"/>
    <w:rsid w:val="007D7CC9"/>
    <w:rsid w:val="007E065E"/>
    <w:rsid w:val="007E0681"/>
    <w:rsid w:val="007E0815"/>
    <w:rsid w:val="007E0929"/>
    <w:rsid w:val="007E0CBE"/>
    <w:rsid w:val="007E1030"/>
    <w:rsid w:val="007E10E7"/>
    <w:rsid w:val="007E1634"/>
    <w:rsid w:val="007E169D"/>
    <w:rsid w:val="007E1760"/>
    <w:rsid w:val="007E28DC"/>
    <w:rsid w:val="007E3208"/>
    <w:rsid w:val="007E399B"/>
    <w:rsid w:val="007E405B"/>
    <w:rsid w:val="007E479F"/>
    <w:rsid w:val="007E4ADD"/>
    <w:rsid w:val="007E4B55"/>
    <w:rsid w:val="007E5629"/>
    <w:rsid w:val="007E5737"/>
    <w:rsid w:val="007E57A8"/>
    <w:rsid w:val="007E585C"/>
    <w:rsid w:val="007E5BEE"/>
    <w:rsid w:val="007E63CF"/>
    <w:rsid w:val="007E6528"/>
    <w:rsid w:val="007E6AC5"/>
    <w:rsid w:val="007E6B7E"/>
    <w:rsid w:val="007E7073"/>
    <w:rsid w:val="007E70C2"/>
    <w:rsid w:val="007E7AD5"/>
    <w:rsid w:val="007F0030"/>
    <w:rsid w:val="007F012D"/>
    <w:rsid w:val="007F0392"/>
    <w:rsid w:val="007F047C"/>
    <w:rsid w:val="007F0A6C"/>
    <w:rsid w:val="007F0D1B"/>
    <w:rsid w:val="007F0DA5"/>
    <w:rsid w:val="007F1101"/>
    <w:rsid w:val="007F120B"/>
    <w:rsid w:val="007F13E1"/>
    <w:rsid w:val="007F147C"/>
    <w:rsid w:val="007F1543"/>
    <w:rsid w:val="007F1896"/>
    <w:rsid w:val="007F1915"/>
    <w:rsid w:val="007F197A"/>
    <w:rsid w:val="007F1B3C"/>
    <w:rsid w:val="007F1FE3"/>
    <w:rsid w:val="007F2765"/>
    <w:rsid w:val="007F3104"/>
    <w:rsid w:val="007F3263"/>
    <w:rsid w:val="007F3F46"/>
    <w:rsid w:val="007F4010"/>
    <w:rsid w:val="007F4281"/>
    <w:rsid w:val="007F4354"/>
    <w:rsid w:val="007F4569"/>
    <w:rsid w:val="007F4A9F"/>
    <w:rsid w:val="007F4B15"/>
    <w:rsid w:val="007F4C17"/>
    <w:rsid w:val="007F4CA0"/>
    <w:rsid w:val="007F5B0B"/>
    <w:rsid w:val="007F5CF7"/>
    <w:rsid w:val="007F5E08"/>
    <w:rsid w:val="007F625E"/>
    <w:rsid w:val="007F64B1"/>
    <w:rsid w:val="007F6846"/>
    <w:rsid w:val="007F68F4"/>
    <w:rsid w:val="007F7003"/>
    <w:rsid w:val="007F71A9"/>
    <w:rsid w:val="007F748B"/>
    <w:rsid w:val="007F7781"/>
    <w:rsid w:val="007F78EB"/>
    <w:rsid w:val="007F7EDD"/>
    <w:rsid w:val="00800108"/>
    <w:rsid w:val="00800227"/>
    <w:rsid w:val="00800325"/>
    <w:rsid w:val="0080035C"/>
    <w:rsid w:val="00800534"/>
    <w:rsid w:val="0080058C"/>
    <w:rsid w:val="00800FDA"/>
    <w:rsid w:val="00801738"/>
    <w:rsid w:val="00802044"/>
    <w:rsid w:val="008022BF"/>
    <w:rsid w:val="008028BC"/>
    <w:rsid w:val="00802DAE"/>
    <w:rsid w:val="0080346F"/>
    <w:rsid w:val="00803A8B"/>
    <w:rsid w:val="00803CF3"/>
    <w:rsid w:val="00804215"/>
    <w:rsid w:val="008042E8"/>
    <w:rsid w:val="0080435B"/>
    <w:rsid w:val="0080438C"/>
    <w:rsid w:val="00804C3A"/>
    <w:rsid w:val="00804C6A"/>
    <w:rsid w:val="00804F3F"/>
    <w:rsid w:val="00805144"/>
    <w:rsid w:val="008051EF"/>
    <w:rsid w:val="00805535"/>
    <w:rsid w:val="00806D2A"/>
    <w:rsid w:val="00806EE6"/>
    <w:rsid w:val="00807227"/>
    <w:rsid w:val="008072BA"/>
    <w:rsid w:val="00807866"/>
    <w:rsid w:val="00807A59"/>
    <w:rsid w:val="00807C29"/>
    <w:rsid w:val="00807F16"/>
    <w:rsid w:val="0081059E"/>
    <w:rsid w:val="00810954"/>
    <w:rsid w:val="00810C90"/>
    <w:rsid w:val="00810CF4"/>
    <w:rsid w:val="00810F22"/>
    <w:rsid w:val="00811096"/>
    <w:rsid w:val="00811265"/>
    <w:rsid w:val="00811409"/>
    <w:rsid w:val="00811786"/>
    <w:rsid w:val="008118B3"/>
    <w:rsid w:val="008123AE"/>
    <w:rsid w:val="00812421"/>
    <w:rsid w:val="00812D2C"/>
    <w:rsid w:val="00812D6C"/>
    <w:rsid w:val="00812E5D"/>
    <w:rsid w:val="008132F5"/>
    <w:rsid w:val="008136CA"/>
    <w:rsid w:val="00814B82"/>
    <w:rsid w:val="00814DF3"/>
    <w:rsid w:val="00814DF6"/>
    <w:rsid w:val="00814F83"/>
    <w:rsid w:val="008157C1"/>
    <w:rsid w:val="008162A9"/>
    <w:rsid w:val="00816711"/>
    <w:rsid w:val="008171E3"/>
    <w:rsid w:val="00817C28"/>
    <w:rsid w:val="008209F5"/>
    <w:rsid w:val="00820B98"/>
    <w:rsid w:val="00820BB1"/>
    <w:rsid w:val="008214FB"/>
    <w:rsid w:val="00821A68"/>
    <w:rsid w:val="00821CD1"/>
    <w:rsid w:val="00822268"/>
    <w:rsid w:val="00822B37"/>
    <w:rsid w:val="008235C5"/>
    <w:rsid w:val="008235FE"/>
    <w:rsid w:val="008239C4"/>
    <w:rsid w:val="00823B43"/>
    <w:rsid w:val="00823B68"/>
    <w:rsid w:val="008240B8"/>
    <w:rsid w:val="008246F1"/>
    <w:rsid w:val="00824B31"/>
    <w:rsid w:val="00824B3D"/>
    <w:rsid w:val="00824D29"/>
    <w:rsid w:val="00825055"/>
    <w:rsid w:val="0082530C"/>
    <w:rsid w:val="00825412"/>
    <w:rsid w:val="00825CE0"/>
    <w:rsid w:val="00825D80"/>
    <w:rsid w:val="00826277"/>
    <w:rsid w:val="0082665E"/>
    <w:rsid w:val="00826707"/>
    <w:rsid w:val="00826954"/>
    <w:rsid w:val="00826A8B"/>
    <w:rsid w:val="00826DC8"/>
    <w:rsid w:val="0082746F"/>
    <w:rsid w:val="00827996"/>
    <w:rsid w:val="0083097A"/>
    <w:rsid w:val="00831023"/>
    <w:rsid w:val="00831AD7"/>
    <w:rsid w:val="00831F2F"/>
    <w:rsid w:val="0083312D"/>
    <w:rsid w:val="00833618"/>
    <w:rsid w:val="00833944"/>
    <w:rsid w:val="00833EA4"/>
    <w:rsid w:val="00833F91"/>
    <w:rsid w:val="008342BA"/>
    <w:rsid w:val="00834322"/>
    <w:rsid w:val="00834643"/>
    <w:rsid w:val="008349FE"/>
    <w:rsid w:val="00834AEC"/>
    <w:rsid w:val="00834D95"/>
    <w:rsid w:val="00834ED5"/>
    <w:rsid w:val="00834F7E"/>
    <w:rsid w:val="0083510D"/>
    <w:rsid w:val="00835857"/>
    <w:rsid w:val="00835984"/>
    <w:rsid w:val="00835EE5"/>
    <w:rsid w:val="008360DF"/>
    <w:rsid w:val="008362BE"/>
    <w:rsid w:val="008362C7"/>
    <w:rsid w:val="00836323"/>
    <w:rsid w:val="0083637D"/>
    <w:rsid w:val="0083678B"/>
    <w:rsid w:val="00836A62"/>
    <w:rsid w:val="00836DBB"/>
    <w:rsid w:val="0083739D"/>
    <w:rsid w:val="00837963"/>
    <w:rsid w:val="00837DF6"/>
    <w:rsid w:val="00837E81"/>
    <w:rsid w:val="00837F8A"/>
    <w:rsid w:val="0084001F"/>
    <w:rsid w:val="00840149"/>
    <w:rsid w:val="0084065F"/>
    <w:rsid w:val="00841044"/>
    <w:rsid w:val="00841098"/>
    <w:rsid w:val="00841585"/>
    <w:rsid w:val="00841CA6"/>
    <w:rsid w:val="0084250E"/>
    <w:rsid w:val="008433B7"/>
    <w:rsid w:val="0084377B"/>
    <w:rsid w:val="00843791"/>
    <w:rsid w:val="00843795"/>
    <w:rsid w:val="00843C70"/>
    <w:rsid w:val="00844064"/>
    <w:rsid w:val="00844329"/>
    <w:rsid w:val="0084482D"/>
    <w:rsid w:val="00844CD4"/>
    <w:rsid w:val="00844DA3"/>
    <w:rsid w:val="008452A0"/>
    <w:rsid w:val="0084549B"/>
    <w:rsid w:val="008457FE"/>
    <w:rsid w:val="00846B83"/>
    <w:rsid w:val="00846E95"/>
    <w:rsid w:val="00847376"/>
    <w:rsid w:val="0084784F"/>
    <w:rsid w:val="00847927"/>
    <w:rsid w:val="0084798C"/>
    <w:rsid w:val="008479B6"/>
    <w:rsid w:val="008500A5"/>
    <w:rsid w:val="00850194"/>
    <w:rsid w:val="00850411"/>
    <w:rsid w:val="00850536"/>
    <w:rsid w:val="00850B1E"/>
    <w:rsid w:val="00850B8D"/>
    <w:rsid w:val="00851242"/>
    <w:rsid w:val="008514CE"/>
    <w:rsid w:val="00851764"/>
    <w:rsid w:val="008517D2"/>
    <w:rsid w:val="00851B68"/>
    <w:rsid w:val="00851E90"/>
    <w:rsid w:val="008520D1"/>
    <w:rsid w:val="0085212C"/>
    <w:rsid w:val="00852381"/>
    <w:rsid w:val="008524F3"/>
    <w:rsid w:val="00852698"/>
    <w:rsid w:val="00852746"/>
    <w:rsid w:val="008528D9"/>
    <w:rsid w:val="00852E73"/>
    <w:rsid w:val="008531E0"/>
    <w:rsid w:val="00853533"/>
    <w:rsid w:val="008535EA"/>
    <w:rsid w:val="00853849"/>
    <w:rsid w:val="00853CFC"/>
    <w:rsid w:val="008545AE"/>
    <w:rsid w:val="00854825"/>
    <w:rsid w:val="00854954"/>
    <w:rsid w:val="00854981"/>
    <w:rsid w:val="00855536"/>
    <w:rsid w:val="00855CBC"/>
    <w:rsid w:val="00855CE8"/>
    <w:rsid w:val="008561D5"/>
    <w:rsid w:val="008569A4"/>
    <w:rsid w:val="00856A0E"/>
    <w:rsid w:val="00856F27"/>
    <w:rsid w:val="00857EBA"/>
    <w:rsid w:val="0086025E"/>
    <w:rsid w:val="00860362"/>
    <w:rsid w:val="008604DB"/>
    <w:rsid w:val="0086078F"/>
    <w:rsid w:val="00860B73"/>
    <w:rsid w:val="00860BD3"/>
    <w:rsid w:val="008611C3"/>
    <w:rsid w:val="0086126A"/>
    <w:rsid w:val="008614FE"/>
    <w:rsid w:val="0086158E"/>
    <w:rsid w:val="00861E54"/>
    <w:rsid w:val="00862566"/>
    <w:rsid w:val="00862B01"/>
    <w:rsid w:val="00862CBF"/>
    <w:rsid w:val="008632FA"/>
    <w:rsid w:val="0086359E"/>
    <w:rsid w:val="00863B77"/>
    <w:rsid w:val="00863C19"/>
    <w:rsid w:val="00863D9B"/>
    <w:rsid w:val="00863DA8"/>
    <w:rsid w:val="00864A60"/>
    <w:rsid w:val="0086513B"/>
    <w:rsid w:val="008656A7"/>
    <w:rsid w:val="00865CB1"/>
    <w:rsid w:val="00865E89"/>
    <w:rsid w:val="00865FC8"/>
    <w:rsid w:val="0086633E"/>
    <w:rsid w:val="00866D2A"/>
    <w:rsid w:val="00866DB9"/>
    <w:rsid w:val="00867CBE"/>
    <w:rsid w:val="0087055D"/>
    <w:rsid w:val="00870C55"/>
    <w:rsid w:val="00870E71"/>
    <w:rsid w:val="0087102B"/>
    <w:rsid w:val="00871373"/>
    <w:rsid w:val="00871578"/>
    <w:rsid w:val="008717E9"/>
    <w:rsid w:val="00871CAD"/>
    <w:rsid w:val="00871D67"/>
    <w:rsid w:val="00871DF0"/>
    <w:rsid w:val="00872019"/>
    <w:rsid w:val="008728DC"/>
    <w:rsid w:val="00872D08"/>
    <w:rsid w:val="00872D63"/>
    <w:rsid w:val="00873297"/>
    <w:rsid w:val="008732EC"/>
    <w:rsid w:val="008744E7"/>
    <w:rsid w:val="00874584"/>
    <w:rsid w:val="008745BE"/>
    <w:rsid w:val="008750FF"/>
    <w:rsid w:val="00875B97"/>
    <w:rsid w:val="00875D04"/>
    <w:rsid w:val="008764AC"/>
    <w:rsid w:val="00877503"/>
    <w:rsid w:val="0087768B"/>
    <w:rsid w:val="00877B21"/>
    <w:rsid w:val="00877DA9"/>
    <w:rsid w:val="008800EA"/>
    <w:rsid w:val="00880F70"/>
    <w:rsid w:val="0088129A"/>
    <w:rsid w:val="00881389"/>
    <w:rsid w:val="008816BF"/>
    <w:rsid w:val="00881B97"/>
    <w:rsid w:val="00881CC3"/>
    <w:rsid w:val="00881F66"/>
    <w:rsid w:val="008822BE"/>
    <w:rsid w:val="0088236E"/>
    <w:rsid w:val="008828C6"/>
    <w:rsid w:val="00882FE0"/>
    <w:rsid w:val="00883210"/>
    <w:rsid w:val="008835EC"/>
    <w:rsid w:val="008838B1"/>
    <w:rsid w:val="00883A92"/>
    <w:rsid w:val="008855DA"/>
    <w:rsid w:val="0088588E"/>
    <w:rsid w:val="00885E0F"/>
    <w:rsid w:val="00885FD2"/>
    <w:rsid w:val="00886A61"/>
    <w:rsid w:val="00887268"/>
    <w:rsid w:val="00887444"/>
    <w:rsid w:val="00887648"/>
    <w:rsid w:val="008879AF"/>
    <w:rsid w:val="00887AB1"/>
    <w:rsid w:val="00890370"/>
    <w:rsid w:val="00890CBD"/>
    <w:rsid w:val="00890CED"/>
    <w:rsid w:val="00890DDC"/>
    <w:rsid w:val="00890F4F"/>
    <w:rsid w:val="00891D09"/>
    <w:rsid w:val="00891EA0"/>
    <w:rsid w:val="008924BD"/>
    <w:rsid w:val="00892542"/>
    <w:rsid w:val="008925EF"/>
    <w:rsid w:val="00892789"/>
    <w:rsid w:val="008927A3"/>
    <w:rsid w:val="00892B70"/>
    <w:rsid w:val="00892C18"/>
    <w:rsid w:val="008930D8"/>
    <w:rsid w:val="00893550"/>
    <w:rsid w:val="0089370D"/>
    <w:rsid w:val="00893986"/>
    <w:rsid w:val="00893FBB"/>
    <w:rsid w:val="00894067"/>
    <w:rsid w:val="0089436F"/>
    <w:rsid w:val="00894664"/>
    <w:rsid w:val="00894CFC"/>
    <w:rsid w:val="00894E20"/>
    <w:rsid w:val="008952C3"/>
    <w:rsid w:val="0089582D"/>
    <w:rsid w:val="008961CA"/>
    <w:rsid w:val="00896387"/>
    <w:rsid w:val="008964D0"/>
    <w:rsid w:val="0089664B"/>
    <w:rsid w:val="00896FAC"/>
    <w:rsid w:val="008971C3"/>
    <w:rsid w:val="008972C5"/>
    <w:rsid w:val="00897BB3"/>
    <w:rsid w:val="00897D99"/>
    <w:rsid w:val="008A07B8"/>
    <w:rsid w:val="008A0CE2"/>
    <w:rsid w:val="008A0D11"/>
    <w:rsid w:val="008A0F42"/>
    <w:rsid w:val="008A11F1"/>
    <w:rsid w:val="008A1900"/>
    <w:rsid w:val="008A1BE7"/>
    <w:rsid w:val="008A2134"/>
    <w:rsid w:val="008A2622"/>
    <w:rsid w:val="008A293E"/>
    <w:rsid w:val="008A2AF2"/>
    <w:rsid w:val="008A2BDD"/>
    <w:rsid w:val="008A302C"/>
    <w:rsid w:val="008A3750"/>
    <w:rsid w:val="008A39E4"/>
    <w:rsid w:val="008A3F21"/>
    <w:rsid w:val="008A4099"/>
    <w:rsid w:val="008A42F3"/>
    <w:rsid w:val="008A42F8"/>
    <w:rsid w:val="008A450E"/>
    <w:rsid w:val="008A4974"/>
    <w:rsid w:val="008A4A7B"/>
    <w:rsid w:val="008A5325"/>
    <w:rsid w:val="008A549C"/>
    <w:rsid w:val="008A58F8"/>
    <w:rsid w:val="008A5C1C"/>
    <w:rsid w:val="008A5CE0"/>
    <w:rsid w:val="008A5D49"/>
    <w:rsid w:val="008A634D"/>
    <w:rsid w:val="008A641A"/>
    <w:rsid w:val="008A65A4"/>
    <w:rsid w:val="008A6793"/>
    <w:rsid w:val="008A67BA"/>
    <w:rsid w:val="008A686D"/>
    <w:rsid w:val="008A6F56"/>
    <w:rsid w:val="008A711D"/>
    <w:rsid w:val="008A75B9"/>
    <w:rsid w:val="008A75F4"/>
    <w:rsid w:val="008A781D"/>
    <w:rsid w:val="008A7847"/>
    <w:rsid w:val="008A7918"/>
    <w:rsid w:val="008A7B32"/>
    <w:rsid w:val="008A7E7A"/>
    <w:rsid w:val="008B0428"/>
    <w:rsid w:val="008B08D7"/>
    <w:rsid w:val="008B0A96"/>
    <w:rsid w:val="008B0E4D"/>
    <w:rsid w:val="008B1080"/>
    <w:rsid w:val="008B16E8"/>
    <w:rsid w:val="008B243A"/>
    <w:rsid w:val="008B257C"/>
    <w:rsid w:val="008B30CD"/>
    <w:rsid w:val="008B3653"/>
    <w:rsid w:val="008B39D5"/>
    <w:rsid w:val="008B427A"/>
    <w:rsid w:val="008B4663"/>
    <w:rsid w:val="008B4C28"/>
    <w:rsid w:val="008B4CFC"/>
    <w:rsid w:val="008B4F70"/>
    <w:rsid w:val="008B5358"/>
    <w:rsid w:val="008B56F0"/>
    <w:rsid w:val="008B5879"/>
    <w:rsid w:val="008B59CD"/>
    <w:rsid w:val="008B5C65"/>
    <w:rsid w:val="008B5D46"/>
    <w:rsid w:val="008B6166"/>
    <w:rsid w:val="008B68CF"/>
    <w:rsid w:val="008B7401"/>
    <w:rsid w:val="008C080B"/>
    <w:rsid w:val="008C0DD4"/>
    <w:rsid w:val="008C1191"/>
    <w:rsid w:val="008C1627"/>
    <w:rsid w:val="008C1758"/>
    <w:rsid w:val="008C1792"/>
    <w:rsid w:val="008C1C32"/>
    <w:rsid w:val="008C2021"/>
    <w:rsid w:val="008C2CD1"/>
    <w:rsid w:val="008C30A4"/>
    <w:rsid w:val="008C3B4F"/>
    <w:rsid w:val="008C3E2C"/>
    <w:rsid w:val="008C4271"/>
    <w:rsid w:val="008C447A"/>
    <w:rsid w:val="008C4BA6"/>
    <w:rsid w:val="008C4D99"/>
    <w:rsid w:val="008C51E6"/>
    <w:rsid w:val="008C5B9A"/>
    <w:rsid w:val="008C5C3D"/>
    <w:rsid w:val="008C5DE5"/>
    <w:rsid w:val="008C6145"/>
    <w:rsid w:val="008C630E"/>
    <w:rsid w:val="008C74CF"/>
    <w:rsid w:val="008C77D9"/>
    <w:rsid w:val="008C7800"/>
    <w:rsid w:val="008C79F7"/>
    <w:rsid w:val="008C7F76"/>
    <w:rsid w:val="008D0591"/>
    <w:rsid w:val="008D1172"/>
    <w:rsid w:val="008D12CB"/>
    <w:rsid w:val="008D1A3E"/>
    <w:rsid w:val="008D1A81"/>
    <w:rsid w:val="008D1A8F"/>
    <w:rsid w:val="008D1C75"/>
    <w:rsid w:val="008D1DB0"/>
    <w:rsid w:val="008D1FE8"/>
    <w:rsid w:val="008D2B76"/>
    <w:rsid w:val="008D2C71"/>
    <w:rsid w:val="008D2D1D"/>
    <w:rsid w:val="008D311E"/>
    <w:rsid w:val="008D33D9"/>
    <w:rsid w:val="008D34AE"/>
    <w:rsid w:val="008D414D"/>
    <w:rsid w:val="008D42C1"/>
    <w:rsid w:val="008D4324"/>
    <w:rsid w:val="008D45D2"/>
    <w:rsid w:val="008D4806"/>
    <w:rsid w:val="008D59DB"/>
    <w:rsid w:val="008D61F1"/>
    <w:rsid w:val="008D61F2"/>
    <w:rsid w:val="008D6307"/>
    <w:rsid w:val="008D6C4B"/>
    <w:rsid w:val="008D6E6A"/>
    <w:rsid w:val="008D7122"/>
    <w:rsid w:val="008D77DD"/>
    <w:rsid w:val="008D7A27"/>
    <w:rsid w:val="008E0359"/>
    <w:rsid w:val="008E0998"/>
    <w:rsid w:val="008E0DDE"/>
    <w:rsid w:val="008E121A"/>
    <w:rsid w:val="008E1405"/>
    <w:rsid w:val="008E1AFA"/>
    <w:rsid w:val="008E214E"/>
    <w:rsid w:val="008E2838"/>
    <w:rsid w:val="008E2EAB"/>
    <w:rsid w:val="008E308B"/>
    <w:rsid w:val="008E3422"/>
    <w:rsid w:val="008E3819"/>
    <w:rsid w:val="008E3C60"/>
    <w:rsid w:val="008E3D0F"/>
    <w:rsid w:val="008E3E83"/>
    <w:rsid w:val="008E41FF"/>
    <w:rsid w:val="008E432A"/>
    <w:rsid w:val="008E48A0"/>
    <w:rsid w:val="008E4B3A"/>
    <w:rsid w:val="008E4BE0"/>
    <w:rsid w:val="008E5133"/>
    <w:rsid w:val="008E5542"/>
    <w:rsid w:val="008E556B"/>
    <w:rsid w:val="008E5788"/>
    <w:rsid w:val="008E5BEB"/>
    <w:rsid w:val="008E618E"/>
    <w:rsid w:val="008E6765"/>
    <w:rsid w:val="008E6B9A"/>
    <w:rsid w:val="008E6C95"/>
    <w:rsid w:val="008F006F"/>
    <w:rsid w:val="008F034A"/>
    <w:rsid w:val="008F03CD"/>
    <w:rsid w:val="008F0A9D"/>
    <w:rsid w:val="008F0B3F"/>
    <w:rsid w:val="008F0D69"/>
    <w:rsid w:val="008F0DC4"/>
    <w:rsid w:val="008F0DCD"/>
    <w:rsid w:val="008F0F72"/>
    <w:rsid w:val="008F1356"/>
    <w:rsid w:val="008F1BEA"/>
    <w:rsid w:val="008F25CD"/>
    <w:rsid w:val="008F2782"/>
    <w:rsid w:val="008F2C5A"/>
    <w:rsid w:val="008F3198"/>
    <w:rsid w:val="008F3563"/>
    <w:rsid w:val="008F35B4"/>
    <w:rsid w:val="008F388E"/>
    <w:rsid w:val="008F39AE"/>
    <w:rsid w:val="008F3D36"/>
    <w:rsid w:val="008F4234"/>
    <w:rsid w:val="008F47C7"/>
    <w:rsid w:val="008F4ECE"/>
    <w:rsid w:val="008F55A5"/>
    <w:rsid w:val="008F5B3E"/>
    <w:rsid w:val="008F63F7"/>
    <w:rsid w:val="008F66EB"/>
    <w:rsid w:val="008F694D"/>
    <w:rsid w:val="008F7187"/>
    <w:rsid w:val="008F722A"/>
    <w:rsid w:val="008F75A9"/>
    <w:rsid w:val="008F75D8"/>
    <w:rsid w:val="008F7701"/>
    <w:rsid w:val="008F77E4"/>
    <w:rsid w:val="008F791B"/>
    <w:rsid w:val="008F7DB1"/>
    <w:rsid w:val="008F7F26"/>
    <w:rsid w:val="00900326"/>
    <w:rsid w:val="009008BF"/>
    <w:rsid w:val="00900A35"/>
    <w:rsid w:val="00900B2B"/>
    <w:rsid w:val="00901124"/>
    <w:rsid w:val="0090154D"/>
    <w:rsid w:val="00901E7B"/>
    <w:rsid w:val="00902057"/>
    <w:rsid w:val="00902971"/>
    <w:rsid w:val="00902ECE"/>
    <w:rsid w:val="009034B5"/>
    <w:rsid w:val="009039C1"/>
    <w:rsid w:val="00903BC2"/>
    <w:rsid w:val="009040AF"/>
    <w:rsid w:val="00904851"/>
    <w:rsid w:val="00904CC7"/>
    <w:rsid w:val="00904F06"/>
    <w:rsid w:val="00905038"/>
    <w:rsid w:val="009053A5"/>
    <w:rsid w:val="009055E8"/>
    <w:rsid w:val="00905758"/>
    <w:rsid w:val="00905D06"/>
    <w:rsid w:val="00906120"/>
    <w:rsid w:val="00906BE7"/>
    <w:rsid w:val="00906C65"/>
    <w:rsid w:val="00906EE6"/>
    <w:rsid w:val="009072B7"/>
    <w:rsid w:val="009076C1"/>
    <w:rsid w:val="00907B2D"/>
    <w:rsid w:val="00907EE0"/>
    <w:rsid w:val="0090B0C2"/>
    <w:rsid w:val="00910349"/>
    <w:rsid w:val="00910516"/>
    <w:rsid w:val="00910BE2"/>
    <w:rsid w:val="00910E57"/>
    <w:rsid w:val="00910EF1"/>
    <w:rsid w:val="0091112C"/>
    <w:rsid w:val="009113A1"/>
    <w:rsid w:val="009121E0"/>
    <w:rsid w:val="0091268B"/>
    <w:rsid w:val="00912923"/>
    <w:rsid w:val="0091293E"/>
    <w:rsid w:val="00912AE2"/>
    <w:rsid w:val="00912DA1"/>
    <w:rsid w:val="00912E64"/>
    <w:rsid w:val="0091318A"/>
    <w:rsid w:val="00913914"/>
    <w:rsid w:val="00914019"/>
    <w:rsid w:val="00914907"/>
    <w:rsid w:val="00914A7A"/>
    <w:rsid w:val="00914E7E"/>
    <w:rsid w:val="0091559E"/>
    <w:rsid w:val="00915606"/>
    <w:rsid w:val="00915BB3"/>
    <w:rsid w:val="00915DC1"/>
    <w:rsid w:val="00915E47"/>
    <w:rsid w:val="00915FC3"/>
    <w:rsid w:val="0091619F"/>
    <w:rsid w:val="009164D0"/>
    <w:rsid w:val="00916619"/>
    <w:rsid w:val="00916748"/>
    <w:rsid w:val="0091680F"/>
    <w:rsid w:val="0091682A"/>
    <w:rsid w:val="00916BB5"/>
    <w:rsid w:val="00916D14"/>
    <w:rsid w:val="00917009"/>
    <w:rsid w:val="0091715B"/>
    <w:rsid w:val="009173F4"/>
    <w:rsid w:val="00917419"/>
    <w:rsid w:val="0091753D"/>
    <w:rsid w:val="00917921"/>
    <w:rsid w:val="00917970"/>
    <w:rsid w:val="00917B0C"/>
    <w:rsid w:val="00917C01"/>
    <w:rsid w:val="00917D82"/>
    <w:rsid w:val="00917EE7"/>
    <w:rsid w:val="00917FEB"/>
    <w:rsid w:val="00920244"/>
    <w:rsid w:val="009207D7"/>
    <w:rsid w:val="00920898"/>
    <w:rsid w:val="00921084"/>
    <w:rsid w:val="00921406"/>
    <w:rsid w:val="0092142E"/>
    <w:rsid w:val="00921851"/>
    <w:rsid w:val="00921E8B"/>
    <w:rsid w:val="00922147"/>
    <w:rsid w:val="009225AD"/>
    <w:rsid w:val="00922B59"/>
    <w:rsid w:val="00922B82"/>
    <w:rsid w:val="00922BB7"/>
    <w:rsid w:val="00922BF0"/>
    <w:rsid w:val="00922D2A"/>
    <w:rsid w:val="00923241"/>
    <w:rsid w:val="009233E6"/>
    <w:rsid w:val="00923520"/>
    <w:rsid w:val="00923A16"/>
    <w:rsid w:val="00923CAD"/>
    <w:rsid w:val="00923E54"/>
    <w:rsid w:val="0092433F"/>
    <w:rsid w:val="009246C0"/>
    <w:rsid w:val="009246C8"/>
    <w:rsid w:val="00924D38"/>
    <w:rsid w:val="00924DE9"/>
    <w:rsid w:val="00924F2A"/>
    <w:rsid w:val="009254E9"/>
    <w:rsid w:val="009260E1"/>
    <w:rsid w:val="009267D9"/>
    <w:rsid w:val="00926D65"/>
    <w:rsid w:val="00926F44"/>
    <w:rsid w:val="00926FC5"/>
    <w:rsid w:val="0092735E"/>
    <w:rsid w:val="009279C3"/>
    <w:rsid w:val="00930D8B"/>
    <w:rsid w:val="00930E83"/>
    <w:rsid w:val="009311D7"/>
    <w:rsid w:val="00931556"/>
    <w:rsid w:val="009317D9"/>
    <w:rsid w:val="00931E5C"/>
    <w:rsid w:val="009321D7"/>
    <w:rsid w:val="0093261F"/>
    <w:rsid w:val="00932996"/>
    <w:rsid w:val="00932AEB"/>
    <w:rsid w:val="0093304A"/>
    <w:rsid w:val="009332E1"/>
    <w:rsid w:val="0093343F"/>
    <w:rsid w:val="009338DD"/>
    <w:rsid w:val="00933ADF"/>
    <w:rsid w:val="00933E3D"/>
    <w:rsid w:val="00933F50"/>
    <w:rsid w:val="0093461D"/>
    <w:rsid w:val="00934A33"/>
    <w:rsid w:val="009350D5"/>
    <w:rsid w:val="0093528C"/>
    <w:rsid w:val="00935824"/>
    <w:rsid w:val="00935BB4"/>
    <w:rsid w:val="00935E61"/>
    <w:rsid w:val="00935FD7"/>
    <w:rsid w:val="00936487"/>
    <w:rsid w:val="00936902"/>
    <w:rsid w:val="00937041"/>
    <w:rsid w:val="009370CE"/>
    <w:rsid w:val="009373A9"/>
    <w:rsid w:val="00937C74"/>
    <w:rsid w:val="00937CD0"/>
    <w:rsid w:val="00937DEA"/>
    <w:rsid w:val="00937E4A"/>
    <w:rsid w:val="009404F8"/>
    <w:rsid w:val="0094105D"/>
    <w:rsid w:val="009413B7"/>
    <w:rsid w:val="009416A1"/>
    <w:rsid w:val="00941E22"/>
    <w:rsid w:val="0094206F"/>
    <w:rsid w:val="009421AC"/>
    <w:rsid w:val="009421D5"/>
    <w:rsid w:val="00942347"/>
    <w:rsid w:val="00942813"/>
    <w:rsid w:val="00942B1E"/>
    <w:rsid w:val="00942C01"/>
    <w:rsid w:val="00942E34"/>
    <w:rsid w:val="00943281"/>
    <w:rsid w:val="00943474"/>
    <w:rsid w:val="00943EE8"/>
    <w:rsid w:val="009444D5"/>
    <w:rsid w:val="0094487C"/>
    <w:rsid w:val="0094492F"/>
    <w:rsid w:val="00944964"/>
    <w:rsid w:val="00944B5F"/>
    <w:rsid w:val="00944B6F"/>
    <w:rsid w:val="00944BF0"/>
    <w:rsid w:val="0094532D"/>
    <w:rsid w:val="0094558F"/>
    <w:rsid w:val="00945833"/>
    <w:rsid w:val="00945A42"/>
    <w:rsid w:val="00945B31"/>
    <w:rsid w:val="0094602E"/>
    <w:rsid w:val="00946112"/>
    <w:rsid w:val="009469AF"/>
    <w:rsid w:val="009469F6"/>
    <w:rsid w:val="00946E20"/>
    <w:rsid w:val="009474BC"/>
    <w:rsid w:val="009476AA"/>
    <w:rsid w:val="0094F8BF"/>
    <w:rsid w:val="0095025E"/>
    <w:rsid w:val="00950BDC"/>
    <w:rsid w:val="00950C9F"/>
    <w:rsid w:val="0095133C"/>
    <w:rsid w:val="009513D7"/>
    <w:rsid w:val="00951D58"/>
    <w:rsid w:val="00951DAD"/>
    <w:rsid w:val="00951F3B"/>
    <w:rsid w:val="0095230D"/>
    <w:rsid w:val="009523C9"/>
    <w:rsid w:val="009525F4"/>
    <w:rsid w:val="00952697"/>
    <w:rsid w:val="00952D87"/>
    <w:rsid w:val="009533A8"/>
    <w:rsid w:val="00953448"/>
    <w:rsid w:val="00953627"/>
    <w:rsid w:val="0095365B"/>
    <w:rsid w:val="009536A4"/>
    <w:rsid w:val="009539FC"/>
    <w:rsid w:val="00953A83"/>
    <w:rsid w:val="0095412C"/>
    <w:rsid w:val="0095445A"/>
    <w:rsid w:val="009547C8"/>
    <w:rsid w:val="00954F3D"/>
    <w:rsid w:val="00955311"/>
    <w:rsid w:val="0095540A"/>
    <w:rsid w:val="0095545B"/>
    <w:rsid w:val="00955B27"/>
    <w:rsid w:val="0095605F"/>
    <w:rsid w:val="009561FE"/>
    <w:rsid w:val="00956C26"/>
    <w:rsid w:val="009570C5"/>
    <w:rsid w:val="00957303"/>
    <w:rsid w:val="0095767D"/>
    <w:rsid w:val="00957747"/>
    <w:rsid w:val="00957862"/>
    <w:rsid w:val="009579B7"/>
    <w:rsid w:val="00957D7B"/>
    <w:rsid w:val="00957EA1"/>
    <w:rsid w:val="00960160"/>
    <w:rsid w:val="0096025B"/>
    <w:rsid w:val="00960486"/>
    <w:rsid w:val="00960A46"/>
    <w:rsid w:val="00960BC9"/>
    <w:rsid w:val="00960E01"/>
    <w:rsid w:val="00961622"/>
    <w:rsid w:val="0096168C"/>
    <w:rsid w:val="00961835"/>
    <w:rsid w:val="00961E1A"/>
    <w:rsid w:val="00961F19"/>
    <w:rsid w:val="00962082"/>
    <w:rsid w:val="00962492"/>
    <w:rsid w:val="009625CC"/>
    <w:rsid w:val="00962624"/>
    <w:rsid w:val="0096298A"/>
    <w:rsid w:val="00962B9D"/>
    <w:rsid w:val="00962DB8"/>
    <w:rsid w:val="00962E9E"/>
    <w:rsid w:val="009632B1"/>
    <w:rsid w:val="00963356"/>
    <w:rsid w:val="009635F3"/>
    <w:rsid w:val="009637F0"/>
    <w:rsid w:val="00963814"/>
    <w:rsid w:val="00963DEB"/>
    <w:rsid w:val="00963FD1"/>
    <w:rsid w:val="009648B3"/>
    <w:rsid w:val="00964C69"/>
    <w:rsid w:val="00964EED"/>
    <w:rsid w:val="00965252"/>
    <w:rsid w:val="009654F3"/>
    <w:rsid w:val="009656EF"/>
    <w:rsid w:val="00965BDD"/>
    <w:rsid w:val="00965CE3"/>
    <w:rsid w:val="00966AA8"/>
    <w:rsid w:val="00966BB2"/>
    <w:rsid w:val="00966BEF"/>
    <w:rsid w:val="00966D4F"/>
    <w:rsid w:val="00966DCB"/>
    <w:rsid w:val="00967636"/>
    <w:rsid w:val="009678D0"/>
    <w:rsid w:val="00967D90"/>
    <w:rsid w:val="009703D4"/>
    <w:rsid w:val="0097164C"/>
    <w:rsid w:val="00971878"/>
    <w:rsid w:val="00972504"/>
    <w:rsid w:val="00972BC3"/>
    <w:rsid w:val="00973550"/>
    <w:rsid w:val="00973E63"/>
    <w:rsid w:val="009744BD"/>
    <w:rsid w:val="009744E8"/>
    <w:rsid w:val="009745FD"/>
    <w:rsid w:val="009747AF"/>
    <w:rsid w:val="00974A0C"/>
    <w:rsid w:val="0097578E"/>
    <w:rsid w:val="009757B2"/>
    <w:rsid w:val="00975C7B"/>
    <w:rsid w:val="00976059"/>
    <w:rsid w:val="0097638E"/>
    <w:rsid w:val="00976522"/>
    <w:rsid w:val="00976735"/>
    <w:rsid w:val="009767FA"/>
    <w:rsid w:val="009768FC"/>
    <w:rsid w:val="00977791"/>
    <w:rsid w:val="00977D9C"/>
    <w:rsid w:val="00980065"/>
    <w:rsid w:val="00980510"/>
    <w:rsid w:val="0098091E"/>
    <w:rsid w:val="00980A9D"/>
    <w:rsid w:val="009815FF"/>
    <w:rsid w:val="0098196E"/>
    <w:rsid w:val="009829EE"/>
    <w:rsid w:val="00982A7F"/>
    <w:rsid w:val="00982E35"/>
    <w:rsid w:val="00983083"/>
    <w:rsid w:val="009832ED"/>
    <w:rsid w:val="00983986"/>
    <w:rsid w:val="00983A83"/>
    <w:rsid w:val="0098403A"/>
    <w:rsid w:val="009840E7"/>
    <w:rsid w:val="00984492"/>
    <w:rsid w:val="00984612"/>
    <w:rsid w:val="009849F4"/>
    <w:rsid w:val="00984A61"/>
    <w:rsid w:val="00984FD6"/>
    <w:rsid w:val="009854E7"/>
    <w:rsid w:val="009861B4"/>
    <w:rsid w:val="009864CF"/>
    <w:rsid w:val="00986863"/>
    <w:rsid w:val="00986ADD"/>
    <w:rsid w:val="009871F0"/>
    <w:rsid w:val="009879AB"/>
    <w:rsid w:val="00990284"/>
    <w:rsid w:val="009906EC"/>
    <w:rsid w:val="00990946"/>
    <w:rsid w:val="00990B4E"/>
    <w:rsid w:val="00990B81"/>
    <w:rsid w:val="00990BD0"/>
    <w:rsid w:val="0099143B"/>
    <w:rsid w:val="00991718"/>
    <w:rsid w:val="0099171B"/>
    <w:rsid w:val="009926D0"/>
    <w:rsid w:val="00992927"/>
    <w:rsid w:val="00992932"/>
    <w:rsid w:val="00992A75"/>
    <w:rsid w:val="00993135"/>
    <w:rsid w:val="00993957"/>
    <w:rsid w:val="0099420A"/>
    <w:rsid w:val="009944BE"/>
    <w:rsid w:val="00994E56"/>
    <w:rsid w:val="00995498"/>
    <w:rsid w:val="009954E2"/>
    <w:rsid w:val="00995553"/>
    <w:rsid w:val="00995854"/>
    <w:rsid w:val="00995CF3"/>
    <w:rsid w:val="00996038"/>
    <w:rsid w:val="0099616A"/>
    <w:rsid w:val="00996A96"/>
    <w:rsid w:val="00996AB7"/>
    <w:rsid w:val="00996F0A"/>
    <w:rsid w:val="00996F7E"/>
    <w:rsid w:val="00996FE7"/>
    <w:rsid w:val="009972C8"/>
    <w:rsid w:val="00997592"/>
    <w:rsid w:val="009978C6"/>
    <w:rsid w:val="009A025F"/>
    <w:rsid w:val="009A0497"/>
    <w:rsid w:val="009A09B0"/>
    <w:rsid w:val="009A09BA"/>
    <w:rsid w:val="009A0AE0"/>
    <w:rsid w:val="009A15F6"/>
    <w:rsid w:val="009A17DD"/>
    <w:rsid w:val="009A1B4A"/>
    <w:rsid w:val="009A1BDD"/>
    <w:rsid w:val="009A1F52"/>
    <w:rsid w:val="009A22E8"/>
    <w:rsid w:val="009A28FD"/>
    <w:rsid w:val="009A2BA8"/>
    <w:rsid w:val="009A2C0D"/>
    <w:rsid w:val="009A36D5"/>
    <w:rsid w:val="009A3A46"/>
    <w:rsid w:val="009A3A9C"/>
    <w:rsid w:val="009A3BAF"/>
    <w:rsid w:val="009A3D2B"/>
    <w:rsid w:val="009A4674"/>
    <w:rsid w:val="009A47DA"/>
    <w:rsid w:val="009A4EC8"/>
    <w:rsid w:val="009A5500"/>
    <w:rsid w:val="009A550E"/>
    <w:rsid w:val="009A5790"/>
    <w:rsid w:val="009A58C3"/>
    <w:rsid w:val="009A5A3F"/>
    <w:rsid w:val="009A5FE0"/>
    <w:rsid w:val="009A606E"/>
    <w:rsid w:val="009A6201"/>
    <w:rsid w:val="009A62B5"/>
    <w:rsid w:val="009A63D3"/>
    <w:rsid w:val="009A6C75"/>
    <w:rsid w:val="009A6C82"/>
    <w:rsid w:val="009A7032"/>
    <w:rsid w:val="009A7481"/>
    <w:rsid w:val="009A79DD"/>
    <w:rsid w:val="009A7B44"/>
    <w:rsid w:val="009A7C87"/>
    <w:rsid w:val="009A7D91"/>
    <w:rsid w:val="009A7E49"/>
    <w:rsid w:val="009B0148"/>
    <w:rsid w:val="009B022A"/>
    <w:rsid w:val="009B04E0"/>
    <w:rsid w:val="009B05DD"/>
    <w:rsid w:val="009B151C"/>
    <w:rsid w:val="009B1A24"/>
    <w:rsid w:val="009B1B5F"/>
    <w:rsid w:val="009B1C1B"/>
    <w:rsid w:val="009B1FC7"/>
    <w:rsid w:val="009B2710"/>
    <w:rsid w:val="009B2D84"/>
    <w:rsid w:val="009B34E7"/>
    <w:rsid w:val="009B35C6"/>
    <w:rsid w:val="009B3631"/>
    <w:rsid w:val="009B365C"/>
    <w:rsid w:val="009B3EB8"/>
    <w:rsid w:val="009B4A14"/>
    <w:rsid w:val="009B4FE6"/>
    <w:rsid w:val="009B52B2"/>
    <w:rsid w:val="009B58B8"/>
    <w:rsid w:val="009B5C45"/>
    <w:rsid w:val="009B664A"/>
    <w:rsid w:val="009B680B"/>
    <w:rsid w:val="009B6BE7"/>
    <w:rsid w:val="009B71A4"/>
    <w:rsid w:val="009B72CD"/>
    <w:rsid w:val="009B7495"/>
    <w:rsid w:val="009B75A0"/>
    <w:rsid w:val="009B79CC"/>
    <w:rsid w:val="009C02ED"/>
    <w:rsid w:val="009C0620"/>
    <w:rsid w:val="009C068B"/>
    <w:rsid w:val="009C0739"/>
    <w:rsid w:val="009C0749"/>
    <w:rsid w:val="009C0BD4"/>
    <w:rsid w:val="009C0E74"/>
    <w:rsid w:val="009C0FE4"/>
    <w:rsid w:val="009C1394"/>
    <w:rsid w:val="009C1854"/>
    <w:rsid w:val="009C1953"/>
    <w:rsid w:val="009C1A50"/>
    <w:rsid w:val="009C213B"/>
    <w:rsid w:val="009C23FA"/>
    <w:rsid w:val="009C27A5"/>
    <w:rsid w:val="009C280A"/>
    <w:rsid w:val="009C2BB5"/>
    <w:rsid w:val="009C32B0"/>
    <w:rsid w:val="009C3BA6"/>
    <w:rsid w:val="009C475F"/>
    <w:rsid w:val="009C57E8"/>
    <w:rsid w:val="009C58A9"/>
    <w:rsid w:val="009C5DF0"/>
    <w:rsid w:val="009C5FA5"/>
    <w:rsid w:val="009C60AA"/>
    <w:rsid w:val="009C64A9"/>
    <w:rsid w:val="009C672C"/>
    <w:rsid w:val="009C677C"/>
    <w:rsid w:val="009C6E3D"/>
    <w:rsid w:val="009C6EEB"/>
    <w:rsid w:val="009C6F81"/>
    <w:rsid w:val="009C7098"/>
    <w:rsid w:val="009D0242"/>
    <w:rsid w:val="009D03C7"/>
    <w:rsid w:val="009D0929"/>
    <w:rsid w:val="009D097C"/>
    <w:rsid w:val="009D0BE4"/>
    <w:rsid w:val="009D0C78"/>
    <w:rsid w:val="009D0D5A"/>
    <w:rsid w:val="009D149B"/>
    <w:rsid w:val="009D14C1"/>
    <w:rsid w:val="009D182D"/>
    <w:rsid w:val="009D1876"/>
    <w:rsid w:val="009D1948"/>
    <w:rsid w:val="009D1A6D"/>
    <w:rsid w:val="009D1F25"/>
    <w:rsid w:val="009D1FBB"/>
    <w:rsid w:val="009D2A32"/>
    <w:rsid w:val="009D2B56"/>
    <w:rsid w:val="009D3062"/>
    <w:rsid w:val="009D34AE"/>
    <w:rsid w:val="009D34BA"/>
    <w:rsid w:val="009D3761"/>
    <w:rsid w:val="009D3CD0"/>
    <w:rsid w:val="009D3D2C"/>
    <w:rsid w:val="009D47E1"/>
    <w:rsid w:val="009D48AC"/>
    <w:rsid w:val="009D4C68"/>
    <w:rsid w:val="009D5024"/>
    <w:rsid w:val="009D50FD"/>
    <w:rsid w:val="009D5440"/>
    <w:rsid w:val="009D6D02"/>
    <w:rsid w:val="009D6FC9"/>
    <w:rsid w:val="009D78C9"/>
    <w:rsid w:val="009D7A73"/>
    <w:rsid w:val="009D7FE7"/>
    <w:rsid w:val="009E04CB"/>
    <w:rsid w:val="009E0508"/>
    <w:rsid w:val="009E09CB"/>
    <w:rsid w:val="009E0E1E"/>
    <w:rsid w:val="009E0F14"/>
    <w:rsid w:val="009E12C9"/>
    <w:rsid w:val="009E14AE"/>
    <w:rsid w:val="009E160B"/>
    <w:rsid w:val="009E1883"/>
    <w:rsid w:val="009E1A75"/>
    <w:rsid w:val="009E1BD0"/>
    <w:rsid w:val="009E2089"/>
    <w:rsid w:val="009E27FE"/>
    <w:rsid w:val="009E2ED0"/>
    <w:rsid w:val="009E3277"/>
    <w:rsid w:val="009E3AAC"/>
    <w:rsid w:val="009E3DFA"/>
    <w:rsid w:val="009E41F9"/>
    <w:rsid w:val="009E42B9"/>
    <w:rsid w:val="009E45E2"/>
    <w:rsid w:val="009E4951"/>
    <w:rsid w:val="009E4DE7"/>
    <w:rsid w:val="009E5310"/>
    <w:rsid w:val="009E562A"/>
    <w:rsid w:val="009E57CF"/>
    <w:rsid w:val="009E5D60"/>
    <w:rsid w:val="009E5F61"/>
    <w:rsid w:val="009E638D"/>
    <w:rsid w:val="009E65F7"/>
    <w:rsid w:val="009E6606"/>
    <w:rsid w:val="009E667E"/>
    <w:rsid w:val="009E69D5"/>
    <w:rsid w:val="009E7003"/>
    <w:rsid w:val="009E709C"/>
    <w:rsid w:val="009E73AE"/>
    <w:rsid w:val="009E7661"/>
    <w:rsid w:val="009E786E"/>
    <w:rsid w:val="009EA0EC"/>
    <w:rsid w:val="009F03CA"/>
    <w:rsid w:val="009F054F"/>
    <w:rsid w:val="009F080E"/>
    <w:rsid w:val="009F125F"/>
    <w:rsid w:val="009F17D3"/>
    <w:rsid w:val="009F2550"/>
    <w:rsid w:val="009F25BA"/>
    <w:rsid w:val="009F25D2"/>
    <w:rsid w:val="009F276F"/>
    <w:rsid w:val="009F284E"/>
    <w:rsid w:val="009F2C91"/>
    <w:rsid w:val="009F2F5E"/>
    <w:rsid w:val="009F32EB"/>
    <w:rsid w:val="009F3453"/>
    <w:rsid w:val="009F35C2"/>
    <w:rsid w:val="009F3C93"/>
    <w:rsid w:val="009F3FC9"/>
    <w:rsid w:val="009F4C6A"/>
    <w:rsid w:val="009F4E02"/>
    <w:rsid w:val="009F555A"/>
    <w:rsid w:val="009F6BF8"/>
    <w:rsid w:val="009F7029"/>
    <w:rsid w:val="009F703F"/>
    <w:rsid w:val="009F75DB"/>
    <w:rsid w:val="009F764B"/>
    <w:rsid w:val="00A001F3"/>
    <w:rsid w:val="00A00472"/>
    <w:rsid w:val="00A0047D"/>
    <w:rsid w:val="00A005C1"/>
    <w:rsid w:val="00A00623"/>
    <w:rsid w:val="00A00B86"/>
    <w:rsid w:val="00A00DCC"/>
    <w:rsid w:val="00A01146"/>
    <w:rsid w:val="00A01151"/>
    <w:rsid w:val="00A0171C"/>
    <w:rsid w:val="00A0173D"/>
    <w:rsid w:val="00A01879"/>
    <w:rsid w:val="00A018A5"/>
    <w:rsid w:val="00A01B06"/>
    <w:rsid w:val="00A01BD1"/>
    <w:rsid w:val="00A01DBC"/>
    <w:rsid w:val="00A01F0B"/>
    <w:rsid w:val="00A01FC1"/>
    <w:rsid w:val="00A02011"/>
    <w:rsid w:val="00A02038"/>
    <w:rsid w:val="00A02125"/>
    <w:rsid w:val="00A0227F"/>
    <w:rsid w:val="00A023EB"/>
    <w:rsid w:val="00A024C4"/>
    <w:rsid w:val="00A024FE"/>
    <w:rsid w:val="00A0250C"/>
    <w:rsid w:val="00A027AA"/>
    <w:rsid w:val="00A027BC"/>
    <w:rsid w:val="00A02A05"/>
    <w:rsid w:val="00A030DC"/>
    <w:rsid w:val="00A041FE"/>
    <w:rsid w:val="00A0441B"/>
    <w:rsid w:val="00A04558"/>
    <w:rsid w:val="00A0487B"/>
    <w:rsid w:val="00A04923"/>
    <w:rsid w:val="00A05199"/>
    <w:rsid w:val="00A052AA"/>
    <w:rsid w:val="00A0581B"/>
    <w:rsid w:val="00A06184"/>
    <w:rsid w:val="00A0730A"/>
    <w:rsid w:val="00A0737D"/>
    <w:rsid w:val="00A0770D"/>
    <w:rsid w:val="00A07D5E"/>
    <w:rsid w:val="00A07E74"/>
    <w:rsid w:val="00A100F1"/>
    <w:rsid w:val="00A104B3"/>
    <w:rsid w:val="00A106A9"/>
    <w:rsid w:val="00A10B03"/>
    <w:rsid w:val="00A112CC"/>
    <w:rsid w:val="00A1147D"/>
    <w:rsid w:val="00A115D9"/>
    <w:rsid w:val="00A118C0"/>
    <w:rsid w:val="00A11A81"/>
    <w:rsid w:val="00A11E94"/>
    <w:rsid w:val="00A1215B"/>
    <w:rsid w:val="00A12240"/>
    <w:rsid w:val="00A124E8"/>
    <w:rsid w:val="00A127FD"/>
    <w:rsid w:val="00A13369"/>
    <w:rsid w:val="00A1377D"/>
    <w:rsid w:val="00A13814"/>
    <w:rsid w:val="00A14333"/>
    <w:rsid w:val="00A14461"/>
    <w:rsid w:val="00A14A3E"/>
    <w:rsid w:val="00A14C38"/>
    <w:rsid w:val="00A159A7"/>
    <w:rsid w:val="00A15DCC"/>
    <w:rsid w:val="00A15E6D"/>
    <w:rsid w:val="00A162E3"/>
    <w:rsid w:val="00A168CA"/>
    <w:rsid w:val="00A17911"/>
    <w:rsid w:val="00A17ADD"/>
    <w:rsid w:val="00A17C86"/>
    <w:rsid w:val="00A209F8"/>
    <w:rsid w:val="00A20D83"/>
    <w:rsid w:val="00A21246"/>
    <w:rsid w:val="00A21A73"/>
    <w:rsid w:val="00A22000"/>
    <w:rsid w:val="00A2299D"/>
    <w:rsid w:val="00A229EE"/>
    <w:rsid w:val="00A22BA8"/>
    <w:rsid w:val="00A23177"/>
    <w:rsid w:val="00A235DF"/>
    <w:rsid w:val="00A2369B"/>
    <w:rsid w:val="00A23A1E"/>
    <w:rsid w:val="00A24077"/>
    <w:rsid w:val="00A244E2"/>
    <w:rsid w:val="00A24778"/>
    <w:rsid w:val="00A24A9E"/>
    <w:rsid w:val="00A24EA9"/>
    <w:rsid w:val="00A25051"/>
    <w:rsid w:val="00A252AD"/>
    <w:rsid w:val="00A255CF"/>
    <w:rsid w:val="00A25BC6"/>
    <w:rsid w:val="00A25BD3"/>
    <w:rsid w:val="00A25EDE"/>
    <w:rsid w:val="00A25FBC"/>
    <w:rsid w:val="00A261B0"/>
    <w:rsid w:val="00A26342"/>
    <w:rsid w:val="00A26580"/>
    <w:rsid w:val="00A26591"/>
    <w:rsid w:val="00A266A9"/>
    <w:rsid w:val="00A27041"/>
    <w:rsid w:val="00A27207"/>
    <w:rsid w:val="00A27EAF"/>
    <w:rsid w:val="00A301A1"/>
    <w:rsid w:val="00A307C9"/>
    <w:rsid w:val="00A3099B"/>
    <w:rsid w:val="00A30AFD"/>
    <w:rsid w:val="00A30B20"/>
    <w:rsid w:val="00A30E95"/>
    <w:rsid w:val="00A31A69"/>
    <w:rsid w:val="00A31AC4"/>
    <w:rsid w:val="00A31D5C"/>
    <w:rsid w:val="00A323CD"/>
    <w:rsid w:val="00A326D8"/>
    <w:rsid w:val="00A328C0"/>
    <w:rsid w:val="00A32A96"/>
    <w:rsid w:val="00A3363A"/>
    <w:rsid w:val="00A33827"/>
    <w:rsid w:val="00A33CE8"/>
    <w:rsid w:val="00A33EE2"/>
    <w:rsid w:val="00A35155"/>
    <w:rsid w:val="00A3536D"/>
    <w:rsid w:val="00A3547F"/>
    <w:rsid w:val="00A3561A"/>
    <w:rsid w:val="00A3568F"/>
    <w:rsid w:val="00A3584D"/>
    <w:rsid w:val="00A358BA"/>
    <w:rsid w:val="00A368B6"/>
    <w:rsid w:val="00A369D0"/>
    <w:rsid w:val="00A36C2A"/>
    <w:rsid w:val="00A36D5E"/>
    <w:rsid w:val="00A36F97"/>
    <w:rsid w:val="00A371E3"/>
    <w:rsid w:val="00A37272"/>
    <w:rsid w:val="00A37425"/>
    <w:rsid w:val="00A376C3"/>
    <w:rsid w:val="00A376DC"/>
    <w:rsid w:val="00A378B6"/>
    <w:rsid w:val="00A37AF9"/>
    <w:rsid w:val="00A405F5"/>
    <w:rsid w:val="00A40887"/>
    <w:rsid w:val="00A40889"/>
    <w:rsid w:val="00A40A33"/>
    <w:rsid w:val="00A41100"/>
    <w:rsid w:val="00A414D1"/>
    <w:rsid w:val="00A42040"/>
    <w:rsid w:val="00A42715"/>
    <w:rsid w:val="00A42AEA"/>
    <w:rsid w:val="00A436E4"/>
    <w:rsid w:val="00A43772"/>
    <w:rsid w:val="00A4387E"/>
    <w:rsid w:val="00A439CB"/>
    <w:rsid w:val="00A43C9E"/>
    <w:rsid w:val="00A43EC8"/>
    <w:rsid w:val="00A44500"/>
    <w:rsid w:val="00A4467D"/>
    <w:rsid w:val="00A44926"/>
    <w:rsid w:val="00A45117"/>
    <w:rsid w:val="00A45319"/>
    <w:rsid w:val="00A455DF"/>
    <w:rsid w:val="00A45619"/>
    <w:rsid w:val="00A4593C"/>
    <w:rsid w:val="00A45D25"/>
    <w:rsid w:val="00A45DB8"/>
    <w:rsid w:val="00A45E0F"/>
    <w:rsid w:val="00A45EB7"/>
    <w:rsid w:val="00A45ED0"/>
    <w:rsid w:val="00A462E8"/>
    <w:rsid w:val="00A46598"/>
    <w:rsid w:val="00A46C71"/>
    <w:rsid w:val="00A475A3"/>
    <w:rsid w:val="00A4762B"/>
    <w:rsid w:val="00A47ED1"/>
    <w:rsid w:val="00A47F9B"/>
    <w:rsid w:val="00A51747"/>
    <w:rsid w:val="00A51AD6"/>
    <w:rsid w:val="00A51CEA"/>
    <w:rsid w:val="00A5240A"/>
    <w:rsid w:val="00A52890"/>
    <w:rsid w:val="00A52B15"/>
    <w:rsid w:val="00A52E2B"/>
    <w:rsid w:val="00A5316F"/>
    <w:rsid w:val="00A53A82"/>
    <w:rsid w:val="00A54210"/>
    <w:rsid w:val="00A54415"/>
    <w:rsid w:val="00A54593"/>
    <w:rsid w:val="00A551CF"/>
    <w:rsid w:val="00A55606"/>
    <w:rsid w:val="00A55D94"/>
    <w:rsid w:val="00A5604F"/>
    <w:rsid w:val="00A564A6"/>
    <w:rsid w:val="00A56B23"/>
    <w:rsid w:val="00A572CE"/>
    <w:rsid w:val="00A57302"/>
    <w:rsid w:val="00A57D13"/>
    <w:rsid w:val="00A60792"/>
    <w:rsid w:val="00A61596"/>
    <w:rsid w:val="00A617FF"/>
    <w:rsid w:val="00A62B00"/>
    <w:rsid w:val="00A63969"/>
    <w:rsid w:val="00A63FC6"/>
    <w:rsid w:val="00A6481D"/>
    <w:rsid w:val="00A64899"/>
    <w:rsid w:val="00A651CF"/>
    <w:rsid w:val="00A654C7"/>
    <w:rsid w:val="00A658B1"/>
    <w:rsid w:val="00A65CE0"/>
    <w:rsid w:val="00A65E27"/>
    <w:rsid w:val="00A661D5"/>
    <w:rsid w:val="00A665BB"/>
    <w:rsid w:val="00A66897"/>
    <w:rsid w:val="00A66DCC"/>
    <w:rsid w:val="00A66F78"/>
    <w:rsid w:val="00A66FA0"/>
    <w:rsid w:val="00A675F9"/>
    <w:rsid w:val="00A67B3B"/>
    <w:rsid w:val="00A70AC3"/>
    <w:rsid w:val="00A71213"/>
    <w:rsid w:val="00A712ED"/>
    <w:rsid w:val="00A715E9"/>
    <w:rsid w:val="00A71C19"/>
    <w:rsid w:val="00A71E6F"/>
    <w:rsid w:val="00A72102"/>
    <w:rsid w:val="00A72117"/>
    <w:rsid w:val="00A721B6"/>
    <w:rsid w:val="00A722B1"/>
    <w:rsid w:val="00A7243F"/>
    <w:rsid w:val="00A72615"/>
    <w:rsid w:val="00A727BF"/>
    <w:rsid w:val="00A7289A"/>
    <w:rsid w:val="00A7294B"/>
    <w:rsid w:val="00A734B1"/>
    <w:rsid w:val="00A73A33"/>
    <w:rsid w:val="00A73BA3"/>
    <w:rsid w:val="00A73DAC"/>
    <w:rsid w:val="00A740DB"/>
    <w:rsid w:val="00A742BF"/>
    <w:rsid w:val="00A746DC"/>
    <w:rsid w:val="00A74E9C"/>
    <w:rsid w:val="00A750F3"/>
    <w:rsid w:val="00A75173"/>
    <w:rsid w:val="00A7528F"/>
    <w:rsid w:val="00A755F6"/>
    <w:rsid w:val="00A759B5"/>
    <w:rsid w:val="00A759BC"/>
    <w:rsid w:val="00A75E6A"/>
    <w:rsid w:val="00A76704"/>
    <w:rsid w:val="00A769FE"/>
    <w:rsid w:val="00A76AAD"/>
    <w:rsid w:val="00A7700C"/>
    <w:rsid w:val="00A77957"/>
    <w:rsid w:val="00A77B52"/>
    <w:rsid w:val="00A77D5C"/>
    <w:rsid w:val="00A800D0"/>
    <w:rsid w:val="00A8036F"/>
    <w:rsid w:val="00A807DA"/>
    <w:rsid w:val="00A808D9"/>
    <w:rsid w:val="00A81025"/>
    <w:rsid w:val="00A81576"/>
    <w:rsid w:val="00A81A2D"/>
    <w:rsid w:val="00A81A93"/>
    <w:rsid w:val="00A81F07"/>
    <w:rsid w:val="00A82716"/>
    <w:rsid w:val="00A82837"/>
    <w:rsid w:val="00A82DCA"/>
    <w:rsid w:val="00A833BF"/>
    <w:rsid w:val="00A83FB5"/>
    <w:rsid w:val="00A840A3"/>
    <w:rsid w:val="00A84450"/>
    <w:rsid w:val="00A845B0"/>
    <w:rsid w:val="00A846EF"/>
    <w:rsid w:val="00A8504A"/>
    <w:rsid w:val="00A856D7"/>
    <w:rsid w:val="00A85910"/>
    <w:rsid w:val="00A85AA3"/>
    <w:rsid w:val="00A8610C"/>
    <w:rsid w:val="00A864C4"/>
    <w:rsid w:val="00A8668C"/>
    <w:rsid w:val="00A868CC"/>
    <w:rsid w:val="00A86B04"/>
    <w:rsid w:val="00A86FDB"/>
    <w:rsid w:val="00A87416"/>
    <w:rsid w:val="00A8761C"/>
    <w:rsid w:val="00A878FC"/>
    <w:rsid w:val="00A87F14"/>
    <w:rsid w:val="00A90434"/>
    <w:rsid w:val="00A90A75"/>
    <w:rsid w:val="00A91061"/>
    <w:rsid w:val="00A9164D"/>
    <w:rsid w:val="00A9185D"/>
    <w:rsid w:val="00A91B49"/>
    <w:rsid w:val="00A91FCC"/>
    <w:rsid w:val="00A9296A"/>
    <w:rsid w:val="00A92EFE"/>
    <w:rsid w:val="00A93400"/>
    <w:rsid w:val="00A93F67"/>
    <w:rsid w:val="00A941F6"/>
    <w:rsid w:val="00A955A6"/>
    <w:rsid w:val="00A95AD8"/>
    <w:rsid w:val="00A96122"/>
    <w:rsid w:val="00A96153"/>
    <w:rsid w:val="00A965D2"/>
    <w:rsid w:val="00A96686"/>
    <w:rsid w:val="00A9675A"/>
    <w:rsid w:val="00A967DD"/>
    <w:rsid w:val="00A96E8E"/>
    <w:rsid w:val="00A97029"/>
    <w:rsid w:val="00A9759A"/>
    <w:rsid w:val="00A97862"/>
    <w:rsid w:val="00A97AF8"/>
    <w:rsid w:val="00A97E44"/>
    <w:rsid w:val="00A97F3A"/>
    <w:rsid w:val="00AA01F7"/>
    <w:rsid w:val="00AA05CE"/>
    <w:rsid w:val="00AA09D0"/>
    <w:rsid w:val="00AA0D2F"/>
    <w:rsid w:val="00AA11B0"/>
    <w:rsid w:val="00AA13BA"/>
    <w:rsid w:val="00AA1752"/>
    <w:rsid w:val="00AA1945"/>
    <w:rsid w:val="00AA2158"/>
    <w:rsid w:val="00AA28EF"/>
    <w:rsid w:val="00AA32EB"/>
    <w:rsid w:val="00AA3772"/>
    <w:rsid w:val="00AA3ABD"/>
    <w:rsid w:val="00AA3B3C"/>
    <w:rsid w:val="00AA3E07"/>
    <w:rsid w:val="00AA448B"/>
    <w:rsid w:val="00AA5628"/>
    <w:rsid w:val="00AA5CB4"/>
    <w:rsid w:val="00AA63E4"/>
    <w:rsid w:val="00AA6952"/>
    <w:rsid w:val="00AA6B9C"/>
    <w:rsid w:val="00AA6C02"/>
    <w:rsid w:val="00AA7998"/>
    <w:rsid w:val="00AA7BB8"/>
    <w:rsid w:val="00AB04A3"/>
    <w:rsid w:val="00AB06DC"/>
    <w:rsid w:val="00AB080B"/>
    <w:rsid w:val="00AB0C43"/>
    <w:rsid w:val="00AB14B6"/>
    <w:rsid w:val="00AB1603"/>
    <w:rsid w:val="00AB24E9"/>
    <w:rsid w:val="00AB2CB4"/>
    <w:rsid w:val="00AB2CF5"/>
    <w:rsid w:val="00AB2DFD"/>
    <w:rsid w:val="00AB33E1"/>
    <w:rsid w:val="00AB3FE9"/>
    <w:rsid w:val="00AB4316"/>
    <w:rsid w:val="00AB486A"/>
    <w:rsid w:val="00AB5472"/>
    <w:rsid w:val="00AB60C9"/>
    <w:rsid w:val="00AB641F"/>
    <w:rsid w:val="00AB6A1E"/>
    <w:rsid w:val="00AB6EEB"/>
    <w:rsid w:val="00AC0147"/>
    <w:rsid w:val="00AC06B4"/>
    <w:rsid w:val="00AC0891"/>
    <w:rsid w:val="00AC08D2"/>
    <w:rsid w:val="00AC0CC9"/>
    <w:rsid w:val="00AC0D9B"/>
    <w:rsid w:val="00AC165F"/>
    <w:rsid w:val="00AC1C56"/>
    <w:rsid w:val="00AC1D69"/>
    <w:rsid w:val="00AC2225"/>
    <w:rsid w:val="00AC3027"/>
    <w:rsid w:val="00AC3163"/>
    <w:rsid w:val="00AC3B37"/>
    <w:rsid w:val="00AC3B4E"/>
    <w:rsid w:val="00AC4064"/>
    <w:rsid w:val="00AC4C40"/>
    <w:rsid w:val="00AC4C87"/>
    <w:rsid w:val="00AC4ECA"/>
    <w:rsid w:val="00AC619D"/>
    <w:rsid w:val="00AC63A6"/>
    <w:rsid w:val="00AC64E9"/>
    <w:rsid w:val="00AC6964"/>
    <w:rsid w:val="00AC6C84"/>
    <w:rsid w:val="00AC6F6C"/>
    <w:rsid w:val="00AC73BA"/>
    <w:rsid w:val="00AC7A14"/>
    <w:rsid w:val="00AC7B3D"/>
    <w:rsid w:val="00AD04D9"/>
    <w:rsid w:val="00AD05E1"/>
    <w:rsid w:val="00AD08A5"/>
    <w:rsid w:val="00AD0AC7"/>
    <w:rsid w:val="00AD0F7E"/>
    <w:rsid w:val="00AD1220"/>
    <w:rsid w:val="00AD12C0"/>
    <w:rsid w:val="00AD159E"/>
    <w:rsid w:val="00AD1814"/>
    <w:rsid w:val="00AD1D1A"/>
    <w:rsid w:val="00AD1EDE"/>
    <w:rsid w:val="00AD20E8"/>
    <w:rsid w:val="00AD27EF"/>
    <w:rsid w:val="00AD31EC"/>
    <w:rsid w:val="00AD327E"/>
    <w:rsid w:val="00AD3928"/>
    <w:rsid w:val="00AD3F60"/>
    <w:rsid w:val="00AD4015"/>
    <w:rsid w:val="00AD4078"/>
    <w:rsid w:val="00AD4107"/>
    <w:rsid w:val="00AD4587"/>
    <w:rsid w:val="00AD48F9"/>
    <w:rsid w:val="00AD6229"/>
    <w:rsid w:val="00AD622E"/>
    <w:rsid w:val="00AD632E"/>
    <w:rsid w:val="00AD63A1"/>
    <w:rsid w:val="00AD6414"/>
    <w:rsid w:val="00AD69B0"/>
    <w:rsid w:val="00AD720C"/>
    <w:rsid w:val="00AD753F"/>
    <w:rsid w:val="00AD7646"/>
    <w:rsid w:val="00AD77DF"/>
    <w:rsid w:val="00AD79A7"/>
    <w:rsid w:val="00AD7F8A"/>
    <w:rsid w:val="00AE0245"/>
    <w:rsid w:val="00AE0952"/>
    <w:rsid w:val="00AE0E79"/>
    <w:rsid w:val="00AE10F9"/>
    <w:rsid w:val="00AE141A"/>
    <w:rsid w:val="00AE1690"/>
    <w:rsid w:val="00AE1706"/>
    <w:rsid w:val="00AE197E"/>
    <w:rsid w:val="00AE258F"/>
    <w:rsid w:val="00AE276F"/>
    <w:rsid w:val="00AE2C85"/>
    <w:rsid w:val="00AE347C"/>
    <w:rsid w:val="00AE36EF"/>
    <w:rsid w:val="00AE43A6"/>
    <w:rsid w:val="00AE47BA"/>
    <w:rsid w:val="00AE4A49"/>
    <w:rsid w:val="00AE4B52"/>
    <w:rsid w:val="00AE5283"/>
    <w:rsid w:val="00AE5BC1"/>
    <w:rsid w:val="00AE5BE9"/>
    <w:rsid w:val="00AE5C36"/>
    <w:rsid w:val="00AE5D87"/>
    <w:rsid w:val="00AE5E2C"/>
    <w:rsid w:val="00AE642E"/>
    <w:rsid w:val="00AE6CF3"/>
    <w:rsid w:val="00AE6F15"/>
    <w:rsid w:val="00AE760F"/>
    <w:rsid w:val="00AE7650"/>
    <w:rsid w:val="00AE7A9B"/>
    <w:rsid w:val="00AF0139"/>
    <w:rsid w:val="00AF0428"/>
    <w:rsid w:val="00AF0B57"/>
    <w:rsid w:val="00AF1860"/>
    <w:rsid w:val="00AF1AE0"/>
    <w:rsid w:val="00AF1EB1"/>
    <w:rsid w:val="00AF237C"/>
    <w:rsid w:val="00AF267B"/>
    <w:rsid w:val="00AF2781"/>
    <w:rsid w:val="00AF27FA"/>
    <w:rsid w:val="00AF286C"/>
    <w:rsid w:val="00AF2C1C"/>
    <w:rsid w:val="00AF318A"/>
    <w:rsid w:val="00AF32D9"/>
    <w:rsid w:val="00AF33EF"/>
    <w:rsid w:val="00AF3612"/>
    <w:rsid w:val="00AF390D"/>
    <w:rsid w:val="00AF4470"/>
    <w:rsid w:val="00AF45B7"/>
    <w:rsid w:val="00AF45EB"/>
    <w:rsid w:val="00AF4ACB"/>
    <w:rsid w:val="00AF5148"/>
    <w:rsid w:val="00AF5549"/>
    <w:rsid w:val="00AF578C"/>
    <w:rsid w:val="00AF58A4"/>
    <w:rsid w:val="00AF5933"/>
    <w:rsid w:val="00AF5A43"/>
    <w:rsid w:val="00AF5B5B"/>
    <w:rsid w:val="00AF5C53"/>
    <w:rsid w:val="00AF61A8"/>
    <w:rsid w:val="00AF64EE"/>
    <w:rsid w:val="00AF696F"/>
    <w:rsid w:val="00AF69D2"/>
    <w:rsid w:val="00AF6DAD"/>
    <w:rsid w:val="00AF7025"/>
    <w:rsid w:val="00B005B8"/>
    <w:rsid w:val="00B00F97"/>
    <w:rsid w:val="00B01751"/>
    <w:rsid w:val="00B01EF6"/>
    <w:rsid w:val="00B022DD"/>
    <w:rsid w:val="00B024AC"/>
    <w:rsid w:val="00B032D1"/>
    <w:rsid w:val="00B03950"/>
    <w:rsid w:val="00B03A1D"/>
    <w:rsid w:val="00B03B09"/>
    <w:rsid w:val="00B03B9E"/>
    <w:rsid w:val="00B044BD"/>
    <w:rsid w:val="00B04AE2"/>
    <w:rsid w:val="00B04B52"/>
    <w:rsid w:val="00B052DF"/>
    <w:rsid w:val="00B0557F"/>
    <w:rsid w:val="00B055D5"/>
    <w:rsid w:val="00B057CF"/>
    <w:rsid w:val="00B05B6A"/>
    <w:rsid w:val="00B0611B"/>
    <w:rsid w:val="00B06471"/>
    <w:rsid w:val="00B07033"/>
    <w:rsid w:val="00B07114"/>
    <w:rsid w:val="00B07129"/>
    <w:rsid w:val="00B07237"/>
    <w:rsid w:val="00B072CF"/>
    <w:rsid w:val="00B07445"/>
    <w:rsid w:val="00B074A9"/>
    <w:rsid w:val="00B0787B"/>
    <w:rsid w:val="00B0787F"/>
    <w:rsid w:val="00B07A9B"/>
    <w:rsid w:val="00B07ABD"/>
    <w:rsid w:val="00B10116"/>
    <w:rsid w:val="00B10799"/>
    <w:rsid w:val="00B10997"/>
    <w:rsid w:val="00B10AD6"/>
    <w:rsid w:val="00B10E42"/>
    <w:rsid w:val="00B11987"/>
    <w:rsid w:val="00B11B97"/>
    <w:rsid w:val="00B1205C"/>
    <w:rsid w:val="00B1277C"/>
    <w:rsid w:val="00B12C33"/>
    <w:rsid w:val="00B12C7F"/>
    <w:rsid w:val="00B13015"/>
    <w:rsid w:val="00B1302A"/>
    <w:rsid w:val="00B13711"/>
    <w:rsid w:val="00B138E7"/>
    <w:rsid w:val="00B13BF2"/>
    <w:rsid w:val="00B13C3F"/>
    <w:rsid w:val="00B140BB"/>
    <w:rsid w:val="00B14139"/>
    <w:rsid w:val="00B14493"/>
    <w:rsid w:val="00B146B8"/>
    <w:rsid w:val="00B14EB5"/>
    <w:rsid w:val="00B1510C"/>
    <w:rsid w:val="00B15144"/>
    <w:rsid w:val="00B153DA"/>
    <w:rsid w:val="00B169E0"/>
    <w:rsid w:val="00B172DF"/>
    <w:rsid w:val="00B17378"/>
    <w:rsid w:val="00B176B8"/>
    <w:rsid w:val="00B17930"/>
    <w:rsid w:val="00B20E9C"/>
    <w:rsid w:val="00B2159A"/>
    <w:rsid w:val="00B215E5"/>
    <w:rsid w:val="00B217DE"/>
    <w:rsid w:val="00B21E58"/>
    <w:rsid w:val="00B2203D"/>
    <w:rsid w:val="00B22318"/>
    <w:rsid w:val="00B225CA"/>
    <w:rsid w:val="00B22716"/>
    <w:rsid w:val="00B23363"/>
    <w:rsid w:val="00B234B6"/>
    <w:rsid w:val="00B2352C"/>
    <w:rsid w:val="00B23849"/>
    <w:rsid w:val="00B23B03"/>
    <w:rsid w:val="00B23E05"/>
    <w:rsid w:val="00B23F4C"/>
    <w:rsid w:val="00B240EE"/>
    <w:rsid w:val="00B248AA"/>
    <w:rsid w:val="00B24930"/>
    <w:rsid w:val="00B24954"/>
    <w:rsid w:val="00B24E7A"/>
    <w:rsid w:val="00B256B4"/>
    <w:rsid w:val="00B26211"/>
    <w:rsid w:val="00B26DBC"/>
    <w:rsid w:val="00B27424"/>
    <w:rsid w:val="00B27626"/>
    <w:rsid w:val="00B27B52"/>
    <w:rsid w:val="00B3012E"/>
    <w:rsid w:val="00B305AB"/>
    <w:rsid w:val="00B306FA"/>
    <w:rsid w:val="00B307F7"/>
    <w:rsid w:val="00B30B90"/>
    <w:rsid w:val="00B3113C"/>
    <w:rsid w:val="00B31460"/>
    <w:rsid w:val="00B31A74"/>
    <w:rsid w:val="00B31CF4"/>
    <w:rsid w:val="00B31D02"/>
    <w:rsid w:val="00B31DE0"/>
    <w:rsid w:val="00B32863"/>
    <w:rsid w:val="00B32BD6"/>
    <w:rsid w:val="00B32C85"/>
    <w:rsid w:val="00B32D56"/>
    <w:rsid w:val="00B3311B"/>
    <w:rsid w:val="00B33288"/>
    <w:rsid w:val="00B3424C"/>
    <w:rsid w:val="00B343D2"/>
    <w:rsid w:val="00B348C2"/>
    <w:rsid w:val="00B34A42"/>
    <w:rsid w:val="00B35373"/>
    <w:rsid w:val="00B35AF2"/>
    <w:rsid w:val="00B35BA3"/>
    <w:rsid w:val="00B35DE0"/>
    <w:rsid w:val="00B3605D"/>
    <w:rsid w:val="00B365C0"/>
    <w:rsid w:val="00B36C8B"/>
    <w:rsid w:val="00B3728E"/>
    <w:rsid w:val="00B37390"/>
    <w:rsid w:val="00B37404"/>
    <w:rsid w:val="00B3775C"/>
    <w:rsid w:val="00B37827"/>
    <w:rsid w:val="00B37E12"/>
    <w:rsid w:val="00B40C47"/>
    <w:rsid w:val="00B41044"/>
    <w:rsid w:val="00B41260"/>
    <w:rsid w:val="00B414B7"/>
    <w:rsid w:val="00B415F9"/>
    <w:rsid w:val="00B41943"/>
    <w:rsid w:val="00B419CD"/>
    <w:rsid w:val="00B41D8B"/>
    <w:rsid w:val="00B42451"/>
    <w:rsid w:val="00B42563"/>
    <w:rsid w:val="00B427D9"/>
    <w:rsid w:val="00B42841"/>
    <w:rsid w:val="00B42F1E"/>
    <w:rsid w:val="00B430D5"/>
    <w:rsid w:val="00B44A93"/>
    <w:rsid w:val="00B456E1"/>
    <w:rsid w:val="00B45992"/>
    <w:rsid w:val="00B45A5C"/>
    <w:rsid w:val="00B45CD6"/>
    <w:rsid w:val="00B46096"/>
    <w:rsid w:val="00B462E9"/>
    <w:rsid w:val="00B462F8"/>
    <w:rsid w:val="00B4733F"/>
    <w:rsid w:val="00B47403"/>
    <w:rsid w:val="00B4774C"/>
    <w:rsid w:val="00B47935"/>
    <w:rsid w:val="00B479F7"/>
    <w:rsid w:val="00B47B05"/>
    <w:rsid w:val="00B5041C"/>
    <w:rsid w:val="00B51033"/>
    <w:rsid w:val="00B51807"/>
    <w:rsid w:val="00B51C18"/>
    <w:rsid w:val="00B51FD5"/>
    <w:rsid w:val="00B52476"/>
    <w:rsid w:val="00B5250A"/>
    <w:rsid w:val="00B5280C"/>
    <w:rsid w:val="00B529EA"/>
    <w:rsid w:val="00B52F2B"/>
    <w:rsid w:val="00B53685"/>
    <w:rsid w:val="00B5373B"/>
    <w:rsid w:val="00B53C5E"/>
    <w:rsid w:val="00B53C81"/>
    <w:rsid w:val="00B53D94"/>
    <w:rsid w:val="00B53F6D"/>
    <w:rsid w:val="00B54169"/>
    <w:rsid w:val="00B5445F"/>
    <w:rsid w:val="00B54499"/>
    <w:rsid w:val="00B544E3"/>
    <w:rsid w:val="00B546A1"/>
    <w:rsid w:val="00B55194"/>
    <w:rsid w:val="00B554B0"/>
    <w:rsid w:val="00B5590E"/>
    <w:rsid w:val="00B5615B"/>
    <w:rsid w:val="00B564AE"/>
    <w:rsid w:val="00B56DBE"/>
    <w:rsid w:val="00B56E77"/>
    <w:rsid w:val="00B57A41"/>
    <w:rsid w:val="00B60404"/>
    <w:rsid w:val="00B607C3"/>
    <w:rsid w:val="00B60A30"/>
    <w:rsid w:val="00B61271"/>
    <w:rsid w:val="00B61536"/>
    <w:rsid w:val="00B61544"/>
    <w:rsid w:val="00B61D81"/>
    <w:rsid w:val="00B620C1"/>
    <w:rsid w:val="00B626EB"/>
    <w:rsid w:val="00B62780"/>
    <w:rsid w:val="00B62797"/>
    <w:rsid w:val="00B62DE9"/>
    <w:rsid w:val="00B63AAF"/>
    <w:rsid w:val="00B6400B"/>
    <w:rsid w:val="00B6422D"/>
    <w:rsid w:val="00B643B5"/>
    <w:rsid w:val="00B6492C"/>
    <w:rsid w:val="00B64F67"/>
    <w:rsid w:val="00B6521E"/>
    <w:rsid w:val="00B6569D"/>
    <w:rsid w:val="00B65889"/>
    <w:rsid w:val="00B65C92"/>
    <w:rsid w:val="00B65E19"/>
    <w:rsid w:val="00B663B9"/>
    <w:rsid w:val="00B666CC"/>
    <w:rsid w:val="00B66B0F"/>
    <w:rsid w:val="00B67585"/>
    <w:rsid w:val="00B70B1D"/>
    <w:rsid w:val="00B70C7C"/>
    <w:rsid w:val="00B71130"/>
    <w:rsid w:val="00B711FF"/>
    <w:rsid w:val="00B71938"/>
    <w:rsid w:val="00B71C9F"/>
    <w:rsid w:val="00B7210D"/>
    <w:rsid w:val="00B72364"/>
    <w:rsid w:val="00B7242C"/>
    <w:rsid w:val="00B72A11"/>
    <w:rsid w:val="00B72B65"/>
    <w:rsid w:val="00B73386"/>
    <w:rsid w:val="00B73460"/>
    <w:rsid w:val="00B73936"/>
    <w:rsid w:val="00B739FD"/>
    <w:rsid w:val="00B73B41"/>
    <w:rsid w:val="00B750A5"/>
    <w:rsid w:val="00B7520B"/>
    <w:rsid w:val="00B75369"/>
    <w:rsid w:val="00B75995"/>
    <w:rsid w:val="00B7612E"/>
    <w:rsid w:val="00B76763"/>
    <w:rsid w:val="00B76CCC"/>
    <w:rsid w:val="00B77F43"/>
    <w:rsid w:val="00B8028E"/>
    <w:rsid w:val="00B80A7B"/>
    <w:rsid w:val="00B80A8F"/>
    <w:rsid w:val="00B80E76"/>
    <w:rsid w:val="00B80F13"/>
    <w:rsid w:val="00B81198"/>
    <w:rsid w:val="00B816FD"/>
    <w:rsid w:val="00B81996"/>
    <w:rsid w:val="00B82350"/>
    <w:rsid w:val="00B823DA"/>
    <w:rsid w:val="00B82B0C"/>
    <w:rsid w:val="00B83221"/>
    <w:rsid w:val="00B83763"/>
    <w:rsid w:val="00B842D0"/>
    <w:rsid w:val="00B8440D"/>
    <w:rsid w:val="00B84675"/>
    <w:rsid w:val="00B846B3"/>
    <w:rsid w:val="00B84BDE"/>
    <w:rsid w:val="00B84FB9"/>
    <w:rsid w:val="00B850AF"/>
    <w:rsid w:val="00B856EE"/>
    <w:rsid w:val="00B8592D"/>
    <w:rsid w:val="00B8594B"/>
    <w:rsid w:val="00B85C3A"/>
    <w:rsid w:val="00B861D3"/>
    <w:rsid w:val="00B86C34"/>
    <w:rsid w:val="00B86EF7"/>
    <w:rsid w:val="00B87143"/>
    <w:rsid w:val="00B877F4"/>
    <w:rsid w:val="00B8787E"/>
    <w:rsid w:val="00B90538"/>
    <w:rsid w:val="00B90684"/>
    <w:rsid w:val="00B915E0"/>
    <w:rsid w:val="00B91961"/>
    <w:rsid w:val="00B91AE0"/>
    <w:rsid w:val="00B91C08"/>
    <w:rsid w:val="00B92296"/>
    <w:rsid w:val="00B92395"/>
    <w:rsid w:val="00B92A33"/>
    <w:rsid w:val="00B92DB2"/>
    <w:rsid w:val="00B92E52"/>
    <w:rsid w:val="00B93394"/>
    <w:rsid w:val="00B9366E"/>
    <w:rsid w:val="00B937B9"/>
    <w:rsid w:val="00B94427"/>
    <w:rsid w:val="00B945D4"/>
    <w:rsid w:val="00B94D27"/>
    <w:rsid w:val="00B953B8"/>
    <w:rsid w:val="00B95430"/>
    <w:rsid w:val="00B95445"/>
    <w:rsid w:val="00B95A6E"/>
    <w:rsid w:val="00B95E6D"/>
    <w:rsid w:val="00B95EDA"/>
    <w:rsid w:val="00B96989"/>
    <w:rsid w:val="00B96D35"/>
    <w:rsid w:val="00B96DDA"/>
    <w:rsid w:val="00B97624"/>
    <w:rsid w:val="00B9774A"/>
    <w:rsid w:val="00B97A07"/>
    <w:rsid w:val="00B97B17"/>
    <w:rsid w:val="00B97BEA"/>
    <w:rsid w:val="00BA0777"/>
    <w:rsid w:val="00BA0AC6"/>
    <w:rsid w:val="00BA1777"/>
    <w:rsid w:val="00BA1CF0"/>
    <w:rsid w:val="00BA2195"/>
    <w:rsid w:val="00BA294A"/>
    <w:rsid w:val="00BA2BF3"/>
    <w:rsid w:val="00BA32BC"/>
    <w:rsid w:val="00BA3B3B"/>
    <w:rsid w:val="00BA49AA"/>
    <w:rsid w:val="00BA4D6A"/>
    <w:rsid w:val="00BA500C"/>
    <w:rsid w:val="00BA512A"/>
    <w:rsid w:val="00BA52B0"/>
    <w:rsid w:val="00BA554C"/>
    <w:rsid w:val="00BA56B3"/>
    <w:rsid w:val="00BA5E2B"/>
    <w:rsid w:val="00BA5F2D"/>
    <w:rsid w:val="00BA6AB6"/>
    <w:rsid w:val="00BA6DEA"/>
    <w:rsid w:val="00BA7210"/>
    <w:rsid w:val="00BA7380"/>
    <w:rsid w:val="00BA7B8F"/>
    <w:rsid w:val="00BA7DBE"/>
    <w:rsid w:val="00BB01AF"/>
    <w:rsid w:val="00BB01E3"/>
    <w:rsid w:val="00BB041D"/>
    <w:rsid w:val="00BB09CF"/>
    <w:rsid w:val="00BB0BBA"/>
    <w:rsid w:val="00BB100D"/>
    <w:rsid w:val="00BB10CA"/>
    <w:rsid w:val="00BB12D4"/>
    <w:rsid w:val="00BB13C1"/>
    <w:rsid w:val="00BB1929"/>
    <w:rsid w:val="00BB1AEF"/>
    <w:rsid w:val="00BB1CF5"/>
    <w:rsid w:val="00BB1DE0"/>
    <w:rsid w:val="00BB1F06"/>
    <w:rsid w:val="00BB21D3"/>
    <w:rsid w:val="00BB27BB"/>
    <w:rsid w:val="00BB2F8F"/>
    <w:rsid w:val="00BB303E"/>
    <w:rsid w:val="00BB35A0"/>
    <w:rsid w:val="00BB3874"/>
    <w:rsid w:val="00BB4905"/>
    <w:rsid w:val="00BB4982"/>
    <w:rsid w:val="00BB4E78"/>
    <w:rsid w:val="00BB507D"/>
    <w:rsid w:val="00BB51E2"/>
    <w:rsid w:val="00BB5521"/>
    <w:rsid w:val="00BB5589"/>
    <w:rsid w:val="00BB5709"/>
    <w:rsid w:val="00BB5913"/>
    <w:rsid w:val="00BB5A36"/>
    <w:rsid w:val="00BB5BC3"/>
    <w:rsid w:val="00BB6DC2"/>
    <w:rsid w:val="00BB7575"/>
    <w:rsid w:val="00BB78B0"/>
    <w:rsid w:val="00BC076F"/>
    <w:rsid w:val="00BC07DF"/>
    <w:rsid w:val="00BC1323"/>
    <w:rsid w:val="00BC1533"/>
    <w:rsid w:val="00BC15F1"/>
    <w:rsid w:val="00BC18B2"/>
    <w:rsid w:val="00BC218A"/>
    <w:rsid w:val="00BC24CA"/>
    <w:rsid w:val="00BC28E3"/>
    <w:rsid w:val="00BC32F1"/>
    <w:rsid w:val="00BC3596"/>
    <w:rsid w:val="00BC393E"/>
    <w:rsid w:val="00BC39C1"/>
    <w:rsid w:val="00BC39F9"/>
    <w:rsid w:val="00BC3D0B"/>
    <w:rsid w:val="00BC421D"/>
    <w:rsid w:val="00BC42F5"/>
    <w:rsid w:val="00BC439E"/>
    <w:rsid w:val="00BC43E9"/>
    <w:rsid w:val="00BC4FAE"/>
    <w:rsid w:val="00BC52D4"/>
    <w:rsid w:val="00BC5417"/>
    <w:rsid w:val="00BC6262"/>
    <w:rsid w:val="00BC6451"/>
    <w:rsid w:val="00BC65BE"/>
    <w:rsid w:val="00BC664C"/>
    <w:rsid w:val="00BC6826"/>
    <w:rsid w:val="00BC6927"/>
    <w:rsid w:val="00BC6B79"/>
    <w:rsid w:val="00BC6C16"/>
    <w:rsid w:val="00BC6D7D"/>
    <w:rsid w:val="00BC7052"/>
    <w:rsid w:val="00BC713B"/>
    <w:rsid w:val="00BC738F"/>
    <w:rsid w:val="00BC78BC"/>
    <w:rsid w:val="00BD02A0"/>
    <w:rsid w:val="00BD0D67"/>
    <w:rsid w:val="00BD13D4"/>
    <w:rsid w:val="00BD1AAC"/>
    <w:rsid w:val="00BD23C6"/>
    <w:rsid w:val="00BD2541"/>
    <w:rsid w:val="00BD2C59"/>
    <w:rsid w:val="00BD2F58"/>
    <w:rsid w:val="00BD3204"/>
    <w:rsid w:val="00BD3352"/>
    <w:rsid w:val="00BD37DC"/>
    <w:rsid w:val="00BD3EBD"/>
    <w:rsid w:val="00BD445F"/>
    <w:rsid w:val="00BD4DDA"/>
    <w:rsid w:val="00BD4E52"/>
    <w:rsid w:val="00BD51F9"/>
    <w:rsid w:val="00BD5727"/>
    <w:rsid w:val="00BD575C"/>
    <w:rsid w:val="00BD5DC4"/>
    <w:rsid w:val="00BD6098"/>
    <w:rsid w:val="00BD6620"/>
    <w:rsid w:val="00BD6B5B"/>
    <w:rsid w:val="00BD6C05"/>
    <w:rsid w:val="00BD6CA0"/>
    <w:rsid w:val="00BD7077"/>
    <w:rsid w:val="00BD7626"/>
    <w:rsid w:val="00BD7A55"/>
    <w:rsid w:val="00BD7DD8"/>
    <w:rsid w:val="00BD7F03"/>
    <w:rsid w:val="00BE00F5"/>
    <w:rsid w:val="00BE0802"/>
    <w:rsid w:val="00BE092E"/>
    <w:rsid w:val="00BE0DB0"/>
    <w:rsid w:val="00BE124F"/>
    <w:rsid w:val="00BE1527"/>
    <w:rsid w:val="00BE1BEA"/>
    <w:rsid w:val="00BE2DC7"/>
    <w:rsid w:val="00BE2E32"/>
    <w:rsid w:val="00BE2F8A"/>
    <w:rsid w:val="00BE36A9"/>
    <w:rsid w:val="00BE3E30"/>
    <w:rsid w:val="00BE3FF0"/>
    <w:rsid w:val="00BE44C5"/>
    <w:rsid w:val="00BE4C4F"/>
    <w:rsid w:val="00BE4E08"/>
    <w:rsid w:val="00BE539F"/>
    <w:rsid w:val="00BE571A"/>
    <w:rsid w:val="00BE5769"/>
    <w:rsid w:val="00BE5A37"/>
    <w:rsid w:val="00BE688F"/>
    <w:rsid w:val="00BE6945"/>
    <w:rsid w:val="00BE6AAD"/>
    <w:rsid w:val="00BE6B07"/>
    <w:rsid w:val="00BE6F0A"/>
    <w:rsid w:val="00BE723B"/>
    <w:rsid w:val="00BE762E"/>
    <w:rsid w:val="00BE7786"/>
    <w:rsid w:val="00BE77D8"/>
    <w:rsid w:val="00BE7BA9"/>
    <w:rsid w:val="00BF019B"/>
    <w:rsid w:val="00BF0CE5"/>
    <w:rsid w:val="00BF0EAA"/>
    <w:rsid w:val="00BF1141"/>
    <w:rsid w:val="00BF1627"/>
    <w:rsid w:val="00BF16E9"/>
    <w:rsid w:val="00BF1946"/>
    <w:rsid w:val="00BF1A52"/>
    <w:rsid w:val="00BF1C7D"/>
    <w:rsid w:val="00BF2029"/>
    <w:rsid w:val="00BF2488"/>
    <w:rsid w:val="00BF24EE"/>
    <w:rsid w:val="00BF27D9"/>
    <w:rsid w:val="00BF2978"/>
    <w:rsid w:val="00BF2A4E"/>
    <w:rsid w:val="00BF2AE8"/>
    <w:rsid w:val="00BF39C4"/>
    <w:rsid w:val="00BF3F12"/>
    <w:rsid w:val="00BF4259"/>
    <w:rsid w:val="00BF4402"/>
    <w:rsid w:val="00BF44E9"/>
    <w:rsid w:val="00BF471E"/>
    <w:rsid w:val="00BF4AED"/>
    <w:rsid w:val="00BF4B5F"/>
    <w:rsid w:val="00BF5284"/>
    <w:rsid w:val="00BF539C"/>
    <w:rsid w:val="00BF55F8"/>
    <w:rsid w:val="00BF5A65"/>
    <w:rsid w:val="00BF5CDF"/>
    <w:rsid w:val="00BF6D91"/>
    <w:rsid w:val="00BF6DD4"/>
    <w:rsid w:val="00BF73FD"/>
    <w:rsid w:val="00BF787A"/>
    <w:rsid w:val="00BF7CE0"/>
    <w:rsid w:val="00C0070F"/>
    <w:rsid w:val="00C00E63"/>
    <w:rsid w:val="00C01287"/>
    <w:rsid w:val="00C012C3"/>
    <w:rsid w:val="00C01820"/>
    <w:rsid w:val="00C01AB4"/>
    <w:rsid w:val="00C027C2"/>
    <w:rsid w:val="00C02B25"/>
    <w:rsid w:val="00C02C1B"/>
    <w:rsid w:val="00C02C6A"/>
    <w:rsid w:val="00C02E50"/>
    <w:rsid w:val="00C02F1C"/>
    <w:rsid w:val="00C039CB"/>
    <w:rsid w:val="00C03E11"/>
    <w:rsid w:val="00C0427A"/>
    <w:rsid w:val="00C04990"/>
    <w:rsid w:val="00C04BD6"/>
    <w:rsid w:val="00C04DFF"/>
    <w:rsid w:val="00C04E03"/>
    <w:rsid w:val="00C051D7"/>
    <w:rsid w:val="00C05CC8"/>
    <w:rsid w:val="00C05D6F"/>
    <w:rsid w:val="00C05E64"/>
    <w:rsid w:val="00C05EBA"/>
    <w:rsid w:val="00C06021"/>
    <w:rsid w:val="00C063AF"/>
    <w:rsid w:val="00C06AB4"/>
    <w:rsid w:val="00C06BC2"/>
    <w:rsid w:val="00C07BCF"/>
    <w:rsid w:val="00C07E26"/>
    <w:rsid w:val="00C07E2F"/>
    <w:rsid w:val="00C106C7"/>
    <w:rsid w:val="00C106E6"/>
    <w:rsid w:val="00C10715"/>
    <w:rsid w:val="00C1097D"/>
    <w:rsid w:val="00C10DA5"/>
    <w:rsid w:val="00C10DF4"/>
    <w:rsid w:val="00C10F6A"/>
    <w:rsid w:val="00C1112D"/>
    <w:rsid w:val="00C11B52"/>
    <w:rsid w:val="00C11EE0"/>
    <w:rsid w:val="00C12666"/>
    <w:rsid w:val="00C12705"/>
    <w:rsid w:val="00C1289F"/>
    <w:rsid w:val="00C12994"/>
    <w:rsid w:val="00C13013"/>
    <w:rsid w:val="00C1339B"/>
    <w:rsid w:val="00C13A42"/>
    <w:rsid w:val="00C14460"/>
    <w:rsid w:val="00C144EC"/>
    <w:rsid w:val="00C14A17"/>
    <w:rsid w:val="00C14BE4"/>
    <w:rsid w:val="00C15745"/>
    <w:rsid w:val="00C15CBF"/>
    <w:rsid w:val="00C15D8E"/>
    <w:rsid w:val="00C1650F"/>
    <w:rsid w:val="00C16733"/>
    <w:rsid w:val="00C16BC3"/>
    <w:rsid w:val="00C16C24"/>
    <w:rsid w:val="00C16D18"/>
    <w:rsid w:val="00C16EE8"/>
    <w:rsid w:val="00C16FF1"/>
    <w:rsid w:val="00C1760C"/>
    <w:rsid w:val="00C177E7"/>
    <w:rsid w:val="00C17B33"/>
    <w:rsid w:val="00C17C37"/>
    <w:rsid w:val="00C2025E"/>
    <w:rsid w:val="00C20474"/>
    <w:rsid w:val="00C208CF"/>
    <w:rsid w:val="00C214DD"/>
    <w:rsid w:val="00C218F7"/>
    <w:rsid w:val="00C21FEB"/>
    <w:rsid w:val="00C22598"/>
    <w:rsid w:val="00C22C19"/>
    <w:rsid w:val="00C22C37"/>
    <w:rsid w:val="00C23107"/>
    <w:rsid w:val="00C23B83"/>
    <w:rsid w:val="00C23CBD"/>
    <w:rsid w:val="00C23D97"/>
    <w:rsid w:val="00C23F0E"/>
    <w:rsid w:val="00C24643"/>
    <w:rsid w:val="00C24C87"/>
    <w:rsid w:val="00C24DFC"/>
    <w:rsid w:val="00C24F37"/>
    <w:rsid w:val="00C24FD8"/>
    <w:rsid w:val="00C2520A"/>
    <w:rsid w:val="00C254C1"/>
    <w:rsid w:val="00C25622"/>
    <w:rsid w:val="00C256D7"/>
    <w:rsid w:val="00C25AF9"/>
    <w:rsid w:val="00C25C4F"/>
    <w:rsid w:val="00C25EE4"/>
    <w:rsid w:val="00C25FEF"/>
    <w:rsid w:val="00C25FFA"/>
    <w:rsid w:val="00C2620A"/>
    <w:rsid w:val="00C26684"/>
    <w:rsid w:val="00C26F3B"/>
    <w:rsid w:val="00C26FD6"/>
    <w:rsid w:val="00C27CB1"/>
    <w:rsid w:val="00C307C7"/>
    <w:rsid w:val="00C30B64"/>
    <w:rsid w:val="00C313D6"/>
    <w:rsid w:val="00C31A86"/>
    <w:rsid w:val="00C31E47"/>
    <w:rsid w:val="00C31FB2"/>
    <w:rsid w:val="00C320F2"/>
    <w:rsid w:val="00C32165"/>
    <w:rsid w:val="00C32216"/>
    <w:rsid w:val="00C3277A"/>
    <w:rsid w:val="00C32E07"/>
    <w:rsid w:val="00C33860"/>
    <w:rsid w:val="00C33C18"/>
    <w:rsid w:val="00C34069"/>
    <w:rsid w:val="00C34108"/>
    <w:rsid w:val="00C34386"/>
    <w:rsid w:val="00C343AA"/>
    <w:rsid w:val="00C34668"/>
    <w:rsid w:val="00C34A88"/>
    <w:rsid w:val="00C34B2A"/>
    <w:rsid w:val="00C34E73"/>
    <w:rsid w:val="00C35302"/>
    <w:rsid w:val="00C35E6F"/>
    <w:rsid w:val="00C363F6"/>
    <w:rsid w:val="00C364E3"/>
    <w:rsid w:val="00C364E5"/>
    <w:rsid w:val="00C36B1D"/>
    <w:rsid w:val="00C37859"/>
    <w:rsid w:val="00C37A08"/>
    <w:rsid w:val="00C37B78"/>
    <w:rsid w:val="00C37C9C"/>
    <w:rsid w:val="00C37F12"/>
    <w:rsid w:val="00C40308"/>
    <w:rsid w:val="00C403EF"/>
    <w:rsid w:val="00C40408"/>
    <w:rsid w:val="00C408DE"/>
    <w:rsid w:val="00C40C26"/>
    <w:rsid w:val="00C40E2C"/>
    <w:rsid w:val="00C40F3D"/>
    <w:rsid w:val="00C41441"/>
    <w:rsid w:val="00C41494"/>
    <w:rsid w:val="00C4175F"/>
    <w:rsid w:val="00C4191A"/>
    <w:rsid w:val="00C41965"/>
    <w:rsid w:val="00C41DC5"/>
    <w:rsid w:val="00C41F9E"/>
    <w:rsid w:val="00C420A0"/>
    <w:rsid w:val="00C42127"/>
    <w:rsid w:val="00C4240C"/>
    <w:rsid w:val="00C42464"/>
    <w:rsid w:val="00C42511"/>
    <w:rsid w:val="00C42537"/>
    <w:rsid w:val="00C4282C"/>
    <w:rsid w:val="00C428E3"/>
    <w:rsid w:val="00C428EF"/>
    <w:rsid w:val="00C43711"/>
    <w:rsid w:val="00C43908"/>
    <w:rsid w:val="00C43BD6"/>
    <w:rsid w:val="00C446F3"/>
    <w:rsid w:val="00C4486B"/>
    <w:rsid w:val="00C44C22"/>
    <w:rsid w:val="00C44D9F"/>
    <w:rsid w:val="00C44E84"/>
    <w:rsid w:val="00C45073"/>
    <w:rsid w:val="00C453FB"/>
    <w:rsid w:val="00C45490"/>
    <w:rsid w:val="00C458F5"/>
    <w:rsid w:val="00C45A2B"/>
    <w:rsid w:val="00C45B3A"/>
    <w:rsid w:val="00C46484"/>
    <w:rsid w:val="00C4650B"/>
    <w:rsid w:val="00C4666D"/>
    <w:rsid w:val="00C4694B"/>
    <w:rsid w:val="00C47815"/>
    <w:rsid w:val="00C47AEC"/>
    <w:rsid w:val="00C47D7F"/>
    <w:rsid w:val="00C5003F"/>
    <w:rsid w:val="00C503B9"/>
    <w:rsid w:val="00C505A8"/>
    <w:rsid w:val="00C50804"/>
    <w:rsid w:val="00C50E52"/>
    <w:rsid w:val="00C516C3"/>
    <w:rsid w:val="00C516CB"/>
    <w:rsid w:val="00C51C23"/>
    <w:rsid w:val="00C52259"/>
    <w:rsid w:val="00C53339"/>
    <w:rsid w:val="00C53380"/>
    <w:rsid w:val="00C53764"/>
    <w:rsid w:val="00C53CA9"/>
    <w:rsid w:val="00C53FFB"/>
    <w:rsid w:val="00C54292"/>
    <w:rsid w:val="00C545E3"/>
    <w:rsid w:val="00C546D6"/>
    <w:rsid w:val="00C54C88"/>
    <w:rsid w:val="00C54FB9"/>
    <w:rsid w:val="00C54FFD"/>
    <w:rsid w:val="00C551BD"/>
    <w:rsid w:val="00C55783"/>
    <w:rsid w:val="00C55C7E"/>
    <w:rsid w:val="00C55E8D"/>
    <w:rsid w:val="00C56328"/>
    <w:rsid w:val="00C5642E"/>
    <w:rsid w:val="00C564F7"/>
    <w:rsid w:val="00C569D8"/>
    <w:rsid w:val="00C572AE"/>
    <w:rsid w:val="00C57A05"/>
    <w:rsid w:val="00C57CB0"/>
    <w:rsid w:val="00C57CF5"/>
    <w:rsid w:val="00C57EFB"/>
    <w:rsid w:val="00C6047D"/>
    <w:rsid w:val="00C605D6"/>
    <w:rsid w:val="00C6074C"/>
    <w:rsid w:val="00C60AFE"/>
    <w:rsid w:val="00C60E30"/>
    <w:rsid w:val="00C61355"/>
    <w:rsid w:val="00C615CE"/>
    <w:rsid w:val="00C615F1"/>
    <w:rsid w:val="00C61EBB"/>
    <w:rsid w:val="00C62007"/>
    <w:rsid w:val="00C622C0"/>
    <w:rsid w:val="00C6243D"/>
    <w:rsid w:val="00C62494"/>
    <w:rsid w:val="00C62F3F"/>
    <w:rsid w:val="00C62F7F"/>
    <w:rsid w:val="00C63047"/>
    <w:rsid w:val="00C6326A"/>
    <w:rsid w:val="00C63720"/>
    <w:rsid w:val="00C63759"/>
    <w:rsid w:val="00C63CD0"/>
    <w:rsid w:val="00C64657"/>
    <w:rsid w:val="00C64AED"/>
    <w:rsid w:val="00C65181"/>
    <w:rsid w:val="00C655EC"/>
    <w:rsid w:val="00C65B48"/>
    <w:rsid w:val="00C65B6F"/>
    <w:rsid w:val="00C66048"/>
    <w:rsid w:val="00C6649F"/>
    <w:rsid w:val="00C665CD"/>
    <w:rsid w:val="00C6664B"/>
    <w:rsid w:val="00C66827"/>
    <w:rsid w:val="00C66A21"/>
    <w:rsid w:val="00C66AF4"/>
    <w:rsid w:val="00C66C10"/>
    <w:rsid w:val="00C67366"/>
    <w:rsid w:val="00C676E8"/>
    <w:rsid w:val="00C70058"/>
    <w:rsid w:val="00C700DE"/>
    <w:rsid w:val="00C702E0"/>
    <w:rsid w:val="00C70360"/>
    <w:rsid w:val="00C7101E"/>
    <w:rsid w:val="00C713E4"/>
    <w:rsid w:val="00C71487"/>
    <w:rsid w:val="00C71B7B"/>
    <w:rsid w:val="00C72245"/>
    <w:rsid w:val="00C72308"/>
    <w:rsid w:val="00C7265E"/>
    <w:rsid w:val="00C7297F"/>
    <w:rsid w:val="00C72AF4"/>
    <w:rsid w:val="00C73CF2"/>
    <w:rsid w:val="00C73D7A"/>
    <w:rsid w:val="00C74BAE"/>
    <w:rsid w:val="00C74C44"/>
    <w:rsid w:val="00C74EE7"/>
    <w:rsid w:val="00C7512A"/>
    <w:rsid w:val="00C752EA"/>
    <w:rsid w:val="00C755E6"/>
    <w:rsid w:val="00C76022"/>
    <w:rsid w:val="00C7602F"/>
    <w:rsid w:val="00C760AB"/>
    <w:rsid w:val="00C763CA"/>
    <w:rsid w:val="00C769C5"/>
    <w:rsid w:val="00C773BD"/>
    <w:rsid w:val="00C77636"/>
    <w:rsid w:val="00C7785D"/>
    <w:rsid w:val="00C80418"/>
    <w:rsid w:val="00C815A1"/>
    <w:rsid w:val="00C8189F"/>
    <w:rsid w:val="00C81F7E"/>
    <w:rsid w:val="00C827B2"/>
    <w:rsid w:val="00C82E6E"/>
    <w:rsid w:val="00C82FD8"/>
    <w:rsid w:val="00C83143"/>
    <w:rsid w:val="00C836F8"/>
    <w:rsid w:val="00C83B6D"/>
    <w:rsid w:val="00C84025"/>
    <w:rsid w:val="00C850EF"/>
    <w:rsid w:val="00C85988"/>
    <w:rsid w:val="00C85C6E"/>
    <w:rsid w:val="00C86A2E"/>
    <w:rsid w:val="00C86B49"/>
    <w:rsid w:val="00C8783A"/>
    <w:rsid w:val="00C878B5"/>
    <w:rsid w:val="00C87D7D"/>
    <w:rsid w:val="00C87DEC"/>
    <w:rsid w:val="00C9047E"/>
    <w:rsid w:val="00C90558"/>
    <w:rsid w:val="00C90561"/>
    <w:rsid w:val="00C90AE7"/>
    <w:rsid w:val="00C915A5"/>
    <w:rsid w:val="00C91629"/>
    <w:rsid w:val="00C917E3"/>
    <w:rsid w:val="00C91FC0"/>
    <w:rsid w:val="00C92052"/>
    <w:rsid w:val="00C9232C"/>
    <w:rsid w:val="00C92F24"/>
    <w:rsid w:val="00C9316F"/>
    <w:rsid w:val="00C932BB"/>
    <w:rsid w:val="00C93365"/>
    <w:rsid w:val="00C93E08"/>
    <w:rsid w:val="00C93F3C"/>
    <w:rsid w:val="00C940EF"/>
    <w:rsid w:val="00C95333"/>
    <w:rsid w:val="00C953BB"/>
    <w:rsid w:val="00C95D8C"/>
    <w:rsid w:val="00C95D9B"/>
    <w:rsid w:val="00C95FED"/>
    <w:rsid w:val="00C9679A"/>
    <w:rsid w:val="00C96B5D"/>
    <w:rsid w:val="00C96B7B"/>
    <w:rsid w:val="00C96C34"/>
    <w:rsid w:val="00C97AE4"/>
    <w:rsid w:val="00CA0939"/>
    <w:rsid w:val="00CA0E1C"/>
    <w:rsid w:val="00CA1331"/>
    <w:rsid w:val="00CA136E"/>
    <w:rsid w:val="00CA1647"/>
    <w:rsid w:val="00CA1C8E"/>
    <w:rsid w:val="00CA2908"/>
    <w:rsid w:val="00CA2B68"/>
    <w:rsid w:val="00CA2CA5"/>
    <w:rsid w:val="00CA2CD9"/>
    <w:rsid w:val="00CA2DE3"/>
    <w:rsid w:val="00CA2E95"/>
    <w:rsid w:val="00CA3443"/>
    <w:rsid w:val="00CA37A2"/>
    <w:rsid w:val="00CA38EF"/>
    <w:rsid w:val="00CA3919"/>
    <w:rsid w:val="00CA3D6B"/>
    <w:rsid w:val="00CA3E2E"/>
    <w:rsid w:val="00CA3F8C"/>
    <w:rsid w:val="00CA4A66"/>
    <w:rsid w:val="00CA4BFE"/>
    <w:rsid w:val="00CA5153"/>
    <w:rsid w:val="00CA5403"/>
    <w:rsid w:val="00CA551D"/>
    <w:rsid w:val="00CA5786"/>
    <w:rsid w:val="00CA5823"/>
    <w:rsid w:val="00CA59B4"/>
    <w:rsid w:val="00CA5CA9"/>
    <w:rsid w:val="00CA5E77"/>
    <w:rsid w:val="00CA600A"/>
    <w:rsid w:val="00CA6E21"/>
    <w:rsid w:val="00CA7638"/>
    <w:rsid w:val="00CB02FB"/>
    <w:rsid w:val="00CB056D"/>
    <w:rsid w:val="00CB0D8A"/>
    <w:rsid w:val="00CB0E44"/>
    <w:rsid w:val="00CB0FD1"/>
    <w:rsid w:val="00CB1AF8"/>
    <w:rsid w:val="00CB1CF5"/>
    <w:rsid w:val="00CB1F91"/>
    <w:rsid w:val="00CB2371"/>
    <w:rsid w:val="00CB2C20"/>
    <w:rsid w:val="00CB2FEC"/>
    <w:rsid w:val="00CB3732"/>
    <w:rsid w:val="00CB37BD"/>
    <w:rsid w:val="00CB3A11"/>
    <w:rsid w:val="00CB3D2E"/>
    <w:rsid w:val="00CB3E7D"/>
    <w:rsid w:val="00CB48C3"/>
    <w:rsid w:val="00CB4A80"/>
    <w:rsid w:val="00CB4D88"/>
    <w:rsid w:val="00CB4FF6"/>
    <w:rsid w:val="00CB51A9"/>
    <w:rsid w:val="00CB5851"/>
    <w:rsid w:val="00CB6074"/>
    <w:rsid w:val="00CB6A75"/>
    <w:rsid w:val="00CB6C1D"/>
    <w:rsid w:val="00CB6CBA"/>
    <w:rsid w:val="00CB6CCD"/>
    <w:rsid w:val="00CB6F5A"/>
    <w:rsid w:val="00CB778F"/>
    <w:rsid w:val="00CB790A"/>
    <w:rsid w:val="00CB7E98"/>
    <w:rsid w:val="00CB7EC1"/>
    <w:rsid w:val="00CC0143"/>
    <w:rsid w:val="00CC0413"/>
    <w:rsid w:val="00CC0619"/>
    <w:rsid w:val="00CC0A4A"/>
    <w:rsid w:val="00CC1173"/>
    <w:rsid w:val="00CC149B"/>
    <w:rsid w:val="00CC19D9"/>
    <w:rsid w:val="00CC1CAD"/>
    <w:rsid w:val="00CC1D49"/>
    <w:rsid w:val="00CC1D69"/>
    <w:rsid w:val="00CC1D99"/>
    <w:rsid w:val="00CC1F6E"/>
    <w:rsid w:val="00CC20EB"/>
    <w:rsid w:val="00CC239D"/>
    <w:rsid w:val="00CC25F1"/>
    <w:rsid w:val="00CC2BBE"/>
    <w:rsid w:val="00CC2C5E"/>
    <w:rsid w:val="00CC2EDF"/>
    <w:rsid w:val="00CC3890"/>
    <w:rsid w:val="00CC3E57"/>
    <w:rsid w:val="00CC3EF0"/>
    <w:rsid w:val="00CC3FAB"/>
    <w:rsid w:val="00CC43AC"/>
    <w:rsid w:val="00CC4578"/>
    <w:rsid w:val="00CC492B"/>
    <w:rsid w:val="00CC4EE2"/>
    <w:rsid w:val="00CC4F8B"/>
    <w:rsid w:val="00CC50BB"/>
    <w:rsid w:val="00CC6126"/>
    <w:rsid w:val="00CC6A09"/>
    <w:rsid w:val="00CC6C6E"/>
    <w:rsid w:val="00CC6D5A"/>
    <w:rsid w:val="00CC7907"/>
    <w:rsid w:val="00CD0001"/>
    <w:rsid w:val="00CD0101"/>
    <w:rsid w:val="00CD03BE"/>
    <w:rsid w:val="00CD064D"/>
    <w:rsid w:val="00CD0C4B"/>
    <w:rsid w:val="00CD0D47"/>
    <w:rsid w:val="00CD0FC7"/>
    <w:rsid w:val="00CD0FF3"/>
    <w:rsid w:val="00CD1202"/>
    <w:rsid w:val="00CD12B9"/>
    <w:rsid w:val="00CD1490"/>
    <w:rsid w:val="00CD15B3"/>
    <w:rsid w:val="00CD16A5"/>
    <w:rsid w:val="00CD16B8"/>
    <w:rsid w:val="00CD1824"/>
    <w:rsid w:val="00CD18E4"/>
    <w:rsid w:val="00CD194F"/>
    <w:rsid w:val="00CD1AFF"/>
    <w:rsid w:val="00CD23CE"/>
    <w:rsid w:val="00CD2B9F"/>
    <w:rsid w:val="00CD2C15"/>
    <w:rsid w:val="00CD2FDA"/>
    <w:rsid w:val="00CD378B"/>
    <w:rsid w:val="00CD3DFD"/>
    <w:rsid w:val="00CD3E62"/>
    <w:rsid w:val="00CD41DD"/>
    <w:rsid w:val="00CD4D8D"/>
    <w:rsid w:val="00CD4DFD"/>
    <w:rsid w:val="00CD542A"/>
    <w:rsid w:val="00CD54EA"/>
    <w:rsid w:val="00CD55E7"/>
    <w:rsid w:val="00CD58F3"/>
    <w:rsid w:val="00CD63F0"/>
    <w:rsid w:val="00CD6CB1"/>
    <w:rsid w:val="00CD6CD6"/>
    <w:rsid w:val="00CD6F01"/>
    <w:rsid w:val="00CD77B9"/>
    <w:rsid w:val="00CD79AA"/>
    <w:rsid w:val="00CD7F3A"/>
    <w:rsid w:val="00CD7F73"/>
    <w:rsid w:val="00CD7F89"/>
    <w:rsid w:val="00CE002B"/>
    <w:rsid w:val="00CE019A"/>
    <w:rsid w:val="00CE0681"/>
    <w:rsid w:val="00CE0C18"/>
    <w:rsid w:val="00CE150D"/>
    <w:rsid w:val="00CE1719"/>
    <w:rsid w:val="00CE17C9"/>
    <w:rsid w:val="00CE1D15"/>
    <w:rsid w:val="00CE1F14"/>
    <w:rsid w:val="00CE2178"/>
    <w:rsid w:val="00CE288D"/>
    <w:rsid w:val="00CE301C"/>
    <w:rsid w:val="00CE33AC"/>
    <w:rsid w:val="00CE4580"/>
    <w:rsid w:val="00CE48CC"/>
    <w:rsid w:val="00CE4DAC"/>
    <w:rsid w:val="00CE4DE6"/>
    <w:rsid w:val="00CE55A2"/>
    <w:rsid w:val="00CE58C9"/>
    <w:rsid w:val="00CE5C5E"/>
    <w:rsid w:val="00CE5CA9"/>
    <w:rsid w:val="00CE5FF5"/>
    <w:rsid w:val="00CE64CF"/>
    <w:rsid w:val="00CE71BE"/>
    <w:rsid w:val="00CE7524"/>
    <w:rsid w:val="00CE7536"/>
    <w:rsid w:val="00CE759B"/>
    <w:rsid w:val="00CE770F"/>
    <w:rsid w:val="00CE7944"/>
    <w:rsid w:val="00CE7A72"/>
    <w:rsid w:val="00CF00F8"/>
    <w:rsid w:val="00CF08CA"/>
    <w:rsid w:val="00CF08D4"/>
    <w:rsid w:val="00CF1D65"/>
    <w:rsid w:val="00CF2498"/>
    <w:rsid w:val="00CF250C"/>
    <w:rsid w:val="00CF2543"/>
    <w:rsid w:val="00CF288E"/>
    <w:rsid w:val="00CF2896"/>
    <w:rsid w:val="00CF2A71"/>
    <w:rsid w:val="00CF2BCA"/>
    <w:rsid w:val="00CF2BD4"/>
    <w:rsid w:val="00CF2D26"/>
    <w:rsid w:val="00CF2E7D"/>
    <w:rsid w:val="00CF33F0"/>
    <w:rsid w:val="00CF3D78"/>
    <w:rsid w:val="00CF43B3"/>
    <w:rsid w:val="00CF46B6"/>
    <w:rsid w:val="00CF4993"/>
    <w:rsid w:val="00CF4CAF"/>
    <w:rsid w:val="00CF4FC9"/>
    <w:rsid w:val="00CF56E4"/>
    <w:rsid w:val="00CF5884"/>
    <w:rsid w:val="00CF5A2D"/>
    <w:rsid w:val="00CF6311"/>
    <w:rsid w:val="00CF6415"/>
    <w:rsid w:val="00CF6C32"/>
    <w:rsid w:val="00CF6CD9"/>
    <w:rsid w:val="00CF6EEF"/>
    <w:rsid w:val="00CF70C9"/>
    <w:rsid w:val="00CF7255"/>
    <w:rsid w:val="00CF74B4"/>
    <w:rsid w:val="00D00242"/>
    <w:rsid w:val="00D004A3"/>
    <w:rsid w:val="00D004E4"/>
    <w:rsid w:val="00D00EDE"/>
    <w:rsid w:val="00D0101C"/>
    <w:rsid w:val="00D01026"/>
    <w:rsid w:val="00D01048"/>
    <w:rsid w:val="00D01074"/>
    <w:rsid w:val="00D013AC"/>
    <w:rsid w:val="00D0164C"/>
    <w:rsid w:val="00D0177B"/>
    <w:rsid w:val="00D018ED"/>
    <w:rsid w:val="00D01BEC"/>
    <w:rsid w:val="00D02341"/>
    <w:rsid w:val="00D0277E"/>
    <w:rsid w:val="00D028F5"/>
    <w:rsid w:val="00D02995"/>
    <w:rsid w:val="00D02AB4"/>
    <w:rsid w:val="00D04168"/>
    <w:rsid w:val="00D04189"/>
    <w:rsid w:val="00D04567"/>
    <w:rsid w:val="00D04745"/>
    <w:rsid w:val="00D0485E"/>
    <w:rsid w:val="00D0495B"/>
    <w:rsid w:val="00D04CDE"/>
    <w:rsid w:val="00D04E60"/>
    <w:rsid w:val="00D05995"/>
    <w:rsid w:val="00D05D7D"/>
    <w:rsid w:val="00D0656B"/>
    <w:rsid w:val="00D0679F"/>
    <w:rsid w:val="00D06921"/>
    <w:rsid w:val="00D07BC4"/>
    <w:rsid w:val="00D10B04"/>
    <w:rsid w:val="00D10EAB"/>
    <w:rsid w:val="00D11C50"/>
    <w:rsid w:val="00D1272A"/>
    <w:rsid w:val="00D12D11"/>
    <w:rsid w:val="00D12D3B"/>
    <w:rsid w:val="00D12D84"/>
    <w:rsid w:val="00D12EB0"/>
    <w:rsid w:val="00D1375D"/>
    <w:rsid w:val="00D13941"/>
    <w:rsid w:val="00D13943"/>
    <w:rsid w:val="00D13D35"/>
    <w:rsid w:val="00D144AF"/>
    <w:rsid w:val="00D154A7"/>
    <w:rsid w:val="00D15711"/>
    <w:rsid w:val="00D15C7B"/>
    <w:rsid w:val="00D15CE2"/>
    <w:rsid w:val="00D15F6B"/>
    <w:rsid w:val="00D1618B"/>
    <w:rsid w:val="00D1618C"/>
    <w:rsid w:val="00D1635F"/>
    <w:rsid w:val="00D166C6"/>
    <w:rsid w:val="00D16912"/>
    <w:rsid w:val="00D16D13"/>
    <w:rsid w:val="00D16E0D"/>
    <w:rsid w:val="00D17029"/>
    <w:rsid w:val="00D171D9"/>
    <w:rsid w:val="00D17636"/>
    <w:rsid w:val="00D177A2"/>
    <w:rsid w:val="00D17ADE"/>
    <w:rsid w:val="00D17CBD"/>
    <w:rsid w:val="00D20078"/>
    <w:rsid w:val="00D202E3"/>
    <w:rsid w:val="00D203AD"/>
    <w:rsid w:val="00D208FD"/>
    <w:rsid w:val="00D209D6"/>
    <w:rsid w:val="00D20E85"/>
    <w:rsid w:val="00D214A0"/>
    <w:rsid w:val="00D2214F"/>
    <w:rsid w:val="00D225D9"/>
    <w:rsid w:val="00D22B27"/>
    <w:rsid w:val="00D22B48"/>
    <w:rsid w:val="00D22B64"/>
    <w:rsid w:val="00D22E19"/>
    <w:rsid w:val="00D23310"/>
    <w:rsid w:val="00D234BD"/>
    <w:rsid w:val="00D23B09"/>
    <w:rsid w:val="00D23BC8"/>
    <w:rsid w:val="00D23DEF"/>
    <w:rsid w:val="00D245BF"/>
    <w:rsid w:val="00D24758"/>
    <w:rsid w:val="00D250BC"/>
    <w:rsid w:val="00D25BA2"/>
    <w:rsid w:val="00D25FAA"/>
    <w:rsid w:val="00D26419"/>
    <w:rsid w:val="00D26941"/>
    <w:rsid w:val="00D26D5B"/>
    <w:rsid w:val="00D26DAB"/>
    <w:rsid w:val="00D26F7A"/>
    <w:rsid w:val="00D2706E"/>
    <w:rsid w:val="00D271F6"/>
    <w:rsid w:val="00D27913"/>
    <w:rsid w:val="00D27930"/>
    <w:rsid w:val="00D27A70"/>
    <w:rsid w:val="00D27AB6"/>
    <w:rsid w:val="00D305C3"/>
    <w:rsid w:val="00D30763"/>
    <w:rsid w:val="00D30926"/>
    <w:rsid w:val="00D30D44"/>
    <w:rsid w:val="00D30E69"/>
    <w:rsid w:val="00D31C4C"/>
    <w:rsid w:val="00D31C94"/>
    <w:rsid w:val="00D31E1B"/>
    <w:rsid w:val="00D31ED3"/>
    <w:rsid w:val="00D3218E"/>
    <w:rsid w:val="00D3328B"/>
    <w:rsid w:val="00D332FD"/>
    <w:rsid w:val="00D344A4"/>
    <w:rsid w:val="00D3453C"/>
    <w:rsid w:val="00D346FD"/>
    <w:rsid w:val="00D34EAD"/>
    <w:rsid w:val="00D352FA"/>
    <w:rsid w:val="00D3574A"/>
    <w:rsid w:val="00D36074"/>
    <w:rsid w:val="00D36EBF"/>
    <w:rsid w:val="00D370A7"/>
    <w:rsid w:val="00D37A3A"/>
    <w:rsid w:val="00D37DC5"/>
    <w:rsid w:val="00D40034"/>
    <w:rsid w:val="00D40328"/>
    <w:rsid w:val="00D405E1"/>
    <w:rsid w:val="00D40745"/>
    <w:rsid w:val="00D40931"/>
    <w:rsid w:val="00D40A29"/>
    <w:rsid w:val="00D40E72"/>
    <w:rsid w:val="00D411BF"/>
    <w:rsid w:val="00D41739"/>
    <w:rsid w:val="00D41A7C"/>
    <w:rsid w:val="00D42182"/>
    <w:rsid w:val="00D424EC"/>
    <w:rsid w:val="00D42E1D"/>
    <w:rsid w:val="00D4304D"/>
    <w:rsid w:val="00D4309D"/>
    <w:rsid w:val="00D43529"/>
    <w:rsid w:val="00D43579"/>
    <w:rsid w:val="00D43A61"/>
    <w:rsid w:val="00D43D10"/>
    <w:rsid w:val="00D446BF"/>
    <w:rsid w:val="00D447AD"/>
    <w:rsid w:val="00D44F87"/>
    <w:rsid w:val="00D455CB"/>
    <w:rsid w:val="00D45C08"/>
    <w:rsid w:val="00D45E70"/>
    <w:rsid w:val="00D45EE8"/>
    <w:rsid w:val="00D45F44"/>
    <w:rsid w:val="00D46027"/>
    <w:rsid w:val="00D468D4"/>
    <w:rsid w:val="00D46DAE"/>
    <w:rsid w:val="00D476A6"/>
    <w:rsid w:val="00D4799A"/>
    <w:rsid w:val="00D47FD9"/>
    <w:rsid w:val="00D500C9"/>
    <w:rsid w:val="00D50174"/>
    <w:rsid w:val="00D50426"/>
    <w:rsid w:val="00D50488"/>
    <w:rsid w:val="00D505A5"/>
    <w:rsid w:val="00D507E4"/>
    <w:rsid w:val="00D50BC6"/>
    <w:rsid w:val="00D50DA0"/>
    <w:rsid w:val="00D512ED"/>
    <w:rsid w:val="00D51B2E"/>
    <w:rsid w:val="00D51DEC"/>
    <w:rsid w:val="00D51FCB"/>
    <w:rsid w:val="00D522C3"/>
    <w:rsid w:val="00D52385"/>
    <w:rsid w:val="00D5332F"/>
    <w:rsid w:val="00D534BE"/>
    <w:rsid w:val="00D5401C"/>
    <w:rsid w:val="00D544F9"/>
    <w:rsid w:val="00D54A11"/>
    <w:rsid w:val="00D54CA8"/>
    <w:rsid w:val="00D54FA4"/>
    <w:rsid w:val="00D54FF0"/>
    <w:rsid w:val="00D55051"/>
    <w:rsid w:val="00D556A1"/>
    <w:rsid w:val="00D5577C"/>
    <w:rsid w:val="00D55967"/>
    <w:rsid w:val="00D55B67"/>
    <w:rsid w:val="00D56DF1"/>
    <w:rsid w:val="00D57155"/>
    <w:rsid w:val="00D57604"/>
    <w:rsid w:val="00D600EB"/>
    <w:rsid w:val="00D60DF5"/>
    <w:rsid w:val="00D61082"/>
    <w:rsid w:val="00D615F8"/>
    <w:rsid w:val="00D61A08"/>
    <w:rsid w:val="00D623BC"/>
    <w:rsid w:val="00D62558"/>
    <w:rsid w:val="00D625C9"/>
    <w:rsid w:val="00D6276A"/>
    <w:rsid w:val="00D62D27"/>
    <w:rsid w:val="00D62D8F"/>
    <w:rsid w:val="00D630C7"/>
    <w:rsid w:val="00D63226"/>
    <w:rsid w:val="00D634AE"/>
    <w:rsid w:val="00D635D2"/>
    <w:rsid w:val="00D63C00"/>
    <w:rsid w:val="00D64026"/>
    <w:rsid w:val="00D65565"/>
    <w:rsid w:val="00D659E3"/>
    <w:rsid w:val="00D65B53"/>
    <w:rsid w:val="00D65C8A"/>
    <w:rsid w:val="00D6605B"/>
    <w:rsid w:val="00D66078"/>
    <w:rsid w:val="00D6662A"/>
    <w:rsid w:val="00D668F3"/>
    <w:rsid w:val="00D6696B"/>
    <w:rsid w:val="00D66AD5"/>
    <w:rsid w:val="00D671C3"/>
    <w:rsid w:val="00D701C5"/>
    <w:rsid w:val="00D7028C"/>
    <w:rsid w:val="00D70887"/>
    <w:rsid w:val="00D708B3"/>
    <w:rsid w:val="00D70A13"/>
    <w:rsid w:val="00D70C7B"/>
    <w:rsid w:val="00D7103F"/>
    <w:rsid w:val="00D71243"/>
    <w:rsid w:val="00D71301"/>
    <w:rsid w:val="00D71983"/>
    <w:rsid w:val="00D71DFD"/>
    <w:rsid w:val="00D71E99"/>
    <w:rsid w:val="00D726A7"/>
    <w:rsid w:val="00D72C58"/>
    <w:rsid w:val="00D732BC"/>
    <w:rsid w:val="00D73578"/>
    <w:rsid w:val="00D73959"/>
    <w:rsid w:val="00D73D46"/>
    <w:rsid w:val="00D73F1F"/>
    <w:rsid w:val="00D74256"/>
    <w:rsid w:val="00D74AA7"/>
    <w:rsid w:val="00D74ADB"/>
    <w:rsid w:val="00D74E2D"/>
    <w:rsid w:val="00D74E9A"/>
    <w:rsid w:val="00D74EA6"/>
    <w:rsid w:val="00D756B5"/>
    <w:rsid w:val="00D75F3F"/>
    <w:rsid w:val="00D761B3"/>
    <w:rsid w:val="00D76558"/>
    <w:rsid w:val="00D76685"/>
    <w:rsid w:val="00D76BE2"/>
    <w:rsid w:val="00D76D4E"/>
    <w:rsid w:val="00D76DA1"/>
    <w:rsid w:val="00D775A8"/>
    <w:rsid w:val="00D77A0A"/>
    <w:rsid w:val="00D77F1C"/>
    <w:rsid w:val="00D804D9"/>
    <w:rsid w:val="00D80772"/>
    <w:rsid w:val="00D808F9"/>
    <w:rsid w:val="00D813E7"/>
    <w:rsid w:val="00D81413"/>
    <w:rsid w:val="00D81790"/>
    <w:rsid w:val="00D8188C"/>
    <w:rsid w:val="00D8205A"/>
    <w:rsid w:val="00D82222"/>
    <w:rsid w:val="00D8265D"/>
    <w:rsid w:val="00D82D77"/>
    <w:rsid w:val="00D836BC"/>
    <w:rsid w:val="00D839D5"/>
    <w:rsid w:val="00D83DB3"/>
    <w:rsid w:val="00D84270"/>
    <w:rsid w:val="00D849F7"/>
    <w:rsid w:val="00D84D96"/>
    <w:rsid w:val="00D84DDC"/>
    <w:rsid w:val="00D8557C"/>
    <w:rsid w:val="00D864A6"/>
    <w:rsid w:val="00D864C6"/>
    <w:rsid w:val="00D86CB0"/>
    <w:rsid w:val="00D86CD9"/>
    <w:rsid w:val="00D876A7"/>
    <w:rsid w:val="00D876CA"/>
    <w:rsid w:val="00D8789E"/>
    <w:rsid w:val="00D900EA"/>
    <w:rsid w:val="00D90528"/>
    <w:rsid w:val="00D90668"/>
    <w:rsid w:val="00D9073D"/>
    <w:rsid w:val="00D90BE1"/>
    <w:rsid w:val="00D91142"/>
    <w:rsid w:val="00D91617"/>
    <w:rsid w:val="00D91940"/>
    <w:rsid w:val="00D91A7B"/>
    <w:rsid w:val="00D91E9A"/>
    <w:rsid w:val="00D91F70"/>
    <w:rsid w:val="00D92995"/>
    <w:rsid w:val="00D92B64"/>
    <w:rsid w:val="00D92CB3"/>
    <w:rsid w:val="00D93925"/>
    <w:rsid w:val="00D93F28"/>
    <w:rsid w:val="00D941FF"/>
    <w:rsid w:val="00D9451E"/>
    <w:rsid w:val="00D94BF2"/>
    <w:rsid w:val="00D94BFC"/>
    <w:rsid w:val="00D94F9B"/>
    <w:rsid w:val="00D958A7"/>
    <w:rsid w:val="00D95922"/>
    <w:rsid w:val="00D95BDE"/>
    <w:rsid w:val="00D9602A"/>
    <w:rsid w:val="00D968E8"/>
    <w:rsid w:val="00D96D6A"/>
    <w:rsid w:val="00D97011"/>
    <w:rsid w:val="00D97283"/>
    <w:rsid w:val="00D97374"/>
    <w:rsid w:val="00D974CA"/>
    <w:rsid w:val="00D976FF"/>
    <w:rsid w:val="00D97730"/>
    <w:rsid w:val="00D977DB"/>
    <w:rsid w:val="00D97A02"/>
    <w:rsid w:val="00D97A18"/>
    <w:rsid w:val="00DA00FE"/>
    <w:rsid w:val="00DA0AC1"/>
    <w:rsid w:val="00DA0D77"/>
    <w:rsid w:val="00DA1294"/>
    <w:rsid w:val="00DA1472"/>
    <w:rsid w:val="00DA1709"/>
    <w:rsid w:val="00DA1D11"/>
    <w:rsid w:val="00DA221D"/>
    <w:rsid w:val="00DA2A6F"/>
    <w:rsid w:val="00DA2B59"/>
    <w:rsid w:val="00DA2FCD"/>
    <w:rsid w:val="00DA3173"/>
    <w:rsid w:val="00DA3245"/>
    <w:rsid w:val="00DA3889"/>
    <w:rsid w:val="00DA3918"/>
    <w:rsid w:val="00DA39F2"/>
    <w:rsid w:val="00DA3F2B"/>
    <w:rsid w:val="00DA3F9A"/>
    <w:rsid w:val="00DA45A1"/>
    <w:rsid w:val="00DA4979"/>
    <w:rsid w:val="00DA4990"/>
    <w:rsid w:val="00DA4CB2"/>
    <w:rsid w:val="00DA4F8F"/>
    <w:rsid w:val="00DA5349"/>
    <w:rsid w:val="00DA562E"/>
    <w:rsid w:val="00DA5D7F"/>
    <w:rsid w:val="00DA61A3"/>
    <w:rsid w:val="00DA63D8"/>
    <w:rsid w:val="00DA648D"/>
    <w:rsid w:val="00DA6D67"/>
    <w:rsid w:val="00DA6E04"/>
    <w:rsid w:val="00DA77FD"/>
    <w:rsid w:val="00DA7A1D"/>
    <w:rsid w:val="00DA7D21"/>
    <w:rsid w:val="00DB02F3"/>
    <w:rsid w:val="00DB071F"/>
    <w:rsid w:val="00DB0D74"/>
    <w:rsid w:val="00DB11BE"/>
    <w:rsid w:val="00DB13FF"/>
    <w:rsid w:val="00DB1966"/>
    <w:rsid w:val="00DB2149"/>
    <w:rsid w:val="00DB240E"/>
    <w:rsid w:val="00DB24EE"/>
    <w:rsid w:val="00DB250C"/>
    <w:rsid w:val="00DB294A"/>
    <w:rsid w:val="00DB2B96"/>
    <w:rsid w:val="00DB390B"/>
    <w:rsid w:val="00DB4391"/>
    <w:rsid w:val="00DB45DC"/>
    <w:rsid w:val="00DB4614"/>
    <w:rsid w:val="00DB4BBA"/>
    <w:rsid w:val="00DB4C4B"/>
    <w:rsid w:val="00DB4C70"/>
    <w:rsid w:val="00DB4C9F"/>
    <w:rsid w:val="00DB5BC3"/>
    <w:rsid w:val="00DB5C77"/>
    <w:rsid w:val="00DB6350"/>
    <w:rsid w:val="00DB6753"/>
    <w:rsid w:val="00DB6919"/>
    <w:rsid w:val="00DB692A"/>
    <w:rsid w:val="00DB6B5D"/>
    <w:rsid w:val="00DB6CDE"/>
    <w:rsid w:val="00DB6D70"/>
    <w:rsid w:val="00DB6D7B"/>
    <w:rsid w:val="00DB73C7"/>
    <w:rsid w:val="00DB768F"/>
    <w:rsid w:val="00DB774B"/>
    <w:rsid w:val="00DB7890"/>
    <w:rsid w:val="00DB78FC"/>
    <w:rsid w:val="00DB7950"/>
    <w:rsid w:val="00DB7999"/>
    <w:rsid w:val="00DB7C5E"/>
    <w:rsid w:val="00DC0CF1"/>
    <w:rsid w:val="00DC101D"/>
    <w:rsid w:val="00DC162B"/>
    <w:rsid w:val="00DC1B90"/>
    <w:rsid w:val="00DC1D15"/>
    <w:rsid w:val="00DC1D65"/>
    <w:rsid w:val="00DC2556"/>
    <w:rsid w:val="00DC2B9E"/>
    <w:rsid w:val="00DC2D09"/>
    <w:rsid w:val="00DC2D61"/>
    <w:rsid w:val="00DC3231"/>
    <w:rsid w:val="00DC47C9"/>
    <w:rsid w:val="00DC4B1A"/>
    <w:rsid w:val="00DC4E41"/>
    <w:rsid w:val="00DC5432"/>
    <w:rsid w:val="00DC6604"/>
    <w:rsid w:val="00DC6941"/>
    <w:rsid w:val="00DC6A2E"/>
    <w:rsid w:val="00DC6D22"/>
    <w:rsid w:val="00DC6E3E"/>
    <w:rsid w:val="00DC702A"/>
    <w:rsid w:val="00DC760F"/>
    <w:rsid w:val="00DC779D"/>
    <w:rsid w:val="00DC7DEA"/>
    <w:rsid w:val="00DD0228"/>
    <w:rsid w:val="00DD057B"/>
    <w:rsid w:val="00DD0826"/>
    <w:rsid w:val="00DD0937"/>
    <w:rsid w:val="00DD0BFB"/>
    <w:rsid w:val="00DD0EDA"/>
    <w:rsid w:val="00DD182D"/>
    <w:rsid w:val="00DD1A40"/>
    <w:rsid w:val="00DD1B9C"/>
    <w:rsid w:val="00DD1E46"/>
    <w:rsid w:val="00DD1F9C"/>
    <w:rsid w:val="00DD1FA5"/>
    <w:rsid w:val="00DD26DC"/>
    <w:rsid w:val="00DD284F"/>
    <w:rsid w:val="00DD2DD4"/>
    <w:rsid w:val="00DD316E"/>
    <w:rsid w:val="00DD36A8"/>
    <w:rsid w:val="00DD3998"/>
    <w:rsid w:val="00DD3E08"/>
    <w:rsid w:val="00DD3E33"/>
    <w:rsid w:val="00DD4027"/>
    <w:rsid w:val="00DD4090"/>
    <w:rsid w:val="00DD4CF7"/>
    <w:rsid w:val="00DD4EE5"/>
    <w:rsid w:val="00DD4F65"/>
    <w:rsid w:val="00DD5030"/>
    <w:rsid w:val="00DD5EEA"/>
    <w:rsid w:val="00DD664F"/>
    <w:rsid w:val="00DD673B"/>
    <w:rsid w:val="00DD68EE"/>
    <w:rsid w:val="00DD694E"/>
    <w:rsid w:val="00DD6C41"/>
    <w:rsid w:val="00DD6FE9"/>
    <w:rsid w:val="00DD739E"/>
    <w:rsid w:val="00DD7876"/>
    <w:rsid w:val="00DE01AD"/>
    <w:rsid w:val="00DE0459"/>
    <w:rsid w:val="00DE0627"/>
    <w:rsid w:val="00DE08F4"/>
    <w:rsid w:val="00DE0969"/>
    <w:rsid w:val="00DE0B56"/>
    <w:rsid w:val="00DE10A6"/>
    <w:rsid w:val="00DE178F"/>
    <w:rsid w:val="00DE1F7C"/>
    <w:rsid w:val="00DE1F83"/>
    <w:rsid w:val="00DE23F6"/>
    <w:rsid w:val="00DE246F"/>
    <w:rsid w:val="00DE2BDB"/>
    <w:rsid w:val="00DE2E17"/>
    <w:rsid w:val="00DE30F8"/>
    <w:rsid w:val="00DE3A90"/>
    <w:rsid w:val="00DE4179"/>
    <w:rsid w:val="00DE41CF"/>
    <w:rsid w:val="00DE4540"/>
    <w:rsid w:val="00DE4600"/>
    <w:rsid w:val="00DE4EA4"/>
    <w:rsid w:val="00DE525B"/>
    <w:rsid w:val="00DE5A7F"/>
    <w:rsid w:val="00DE6B16"/>
    <w:rsid w:val="00DE6D59"/>
    <w:rsid w:val="00DE7588"/>
    <w:rsid w:val="00DE7697"/>
    <w:rsid w:val="00DE7804"/>
    <w:rsid w:val="00DE7C19"/>
    <w:rsid w:val="00DE7CA1"/>
    <w:rsid w:val="00DE7E00"/>
    <w:rsid w:val="00DF04FE"/>
    <w:rsid w:val="00DF0858"/>
    <w:rsid w:val="00DF089B"/>
    <w:rsid w:val="00DF097D"/>
    <w:rsid w:val="00DF11E7"/>
    <w:rsid w:val="00DF18F4"/>
    <w:rsid w:val="00DF21B3"/>
    <w:rsid w:val="00DF2E2A"/>
    <w:rsid w:val="00DF30D8"/>
    <w:rsid w:val="00DF3290"/>
    <w:rsid w:val="00DF3D15"/>
    <w:rsid w:val="00DF41CB"/>
    <w:rsid w:val="00DF423B"/>
    <w:rsid w:val="00DF42E5"/>
    <w:rsid w:val="00DF516D"/>
    <w:rsid w:val="00DF53CE"/>
    <w:rsid w:val="00DF540D"/>
    <w:rsid w:val="00DF5C71"/>
    <w:rsid w:val="00DF5CD8"/>
    <w:rsid w:val="00DF6275"/>
    <w:rsid w:val="00DF66A5"/>
    <w:rsid w:val="00DF68D8"/>
    <w:rsid w:val="00DF6F59"/>
    <w:rsid w:val="00DF72E0"/>
    <w:rsid w:val="00DF735B"/>
    <w:rsid w:val="00DF79BF"/>
    <w:rsid w:val="00DF7E4F"/>
    <w:rsid w:val="00E00546"/>
    <w:rsid w:val="00E009AE"/>
    <w:rsid w:val="00E009C4"/>
    <w:rsid w:val="00E00B62"/>
    <w:rsid w:val="00E01074"/>
    <w:rsid w:val="00E0293C"/>
    <w:rsid w:val="00E03052"/>
    <w:rsid w:val="00E036D0"/>
    <w:rsid w:val="00E03A66"/>
    <w:rsid w:val="00E03BF3"/>
    <w:rsid w:val="00E04E2C"/>
    <w:rsid w:val="00E05816"/>
    <w:rsid w:val="00E05C96"/>
    <w:rsid w:val="00E0642B"/>
    <w:rsid w:val="00E065BD"/>
    <w:rsid w:val="00E06743"/>
    <w:rsid w:val="00E06AA5"/>
    <w:rsid w:val="00E06B38"/>
    <w:rsid w:val="00E06ECD"/>
    <w:rsid w:val="00E07802"/>
    <w:rsid w:val="00E0785F"/>
    <w:rsid w:val="00E079E5"/>
    <w:rsid w:val="00E07D80"/>
    <w:rsid w:val="00E07EF2"/>
    <w:rsid w:val="00E10020"/>
    <w:rsid w:val="00E106B0"/>
    <w:rsid w:val="00E1084F"/>
    <w:rsid w:val="00E10865"/>
    <w:rsid w:val="00E10AD8"/>
    <w:rsid w:val="00E10FF4"/>
    <w:rsid w:val="00E112B9"/>
    <w:rsid w:val="00E11427"/>
    <w:rsid w:val="00E11BD8"/>
    <w:rsid w:val="00E11E55"/>
    <w:rsid w:val="00E1211F"/>
    <w:rsid w:val="00E124DD"/>
    <w:rsid w:val="00E12607"/>
    <w:rsid w:val="00E12A8B"/>
    <w:rsid w:val="00E12B69"/>
    <w:rsid w:val="00E12EC1"/>
    <w:rsid w:val="00E13304"/>
    <w:rsid w:val="00E13ED5"/>
    <w:rsid w:val="00E13EF6"/>
    <w:rsid w:val="00E13FC4"/>
    <w:rsid w:val="00E145E1"/>
    <w:rsid w:val="00E1482F"/>
    <w:rsid w:val="00E153BF"/>
    <w:rsid w:val="00E156C2"/>
    <w:rsid w:val="00E1575A"/>
    <w:rsid w:val="00E15893"/>
    <w:rsid w:val="00E15C23"/>
    <w:rsid w:val="00E15D4E"/>
    <w:rsid w:val="00E1674F"/>
    <w:rsid w:val="00E16834"/>
    <w:rsid w:val="00E16894"/>
    <w:rsid w:val="00E17155"/>
    <w:rsid w:val="00E17875"/>
    <w:rsid w:val="00E17944"/>
    <w:rsid w:val="00E17A91"/>
    <w:rsid w:val="00E17FEA"/>
    <w:rsid w:val="00E200BF"/>
    <w:rsid w:val="00E201A9"/>
    <w:rsid w:val="00E20C2B"/>
    <w:rsid w:val="00E20C6F"/>
    <w:rsid w:val="00E20DD3"/>
    <w:rsid w:val="00E21795"/>
    <w:rsid w:val="00E21ACC"/>
    <w:rsid w:val="00E2246F"/>
    <w:rsid w:val="00E233C9"/>
    <w:rsid w:val="00E2347A"/>
    <w:rsid w:val="00E23F79"/>
    <w:rsid w:val="00E2404E"/>
    <w:rsid w:val="00E2414A"/>
    <w:rsid w:val="00E247FD"/>
    <w:rsid w:val="00E24846"/>
    <w:rsid w:val="00E248FC"/>
    <w:rsid w:val="00E24ADD"/>
    <w:rsid w:val="00E24CE4"/>
    <w:rsid w:val="00E25216"/>
    <w:rsid w:val="00E264FC"/>
    <w:rsid w:val="00E26660"/>
    <w:rsid w:val="00E2669F"/>
    <w:rsid w:val="00E26816"/>
    <w:rsid w:val="00E26985"/>
    <w:rsid w:val="00E278FE"/>
    <w:rsid w:val="00E27BEB"/>
    <w:rsid w:val="00E27EDC"/>
    <w:rsid w:val="00E30117"/>
    <w:rsid w:val="00E307DA"/>
    <w:rsid w:val="00E3080A"/>
    <w:rsid w:val="00E317D6"/>
    <w:rsid w:val="00E319EB"/>
    <w:rsid w:val="00E31B12"/>
    <w:rsid w:val="00E321EB"/>
    <w:rsid w:val="00E32637"/>
    <w:rsid w:val="00E32BF9"/>
    <w:rsid w:val="00E32C23"/>
    <w:rsid w:val="00E32D9F"/>
    <w:rsid w:val="00E333D9"/>
    <w:rsid w:val="00E337B0"/>
    <w:rsid w:val="00E33AF0"/>
    <w:rsid w:val="00E34569"/>
    <w:rsid w:val="00E349D3"/>
    <w:rsid w:val="00E34A78"/>
    <w:rsid w:val="00E3543E"/>
    <w:rsid w:val="00E357DD"/>
    <w:rsid w:val="00E365E6"/>
    <w:rsid w:val="00E369AD"/>
    <w:rsid w:val="00E36A49"/>
    <w:rsid w:val="00E36F53"/>
    <w:rsid w:val="00E372D7"/>
    <w:rsid w:val="00E37BF6"/>
    <w:rsid w:val="00E37D67"/>
    <w:rsid w:val="00E40156"/>
    <w:rsid w:val="00E40227"/>
    <w:rsid w:val="00E40781"/>
    <w:rsid w:val="00E408FD"/>
    <w:rsid w:val="00E40D84"/>
    <w:rsid w:val="00E411C8"/>
    <w:rsid w:val="00E41436"/>
    <w:rsid w:val="00E41A4C"/>
    <w:rsid w:val="00E421C4"/>
    <w:rsid w:val="00E42855"/>
    <w:rsid w:val="00E428A2"/>
    <w:rsid w:val="00E42996"/>
    <w:rsid w:val="00E42ABE"/>
    <w:rsid w:val="00E42C5B"/>
    <w:rsid w:val="00E42D04"/>
    <w:rsid w:val="00E43239"/>
    <w:rsid w:val="00E43C53"/>
    <w:rsid w:val="00E44155"/>
    <w:rsid w:val="00E4473C"/>
    <w:rsid w:val="00E448D8"/>
    <w:rsid w:val="00E44B18"/>
    <w:rsid w:val="00E44CF9"/>
    <w:rsid w:val="00E45341"/>
    <w:rsid w:val="00E4590E"/>
    <w:rsid w:val="00E45E04"/>
    <w:rsid w:val="00E45EDA"/>
    <w:rsid w:val="00E45EEF"/>
    <w:rsid w:val="00E463C0"/>
    <w:rsid w:val="00E469BE"/>
    <w:rsid w:val="00E46E47"/>
    <w:rsid w:val="00E47C21"/>
    <w:rsid w:val="00E47C79"/>
    <w:rsid w:val="00E5019E"/>
    <w:rsid w:val="00E50373"/>
    <w:rsid w:val="00E503A4"/>
    <w:rsid w:val="00E507E4"/>
    <w:rsid w:val="00E526AA"/>
    <w:rsid w:val="00E52756"/>
    <w:rsid w:val="00E52C7A"/>
    <w:rsid w:val="00E52C99"/>
    <w:rsid w:val="00E53205"/>
    <w:rsid w:val="00E537EC"/>
    <w:rsid w:val="00E542A2"/>
    <w:rsid w:val="00E54796"/>
    <w:rsid w:val="00E54D15"/>
    <w:rsid w:val="00E54DE9"/>
    <w:rsid w:val="00E54ED8"/>
    <w:rsid w:val="00E5543C"/>
    <w:rsid w:val="00E55C76"/>
    <w:rsid w:val="00E566C5"/>
    <w:rsid w:val="00E568DE"/>
    <w:rsid w:val="00E56B25"/>
    <w:rsid w:val="00E56E1B"/>
    <w:rsid w:val="00E56EE7"/>
    <w:rsid w:val="00E57001"/>
    <w:rsid w:val="00E57387"/>
    <w:rsid w:val="00E57801"/>
    <w:rsid w:val="00E57812"/>
    <w:rsid w:val="00E57863"/>
    <w:rsid w:val="00E579EC"/>
    <w:rsid w:val="00E57AFC"/>
    <w:rsid w:val="00E57BBE"/>
    <w:rsid w:val="00E57E39"/>
    <w:rsid w:val="00E5968C"/>
    <w:rsid w:val="00E600C9"/>
    <w:rsid w:val="00E60332"/>
    <w:rsid w:val="00E609A1"/>
    <w:rsid w:val="00E60B28"/>
    <w:rsid w:val="00E60C8F"/>
    <w:rsid w:val="00E60E34"/>
    <w:rsid w:val="00E60E51"/>
    <w:rsid w:val="00E610AA"/>
    <w:rsid w:val="00E61298"/>
    <w:rsid w:val="00E6193A"/>
    <w:rsid w:val="00E61BFD"/>
    <w:rsid w:val="00E61D8A"/>
    <w:rsid w:val="00E625C3"/>
    <w:rsid w:val="00E6323A"/>
    <w:rsid w:val="00E6341A"/>
    <w:rsid w:val="00E6348B"/>
    <w:rsid w:val="00E6372E"/>
    <w:rsid w:val="00E637ED"/>
    <w:rsid w:val="00E63BB7"/>
    <w:rsid w:val="00E63F80"/>
    <w:rsid w:val="00E6435A"/>
    <w:rsid w:val="00E646D6"/>
    <w:rsid w:val="00E64727"/>
    <w:rsid w:val="00E64794"/>
    <w:rsid w:val="00E64B65"/>
    <w:rsid w:val="00E64FAC"/>
    <w:rsid w:val="00E64FE3"/>
    <w:rsid w:val="00E6506F"/>
    <w:rsid w:val="00E65714"/>
    <w:rsid w:val="00E65BCF"/>
    <w:rsid w:val="00E65D83"/>
    <w:rsid w:val="00E65D9E"/>
    <w:rsid w:val="00E66336"/>
    <w:rsid w:val="00E6635D"/>
    <w:rsid w:val="00E66992"/>
    <w:rsid w:val="00E66FCA"/>
    <w:rsid w:val="00E67000"/>
    <w:rsid w:val="00E6717C"/>
    <w:rsid w:val="00E702FC"/>
    <w:rsid w:val="00E70B34"/>
    <w:rsid w:val="00E71373"/>
    <w:rsid w:val="00E7155F"/>
    <w:rsid w:val="00E7158C"/>
    <w:rsid w:val="00E71B2C"/>
    <w:rsid w:val="00E71C94"/>
    <w:rsid w:val="00E722CF"/>
    <w:rsid w:val="00E72E8E"/>
    <w:rsid w:val="00E72EB4"/>
    <w:rsid w:val="00E73215"/>
    <w:rsid w:val="00E73257"/>
    <w:rsid w:val="00E73287"/>
    <w:rsid w:val="00E7353A"/>
    <w:rsid w:val="00E735C1"/>
    <w:rsid w:val="00E73B30"/>
    <w:rsid w:val="00E73DDB"/>
    <w:rsid w:val="00E74107"/>
    <w:rsid w:val="00E749A7"/>
    <w:rsid w:val="00E74D4C"/>
    <w:rsid w:val="00E75856"/>
    <w:rsid w:val="00E75A5C"/>
    <w:rsid w:val="00E75AF1"/>
    <w:rsid w:val="00E75E99"/>
    <w:rsid w:val="00E75F61"/>
    <w:rsid w:val="00E7605F"/>
    <w:rsid w:val="00E770E0"/>
    <w:rsid w:val="00E771B1"/>
    <w:rsid w:val="00E77288"/>
    <w:rsid w:val="00E778F6"/>
    <w:rsid w:val="00E77A93"/>
    <w:rsid w:val="00E77DD0"/>
    <w:rsid w:val="00E813C6"/>
    <w:rsid w:val="00E81AD7"/>
    <w:rsid w:val="00E81CFA"/>
    <w:rsid w:val="00E81E36"/>
    <w:rsid w:val="00E82221"/>
    <w:rsid w:val="00E822E1"/>
    <w:rsid w:val="00E8292B"/>
    <w:rsid w:val="00E829B6"/>
    <w:rsid w:val="00E82B80"/>
    <w:rsid w:val="00E82F64"/>
    <w:rsid w:val="00E82FF7"/>
    <w:rsid w:val="00E8307C"/>
    <w:rsid w:val="00E83AA8"/>
    <w:rsid w:val="00E83DCD"/>
    <w:rsid w:val="00E83F19"/>
    <w:rsid w:val="00E840E1"/>
    <w:rsid w:val="00E8452E"/>
    <w:rsid w:val="00E845AA"/>
    <w:rsid w:val="00E84A6D"/>
    <w:rsid w:val="00E84D23"/>
    <w:rsid w:val="00E84DDB"/>
    <w:rsid w:val="00E85158"/>
    <w:rsid w:val="00E861F3"/>
    <w:rsid w:val="00E865AC"/>
    <w:rsid w:val="00E86DC9"/>
    <w:rsid w:val="00E86E5A"/>
    <w:rsid w:val="00E8721C"/>
    <w:rsid w:val="00E879AA"/>
    <w:rsid w:val="00E9044E"/>
    <w:rsid w:val="00E90719"/>
    <w:rsid w:val="00E909C8"/>
    <w:rsid w:val="00E90DBA"/>
    <w:rsid w:val="00E90F9B"/>
    <w:rsid w:val="00E91228"/>
    <w:rsid w:val="00E91400"/>
    <w:rsid w:val="00E91435"/>
    <w:rsid w:val="00E917F3"/>
    <w:rsid w:val="00E919F9"/>
    <w:rsid w:val="00E91DFB"/>
    <w:rsid w:val="00E91E37"/>
    <w:rsid w:val="00E91E5E"/>
    <w:rsid w:val="00E925FC"/>
    <w:rsid w:val="00E92663"/>
    <w:rsid w:val="00E9283E"/>
    <w:rsid w:val="00E92CE3"/>
    <w:rsid w:val="00E93BDC"/>
    <w:rsid w:val="00E93C85"/>
    <w:rsid w:val="00E94616"/>
    <w:rsid w:val="00E94C38"/>
    <w:rsid w:val="00E94FCA"/>
    <w:rsid w:val="00E954B3"/>
    <w:rsid w:val="00E95CAA"/>
    <w:rsid w:val="00E964E1"/>
    <w:rsid w:val="00E96851"/>
    <w:rsid w:val="00E968A0"/>
    <w:rsid w:val="00E96F1F"/>
    <w:rsid w:val="00E9777F"/>
    <w:rsid w:val="00E978DC"/>
    <w:rsid w:val="00EA015F"/>
    <w:rsid w:val="00EA0903"/>
    <w:rsid w:val="00EA1880"/>
    <w:rsid w:val="00EA18F5"/>
    <w:rsid w:val="00EA1D23"/>
    <w:rsid w:val="00EA1DAB"/>
    <w:rsid w:val="00EA245B"/>
    <w:rsid w:val="00EA24D1"/>
    <w:rsid w:val="00EA24FE"/>
    <w:rsid w:val="00EA26FD"/>
    <w:rsid w:val="00EA28C1"/>
    <w:rsid w:val="00EA2BC8"/>
    <w:rsid w:val="00EA2D3A"/>
    <w:rsid w:val="00EA3138"/>
    <w:rsid w:val="00EA343D"/>
    <w:rsid w:val="00EA3674"/>
    <w:rsid w:val="00EA3A5D"/>
    <w:rsid w:val="00EA3C5B"/>
    <w:rsid w:val="00EA3E27"/>
    <w:rsid w:val="00EA3E8F"/>
    <w:rsid w:val="00EA482F"/>
    <w:rsid w:val="00EA4871"/>
    <w:rsid w:val="00EA4A55"/>
    <w:rsid w:val="00EA4B1B"/>
    <w:rsid w:val="00EA4CFC"/>
    <w:rsid w:val="00EA509B"/>
    <w:rsid w:val="00EA5725"/>
    <w:rsid w:val="00EA5A48"/>
    <w:rsid w:val="00EA645E"/>
    <w:rsid w:val="00EA678B"/>
    <w:rsid w:val="00EA6A40"/>
    <w:rsid w:val="00EA700A"/>
    <w:rsid w:val="00EA7147"/>
    <w:rsid w:val="00EB0542"/>
    <w:rsid w:val="00EB089A"/>
    <w:rsid w:val="00EB0CC9"/>
    <w:rsid w:val="00EB0DA5"/>
    <w:rsid w:val="00EB100D"/>
    <w:rsid w:val="00EB10E4"/>
    <w:rsid w:val="00EB1E00"/>
    <w:rsid w:val="00EB1F5C"/>
    <w:rsid w:val="00EB2454"/>
    <w:rsid w:val="00EB2725"/>
    <w:rsid w:val="00EB2C78"/>
    <w:rsid w:val="00EB357A"/>
    <w:rsid w:val="00EB3C89"/>
    <w:rsid w:val="00EB3EAD"/>
    <w:rsid w:val="00EB4300"/>
    <w:rsid w:val="00EB4AC4"/>
    <w:rsid w:val="00EB4ADE"/>
    <w:rsid w:val="00EB4C67"/>
    <w:rsid w:val="00EB4C92"/>
    <w:rsid w:val="00EB4D5C"/>
    <w:rsid w:val="00EB4F4D"/>
    <w:rsid w:val="00EB4FF2"/>
    <w:rsid w:val="00EB594C"/>
    <w:rsid w:val="00EB5A32"/>
    <w:rsid w:val="00EB5B55"/>
    <w:rsid w:val="00EB5C92"/>
    <w:rsid w:val="00EB616C"/>
    <w:rsid w:val="00EB6313"/>
    <w:rsid w:val="00EB6524"/>
    <w:rsid w:val="00EB6767"/>
    <w:rsid w:val="00EB6ABD"/>
    <w:rsid w:val="00EB71BB"/>
    <w:rsid w:val="00EB7E66"/>
    <w:rsid w:val="00EC006A"/>
    <w:rsid w:val="00EC04C6"/>
    <w:rsid w:val="00EC075E"/>
    <w:rsid w:val="00EC0796"/>
    <w:rsid w:val="00EC0ADC"/>
    <w:rsid w:val="00EC0C2D"/>
    <w:rsid w:val="00EC136D"/>
    <w:rsid w:val="00EC1469"/>
    <w:rsid w:val="00EC159C"/>
    <w:rsid w:val="00EC16C0"/>
    <w:rsid w:val="00EC1862"/>
    <w:rsid w:val="00EC1D25"/>
    <w:rsid w:val="00EC1D7F"/>
    <w:rsid w:val="00EC1F26"/>
    <w:rsid w:val="00EC27B0"/>
    <w:rsid w:val="00EC27D9"/>
    <w:rsid w:val="00EC2927"/>
    <w:rsid w:val="00EC2B30"/>
    <w:rsid w:val="00EC423B"/>
    <w:rsid w:val="00EC457E"/>
    <w:rsid w:val="00EC4779"/>
    <w:rsid w:val="00EC49A8"/>
    <w:rsid w:val="00EC5577"/>
    <w:rsid w:val="00EC57C8"/>
    <w:rsid w:val="00EC5DCC"/>
    <w:rsid w:val="00EC6150"/>
    <w:rsid w:val="00EC6375"/>
    <w:rsid w:val="00EC63D2"/>
    <w:rsid w:val="00EC6818"/>
    <w:rsid w:val="00EC7129"/>
    <w:rsid w:val="00EC7299"/>
    <w:rsid w:val="00EC75B4"/>
    <w:rsid w:val="00EC7AF0"/>
    <w:rsid w:val="00EC7B8F"/>
    <w:rsid w:val="00ED0856"/>
    <w:rsid w:val="00ED0AC6"/>
    <w:rsid w:val="00ED0B5B"/>
    <w:rsid w:val="00ED0BC5"/>
    <w:rsid w:val="00ED0E95"/>
    <w:rsid w:val="00ED125D"/>
    <w:rsid w:val="00ED22EE"/>
    <w:rsid w:val="00ED2B9F"/>
    <w:rsid w:val="00ED30AF"/>
    <w:rsid w:val="00ED3115"/>
    <w:rsid w:val="00ED3482"/>
    <w:rsid w:val="00ED3F50"/>
    <w:rsid w:val="00ED411C"/>
    <w:rsid w:val="00ED4260"/>
    <w:rsid w:val="00ED42AD"/>
    <w:rsid w:val="00ED45DC"/>
    <w:rsid w:val="00ED474C"/>
    <w:rsid w:val="00ED4B8D"/>
    <w:rsid w:val="00ED4F76"/>
    <w:rsid w:val="00ED562F"/>
    <w:rsid w:val="00ED5ADA"/>
    <w:rsid w:val="00ED5CF3"/>
    <w:rsid w:val="00ED5FEA"/>
    <w:rsid w:val="00ED64B4"/>
    <w:rsid w:val="00ED68EB"/>
    <w:rsid w:val="00ED6CAB"/>
    <w:rsid w:val="00ED711B"/>
    <w:rsid w:val="00ED77EC"/>
    <w:rsid w:val="00ED7877"/>
    <w:rsid w:val="00ED7CEA"/>
    <w:rsid w:val="00ED7F07"/>
    <w:rsid w:val="00ED7F78"/>
    <w:rsid w:val="00EDFF25"/>
    <w:rsid w:val="00EE00FD"/>
    <w:rsid w:val="00EE0207"/>
    <w:rsid w:val="00EE0258"/>
    <w:rsid w:val="00EE0281"/>
    <w:rsid w:val="00EE03EB"/>
    <w:rsid w:val="00EE0571"/>
    <w:rsid w:val="00EE0B4C"/>
    <w:rsid w:val="00EE1AE9"/>
    <w:rsid w:val="00EE1B1E"/>
    <w:rsid w:val="00EE1FAC"/>
    <w:rsid w:val="00EE26D3"/>
    <w:rsid w:val="00EE2825"/>
    <w:rsid w:val="00EE2BBB"/>
    <w:rsid w:val="00EE37B5"/>
    <w:rsid w:val="00EE3811"/>
    <w:rsid w:val="00EE3C39"/>
    <w:rsid w:val="00EE41AF"/>
    <w:rsid w:val="00EE4413"/>
    <w:rsid w:val="00EE5042"/>
    <w:rsid w:val="00EE5874"/>
    <w:rsid w:val="00EE6332"/>
    <w:rsid w:val="00EE638C"/>
    <w:rsid w:val="00EE6560"/>
    <w:rsid w:val="00EE65A7"/>
    <w:rsid w:val="00EE6DF7"/>
    <w:rsid w:val="00EE6F7C"/>
    <w:rsid w:val="00EE72FC"/>
    <w:rsid w:val="00EE7374"/>
    <w:rsid w:val="00EE7B9E"/>
    <w:rsid w:val="00EE7FA1"/>
    <w:rsid w:val="00EE7FF0"/>
    <w:rsid w:val="00EF0895"/>
    <w:rsid w:val="00EF0E7E"/>
    <w:rsid w:val="00EF10F2"/>
    <w:rsid w:val="00EF11F6"/>
    <w:rsid w:val="00EF187F"/>
    <w:rsid w:val="00EF1C96"/>
    <w:rsid w:val="00EF30FF"/>
    <w:rsid w:val="00EF3451"/>
    <w:rsid w:val="00EF3631"/>
    <w:rsid w:val="00EF36F3"/>
    <w:rsid w:val="00EF3712"/>
    <w:rsid w:val="00EF3759"/>
    <w:rsid w:val="00EF3EAD"/>
    <w:rsid w:val="00EF42F4"/>
    <w:rsid w:val="00EF50D0"/>
    <w:rsid w:val="00EF5212"/>
    <w:rsid w:val="00EF53CF"/>
    <w:rsid w:val="00EF55E1"/>
    <w:rsid w:val="00EF5635"/>
    <w:rsid w:val="00EF6659"/>
    <w:rsid w:val="00EF6682"/>
    <w:rsid w:val="00EF6699"/>
    <w:rsid w:val="00EF6D34"/>
    <w:rsid w:val="00EF6E3F"/>
    <w:rsid w:val="00EF6F5E"/>
    <w:rsid w:val="00EF70F9"/>
    <w:rsid w:val="00EF7998"/>
    <w:rsid w:val="00EF79C7"/>
    <w:rsid w:val="00F00251"/>
    <w:rsid w:val="00F00848"/>
    <w:rsid w:val="00F010DF"/>
    <w:rsid w:val="00F01B00"/>
    <w:rsid w:val="00F01EFB"/>
    <w:rsid w:val="00F0204A"/>
    <w:rsid w:val="00F020DB"/>
    <w:rsid w:val="00F023EE"/>
    <w:rsid w:val="00F027EA"/>
    <w:rsid w:val="00F02E4D"/>
    <w:rsid w:val="00F0301C"/>
    <w:rsid w:val="00F03021"/>
    <w:rsid w:val="00F03436"/>
    <w:rsid w:val="00F03450"/>
    <w:rsid w:val="00F035FB"/>
    <w:rsid w:val="00F03628"/>
    <w:rsid w:val="00F03B87"/>
    <w:rsid w:val="00F046F1"/>
    <w:rsid w:val="00F04C40"/>
    <w:rsid w:val="00F04D31"/>
    <w:rsid w:val="00F051A0"/>
    <w:rsid w:val="00F05608"/>
    <w:rsid w:val="00F057FC"/>
    <w:rsid w:val="00F05B63"/>
    <w:rsid w:val="00F05DA5"/>
    <w:rsid w:val="00F06088"/>
    <w:rsid w:val="00F060BB"/>
    <w:rsid w:val="00F060C4"/>
    <w:rsid w:val="00F0680D"/>
    <w:rsid w:val="00F06AF9"/>
    <w:rsid w:val="00F07539"/>
    <w:rsid w:val="00F0790B"/>
    <w:rsid w:val="00F07BDA"/>
    <w:rsid w:val="00F07DEA"/>
    <w:rsid w:val="00F10508"/>
    <w:rsid w:val="00F118D3"/>
    <w:rsid w:val="00F11D05"/>
    <w:rsid w:val="00F11FA7"/>
    <w:rsid w:val="00F12421"/>
    <w:rsid w:val="00F12B0A"/>
    <w:rsid w:val="00F12F29"/>
    <w:rsid w:val="00F132BF"/>
    <w:rsid w:val="00F1336B"/>
    <w:rsid w:val="00F14965"/>
    <w:rsid w:val="00F14D74"/>
    <w:rsid w:val="00F14DEE"/>
    <w:rsid w:val="00F14E23"/>
    <w:rsid w:val="00F15229"/>
    <w:rsid w:val="00F15362"/>
    <w:rsid w:val="00F1561B"/>
    <w:rsid w:val="00F15ADE"/>
    <w:rsid w:val="00F16582"/>
    <w:rsid w:val="00F16998"/>
    <w:rsid w:val="00F16A80"/>
    <w:rsid w:val="00F16BD8"/>
    <w:rsid w:val="00F16C26"/>
    <w:rsid w:val="00F16FE5"/>
    <w:rsid w:val="00F177FD"/>
    <w:rsid w:val="00F20593"/>
    <w:rsid w:val="00F208B7"/>
    <w:rsid w:val="00F20A9C"/>
    <w:rsid w:val="00F20E0E"/>
    <w:rsid w:val="00F20F31"/>
    <w:rsid w:val="00F210B7"/>
    <w:rsid w:val="00F2149C"/>
    <w:rsid w:val="00F21768"/>
    <w:rsid w:val="00F21C74"/>
    <w:rsid w:val="00F21E14"/>
    <w:rsid w:val="00F21EBA"/>
    <w:rsid w:val="00F221DA"/>
    <w:rsid w:val="00F226D8"/>
    <w:rsid w:val="00F22B92"/>
    <w:rsid w:val="00F23115"/>
    <w:rsid w:val="00F23416"/>
    <w:rsid w:val="00F23691"/>
    <w:rsid w:val="00F23704"/>
    <w:rsid w:val="00F23AB3"/>
    <w:rsid w:val="00F23E80"/>
    <w:rsid w:val="00F241B3"/>
    <w:rsid w:val="00F241F1"/>
    <w:rsid w:val="00F24404"/>
    <w:rsid w:val="00F24957"/>
    <w:rsid w:val="00F24B85"/>
    <w:rsid w:val="00F24E1B"/>
    <w:rsid w:val="00F252BD"/>
    <w:rsid w:val="00F25503"/>
    <w:rsid w:val="00F2591D"/>
    <w:rsid w:val="00F25981"/>
    <w:rsid w:val="00F25A6E"/>
    <w:rsid w:val="00F25CD7"/>
    <w:rsid w:val="00F25F84"/>
    <w:rsid w:val="00F26D4C"/>
    <w:rsid w:val="00F2716C"/>
    <w:rsid w:val="00F271DF"/>
    <w:rsid w:val="00F27318"/>
    <w:rsid w:val="00F27559"/>
    <w:rsid w:val="00F277AE"/>
    <w:rsid w:val="00F27814"/>
    <w:rsid w:val="00F27AA8"/>
    <w:rsid w:val="00F27D83"/>
    <w:rsid w:val="00F27F29"/>
    <w:rsid w:val="00F30491"/>
    <w:rsid w:val="00F304D8"/>
    <w:rsid w:val="00F3082A"/>
    <w:rsid w:val="00F30A4A"/>
    <w:rsid w:val="00F30CC4"/>
    <w:rsid w:val="00F30D8B"/>
    <w:rsid w:val="00F30EC2"/>
    <w:rsid w:val="00F31391"/>
    <w:rsid w:val="00F31E96"/>
    <w:rsid w:val="00F32172"/>
    <w:rsid w:val="00F3232D"/>
    <w:rsid w:val="00F3241A"/>
    <w:rsid w:val="00F32513"/>
    <w:rsid w:val="00F32566"/>
    <w:rsid w:val="00F3288D"/>
    <w:rsid w:val="00F329FB"/>
    <w:rsid w:val="00F32D07"/>
    <w:rsid w:val="00F32D3B"/>
    <w:rsid w:val="00F32E5C"/>
    <w:rsid w:val="00F33177"/>
    <w:rsid w:val="00F33235"/>
    <w:rsid w:val="00F338CE"/>
    <w:rsid w:val="00F338ED"/>
    <w:rsid w:val="00F33A53"/>
    <w:rsid w:val="00F33C73"/>
    <w:rsid w:val="00F34100"/>
    <w:rsid w:val="00F343A6"/>
    <w:rsid w:val="00F344F0"/>
    <w:rsid w:val="00F34BDC"/>
    <w:rsid w:val="00F34BE7"/>
    <w:rsid w:val="00F34D84"/>
    <w:rsid w:val="00F34DBB"/>
    <w:rsid w:val="00F3530B"/>
    <w:rsid w:val="00F3589E"/>
    <w:rsid w:val="00F35C38"/>
    <w:rsid w:val="00F35D9B"/>
    <w:rsid w:val="00F360E6"/>
    <w:rsid w:val="00F3638F"/>
    <w:rsid w:val="00F36403"/>
    <w:rsid w:val="00F36CC7"/>
    <w:rsid w:val="00F36E61"/>
    <w:rsid w:val="00F36FE3"/>
    <w:rsid w:val="00F37498"/>
    <w:rsid w:val="00F37960"/>
    <w:rsid w:val="00F37D2B"/>
    <w:rsid w:val="00F37F22"/>
    <w:rsid w:val="00F407A9"/>
    <w:rsid w:val="00F410C1"/>
    <w:rsid w:val="00F41488"/>
    <w:rsid w:val="00F416AB"/>
    <w:rsid w:val="00F41931"/>
    <w:rsid w:val="00F4206E"/>
    <w:rsid w:val="00F420F3"/>
    <w:rsid w:val="00F42670"/>
    <w:rsid w:val="00F42A92"/>
    <w:rsid w:val="00F42CC3"/>
    <w:rsid w:val="00F4322E"/>
    <w:rsid w:val="00F43AD4"/>
    <w:rsid w:val="00F43BA2"/>
    <w:rsid w:val="00F43F30"/>
    <w:rsid w:val="00F43F3C"/>
    <w:rsid w:val="00F43FC4"/>
    <w:rsid w:val="00F44233"/>
    <w:rsid w:val="00F44508"/>
    <w:rsid w:val="00F446DD"/>
    <w:rsid w:val="00F44A0C"/>
    <w:rsid w:val="00F44B84"/>
    <w:rsid w:val="00F4563E"/>
    <w:rsid w:val="00F45A58"/>
    <w:rsid w:val="00F46055"/>
    <w:rsid w:val="00F462BB"/>
    <w:rsid w:val="00F46B8B"/>
    <w:rsid w:val="00F46C51"/>
    <w:rsid w:val="00F472EC"/>
    <w:rsid w:val="00F472F7"/>
    <w:rsid w:val="00F47768"/>
    <w:rsid w:val="00F47DCB"/>
    <w:rsid w:val="00F50152"/>
    <w:rsid w:val="00F50BB0"/>
    <w:rsid w:val="00F5111E"/>
    <w:rsid w:val="00F51148"/>
    <w:rsid w:val="00F51648"/>
    <w:rsid w:val="00F51CB8"/>
    <w:rsid w:val="00F51D40"/>
    <w:rsid w:val="00F5226C"/>
    <w:rsid w:val="00F524C8"/>
    <w:rsid w:val="00F52C65"/>
    <w:rsid w:val="00F52E2A"/>
    <w:rsid w:val="00F538A4"/>
    <w:rsid w:val="00F53CA0"/>
    <w:rsid w:val="00F53F0F"/>
    <w:rsid w:val="00F54194"/>
    <w:rsid w:val="00F54828"/>
    <w:rsid w:val="00F5490F"/>
    <w:rsid w:val="00F54E1D"/>
    <w:rsid w:val="00F5520C"/>
    <w:rsid w:val="00F55234"/>
    <w:rsid w:val="00F5531A"/>
    <w:rsid w:val="00F55834"/>
    <w:rsid w:val="00F55842"/>
    <w:rsid w:val="00F559C1"/>
    <w:rsid w:val="00F56026"/>
    <w:rsid w:val="00F56046"/>
    <w:rsid w:val="00F564E0"/>
    <w:rsid w:val="00F56668"/>
    <w:rsid w:val="00F56769"/>
    <w:rsid w:val="00F56AAC"/>
    <w:rsid w:val="00F5704D"/>
    <w:rsid w:val="00F5793E"/>
    <w:rsid w:val="00F5796B"/>
    <w:rsid w:val="00F579B9"/>
    <w:rsid w:val="00F6000C"/>
    <w:rsid w:val="00F60229"/>
    <w:rsid w:val="00F60589"/>
    <w:rsid w:val="00F6086C"/>
    <w:rsid w:val="00F60C47"/>
    <w:rsid w:val="00F60F54"/>
    <w:rsid w:val="00F60F66"/>
    <w:rsid w:val="00F6135D"/>
    <w:rsid w:val="00F61B3C"/>
    <w:rsid w:val="00F61D4D"/>
    <w:rsid w:val="00F61F7F"/>
    <w:rsid w:val="00F6219C"/>
    <w:rsid w:val="00F6279C"/>
    <w:rsid w:val="00F630A5"/>
    <w:rsid w:val="00F63654"/>
    <w:rsid w:val="00F63E68"/>
    <w:rsid w:val="00F64322"/>
    <w:rsid w:val="00F6451F"/>
    <w:rsid w:val="00F64889"/>
    <w:rsid w:val="00F64CA3"/>
    <w:rsid w:val="00F64F70"/>
    <w:rsid w:val="00F655C6"/>
    <w:rsid w:val="00F6650F"/>
    <w:rsid w:val="00F666E5"/>
    <w:rsid w:val="00F669CB"/>
    <w:rsid w:val="00F67063"/>
    <w:rsid w:val="00F67591"/>
    <w:rsid w:val="00F6784E"/>
    <w:rsid w:val="00F67EDA"/>
    <w:rsid w:val="00F701FF"/>
    <w:rsid w:val="00F70E90"/>
    <w:rsid w:val="00F70EE2"/>
    <w:rsid w:val="00F7123B"/>
    <w:rsid w:val="00F71284"/>
    <w:rsid w:val="00F71468"/>
    <w:rsid w:val="00F7181B"/>
    <w:rsid w:val="00F71C61"/>
    <w:rsid w:val="00F71C7B"/>
    <w:rsid w:val="00F71CBF"/>
    <w:rsid w:val="00F71CDC"/>
    <w:rsid w:val="00F71F00"/>
    <w:rsid w:val="00F726B8"/>
    <w:rsid w:val="00F7281B"/>
    <w:rsid w:val="00F72A47"/>
    <w:rsid w:val="00F72FFE"/>
    <w:rsid w:val="00F739D4"/>
    <w:rsid w:val="00F740A5"/>
    <w:rsid w:val="00F7481E"/>
    <w:rsid w:val="00F74B0B"/>
    <w:rsid w:val="00F7520A"/>
    <w:rsid w:val="00F75446"/>
    <w:rsid w:val="00F7553E"/>
    <w:rsid w:val="00F75A2F"/>
    <w:rsid w:val="00F75E92"/>
    <w:rsid w:val="00F763FD"/>
    <w:rsid w:val="00F7658D"/>
    <w:rsid w:val="00F765F2"/>
    <w:rsid w:val="00F76A28"/>
    <w:rsid w:val="00F76A88"/>
    <w:rsid w:val="00F76BCA"/>
    <w:rsid w:val="00F76EF8"/>
    <w:rsid w:val="00F76F8D"/>
    <w:rsid w:val="00F77552"/>
    <w:rsid w:val="00F77C48"/>
    <w:rsid w:val="00F77C9E"/>
    <w:rsid w:val="00F800B4"/>
    <w:rsid w:val="00F8046E"/>
    <w:rsid w:val="00F80A4A"/>
    <w:rsid w:val="00F80D63"/>
    <w:rsid w:val="00F80E58"/>
    <w:rsid w:val="00F81350"/>
    <w:rsid w:val="00F813C7"/>
    <w:rsid w:val="00F8166D"/>
    <w:rsid w:val="00F81883"/>
    <w:rsid w:val="00F81A17"/>
    <w:rsid w:val="00F81A35"/>
    <w:rsid w:val="00F81D15"/>
    <w:rsid w:val="00F81FCD"/>
    <w:rsid w:val="00F82171"/>
    <w:rsid w:val="00F8218D"/>
    <w:rsid w:val="00F82225"/>
    <w:rsid w:val="00F82531"/>
    <w:rsid w:val="00F82E31"/>
    <w:rsid w:val="00F82F34"/>
    <w:rsid w:val="00F82F9E"/>
    <w:rsid w:val="00F83662"/>
    <w:rsid w:val="00F83B13"/>
    <w:rsid w:val="00F83B36"/>
    <w:rsid w:val="00F83B8B"/>
    <w:rsid w:val="00F83DF0"/>
    <w:rsid w:val="00F84045"/>
    <w:rsid w:val="00F8422A"/>
    <w:rsid w:val="00F842F4"/>
    <w:rsid w:val="00F84615"/>
    <w:rsid w:val="00F8474D"/>
    <w:rsid w:val="00F84965"/>
    <w:rsid w:val="00F849A6"/>
    <w:rsid w:val="00F84AE9"/>
    <w:rsid w:val="00F84D21"/>
    <w:rsid w:val="00F8549F"/>
    <w:rsid w:val="00F85C7B"/>
    <w:rsid w:val="00F85D2B"/>
    <w:rsid w:val="00F86908"/>
    <w:rsid w:val="00F86983"/>
    <w:rsid w:val="00F86AFD"/>
    <w:rsid w:val="00F86E17"/>
    <w:rsid w:val="00F86E5E"/>
    <w:rsid w:val="00F86E64"/>
    <w:rsid w:val="00F87B8E"/>
    <w:rsid w:val="00F908F4"/>
    <w:rsid w:val="00F910D0"/>
    <w:rsid w:val="00F91316"/>
    <w:rsid w:val="00F91689"/>
    <w:rsid w:val="00F91A27"/>
    <w:rsid w:val="00F91AB7"/>
    <w:rsid w:val="00F926BA"/>
    <w:rsid w:val="00F9295F"/>
    <w:rsid w:val="00F92A77"/>
    <w:rsid w:val="00F92EAB"/>
    <w:rsid w:val="00F93165"/>
    <w:rsid w:val="00F939FA"/>
    <w:rsid w:val="00F93A38"/>
    <w:rsid w:val="00F9419D"/>
    <w:rsid w:val="00F9462A"/>
    <w:rsid w:val="00F948BF"/>
    <w:rsid w:val="00F952BA"/>
    <w:rsid w:val="00F9547A"/>
    <w:rsid w:val="00F957D3"/>
    <w:rsid w:val="00F95D44"/>
    <w:rsid w:val="00F95DDD"/>
    <w:rsid w:val="00F960DF"/>
    <w:rsid w:val="00F9615C"/>
    <w:rsid w:val="00F9627F"/>
    <w:rsid w:val="00F964F9"/>
    <w:rsid w:val="00F9680F"/>
    <w:rsid w:val="00F97195"/>
    <w:rsid w:val="00F976CC"/>
    <w:rsid w:val="00F978D6"/>
    <w:rsid w:val="00F979AA"/>
    <w:rsid w:val="00FA08C0"/>
    <w:rsid w:val="00FA0B54"/>
    <w:rsid w:val="00FA0E26"/>
    <w:rsid w:val="00FA120E"/>
    <w:rsid w:val="00FA13C4"/>
    <w:rsid w:val="00FA1827"/>
    <w:rsid w:val="00FA18F6"/>
    <w:rsid w:val="00FA1AF6"/>
    <w:rsid w:val="00FA1EF0"/>
    <w:rsid w:val="00FA22E7"/>
    <w:rsid w:val="00FA259B"/>
    <w:rsid w:val="00FA297E"/>
    <w:rsid w:val="00FA2DF6"/>
    <w:rsid w:val="00FA2E0B"/>
    <w:rsid w:val="00FA2E2E"/>
    <w:rsid w:val="00FA34A3"/>
    <w:rsid w:val="00FA38CB"/>
    <w:rsid w:val="00FA3B03"/>
    <w:rsid w:val="00FA4730"/>
    <w:rsid w:val="00FA4B20"/>
    <w:rsid w:val="00FA4C28"/>
    <w:rsid w:val="00FA51B8"/>
    <w:rsid w:val="00FA54B8"/>
    <w:rsid w:val="00FA58AE"/>
    <w:rsid w:val="00FA5B58"/>
    <w:rsid w:val="00FA5D12"/>
    <w:rsid w:val="00FA5D46"/>
    <w:rsid w:val="00FA5EDC"/>
    <w:rsid w:val="00FA63E1"/>
    <w:rsid w:val="00FA64EB"/>
    <w:rsid w:val="00FA6555"/>
    <w:rsid w:val="00FA667B"/>
    <w:rsid w:val="00FA677D"/>
    <w:rsid w:val="00FA68DA"/>
    <w:rsid w:val="00FA6AB5"/>
    <w:rsid w:val="00FA6B7D"/>
    <w:rsid w:val="00FA6BD8"/>
    <w:rsid w:val="00FA6E08"/>
    <w:rsid w:val="00FA6FF7"/>
    <w:rsid w:val="00FA7D8D"/>
    <w:rsid w:val="00FB01CF"/>
    <w:rsid w:val="00FB0B04"/>
    <w:rsid w:val="00FB0C53"/>
    <w:rsid w:val="00FB1087"/>
    <w:rsid w:val="00FB124B"/>
    <w:rsid w:val="00FB1374"/>
    <w:rsid w:val="00FB158F"/>
    <w:rsid w:val="00FB15CD"/>
    <w:rsid w:val="00FB19E0"/>
    <w:rsid w:val="00FB1F3A"/>
    <w:rsid w:val="00FB2783"/>
    <w:rsid w:val="00FB29B7"/>
    <w:rsid w:val="00FB3F42"/>
    <w:rsid w:val="00FB4321"/>
    <w:rsid w:val="00FB4B59"/>
    <w:rsid w:val="00FB50CB"/>
    <w:rsid w:val="00FB5913"/>
    <w:rsid w:val="00FB5916"/>
    <w:rsid w:val="00FB5931"/>
    <w:rsid w:val="00FB5D5D"/>
    <w:rsid w:val="00FB5E1A"/>
    <w:rsid w:val="00FB62AC"/>
    <w:rsid w:val="00FB6A24"/>
    <w:rsid w:val="00FB7218"/>
    <w:rsid w:val="00FB743C"/>
    <w:rsid w:val="00FB74BE"/>
    <w:rsid w:val="00FB7919"/>
    <w:rsid w:val="00FB7D1D"/>
    <w:rsid w:val="00FB7DCD"/>
    <w:rsid w:val="00FB7F8A"/>
    <w:rsid w:val="00FC02F3"/>
    <w:rsid w:val="00FC0514"/>
    <w:rsid w:val="00FC095F"/>
    <w:rsid w:val="00FC0A08"/>
    <w:rsid w:val="00FC0ADA"/>
    <w:rsid w:val="00FC0D3B"/>
    <w:rsid w:val="00FC1070"/>
    <w:rsid w:val="00FC18D0"/>
    <w:rsid w:val="00FC1D53"/>
    <w:rsid w:val="00FC2270"/>
    <w:rsid w:val="00FC2346"/>
    <w:rsid w:val="00FC2646"/>
    <w:rsid w:val="00FC2F1C"/>
    <w:rsid w:val="00FC34DF"/>
    <w:rsid w:val="00FC3A7D"/>
    <w:rsid w:val="00FC405D"/>
    <w:rsid w:val="00FC408C"/>
    <w:rsid w:val="00FC41B4"/>
    <w:rsid w:val="00FC42C6"/>
    <w:rsid w:val="00FC50C6"/>
    <w:rsid w:val="00FC58C2"/>
    <w:rsid w:val="00FC58E9"/>
    <w:rsid w:val="00FC5D61"/>
    <w:rsid w:val="00FC61DC"/>
    <w:rsid w:val="00FC6691"/>
    <w:rsid w:val="00FC6BFB"/>
    <w:rsid w:val="00FC728B"/>
    <w:rsid w:val="00FC764B"/>
    <w:rsid w:val="00FC7965"/>
    <w:rsid w:val="00FC79D7"/>
    <w:rsid w:val="00FC7F99"/>
    <w:rsid w:val="00FD02B0"/>
    <w:rsid w:val="00FD0578"/>
    <w:rsid w:val="00FD1798"/>
    <w:rsid w:val="00FD18F6"/>
    <w:rsid w:val="00FD1A33"/>
    <w:rsid w:val="00FD1B4A"/>
    <w:rsid w:val="00FD2686"/>
    <w:rsid w:val="00FD27B0"/>
    <w:rsid w:val="00FD2D28"/>
    <w:rsid w:val="00FD30E9"/>
    <w:rsid w:val="00FD3229"/>
    <w:rsid w:val="00FD3440"/>
    <w:rsid w:val="00FD35A6"/>
    <w:rsid w:val="00FD37B0"/>
    <w:rsid w:val="00FD3E05"/>
    <w:rsid w:val="00FD41CC"/>
    <w:rsid w:val="00FD5161"/>
    <w:rsid w:val="00FD55A3"/>
    <w:rsid w:val="00FD5F8D"/>
    <w:rsid w:val="00FD670B"/>
    <w:rsid w:val="00FD70B6"/>
    <w:rsid w:val="00FD7391"/>
    <w:rsid w:val="00FD7C1B"/>
    <w:rsid w:val="00FD7D2A"/>
    <w:rsid w:val="00FE0770"/>
    <w:rsid w:val="00FE0F74"/>
    <w:rsid w:val="00FE1210"/>
    <w:rsid w:val="00FE13D7"/>
    <w:rsid w:val="00FE14CC"/>
    <w:rsid w:val="00FE1AA4"/>
    <w:rsid w:val="00FE2045"/>
    <w:rsid w:val="00FE277E"/>
    <w:rsid w:val="00FE2FC4"/>
    <w:rsid w:val="00FE2FF7"/>
    <w:rsid w:val="00FE3088"/>
    <w:rsid w:val="00FE3165"/>
    <w:rsid w:val="00FE350B"/>
    <w:rsid w:val="00FE378E"/>
    <w:rsid w:val="00FE3945"/>
    <w:rsid w:val="00FE3E75"/>
    <w:rsid w:val="00FE4A24"/>
    <w:rsid w:val="00FE4FA4"/>
    <w:rsid w:val="00FE4FDD"/>
    <w:rsid w:val="00FE541A"/>
    <w:rsid w:val="00FE556A"/>
    <w:rsid w:val="00FE5E68"/>
    <w:rsid w:val="00FE63BB"/>
    <w:rsid w:val="00FE69BC"/>
    <w:rsid w:val="00FE7129"/>
    <w:rsid w:val="00FE7211"/>
    <w:rsid w:val="00FE72DD"/>
    <w:rsid w:val="00FE7313"/>
    <w:rsid w:val="00FE7552"/>
    <w:rsid w:val="00FF0602"/>
    <w:rsid w:val="00FF0A11"/>
    <w:rsid w:val="00FF0B0F"/>
    <w:rsid w:val="00FF0CC9"/>
    <w:rsid w:val="00FF0CE7"/>
    <w:rsid w:val="00FF14D1"/>
    <w:rsid w:val="00FF1614"/>
    <w:rsid w:val="00FF1619"/>
    <w:rsid w:val="00FF1844"/>
    <w:rsid w:val="00FF1D4F"/>
    <w:rsid w:val="00FF1EF7"/>
    <w:rsid w:val="00FF266D"/>
    <w:rsid w:val="00FF2A4C"/>
    <w:rsid w:val="00FF3006"/>
    <w:rsid w:val="00FF31B7"/>
    <w:rsid w:val="00FF38A9"/>
    <w:rsid w:val="00FF3982"/>
    <w:rsid w:val="00FF3DF7"/>
    <w:rsid w:val="00FF3F31"/>
    <w:rsid w:val="00FF4215"/>
    <w:rsid w:val="00FF46A0"/>
    <w:rsid w:val="00FF4B87"/>
    <w:rsid w:val="00FF4F96"/>
    <w:rsid w:val="00FF51F1"/>
    <w:rsid w:val="00FF5279"/>
    <w:rsid w:val="00FF5DE7"/>
    <w:rsid w:val="00FF64EC"/>
    <w:rsid w:val="00FF6719"/>
    <w:rsid w:val="00FF717D"/>
    <w:rsid w:val="00FF76F1"/>
    <w:rsid w:val="00FF7FB8"/>
    <w:rsid w:val="01044837"/>
    <w:rsid w:val="0105FD31"/>
    <w:rsid w:val="013A2DD9"/>
    <w:rsid w:val="014B3722"/>
    <w:rsid w:val="01502104"/>
    <w:rsid w:val="01592362"/>
    <w:rsid w:val="0167B675"/>
    <w:rsid w:val="0198ECF9"/>
    <w:rsid w:val="01BAE95A"/>
    <w:rsid w:val="01C5ECD9"/>
    <w:rsid w:val="01CFBCF8"/>
    <w:rsid w:val="01E1C377"/>
    <w:rsid w:val="01EDAF42"/>
    <w:rsid w:val="01F089BD"/>
    <w:rsid w:val="021DDB52"/>
    <w:rsid w:val="02264983"/>
    <w:rsid w:val="02277FCD"/>
    <w:rsid w:val="022F09FC"/>
    <w:rsid w:val="023473DA"/>
    <w:rsid w:val="02352517"/>
    <w:rsid w:val="02419B7B"/>
    <w:rsid w:val="025692FF"/>
    <w:rsid w:val="02591E7C"/>
    <w:rsid w:val="026473D7"/>
    <w:rsid w:val="02898B03"/>
    <w:rsid w:val="0290ECC9"/>
    <w:rsid w:val="029EEA1D"/>
    <w:rsid w:val="02A14AE8"/>
    <w:rsid w:val="02C1D46D"/>
    <w:rsid w:val="02CB6982"/>
    <w:rsid w:val="02D10835"/>
    <w:rsid w:val="02D853F5"/>
    <w:rsid w:val="02DEC3CA"/>
    <w:rsid w:val="02DFE52C"/>
    <w:rsid w:val="02E7ADF8"/>
    <w:rsid w:val="02E80FB4"/>
    <w:rsid w:val="02E97DD8"/>
    <w:rsid w:val="02EA190C"/>
    <w:rsid w:val="02ED0C96"/>
    <w:rsid w:val="02EDFD0E"/>
    <w:rsid w:val="02F148CB"/>
    <w:rsid w:val="02F90D03"/>
    <w:rsid w:val="02F94B9B"/>
    <w:rsid w:val="0307022F"/>
    <w:rsid w:val="03072470"/>
    <w:rsid w:val="03075D8F"/>
    <w:rsid w:val="03261274"/>
    <w:rsid w:val="0344B98B"/>
    <w:rsid w:val="03516DBC"/>
    <w:rsid w:val="0352CF74"/>
    <w:rsid w:val="03561DBC"/>
    <w:rsid w:val="0362EBCB"/>
    <w:rsid w:val="0373EAA4"/>
    <w:rsid w:val="03791AA6"/>
    <w:rsid w:val="03895799"/>
    <w:rsid w:val="039227DA"/>
    <w:rsid w:val="03B2B748"/>
    <w:rsid w:val="03B360D1"/>
    <w:rsid w:val="03EF319A"/>
    <w:rsid w:val="03F4E3BF"/>
    <w:rsid w:val="040FF066"/>
    <w:rsid w:val="041F78C9"/>
    <w:rsid w:val="0434BBC8"/>
    <w:rsid w:val="04434D8A"/>
    <w:rsid w:val="0461DE46"/>
    <w:rsid w:val="046FF3AB"/>
    <w:rsid w:val="047583D7"/>
    <w:rsid w:val="0477B97E"/>
    <w:rsid w:val="0496F2CE"/>
    <w:rsid w:val="04995809"/>
    <w:rsid w:val="04AEDC30"/>
    <w:rsid w:val="04B624A8"/>
    <w:rsid w:val="04CD099D"/>
    <w:rsid w:val="04FEFF39"/>
    <w:rsid w:val="0522CB15"/>
    <w:rsid w:val="052D767D"/>
    <w:rsid w:val="053379B8"/>
    <w:rsid w:val="05351010"/>
    <w:rsid w:val="054B0A1C"/>
    <w:rsid w:val="055D1CEA"/>
    <w:rsid w:val="05648C05"/>
    <w:rsid w:val="05752F64"/>
    <w:rsid w:val="05787B8E"/>
    <w:rsid w:val="057A96DE"/>
    <w:rsid w:val="0592E80B"/>
    <w:rsid w:val="05A24768"/>
    <w:rsid w:val="05D252BB"/>
    <w:rsid w:val="05D4462E"/>
    <w:rsid w:val="05D4C86F"/>
    <w:rsid w:val="05DFF2DC"/>
    <w:rsid w:val="05F7F453"/>
    <w:rsid w:val="05FA0983"/>
    <w:rsid w:val="060773C2"/>
    <w:rsid w:val="061398B0"/>
    <w:rsid w:val="06143E2D"/>
    <w:rsid w:val="06202455"/>
    <w:rsid w:val="0621EC79"/>
    <w:rsid w:val="0624DF00"/>
    <w:rsid w:val="063055EE"/>
    <w:rsid w:val="0632D1F2"/>
    <w:rsid w:val="06422444"/>
    <w:rsid w:val="0642E541"/>
    <w:rsid w:val="06513733"/>
    <w:rsid w:val="06672BEF"/>
    <w:rsid w:val="066CB3F6"/>
    <w:rsid w:val="06760CF8"/>
    <w:rsid w:val="06908F67"/>
    <w:rsid w:val="06A11C76"/>
    <w:rsid w:val="06A83DCE"/>
    <w:rsid w:val="06A8B3B1"/>
    <w:rsid w:val="06AB8CEF"/>
    <w:rsid w:val="06DB4B6F"/>
    <w:rsid w:val="06E9F89A"/>
    <w:rsid w:val="06FC395C"/>
    <w:rsid w:val="07008BFA"/>
    <w:rsid w:val="0703402C"/>
    <w:rsid w:val="070E0EE4"/>
    <w:rsid w:val="07235A9D"/>
    <w:rsid w:val="07253ACA"/>
    <w:rsid w:val="072A8382"/>
    <w:rsid w:val="0737C129"/>
    <w:rsid w:val="073D0561"/>
    <w:rsid w:val="07464514"/>
    <w:rsid w:val="0755920D"/>
    <w:rsid w:val="075B0247"/>
    <w:rsid w:val="07673F20"/>
    <w:rsid w:val="076D677A"/>
    <w:rsid w:val="07913773"/>
    <w:rsid w:val="079654D0"/>
    <w:rsid w:val="079A6A6D"/>
    <w:rsid w:val="07C6EBAF"/>
    <w:rsid w:val="07C9F966"/>
    <w:rsid w:val="07D63BCF"/>
    <w:rsid w:val="07D9AF9F"/>
    <w:rsid w:val="07DEEDE2"/>
    <w:rsid w:val="08102440"/>
    <w:rsid w:val="08109FAE"/>
    <w:rsid w:val="081CC4FA"/>
    <w:rsid w:val="083785EF"/>
    <w:rsid w:val="085C2905"/>
    <w:rsid w:val="08752392"/>
    <w:rsid w:val="0886AAA3"/>
    <w:rsid w:val="0891486C"/>
    <w:rsid w:val="089F2124"/>
    <w:rsid w:val="08A4913D"/>
    <w:rsid w:val="08ADE67A"/>
    <w:rsid w:val="08C83CFB"/>
    <w:rsid w:val="08CB3F29"/>
    <w:rsid w:val="08FC1D10"/>
    <w:rsid w:val="08FC91BE"/>
    <w:rsid w:val="09023428"/>
    <w:rsid w:val="0903B9FD"/>
    <w:rsid w:val="09098D2B"/>
    <w:rsid w:val="091119CE"/>
    <w:rsid w:val="093DEFEE"/>
    <w:rsid w:val="09402005"/>
    <w:rsid w:val="094BD688"/>
    <w:rsid w:val="0950B60E"/>
    <w:rsid w:val="095EB83A"/>
    <w:rsid w:val="0960FD38"/>
    <w:rsid w:val="097008C7"/>
    <w:rsid w:val="097129E2"/>
    <w:rsid w:val="09835640"/>
    <w:rsid w:val="0993D2F8"/>
    <w:rsid w:val="09B6F8EF"/>
    <w:rsid w:val="09B76567"/>
    <w:rsid w:val="09B76633"/>
    <w:rsid w:val="09B7E8F5"/>
    <w:rsid w:val="09BB03DA"/>
    <w:rsid w:val="09BC5902"/>
    <w:rsid w:val="09D9475F"/>
    <w:rsid w:val="09DEC930"/>
    <w:rsid w:val="09ECF97F"/>
    <w:rsid w:val="09F93E9A"/>
    <w:rsid w:val="09FAC0EE"/>
    <w:rsid w:val="0A012EAE"/>
    <w:rsid w:val="0A02B1B2"/>
    <w:rsid w:val="0A0C829D"/>
    <w:rsid w:val="0A117203"/>
    <w:rsid w:val="0A20150D"/>
    <w:rsid w:val="0A20909B"/>
    <w:rsid w:val="0A2D9CF0"/>
    <w:rsid w:val="0A379037"/>
    <w:rsid w:val="0A4F9FC4"/>
    <w:rsid w:val="0A557A22"/>
    <w:rsid w:val="0A55D4B7"/>
    <w:rsid w:val="0A5A1D00"/>
    <w:rsid w:val="0A5F5C82"/>
    <w:rsid w:val="0A64349A"/>
    <w:rsid w:val="0A743D43"/>
    <w:rsid w:val="0A85DC3B"/>
    <w:rsid w:val="0A87D4FF"/>
    <w:rsid w:val="0A9083F0"/>
    <w:rsid w:val="0A948840"/>
    <w:rsid w:val="0A96E167"/>
    <w:rsid w:val="0AA8403B"/>
    <w:rsid w:val="0AE7AF50"/>
    <w:rsid w:val="0AF7248A"/>
    <w:rsid w:val="0AF9EE6C"/>
    <w:rsid w:val="0B0C7D85"/>
    <w:rsid w:val="0B0DE132"/>
    <w:rsid w:val="0B22663C"/>
    <w:rsid w:val="0B2AEB3A"/>
    <w:rsid w:val="0B2C26BF"/>
    <w:rsid w:val="0B36AC96"/>
    <w:rsid w:val="0B3C165E"/>
    <w:rsid w:val="0B3D87D3"/>
    <w:rsid w:val="0B55A676"/>
    <w:rsid w:val="0B7C082C"/>
    <w:rsid w:val="0B7E2F9C"/>
    <w:rsid w:val="0BAE6E5F"/>
    <w:rsid w:val="0BB4FE28"/>
    <w:rsid w:val="0BB5C871"/>
    <w:rsid w:val="0BB5E408"/>
    <w:rsid w:val="0BBAFEB5"/>
    <w:rsid w:val="0BFD0C65"/>
    <w:rsid w:val="0C5CCD44"/>
    <w:rsid w:val="0C65FDDC"/>
    <w:rsid w:val="0C6EC6B0"/>
    <w:rsid w:val="0C70A65A"/>
    <w:rsid w:val="0C804BCB"/>
    <w:rsid w:val="0C8278FA"/>
    <w:rsid w:val="0C8FB117"/>
    <w:rsid w:val="0CA21EC7"/>
    <w:rsid w:val="0CA7A57B"/>
    <w:rsid w:val="0CB14AC9"/>
    <w:rsid w:val="0CC964BA"/>
    <w:rsid w:val="0CC99352"/>
    <w:rsid w:val="0CCA80A3"/>
    <w:rsid w:val="0CCBCFD0"/>
    <w:rsid w:val="0CD15DE7"/>
    <w:rsid w:val="0CD22395"/>
    <w:rsid w:val="0CD8D5EB"/>
    <w:rsid w:val="0CEED541"/>
    <w:rsid w:val="0CF8429C"/>
    <w:rsid w:val="0D0E8E61"/>
    <w:rsid w:val="0D0EFFEA"/>
    <w:rsid w:val="0D0F33F7"/>
    <w:rsid w:val="0D227FB1"/>
    <w:rsid w:val="0D2314FC"/>
    <w:rsid w:val="0D23EDE9"/>
    <w:rsid w:val="0D2D31B9"/>
    <w:rsid w:val="0D37067A"/>
    <w:rsid w:val="0D42D5D9"/>
    <w:rsid w:val="0D51BDB7"/>
    <w:rsid w:val="0D529270"/>
    <w:rsid w:val="0D5D6F76"/>
    <w:rsid w:val="0D7C660E"/>
    <w:rsid w:val="0D8DF005"/>
    <w:rsid w:val="0D91565E"/>
    <w:rsid w:val="0D93FE01"/>
    <w:rsid w:val="0D95974C"/>
    <w:rsid w:val="0D9BD123"/>
    <w:rsid w:val="0DBEF790"/>
    <w:rsid w:val="0DC42EB9"/>
    <w:rsid w:val="0DD9023F"/>
    <w:rsid w:val="0DDAD3C5"/>
    <w:rsid w:val="0DE79FFF"/>
    <w:rsid w:val="0DEEA6A8"/>
    <w:rsid w:val="0DF4439F"/>
    <w:rsid w:val="0DFC4C55"/>
    <w:rsid w:val="0E203AEE"/>
    <w:rsid w:val="0E34D302"/>
    <w:rsid w:val="0E68E733"/>
    <w:rsid w:val="0E746181"/>
    <w:rsid w:val="0E7BC989"/>
    <w:rsid w:val="0E8474CA"/>
    <w:rsid w:val="0E853074"/>
    <w:rsid w:val="0E881E70"/>
    <w:rsid w:val="0EA5EA42"/>
    <w:rsid w:val="0ECA76A9"/>
    <w:rsid w:val="0ECD3930"/>
    <w:rsid w:val="0ED24789"/>
    <w:rsid w:val="0EF6D39B"/>
    <w:rsid w:val="0EFAC8F2"/>
    <w:rsid w:val="0F2634D7"/>
    <w:rsid w:val="0F3461E9"/>
    <w:rsid w:val="0F3D63FB"/>
    <w:rsid w:val="0F484D62"/>
    <w:rsid w:val="0F495C75"/>
    <w:rsid w:val="0F4C05B9"/>
    <w:rsid w:val="0F50AF8A"/>
    <w:rsid w:val="0F59C0BB"/>
    <w:rsid w:val="0F63B525"/>
    <w:rsid w:val="0F6C4B30"/>
    <w:rsid w:val="0F7F0AF2"/>
    <w:rsid w:val="0F845EE1"/>
    <w:rsid w:val="0F93F4C1"/>
    <w:rsid w:val="0F96D1C4"/>
    <w:rsid w:val="0FABABD4"/>
    <w:rsid w:val="0FAF776B"/>
    <w:rsid w:val="0FBB5393"/>
    <w:rsid w:val="0FBD77BF"/>
    <w:rsid w:val="0FC398B0"/>
    <w:rsid w:val="0FD05F7F"/>
    <w:rsid w:val="0FF0F67C"/>
    <w:rsid w:val="0FFDF04F"/>
    <w:rsid w:val="100FAB1B"/>
    <w:rsid w:val="101196FB"/>
    <w:rsid w:val="10164A67"/>
    <w:rsid w:val="1022C9C3"/>
    <w:rsid w:val="1026DB38"/>
    <w:rsid w:val="1027C303"/>
    <w:rsid w:val="103A5B1E"/>
    <w:rsid w:val="1049B238"/>
    <w:rsid w:val="1098BD45"/>
    <w:rsid w:val="10A45B92"/>
    <w:rsid w:val="10D147D1"/>
    <w:rsid w:val="10D96672"/>
    <w:rsid w:val="10E0DDF5"/>
    <w:rsid w:val="10E4306E"/>
    <w:rsid w:val="10F25126"/>
    <w:rsid w:val="10F90098"/>
    <w:rsid w:val="11054F28"/>
    <w:rsid w:val="110A3BAC"/>
    <w:rsid w:val="111DA2DD"/>
    <w:rsid w:val="112F8CDA"/>
    <w:rsid w:val="115502FE"/>
    <w:rsid w:val="11584057"/>
    <w:rsid w:val="115AED8D"/>
    <w:rsid w:val="115E3E84"/>
    <w:rsid w:val="11613845"/>
    <w:rsid w:val="117DCF4F"/>
    <w:rsid w:val="1182659C"/>
    <w:rsid w:val="1188666E"/>
    <w:rsid w:val="118E4E36"/>
    <w:rsid w:val="11B8D4D7"/>
    <w:rsid w:val="11C0C36B"/>
    <w:rsid w:val="11E7CCAC"/>
    <w:rsid w:val="121156C6"/>
    <w:rsid w:val="1234FDAC"/>
    <w:rsid w:val="123CB51E"/>
    <w:rsid w:val="123E049D"/>
    <w:rsid w:val="124A7B8D"/>
    <w:rsid w:val="12504C15"/>
    <w:rsid w:val="1259A633"/>
    <w:rsid w:val="12637410"/>
    <w:rsid w:val="126A3D55"/>
    <w:rsid w:val="126ED7A3"/>
    <w:rsid w:val="127BE487"/>
    <w:rsid w:val="1296B59A"/>
    <w:rsid w:val="12BDEEE5"/>
    <w:rsid w:val="12C225D9"/>
    <w:rsid w:val="12CC8ED5"/>
    <w:rsid w:val="12D4289A"/>
    <w:rsid w:val="12DA83B4"/>
    <w:rsid w:val="12E76CA6"/>
    <w:rsid w:val="130540F7"/>
    <w:rsid w:val="13328EFD"/>
    <w:rsid w:val="134A5845"/>
    <w:rsid w:val="136B61FE"/>
    <w:rsid w:val="1375881E"/>
    <w:rsid w:val="1387D8C7"/>
    <w:rsid w:val="1388985F"/>
    <w:rsid w:val="138D5593"/>
    <w:rsid w:val="13927B13"/>
    <w:rsid w:val="1393B46C"/>
    <w:rsid w:val="13AC6153"/>
    <w:rsid w:val="13B22F35"/>
    <w:rsid w:val="13B4A670"/>
    <w:rsid w:val="13C44BB3"/>
    <w:rsid w:val="13E698FC"/>
    <w:rsid w:val="13ECB528"/>
    <w:rsid w:val="13ED4351"/>
    <w:rsid w:val="13F987AF"/>
    <w:rsid w:val="13FEC99F"/>
    <w:rsid w:val="14070CD3"/>
    <w:rsid w:val="14073F56"/>
    <w:rsid w:val="140B3AE0"/>
    <w:rsid w:val="140B4578"/>
    <w:rsid w:val="1414A788"/>
    <w:rsid w:val="14303942"/>
    <w:rsid w:val="1440C677"/>
    <w:rsid w:val="146D257A"/>
    <w:rsid w:val="146D32FF"/>
    <w:rsid w:val="1482BEF7"/>
    <w:rsid w:val="148783CE"/>
    <w:rsid w:val="149B81B2"/>
    <w:rsid w:val="14A741B7"/>
    <w:rsid w:val="14A880CF"/>
    <w:rsid w:val="14B8B0B6"/>
    <w:rsid w:val="14D33858"/>
    <w:rsid w:val="152279B2"/>
    <w:rsid w:val="152BB937"/>
    <w:rsid w:val="1544B2B7"/>
    <w:rsid w:val="154517C9"/>
    <w:rsid w:val="15462A22"/>
    <w:rsid w:val="155DA44C"/>
    <w:rsid w:val="158176B9"/>
    <w:rsid w:val="158AF91F"/>
    <w:rsid w:val="158EC5AA"/>
    <w:rsid w:val="1590001E"/>
    <w:rsid w:val="15957999"/>
    <w:rsid w:val="1595879E"/>
    <w:rsid w:val="15988C3F"/>
    <w:rsid w:val="159DD38C"/>
    <w:rsid w:val="15B10E04"/>
    <w:rsid w:val="15B6731A"/>
    <w:rsid w:val="15C6D8CC"/>
    <w:rsid w:val="15CF840D"/>
    <w:rsid w:val="15DD218D"/>
    <w:rsid w:val="15DFF15D"/>
    <w:rsid w:val="15F055D5"/>
    <w:rsid w:val="1603A7B0"/>
    <w:rsid w:val="1605989B"/>
    <w:rsid w:val="160CFEF6"/>
    <w:rsid w:val="16294902"/>
    <w:rsid w:val="1639E143"/>
    <w:rsid w:val="164A9E59"/>
    <w:rsid w:val="164CC662"/>
    <w:rsid w:val="164E59F9"/>
    <w:rsid w:val="164EBEA0"/>
    <w:rsid w:val="1662A809"/>
    <w:rsid w:val="166D7522"/>
    <w:rsid w:val="1688CDC1"/>
    <w:rsid w:val="168F31A0"/>
    <w:rsid w:val="16998750"/>
    <w:rsid w:val="16A4D908"/>
    <w:rsid w:val="16AFAF28"/>
    <w:rsid w:val="16B7FD17"/>
    <w:rsid w:val="16BF524B"/>
    <w:rsid w:val="170B3F74"/>
    <w:rsid w:val="170FEDFE"/>
    <w:rsid w:val="172970BC"/>
    <w:rsid w:val="17363357"/>
    <w:rsid w:val="173D42E3"/>
    <w:rsid w:val="174543A2"/>
    <w:rsid w:val="1746A736"/>
    <w:rsid w:val="1746CF7C"/>
    <w:rsid w:val="174B102E"/>
    <w:rsid w:val="17513339"/>
    <w:rsid w:val="1763B1C3"/>
    <w:rsid w:val="177A38BF"/>
    <w:rsid w:val="17940AF8"/>
    <w:rsid w:val="17978CEB"/>
    <w:rsid w:val="17B1193D"/>
    <w:rsid w:val="17CAD71D"/>
    <w:rsid w:val="17DC70C0"/>
    <w:rsid w:val="17E323C3"/>
    <w:rsid w:val="17F2544E"/>
    <w:rsid w:val="17FA340D"/>
    <w:rsid w:val="1800BB56"/>
    <w:rsid w:val="1801F0F6"/>
    <w:rsid w:val="187A712C"/>
    <w:rsid w:val="187FE85D"/>
    <w:rsid w:val="188281C4"/>
    <w:rsid w:val="1888118F"/>
    <w:rsid w:val="18978D5A"/>
    <w:rsid w:val="189B3AD6"/>
    <w:rsid w:val="189ED6C0"/>
    <w:rsid w:val="18A343B3"/>
    <w:rsid w:val="18A9FC22"/>
    <w:rsid w:val="18B5B866"/>
    <w:rsid w:val="18B71C5D"/>
    <w:rsid w:val="18B749C5"/>
    <w:rsid w:val="18C34D79"/>
    <w:rsid w:val="18D60BDD"/>
    <w:rsid w:val="18DE8803"/>
    <w:rsid w:val="18E93FEB"/>
    <w:rsid w:val="18F72E18"/>
    <w:rsid w:val="18FC0CDD"/>
    <w:rsid w:val="190AA20D"/>
    <w:rsid w:val="1910AC4B"/>
    <w:rsid w:val="19183A29"/>
    <w:rsid w:val="192102C3"/>
    <w:rsid w:val="1928444F"/>
    <w:rsid w:val="19289BD9"/>
    <w:rsid w:val="192EE63F"/>
    <w:rsid w:val="1932A4E5"/>
    <w:rsid w:val="1936F674"/>
    <w:rsid w:val="195C290D"/>
    <w:rsid w:val="195C4014"/>
    <w:rsid w:val="197D85FC"/>
    <w:rsid w:val="1995A52E"/>
    <w:rsid w:val="19A9267F"/>
    <w:rsid w:val="19AA5550"/>
    <w:rsid w:val="19AE3D55"/>
    <w:rsid w:val="19AFDFE0"/>
    <w:rsid w:val="19C52415"/>
    <w:rsid w:val="19C6267D"/>
    <w:rsid w:val="19F3825D"/>
    <w:rsid w:val="19F6824C"/>
    <w:rsid w:val="1A05B960"/>
    <w:rsid w:val="1A09447B"/>
    <w:rsid w:val="1A0C45A7"/>
    <w:rsid w:val="1A322934"/>
    <w:rsid w:val="1A361CED"/>
    <w:rsid w:val="1A3755EF"/>
    <w:rsid w:val="1A39B9E7"/>
    <w:rsid w:val="1A3F75D1"/>
    <w:rsid w:val="1A50559A"/>
    <w:rsid w:val="1A585D2C"/>
    <w:rsid w:val="1A5C38D4"/>
    <w:rsid w:val="1A60CB0F"/>
    <w:rsid w:val="1A65D2F5"/>
    <w:rsid w:val="1A6715F8"/>
    <w:rsid w:val="1A728241"/>
    <w:rsid w:val="1A86D538"/>
    <w:rsid w:val="1A99B1D6"/>
    <w:rsid w:val="1AA7DE8D"/>
    <w:rsid w:val="1AD81C3C"/>
    <w:rsid w:val="1AF7D6CD"/>
    <w:rsid w:val="1AFC2AE4"/>
    <w:rsid w:val="1B038353"/>
    <w:rsid w:val="1B0489B1"/>
    <w:rsid w:val="1B096175"/>
    <w:rsid w:val="1B16672A"/>
    <w:rsid w:val="1B1E157F"/>
    <w:rsid w:val="1B369D5B"/>
    <w:rsid w:val="1B3F06C7"/>
    <w:rsid w:val="1B46DF51"/>
    <w:rsid w:val="1B509BD5"/>
    <w:rsid w:val="1B55D76E"/>
    <w:rsid w:val="1B5EBD27"/>
    <w:rsid w:val="1B7C202F"/>
    <w:rsid w:val="1B9328CD"/>
    <w:rsid w:val="1BD78A0A"/>
    <w:rsid w:val="1BF162BE"/>
    <w:rsid w:val="1C07DF0D"/>
    <w:rsid w:val="1C10AAC3"/>
    <w:rsid w:val="1C1E20E3"/>
    <w:rsid w:val="1C1F6766"/>
    <w:rsid w:val="1C2B5B72"/>
    <w:rsid w:val="1C30EB18"/>
    <w:rsid w:val="1C3585F1"/>
    <w:rsid w:val="1C4344E9"/>
    <w:rsid w:val="1C49CA79"/>
    <w:rsid w:val="1C502F00"/>
    <w:rsid w:val="1C52E3B2"/>
    <w:rsid w:val="1C5E51A2"/>
    <w:rsid w:val="1C66FE52"/>
    <w:rsid w:val="1C6A20C9"/>
    <w:rsid w:val="1C6A624D"/>
    <w:rsid w:val="1C73D58B"/>
    <w:rsid w:val="1C7608BF"/>
    <w:rsid w:val="1C779138"/>
    <w:rsid w:val="1C892FE1"/>
    <w:rsid w:val="1C9B70C6"/>
    <w:rsid w:val="1CA3474D"/>
    <w:rsid w:val="1CA7E11D"/>
    <w:rsid w:val="1CACE47D"/>
    <w:rsid w:val="1CB276C6"/>
    <w:rsid w:val="1CD57C91"/>
    <w:rsid w:val="1CD82F38"/>
    <w:rsid w:val="1CDA9056"/>
    <w:rsid w:val="1CEE693B"/>
    <w:rsid w:val="1CF9A8C7"/>
    <w:rsid w:val="1CFFFB1C"/>
    <w:rsid w:val="1D0D417E"/>
    <w:rsid w:val="1D154AB4"/>
    <w:rsid w:val="1D4C45E8"/>
    <w:rsid w:val="1D4D74D8"/>
    <w:rsid w:val="1D589FB9"/>
    <w:rsid w:val="1D79CB45"/>
    <w:rsid w:val="1D80C986"/>
    <w:rsid w:val="1D856BDE"/>
    <w:rsid w:val="1D968CF8"/>
    <w:rsid w:val="1D9D92E8"/>
    <w:rsid w:val="1DA3B4DD"/>
    <w:rsid w:val="1DB91E44"/>
    <w:rsid w:val="1DC408DE"/>
    <w:rsid w:val="1DCD0502"/>
    <w:rsid w:val="1DCFF178"/>
    <w:rsid w:val="1DD72E44"/>
    <w:rsid w:val="1DF2673F"/>
    <w:rsid w:val="1DF878CF"/>
    <w:rsid w:val="1E0CA1CD"/>
    <w:rsid w:val="1E12A0CD"/>
    <w:rsid w:val="1E13B434"/>
    <w:rsid w:val="1E1B4AB3"/>
    <w:rsid w:val="1E2CD73C"/>
    <w:rsid w:val="1E64B1E2"/>
    <w:rsid w:val="1EB65B3F"/>
    <w:rsid w:val="1EB74DBC"/>
    <w:rsid w:val="1ED55EC8"/>
    <w:rsid w:val="1ED86127"/>
    <w:rsid w:val="1EE53085"/>
    <w:rsid w:val="1EF5ED88"/>
    <w:rsid w:val="1EFF1C67"/>
    <w:rsid w:val="1F09B320"/>
    <w:rsid w:val="1F21831E"/>
    <w:rsid w:val="1F2B0719"/>
    <w:rsid w:val="1F2B3178"/>
    <w:rsid w:val="1F301CFB"/>
    <w:rsid w:val="1F33333C"/>
    <w:rsid w:val="1F3D752D"/>
    <w:rsid w:val="1F41B4C7"/>
    <w:rsid w:val="1F6985FA"/>
    <w:rsid w:val="1F6F0D07"/>
    <w:rsid w:val="1F832F85"/>
    <w:rsid w:val="1F8C8A01"/>
    <w:rsid w:val="1F933B48"/>
    <w:rsid w:val="1FA21564"/>
    <w:rsid w:val="1FA301C6"/>
    <w:rsid w:val="1FCFAE88"/>
    <w:rsid w:val="1FE6D1C5"/>
    <w:rsid w:val="1FF43354"/>
    <w:rsid w:val="1FF9DA08"/>
    <w:rsid w:val="1FFFAD62"/>
    <w:rsid w:val="201AD679"/>
    <w:rsid w:val="201ECF35"/>
    <w:rsid w:val="20295895"/>
    <w:rsid w:val="203C6669"/>
    <w:rsid w:val="205D0FFC"/>
    <w:rsid w:val="207D9A87"/>
    <w:rsid w:val="208F1BE7"/>
    <w:rsid w:val="2094AED8"/>
    <w:rsid w:val="20A83338"/>
    <w:rsid w:val="20AA569F"/>
    <w:rsid w:val="20C45D7A"/>
    <w:rsid w:val="20D16C4C"/>
    <w:rsid w:val="21000A56"/>
    <w:rsid w:val="2113C58C"/>
    <w:rsid w:val="21176D67"/>
    <w:rsid w:val="211DFE3D"/>
    <w:rsid w:val="21279296"/>
    <w:rsid w:val="21284550"/>
    <w:rsid w:val="2145D626"/>
    <w:rsid w:val="2148A882"/>
    <w:rsid w:val="2160AA87"/>
    <w:rsid w:val="216BFD27"/>
    <w:rsid w:val="217A50F4"/>
    <w:rsid w:val="218E8028"/>
    <w:rsid w:val="21B21C74"/>
    <w:rsid w:val="21D3DBBE"/>
    <w:rsid w:val="21DABDCE"/>
    <w:rsid w:val="21DE6392"/>
    <w:rsid w:val="21EF15F1"/>
    <w:rsid w:val="21F5D11A"/>
    <w:rsid w:val="220DAF9D"/>
    <w:rsid w:val="2211A9BF"/>
    <w:rsid w:val="22157570"/>
    <w:rsid w:val="222946E7"/>
    <w:rsid w:val="2229DBAE"/>
    <w:rsid w:val="223B31A5"/>
    <w:rsid w:val="223C18A9"/>
    <w:rsid w:val="223EA711"/>
    <w:rsid w:val="223F686A"/>
    <w:rsid w:val="2245CCF1"/>
    <w:rsid w:val="224882F4"/>
    <w:rsid w:val="2254CF08"/>
    <w:rsid w:val="2258A96C"/>
    <w:rsid w:val="225964AD"/>
    <w:rsid w:val="225A1689"/>
    <w:rsid w:val="225C9584"/>
    <w:rsid w:val="226B1191"/>
    <w:rsid w:val="2274F2FB"/>
    <w:rsid w:val="2275E683"/>
    <w:rsid w:val="227BDB56"/>
    <w:rsid w:val="22AED7BD"/>
    <w:rsid w:val="22B9FE77"/>
    <w:rsid w:val="22BB9971"/>
    <w:rsid w:val="22CD0A86"/>
    <w:rsid w:val="22F34706"/>
    <w:rsid w:val="22F6A387"/>
    <w:rsid w:val="22F7CA22"/>
    <w:rsid w:val="22F977BB"/>
    <w:rsid w:val="23066B8D"/>
    <w:rsid w:val="230C977F"/>
    <w:rsid w:val="23173505"/>
    <w:rsid w:val="233C096F"/>
    <w:rsid w:val="234B47CC"/>
    <w:rsid w:val="235426DD"/>
    <w:rsid w:val="235C5F1B"/>
    <w:rsid w:val="235CDC21"/>
    <w:rsid w:val="238243F8"/>
    <w:rsid w:val="2383D78F"/>
    <w:rsid w:val="23914065"/>
    <w:rsid w:val="239848EB"/>
    <w:rsid w:val="239BC42D"/>
    <w:rsid w:val="23BB2DF4"/>
    <w:rsid w:val="23C3DF2C"/>
    <w:rsid w:val="23C81F1F"/>
    <w:rsid w:val="23CD9E6D"/>
    <w:rsid w:val="23D76C50"/>
    <w:rsid w:val="23ECBC9E"/>
    <w:rsid w:val="23FA14CF"/>
    <w:rsid w:val="24058BAA"/>
    <w:rsid w:val="240BC19C"/>
    <w:rsid w:val="241D8797"/>
    <w:rsid w:val="241F5071"/>
    <w:rsid w:val="24277807"/>
    <w:rsid w:val="243D3F50"/>
    <w:rsid w:val="244B6994"/>
    <w:rsid w:val="245B43F6"/>
    <w:rsid w:val="2470EF8A"/>
    <w:rsid w:val="2476E9E2"/>
    <w:rsid w:val="249B292F"/>
    <w:rsid w:val="24B76314"/>
    <w:rsid w:val="24C1C78E"/>
    <w:rsid w:val="24C2B1CB"/>
    <w:rsid w:val="24CFCB5B"/>
    <w:rsid w:val="24E7B1B3"/>
    <w:rsid w:val="24E82887"/>
    <w:rsid w:val="24EBCE2B"/>
    <w:rsid w:val="24F43909"/>
    <w:rsid w:val="24F5987E"/>
    <w:rsid w:val="2500FF61"/>
    <w:rsid w:val="252546ED"/>
    <w:rsid w:val="253977A6"/>
    <w:rsid w:val="2547CBAB"/>
    <w:rsid w:val="255B3045"/>
    <w:rsid w:val="255B95C1"/>
    <w:rsid w:val="255F5F66"/>
    <w:rsid w:val="25783BFC"/>
    <w:rsid w:val="2579C3B3"/>
    <w:rsid w:val="257D0C4A"/>
    <w:rsid w:val="2581FE7D"/>
    <w:rsid w:val="258908A3"/>
    <w:rsid w:val="258F8DCE"/>
    <w:rsid w:val="2592C995"/>
    <w:rsid w:val="259D47D0"/>
    <w:rsid w:val="25A67F4F"/>
    <w:rsid w:val="25B3ADEE"/>
    <w:rsid w:val="25CD49C3"/>
    <w:rsid w:val="25DDB98A"/>
    <w:rsid w:val="25E65779"/>
    <w:rsid w:val="25FADA84"/>
    <w:rsid w:val="2609A1B7"/>
    <w:rsid w:val="26387C60"/>
    <w:rsid w:val="263D0454"/>
    <w:rsid w:val="2646BA65"/>
    <w:rsid w:val="264C0570"/>
    <w:rsid w:val="265B7119"/>
    <w:rsid w:val="26615695"/>
    <w:rsid w:val="266B84EF"/>
    <w:rsid w:val="26793923"/>
    <w:rsid w:val="26868ECA"/>
    <w:rsid w:val="26869962"/>
    <w:rsid w:val="268E48F9"/>
    <w:rsid w:val="26968A05"/>
    <w:rsid w:val="26B0A6C0"/>
    <w:rsid w:val="26B7ACBF"/>
    <w:rsid w:val="26BA4E69"/>
    <w:rsid w:val="26DDD9E7"/>
    <w:rsid w:val="26FD16C2"/>
    <w:rsid w:val="26FDE861"/>
    <w:rsid w:val="2705887C"/>
    <w:rsid w:val="27099F82"/>
    <w:rsid w:val="272238FC"/>
    <w:rsid w:val="2726408A"/>
    <w:rsid w:val="27269836"/>
    <w:rsid w:val="2737B72D"/>
    <w:rsid w:val="27449CE1"/>
    <w:rsid w:val="274C3C6B"/>
    <w:rsid w:val="2753AD2F"/>
    <w:rsid w:val="275A6ACA"/>
    <w:rsid w:val="27626B8E"/>
    <w:rsid w:val="276B5B5E"/>
    <w:rsid w:val="276E01C0"/>
    <w:rsid w:val="276EC2DD"/>
    <w:rsid w:val="2775DB0C"/>
    <w:rsid w:val="2783EB48"/>
    <w:rsid w:val="27B93BDC"/>
    <w:rsid w:val="27D95E58"/>
    <w:rsid w:val="27DBF81C"/>
    <w:rsid w:val="27DE4161"/>
    <w:rsid w:val="27E2C94A"/>
    <w:rsid w:val="27E86388"/>
    <w:rsid w:val="27EEA28D"/>
    <w:rsid w:val="27F1F04C"/>
    <w:rsid w:val="2802130B"/>
    <w:rsid w:val="28165A7E"/>
    <w:rsid w:val="2816D1E6"/>
    <w:rsid w:val="281E4ACF"/>
    <w:rsid w:val="2826340C"/>
    <w:rsid w:val="282F737E"/>
    <w:rsid w:val="2864184C"/>
    <w:rsid w:val="28733EB4"/>
    <w:rsid w:val="28793597"/>
    <w:rsid w:val="287CA669"/>
    <w:rsid w:val="2884A616"/>
    <w:rsid w:val="28A4C3A4"/>
    <w:rsid w:val="28B75CEF"/>
    <w:rsid w:val="28BE3C88"/>
    <w:rsid w:val="28CCC6C9"/>
    <w:rsid w:val="28D36FA7"/>
    <w:rsid w:val="28DB6AFA"/>
    <w:rsid w:val="28FB80A2"/>
    <w:rsid w:val="29082273"/>
    <w:rsid w:val="291E72CA"/>
    <w:rsid w:val="293547D1"/>
    <w:rsid w:val="29420BCF"/>
    <w:rsid w:val="2954F1EF"/>
    <w:rsid w:val="295582A8"/>
    <w:rsid w:val="29772232"/>
    <w:rsid w:val="2977A480"/>
    <w:rsid w:val="29905560"/>
    <w:rsid w:val="2993DE96"/>
    <w:rsid w:val="29AA8C3D"/>
    <w:rsid w:val="29BC5A56"/>
    <w:rsid w:val="29BCC2AD"/>
    <w:rsid w:val="29C456AA"/>
    <w:rsid w:val="29C6ABEA"/>
    <w:rsid w:val="29D64446"/>
    <w:rsid w:val="29E280D2"/>
    <w:rsid w:val="2A07315B"/>
    <w:rsid w:val="2A085D80"/>
    <w:rsid w:val="2A12A67D"/>
    <w:rsid w:val="2A283484"/>
    <w:rsid w:val="2A2BE748"/>
    <w:rsid w:val="2A30B4D6"/>
    <w:rsid w:val="2A4B4F30"/>
    <w:rsid w:val="2A4CAF70"/>
    <w:rsid w:val="2A4D6EB3"/>
    <w:rsid w:val="2A59BCE8"/>
    <w:rsid w:val="2A63DC8B"/>
    <w:rsid w:val="2A710DF3"/>
    <w:rsid w:val="2A79468F"/>
    <w:rsid w:val="2A7A1886"/>
    <w:rsid w:val="2A7C944A"/>
    <w:rsid w:val="2A8A6B3B"/>
    <w:rsid w:val="2A9798F0"/>
    <w:rsid w:val="2AA77AE1"/>
    <w:rsid w:val="2AA9F690"/>
    <w:rsid w:val="2AC6B8A5"/>
    <w:rsid w:val="2AD509B7"/>
    <w:rsid w:val="2AE912FD"/>
    <w:rsid w:val="2AEB12D5"/>
    <w:rsid w:val="2AF2053D"/>
    <w:rsid w:val="2AFE2CA6"/>
    <w:rsid w:val="2B0B3EF0"/>
    <w:rsid w:val="2B112EEE"/>
    <w:rsid w:val="2B1921B3"/>
    <w:rsid w:val="2B27D6E6"/>
    <w:rsid w:val="2B338E30"/>
    <w:rsid w:val="2B35C613"/>
    <w:rsid w:val="2B397FC5"/>
    <w:rsid w:val="2B607DDD"/>
    <w:rsid w:val="2B668183"/>
    <w:rsid w:val="2B77A556"/>
    <w:rsid w:val="2B8286BE"/>
    <w:rsid w:val="2B8BFC03"/>
    <w:rsid w:val="2B8EAA4F"/>
    <w:rsid w:val="2BCC587F"/>
    <w:rsid w:val="2BD72762"/>
    <w:rsid w:val="2BE40C54"/>
    <w:rsid w:val="2C087BE3"/>
    <w:rsid w:val="2C11C02E"/>
    <w:rsid w:val="2C13DF24"/>
    <w:rsid w:val="2C162A1C"/>
    <w:rsid w:val="2C18BC91"/>
    <w:rsid w:val="2C2363E5"/>
    <w:rsid w:val="2C26C87C"/>
    <w:rsid w:val="2C5A9642"/>
    <w:rsid w:val="2C656CAA"/>
    <w:rsid w:val="2C80A724"/>
    <w:rsid w:val="2C861879"/>
    <w:rsid w:val="2C991E5C"/>
    <w:rsid w:val="2CA46C6E"/>
    <w:rsid w:val="2CAB150D"/>
    <w:rsid w:val="2CB70F4E"/>
    <w:rsid w:val="2CCDDE3E"/>
    <w:rsid w:val="2CD1CA47"/>
    <w:rsid w:val="2CDC45CD"/>
    <w:rsid w:val="2CE6A31D"/>
    <w:rsid w:val="2CF10970"/>
    <w:rsid w:val="2D10D36F"/>
    <w:rsid w:val="2D15C517"/>
    <w:rsid w:val="2D48D368"/>
    <w:rsid w:val="2D56BB38"/>
    <w:rsid w:val="2D76B683"/>
    <w:rsid w:val="2D8B19E6"/>
    <w:rsid w:val="2D92CA03"/>
    <w:rsid w:val="2DB1366D"/>
    <w:rsid w:val="2DBACF57"/>
    <w:rsid w:val="2DC4875C"/>
    <w:rsid w:val="2DD6D6AD"/>
    <w:rsid w:val="2DD945EB"/>
    <w:rsid w:val="2DDB9C77"/>
    <w:rsid w:val="2DDDA688"/>
    <w:rsid w:val="2DDE1BE3"/>
    <w:rsid w:val="2DEE59CA"/>
    <w:rsid w:val="2E119C1B"/>
    <w:rsid w:val="2E1A2EFF"/>
    <w:rsid w:val="2E21E61E"/>
    <w:rsid w:val="2E2F39C0"/>
    <w:rsid w:val="2E35388A"/>
    <w:rsid w:val="2E3DC111"/>
    <w:rsid w:val="2E5278A1"/>
    <w:rsid w:val="2E5579FD"/>
    <w:rsid w:val="2E5884BD"/>
    <w:rsid w:val="2E5C092F"/>
    <w:rsid w:val="2E69E3BC"/>
    <w:rsid w:val="2E786822"/>
    <w:rsid w:val="2E794215"/>
    <w:rsid w:val="2EA1DF67"/>
    <w:rsid w:val="2EA6B0FC"/>
    <w:rsid w:val="2EABAF30"/>
    <w:rsid w:val="2EC2A23B"/>
    <w:rsid w:val="2ECD5823"/>
    <w:rsid w:val="2ED07B18"/>
    <w:rsid w:val="2ED16C9F"/>
    <w:rsid w:val="2F09D5DA"/>
    <w:rsid w:val="2F0A57F0"/>
    <w:rsid w:val="2F0CE3C4"/>
    <w:rsid w:val="2F42B7E8"/>
    <w:rsid w:val="2F463E27"/>
    <w:rsid w:val="2F52C292"/>
    <w:rsid w:val="2F853B88"/>
    <w:rsid w:val="2F8AF1C7"/>
    <w:rsid w:val="2F8F382C"/>
    <w:rsid w:val="2FA108AD"/>
    <w:rsid w:val="2FA34D5D"/>
    <w:rsid w:val="2FB09FF6"/>
    <w:rsid w:val="2FB5A528"/>
    <w:rsid w:val="2FB7B778"/>
    <w:rsid w:val="2FBA1C59"/>
    <w:rsid w:val="2FC65DFC"/>
    <w:rsid w:val="2FD8ABA3"/>
    <w:rsid w:val="2FDAE488"/>
    <w:rsid w:val="2FE1C71E"/>
    <w:rsid w:val="2FE54CB1"/>
    <w:rsid w:val="2FEAE4AD"/>
    <w:rsid w:val="2FED1317"/>
    <w:rsid w:val="301E6411"/>
    <w:rsid w:val="30342EAB"/>
    <w:rsid w:val="303F686F"/>
    <w:rsid w:val="30747A20"/>
    <w:rsid w:val="308A6D73"/>
    <w:rsid w:val="30A093EB"/>
    <w:rsid w:val="30A4AAF8"/>
    <w:rsid w:val="30A77832"/>
    <w:rsid w:val="30AA87DC"/>
    <w:rsid w:val="30B34977"/>
    <w:rsid w:val="30B391A0"/>
    <w:rsid w:val="30B86750"/>
    <w:rsid w:val="30D085CA"/>
    <w:rsid w:val="30DA8726"/>
    <w:rsid w:val="30EAF2CD"/>
    <w:rsid w:val="30FAD639"/>
    <w:rsid w:val="31057158"/>
    <w:rsid w:val="3109941F"/>
    <w:rsid w:val="312216BA"/>
    <w:rsid w:val="312BE8B7"/>
    <w:rsid w:val="3132BCEF"/>
    <w:rsid w:val="31428559"/>
    <w:rsid w:val="316DCCA0"/>
    <w:rsid w:val="3184BABC"/>
    <w:rsid w:val="31907186"/>
    <w:rsid w:val="31B1FE5C"/>
    <w:rsid w:val="31B4BB6C"/>
    <w:rsid w:val="31B618B9"/>
    <w:rsid w:val="31BAA0E8"/>
    <w:rsid w:val="31BC8FC1"/>
    <w:rsid w:val="31BEC435"/>
    <w:rsid w:val="31ED99D1"/>
    <w:rsid w:val="31F108D6"/>
    <w:rsid w:val="31FAF855"/>
    <w:rsid w:val="320DFFFF"/>
    <w:rsid w:val="320E5D60"/>
    <w:rsid w:val="322F0CA2"/>
    <w:rsid w:val="3231BF03"/>
    <w:rsid w:val="323564F2"/>
    <w:rsid w:val="324701C2"/>
    <w:rsid w:val="32552707"/>
    <w:rsid w:val="325A0820"/>
    <w:rsid w:val="3266D94F"/>
    <w:rsid w:val="3278E9D7"/>
    <w:rsid w:val="3289C1BD"/>
    <w:rsid w:val="3290558E"/>
    <w:rsid w:val="32992601"/>
    <w:rsid w:val="329C20CC"/>
    <w:rsid w:val="32AB026E"/>
    <w:rsid w:val="32C1C42D"/>
    <w:rsid w:val="32C66C19"/>
    <w:rsid w:val="32E0C312"/>
    <w:rsid w:val="33075828"/>
    <w:rsid w:val="331F043B"/>
    <w:rsid w:val="332B20C7"/>
    <w:rsid w:val="33349F7D"/>
    <w:rsid w:val="333E2530"/>
    <w:rsid w:val="3352F554"/>
    <w:rsid w:val="33549A27"/>
    <w:rsid w:val="3368A5FD"/>
    <w:rsid w:val="337D1067"/>
    <w:rsid w:val="338867D3"/>
    <w:rsid w:val="3390BD5F"/>
    <w:rsid w:val="3391B583"/>
    <w:rsid w:val="33A0EC86"/>
    <w:rsid w:val="33AAF377"/>
    <w:rsid w:val="33CF9ABC"/>
    <w:rsid w:val="33D29AF6"/>
    <w:rsid w:val="33D874E2"/>
    <w:rsid w:val="33DA20AB"/>
    <w:rsid w:val="33EDF92A"/>
    <w:rsid w:val="33F90975"/>
    <w:rsid w:val="33FACA00"/>
    <w:rsid w:val="34087EF3"/>
    <w:rsid w:val="341B4FBF"/>
    <w:rsid w:val="343F76C5"/>
    <w:rsid w:val="345F9E17"/>
    <w:rsid w:val="347584D4"/>
    <w:rsid w:val="347BE4BE"/>
    <w:rsid w:val="348A06F5"/>
    <w:rsid w:val="349152FD"/>
    <w:rsid w:val="349E9F9A"/>
    <w:rsid w:val="34B242E9"/>
    <w:rsid w:val="34B46FD3"/>
    <w:rsid w:val="34C1D132"/>
    <w:rsid w:val="34C3E362"/>
    <w:rsid w:val="34C65EE0"/>
    <w:rsid w:val="34F62708"/>
    <w:rsid w:val="34FD3E05"/>
    <w:rsid w:val="350599BB"/>
    <w:rsid w:val="3509BD08"/>
    <w:rsid w:val="3521EA37"/>
    <w:rsid w:val="35225E58"/>
    <w:rsid w:val="352CA448"/>
    <w:rsid w:val="354DC5E4"/>
    <w:rsid w:val="355144BB"/>
    <w:rsid w:val="355E0465"/>
    <w:rsid w:val="3563A150"/>
    <w:rsid w:val="35645006"/>
    <w:rsid w:val="3572CE78"/>
    <w:rsid w:val="359E64B0"/>
    <w:rsid w:val="35F3ADCA"/>
    <w:rsid w:val="35F68769"/>
    <w:rsid w:val="35FF20E1"/>
    <w:rsid w:val="3603BF86"/>
    <w:rsid w:val="36047067"/>
    <w:rsid w:val="361224BE"/>
    <w:rsid w:val="361F724A"/>
    <w:rsid w:val="36261311"/>
    <w:rsid w:val="362C1114"/>
    <w:rsid w:val="363383C8"/>
    <w:rsid w:val="363BD147"/>
    <w:rsid w:val="36484871"/>
    <w:rsid w:val="364A90BA"/>
    <w:rsid w:val="3663BAD8"/>
    <w:rsid w:val="3674B7D8"/>
    <w:rsid w:val="367D13C0"/>
    <w:rsid w:val="367EDA49"/>
    <w:rsid w:val="36835B5D"/>
    <w:rsid w:val="3698BA5E"/>
    <w:rsid w:val="36AAD877"/>
    <w:rsid w:val="36B90180"/>
    <w:rsid w:val="36C2BC22"/>
    <w:rsid w:val="36E11F65"/>
    <w:rsid w:val="370CC283"/>
    <w:rsid w:val="3711B9A1"/>
    <w:rsid w:val="37134731"/>
    <w:rsid w:val="371985AB"/>
    <w:rsid w:val="371A9895"/>
    <w:rsid w:val="3720AC57"/>
    <w:rsid w:val="37211C4F"/>
    <w:rsid w:val="37340ECE"/>
    <w:rsid w:val="3743B0AF"/>
    <w:rsid w:val="3745F98A"/>
    <w:rsid w:val="374D7DE4"/>
    <w:rsid w:val="37556EF4"/>
    <w:rsid w:val="375B82C8"/>
    <w:rsid w:val="3788D43B"/>
    <w:rsid w:val="3793D2E6"/>
    <w:rsid w:val="37AAF7D9"/>
    <w:rsid w:val="37B04FEC"/>
    <w:rsid w:val="37BBF101"/>
    <w:rsid w:val="37C7DBFE"/>
    <w:rsid w:val="37D489C0"/>
    <w:rsid w:val="37D64495"/>
    <w:rsid w:val="37DFCB26"/>
    <w:rsid w:val="37EDBEB7"/>
    <w:rsid w:val="37F1F7E9"/>
    <w:rsid w:val="37F29A7F"/>
    <w:rsid w:val="37F492BD"/>
    <w:rsid w:val="380E6D4F"/>
    <w:rsid w:val="38162F5E"/>
    <w:rsid w:val="381687C3"/>
    <w:rsid w:val="384734FD"/>
    <w:rsid w:val="3862E70A"/>
    <w:rsid w:val="3865587B"/>
    <w:rsid w:val="386A3AB6"/>
    <w:rsid w:val="386DDA49"/>
    <w:rsid w:val="38709573"/>
    <w:rsid w:val="3882065D"/>
    <w:rsid w:val="388AEF1F"/>
    <w:rsid w:val="3893DE39"/>
    <w:rsid w:val="38A47786"/>
    <w:rsid w:val="38AF19F6"/>
    <w:rsid w:val="38CE4100"/>
    <w:rsid w:val="38CE7E52"/>
    <w:rsid w:val="38DF2F17"/>
    <w:rsid w:val="38EF7C0D"/>
    <w:rsid w:val="38F1C0BE"/>
    <w:rsid w:val="38FF120D"/>
    <w:rsid w:val="3902EDA4"/>
    <w:rsid w:val="390D704B"/>
    <w:rsid w:val="391EF5A8"/>
    <w:rsid w:val="392322E5"/>
    <w:rsid w:val="393912B6"/>
    <w:rsid w:val="3944D5D2"/>
    <w:rsid w:val="398BD092"/>
    <w:rsid w:val="39C5A572"/>
    <w:rsid w:val="39D2BE60"/>
    <w:rsid w:val="39D4C6CE"/>
    <w:rsid w:val="39D6836B"/>
    <w:rsid w:val="39DF71AE"/>
    <w:rsid w:val="39EA3752"/>
    <w:rsid w:val="39EDA9E6"/>
    <w:rsid w:val="39F7A87D"/>
    <w:rsid w:val="39FA3512"/>
    <w:rsid w:val="3A065434"/>
    <w:rsid w:val="3A2112BF"/>
    <w:rsid w:val="3A280886"/>
    <w:rsid w:val="3A41E711"/>
    <w:rsid w:val="3A508EF5"/>
    <w:rsid w:val="3A6B1FAF"/>
    <w:rsid w:val="3A6ED918"/>
    <w:rsid w:val="3A71F829"/>
    <w:rsid w:val="3A7C7D9A"/>
    <w:rsid w:val="3A9B2022"/>
    <w:rsid w:val="3AA23285"/>
    <w:rsid w:val="3AAD2E5D"/>
    <w:rsid w:val="3AB1FCAD"/>
    <w:rsid w:val="3AC280D2"/>
    <w:rsid w:val="3AE29244"/>
    <w:rsid w:val="3AFD5C59"/>
    <w:rsid w:val="3B0D47BD"/>
    <w:rsid w:val="3B1E795F"/>
    <w:rsid w:val="3B7C4C82"/>
    <w:rsid w:val="3B833E5F"/>
    <w:rsid w:val="3B888F32"/>
    <w:rsid w:val="3BAEA411"/>
    <w:rsid w:val="3BBE9EAB"/>
    <w:rsid w:val="3BC0DF40"/>
    <w:rsid w:val="3BC1428A"/>
    <w:rsid w:val="3BC62616"/>
    <w:rsid w:val="3BC83FE6"/>
    <w:rsid w:val="3BCCFE18"/>
    <w:rsid w:val="3BDE58AA"/>
    <w:rsid w:val="3C1DF316"/>
    <w:rsid w:val="3C20C0BB"/>
    <w:rsid w:val="3C2D4D9F"/>
    <w:rsid w:val="3C3D562D"/>
    <w:rsid w:val="3C42EA71"/>
    <w:rsid w:val="3C80A574"/>
    <w:rsid w:val="3C9B92B8"/>
    <w:rsid w:val="3C9D404E"/>
    <w:rsid w:val="3CA27AF4"/>
    <w:rsid w:val="3CAD48E7"/>
    <w:rsid w:val="3CDC5776"/>
    <w:rsid w:val="3CE19FB5"/>
    <w:rsid w:val="3CE6212E"/>
    <w:rsid w:val="3CF55B71"/>
    <w:rsid w:val="3D0500C1"/>
    <w:rsid w:val="3D05BF25"/>
    <w:rsid w:val="3D209FB0"/>
    <w:rsid w:val="3D28D7DE"/>
    <w:rsid w:val="3D3676D1"/>
    <w:rsid w:val="3D4A9092"/>
    <w:rsid w:val="3D587EBE"/>
    <w:rsid w:val="3D64DEAD"/>
    <w:rsid w:val="3D66AA19"/>
    <w:rsid w:val="3D69716B"/>
    <w:rsid w:val="3D78B072"/>
    <w:rsid w:val="3D7FE24C"/>
    <w:rsid w:val="3D939D7F"/>
    <w:rsid w:val="3DAF05A8"/>
    <w:rsid w:val="3DB7EFD9"/>
    <w:rsid w:val="3DC087C3"/>
    <w:rsid w:val="3DC17DB7"/>
    <w:rsid w:val="3DC3792E"/>
    <w:rsid w:val="3DC4C8F9"/>
    <w:rsid w:val="3DE945A2"/>
    <w:rsid w:val="3DF0B9E4"/>
    <w:rsid w:val="3DFAC3BA"/>
    <w:rsid w:val="3E20A673"/>
    <w:rsid w:val="3E307333"/>
    <w:rsid w:val="3E327A42"/>
    <w:rsid w:val="3E3AC836"/>
    <w:rsid w:val="3E5837E1"/>
    <w:rsid w:val="3E608746"/>
    <w:rsid w:val="3E6485CF"/>
    <w:rsid w:val="3E67BF5D"/>
    <w:rsid w:val="3E6C4314"/>
    <w:rsid w:val="3E7F13B0"/>
    <w:rsid w:val="3E898EEE"/>
    <w:rsid w:val="3E8CB2AF"/>
    <w:rsid w:val="3E8F1B70"/>
    <w:rsid w:val="3E9A3A73"/>
    <w:rsid w:val="3EB3B7AB"/>
    <w:rsid w:val="3ED80292"/>
    <w:rsid w:val="3EEE940D"/>
    <w:rsid w:val="3EF20DE0"/>
    <w:rsid w:val="3EF6A887"/>
    <w:rsid w:val="3F0BC217"/>
    <w:rsid w:val="3F1E4C71"/>
    <w:rsid w:val="3F29FBCF"/>
    <w:rsid w:val="3F42F740"/>
    <w:rsid w:val="3F7FD392"/>
    <w:rsid w:val="3F9178DB"/>
    <w:rsid w:val="3FAABC30"/>
    <w:rsid w:val="3FB2E866"/>
    <w:rsid w:val="3FBE072C"/>
    <w:rsid w:val="3FDE1FF5"/>
    <w:rsid w:val="3FE0C99A"/>
    <w:rsid w:val="3FE14BB6"/>
    <w:rsid w:val="3FE9C41C"/>
    <w:rsid w:val="3FEA233E"/>
    <w:rsid w:val="3FED41D8"/>
    <w:rsid w:val="3FFA9FFF"/>
    <w:rsid w:val="40160EB1"/>
    <w:rsid w:val="40173DA1"/>
    <w:rsid w:val="401A60C8"/>
    <w:rsid w:val="401DBA0F"/>
    <w:rsid w:val="4045615E"/>
    <w:rsid w:val="4047C239"/>
    <w:rsid w:val="405838AD"/>
    <w:rsid w:val="405BF2EE"/>
    <w:rsid w:val="406A5E99"/>
    <w:rsid w:val="406F6EFF"/>
    <w:rsid w:val="40704CDC"/>
    <w:rsid w:val="40709CF4"/>
    <w:rsid w:val="4077C031"/>
    <w:rsid w:val="4080FAE7"/>
    <w:rsid w:val="4082BB7D"/>
    <w:rsid w:val="4084E1FA"/>
    <w:rsid w:val="40865291"/>
    <w:rsid w:val="40911158"/>
    <w:rsid w:val="409709BA"/>
    <w:rsid w:val="40A3CDF7"/>
    <w:rsid w:val="40ACE02C"/>
    <w:rsid w:val="40C01BB7"/>
    <w:rsid w:val="40C13364"/>
    <w:rsid w:val="40D8C617"/>
    <w:rsid w:val="40E42937"/>
    <w:rsid w:val="40EBC3EE"/>
    <w:rsid w:val="40FB80E7"/>
    <w:rsid w:val="41142CF6"/>
    <w:rsid w:val="41144926"/>
    <w:rsid w:val="412F8F14"/>
    <w:rsid w:val="413ABDEF"/>
    <w:rsid w:val="414673A4"/>
    <w:rsid w:val="41473FB4"/>
    <w:rsid w:val="414C816B"/>
    <w:rsid w:val="4157F6CE"/>
    <w:rsid w:val="415C677B"/>
    <w:rsid w:val="4169186A"/>
    <w:rsid w:val="419939F9"/>
    <w:rsid w:val="419B6A6B"/>
    <w:rsid w:val="41B22A50"/>
    <w:rsid w:val="41B48447"/>
    <w:rsid w:val="41CCFAEE"/>
    <w:rsid w:val="41E3AE93"/>
    <w:rsid w:val="42091162"/>
    <w:rsid w:val="42134EFF"/>
    <w:rsid w:val="4233D4A6"/>
    <w:rsid w:val="4234BEE3"/>
    <w:rsid w:val="425013DD"/>
    <w:rsid w:val="42605DA8"/>
    <w:rsid w:val="426358BA"/>
    <w:rsid w:val="42724A96"/>
    <w:rsid w:val="428B292A"/>
    <w:rsid w:val="42A577CB"/>
    <w:rsid w:val="42B001A0"/>
    <w:rsid w:val="42B5FA21"/>
    <w:rsid w:val="42C87777"/>
    <w:rsid w:val="42DC54BA"/>
    <w:rsid w:val="42E2B619"/>
    <w:rsid w:val="42F6330C"/>
    <w:rsid w:val="42FCF0A7"/>
    <w:rsid w:val="430370DF"/>
    <w:rsid w:val="431D3E03"/>
    <w:rsid w:val="432624F1"/>
    <w:rsid w:val="4327FC6C"/>
    <w:rsid w:val="43288B8E"/>
    <w:rsid w:val="4328CAD2"/>
    <w:rsid w:val="433F03F2"/>
    <w:rsid w:val="43725CEF"/>
    <w:rsid w:val="4379AC9D"/>
    <w:rsid w:val="437DEFE9"/>
    <w:rsid w:val="437E2EF2"/>
    <w:rsid w:val="437FDD47"/>
    <w:rsid w:val="43920EEA"/>
    <w:rsid w:val="439A6F1C"/>
    <w:rsid w:val="43A33763"/>
    <w:rsid w:val="43AC0727"/>
    <w:rsid w:val="43B20076"/>
    <w:rsid w:val="43B2185C"/>
    <w:rsid w:val="43B9788D"/>
    <w:rsid w:val="43D94BB3"/>
    <w:rsid w:val="43DE875D"/>
    <w:rsid w:val="43EAB1F7"/>
    <w:rsid w:val="43ECD832"/>
    <w:rsid w:val="441174AE"/>
    <w:rsid w:val="4415A2D9"/>
    <w:rsid w:val="4424FE54"/>
    <w:rsid w:val="4425ED29"/>
    <w:rsid w:val="4455C514"/>
    <w:rsid w:val="4459B839"/>
    <w:rsid w:val="446170CB"/>
    <w:rsid w:val="4471B4FA"/>
    <w:rsid w:val="4479EFA2"/>
    <w:rsid w:val="448D26F0"/>
    <w:rsid w:val="449D9E4E"/>
    <w:rsid w:val="44C3EA23"/>
    <w:rsid w:val="44CDADD2"/>
    <w:rsid w:val="44DA3E71"/>
    <w:rsid w:val="44DAF0CD"/>
    <w:rsid w:val="44E5198E"/>
    <w:rsid w:val="44EC49EC"/>
    <w:rsid w:val="450A4654"/>
    <w:rsid w:val="450D2BCC"/>
    <w:rsid w:val="4513A86F"/>
    <w:rsid w:val="45200807"/>
    <w:rsid w:val="452BB3E7"/>
    <w:rsid w:val="453DF774"/>
    <w:rsid w:val="4544EA9E"/>
    <w:rsid w:val="455491DE"/>
    <w:rsid w:val="45703EA7"/>
    <w:rsid w:val="4576B5AF"/>
    <w:rsid w:val="457E7CAC"/>
    <w:rsid w:val="4582FF5F"/>
    <w:rsid w:val="458B7D5E"/>
    <w:rsid w:val="459EB515"/>
    <w:rsid w:val="45A4FBAB"/>
    <w:rsid w:val="45A9BF8D"/>
    <w:rsid w:val="45B0839D"/>
    <w:rsid w:val="45B4EB4D"/>
    <w:rsid w:val="45B98F58"/>
    <w:rsid w:val="45BA8830"/>
    <w:rsid w:val="45C471D8"/>
    <w:rsid w:val="45C7FC8A"/>
    <w:rsid w:val="45CE5604"/>
    <w:rsid w:val="45DBDDC8"/>
    <w:rsid w:val="45E40505"/>
    <w:rsid w:val="45E4BB54"/>
    <w:rsid w:val="45E96D47"/>
    <w:rsid w:val="45F650C0"/>
    <w:rsid w:val="45F9EFF6"/>
    <w:rsid w:val="460BCFF9"/>
    <w:rsid w:val="460F0AA8"/>
    <w:rsid w:val="462491DC"/>
    <w:rsid w:val="465113DF"/>
    <w:rsid w:val="46577913"/>
    <w:rsid w:val="46590298"/>
    <w:rsid w:val="4674FD5B"/>
    <w:rsid w:val="4688C693"/>
    <w:rsid w:val="469102C0"/>
    <w:rsid w:val="46A33ABC"/>
    <w:rsid w:val="46A4CB0B"/>
    <w:rsid w:val="46E45CD0"/>
    <w:rsid w:val="46E649AA"/>
    <w:rsid w:val="46EE643C"/>
    <w:rsid w:val="46F7027E"/>
    <w:rsid w:val="46F9EA87"/>
    <w:rsid w:val="4700437B"/>
    <w:rsid w:val="4709CA6E"/>
    <w:rsid w:val="470D3583"/>
    <w:rsid w:val="47289EA5"/>
    <w:rsid w:val="47381F4C"/>
    <w:rsid w:val="4748EA3F"/>
    <w:rsid w:val="474D8F09"/>
    <w:rsid w:val="475C04E7"/>
    <w:rsid w:val="4766128F"/>
    <w:rsid w:val="476D2488"/>
    <w:rsid w:val="476E1993"/>
    <w:rsid w:val="47842745"/>
    <w:rsid w:val="4789F3F0"/>
    <w:rsid w:val="478CCBA7"/>
    <w:rsid w:val="479B463D"/>
    <w:rsid w:val="47B20495"/>
    <w:rsid w:val="47B85C5F"/>
    <w:rsid w:val="47C9681A"/>
    <w:rsid w:val="47CA0AB5"/>
    <w:rsid w:val="47CC46EE"/>
    <w:rsid w:val="47DAAC3B"/>
    <w:rsid w:val="47DDE899"/>
    <w:rsid w:val="47F7ED98"/>
    <w:rsid w:val="47FC2A49"/>
    <w:rsid w:val="47FE4923"/>
    <w:rsid w:val="4834DC51"/>
    <w:rsid w:val="4855CAFB"/>
    <w:rsid w:val="4859367E"/>
    <w:rsid w:val="485A617A"/>
    <w:rsid w:val="486AFD9A"/>
    <w:rsid w:val="486E48DC"/>
    <w:rsid w:val="4874B87F"/>
    <w:rsid w:val="487DBAF1"/>
    <w:rsid w:val="488341FA"/>
    <w:rsid w:val="48882F0B"/>
    <w:rsid w:val="4888C004"/>
    <w:rsid w:val="488C041B"/>
    <w:rsid w:val="48BBD601"/>
    <w:rsid w:val="48D7D4E5"/>
    <w:rsid w:val="48DC129D"/>
    <w:rsid w:val="48E65175"/>
    <w:rsid w:val="48E9C541"/>
    <w:rsid w:val="48EC9C93"/>
    <w:rsid w:val="490ECBE1"/>
    <w:rsid w:val="491A026E"/>
    <w:rsid w:val="4921A104"/>
    <w:rsid w:val="49274917"/>
    <w:rsid w:val="492E6C8A"/>
    <w:rsid w:val="492FF929"/>
    <w:rsid w:val="4932C3CB"/>
    <w:rsid w:val="49348D7B"/>
    <w:rsid w:val="49388E86"/>
    <w:rsid w:val="494568A7"/>
    <w:rsid w:val="494E3711"/>
    <w:rsid w:val="49578730"/>
    <w:rsid w:val="49786CB4"/>
    <w:rsid w:val="497B7BB6"/>
    <w:rsid w:val="49800A0D"/>
    <w:rsid w:val="49845486"/>
    <w:rsid w:val="49B8C2D3"/>
    <w:rsid w:val="49BB0805"/>
    <w:rsid w:val="49C9419D"/>
    <w:rsid w:val="49CFD1B8"/>
    <w:rsid w:val="49D81C2A"/>
    <w:rsid w:val="49DEC67D"/>
    <w:rsid w:val="49E5A411"/>
    <w:rsid w:val="49F81A09"/>
    <w:rsid w:val="4A0F6FE1"/>
    <w:rsid w:val="4A0F778A"/>
    <w:rsid w:val="4A45BA7D"/>
    <w:rsid w:val="4A4F2CC9"/>
    <w:rsid w:val="4A56E55D"/>
    <w:rsid w:val="4A5A8224"/>
    <w:rsid w:val="4A62F89F"/>
    <w:rsid w:val="4A72AC90"/>
    <w:rsid w:val="4A743951"/>
    <w:rsid w:val="4A794AD5"/>
    <w:rsid w:val="4A7E86AA"/>
    <w:rsid w:val="4A83048C"/>
    <w:rsid w:val="4AA6A6E8"/>
    <w:rsid w:val="4AA740D2"/>
    <w:rsid w:val="4ACAA0D6"/>
    <w:rsid w:val="4AD090D1"/>
    <w:rsid w:val="4ADAAD43"/>
    <w:rsid w:val="4ADB399D"/>
    <w:rsid w:val="4AF0AE72"/>
    <w:rsid w:val="4B0A3B76"/>
    <w:rsid w:val="4B0A5809"/>
    <w:rsid w:val="4B4374BC"/>
    <w:rsid w:val="4B5B5868"/>
    <w:rsid w:val="4B74C744"/>
    <w:rsid w:val="4B8AF129"/>
    <w:rsid w:val="4B8E868F"/>
    <w:rsid w:val="4B909BFE"/>
    <w:rsid w:val="4BB57A24"/>
    <w:rsid w:val="4BCEF050"/>
    <w:rsid w:val="4BE68F66"/>
    <w:rsid w:val="4C0960F7"/>
    <w:rsid w:val="4C0BE9D9"/>
    <w:rsid w:val="4C15C384"/>
    <w:rsid w:val="4C19914C"/>
    <w:rsid w:val="4C2DC90A"/>
    <w:rsid w:val="4C381D6F"/>
    <w:rsid w:val="4C3D4811"/>
    <w:rsid w:val="4C4B6D42"/>
    <w:rsid w:val="4C6B493A"/>
    <w:rsid w:val="4C71D7A4"/>
    <w:rsid w:val="4C729F66"/>
    <w:rsid w:val="4C754A12"/>
    <w:rsid w:val="4C99EB63"/>
    <w:rsid w:val="4C9DA13D"/>
    <w:rsid w:val="4CA275C9"/>
    <w:rsid w:val="4CB3DEDA"/>
    <w:rsid w:val="4CB9E3BF"/>
    <w:rsid w:val="4CC5435D"/>
    <w:rsid w:val="4CC90BD4"/>
    <w:rsid w:val="4CDF0B5C"/>
    <w:rsid w:val="4CE4A83B"/>
    <w:rsid w:val="4CFEDEE0"/>
    <w:rsid w:val="4D086DE2"/>
    <w:rsid w:val="4D114C4A"/>
    <w:rsid w:val="4D30B770"/>
    <w:rsid w:val="4D391878"/>
    <w:rsid w:val="4D3932D2"/>
    <w:rsid w:val="4D3988A8"/>
    <w:rsid w:val="4D45C254"/>
    <w:rsid w:val="4D4ECEF6"/>
    <w:rsid w:val="4D5D33A5"/>
    <w:rsid w:val="4D69F120"/>
    <w:rsid w:val="4D97543B"/>
    <w:rsid w:val="4D9F3D2A"/>
    <w:rsid w:val="4DA039CE"/>
    <w:rsid w:val="4DA3D40E"/>
    <w:rsid w:val="4DA6F0EC"/>
    <w:rsid w:val="4DABAE4F"/>
    <w:rsid w:val="4DB6582B"/>
    <w:rsid w:val="4DBE84B7"/>
    <w:rsid w:val="4DC17FBB"/>
    <w:rsid w:val="4DCFB202"/>
    <w:rsid w:val="4DD7D452"/>
    <w:rsid w:val="4DE878B4"/>
    <w:rsid w:val="4DF52F12"/>
    <w:rsid w:val="4E187523"/>
    <w:rsid w:val="4E1F8D42"/>
    <w:rsid w:val="4E21C007"/>
    <w:rsid w:val="4E3AACE2"/>
    <w:rsid w:val="4E3F99F2"/>
    <w:rsid w:val="4E40151F"/>
    <w:rsid w:val="4E40EE2E"/>
    <w:rsid w:val="4E5A0C66"/>
    <w:rsid w:val="4E6F47DB"/>
    <w:rsid w:val="4E7530B7"/>
    <w:rsid w:val="4E8BB4C7"/>
    <w:rsid w:val="4E9C4CDA"/>
    <w:rsid w:val="4EFA1343"/>
    <w:rsid w:val="4F07DDA5"/>
    <w:rsid w:val="4F08260C"/>
    <w:rsid w:val="4F22575D"/>
    <w:rsid w:val="4F264EBD"/>
    <w:rsid w:val="4F2EEBA3"/>
    <w:rsid w:val="4F36F6DD"/>
    <w:rsid w:val="4F4E08F9"/>
    <w:rsid w:val="4F5C2895"/>
    <w:rsid w:val="4F7FA7B1"/>
    <w:rsid w:val="4F8420D4"/>
    <w:rsid w:val="4FBA2470"/>
    <w:rsid w:val="4FBB5054"/>
    <w:rsid w:val="4FE37CA4"/>
    <w:rsid w:val="4FE4F442"/>
    <w:rsid w:val="4FE78D19"/>
    <w:rsid w:val="4FEA90CC"/>
    <w:rsid w:val="4FF39E82"/>
    <w:rsid w:val="4FF67376"/>
    <w:rsid w:val="500095BF"/>
    <w:rsid w:val="5017B273"/>
    <w:rsid w:val="501C586A"/>
    <w:rsid w:val="502BFD7F"/>
    <w:rsid w:val="5036F8C7"/>
    <w:rsid w:val="503CF408"/>
    <w:rsid w:val="504CAFEB"/>
    <w:rsid w:val="5088B9F7"/>
    <w:rsid w:val="5091A6DA"/>
    <w:rsid w:val="50C1089B"/>
    <w:rsid w:val="50C73E8A"/>
    <w:rsid w:val="50CDED54"/>
    <w:rsid w:val="50CFD97A"/>
    <w:rsid w:val="50DACD71"/>
    <w:rsid w:val="50DC9B99"/>
    <w:rsid w:val="50E1CEB1"/>
    <w:rsid w:val="50E5845A"/>
    <w:rsid w:val="510AA520"/>
    <w:rsid w:val="510B839D"/>
    <w:rsid w:val="510EBEC9"/>
    <w:rsid w:val="511178E5"/>
    <w:rsid w:val="51288742"/>
    <w:rsid w:val="513D6A44"/>
    <w:rsid w:val="514CC543"/>
    <w:rsid w:val="51564BD4"/>
    <w:rsid w:val="516363C5"/>
    <w:rsid w:val="516A24A5"/>
    <w:rsid w:val="51708922"/>
    <w:rsid w:val="517AB9FA"/>
    <w:rsid w:val="517DD197"/>
    <w:rsid w:val="5186529D"/>
    <w:rsid w:val="518EF811"/>
    <w:rsid w:val="51B72873"/>
    <w:rsid w:val="51B8EEDB"/>
    <w:rsid w:val="51C2CF0A"/>
    <w:rsid w:val="51C8444B"/>
    <w:rsid w:val="51D7100D"/>
    <w:rsid w:val="51E40A74"/>
    <w:rsid w:val="51EFA9E8"/>
    <w:rsid w:val="51F52AD9"/>
    <w:rsid w:val="51F88813"/>
    <w:rsid w:val="5221F6EB"/>
    <w:rsid w:val="52230883"/>
    <w:rsid w:val="5236C1F3"/>
    <w:rsid w:val="5237729E"/>
    <w:rsid w:val="5243B74F"/>
    <w:rsid w:val="52506B28"/>
    <w:rsid w:val="5276332F"/>
    <w:rsid w:val="527BF0CF"/>
    <w:rsid w:val="52831912"/>
    <w:rsid w:val="52868053"/>
    <w:rsid w:val="5289ED05"/>
    <w:rsid w:val="5298A857"/>
    <w:rsid w:val="529A3C74"/>
    <w:rsid w:val="52A2B559"/>
    <w:rsid w:val="52A39991"/>
    <w:rsid w:val="52C6A11C"/>
    <w:rsid w:val="52C7EEC1"/>
    <w:rsid w:val="52C8EB5E"/>
    <w:rsid w:val="52D4E464"/>
    <w:rsid w:val="52DBCEDF"/>
    <w:rsid w:val="52DE78E6"/>
    <w:rsid w:val="52F3141B"/>
    <w:rsid w:val="52F66CE3"/>
    <w:rsid w:val="5306853E"/>
    <w:rsid w:val="530A0C40"/>
    <w:rsid w:val="531CD534"/>
    <w:rsid w:val="5330FA0B"/>
    <w:rsid w:val="533F92EE"/>
    <w:rsid w:val="53533990"/>
    <w:rsid w:val="536CE9F9"/>
    <w:rsid w:val="53726926"/>
    <w:rsid w:val="5376479C"/>
    <w:rsid w:val="538525CA"/>
    <w:rsid w:val="53975ECB"/>
    <w:rsid w:val="53AF4DBE"/>
    <w:rsid w:val="53DB15B2"/>
    <w:rsid w:val="53E0A558"/>
    <w:rsid w:val="5411D4F8"/>
    <w:rsid w:val="54139B60"/>
    <w:rsid w:val="5428E785"/>
    <w:rsid w:val="5428FD09"/>
    <w:rsid w:val="54614F82"/>
    <w:rsid w:val="546498EF"/>
    <w:rsid w:val="5469C867"/>
    <w:rsid w:val="546C9450"/>
    <w:rsid w:val="54797942"/>
    <w:rsid w:val="547D9F0D"/>
    <w:rsid w:val="54937EAE"/>
    <w:rsid w:val="54A8561F"/>
    <w:rsid w:val="54B468F0"/>
    <w:rsid w:val="54C79E27"/>
    <w:rsid w:val="54C84C5A"/>
    <w:rsid w:val="54D4CFAC"/>
    <w:rsid w:val="54D7E642"/>
    <w:rsid w:val="54D9153B"/>
    <w:rsid w:val="54DF7C04"/>
    <w:rsid w:val="54E96B54"/>
    <w:rsid w:val="54F29FA4"/>
    <w:rsid w:val="5527FE42"/>
    <w:rsid w:val="5538B3D9"/>
    <w:rsid w:val="555C24BA"/>
    <w:rsid w:val="556BB299"/>
    <w:rsid w:val="5577AFD6"/>
    <w:rsid w:val="557E6919"/>
    <w:rsid w:val="55800D21"/>
    <w:rsid w:val="5589CAAC"/>
    <w:rsid w:val="55965792"/>
    <w:rsid w:val="559EADFE"/>
    <w:rsid w:val="55BF573F"/>
    <w:rsid w:val="55E5541E"/>
    <w:rsid w:val="55E809F9"/>
    <w:rsid w:val="55EA08EE"/>
    <w:rsid w:val="55EB7F65"/>
    <w:rsid w:val="55F47BEC"/>
    <w:rsid w:val="55F89E9A"/>
    <w:rsid w:val="5609C730"/>
    <w:rsid w:val="5611ACF2"/>
    <w:rsid w:val="5615A5AA"/>
    <w:rsid w:val="563447F0"/>
    <w:rsid w:val="563BB17E"/>
    <w:rsid w:val="5646B42D"/>
    <w:rsid w:val="564A6217"/>
    <w:rsid w:val="567B6F5B"/>
    <w:rsid w:val="5695AE3C"/>
    <w:rsid w:val="569C0475"/>
    <w:rsid w:val="56ACBC6C"/>
    <w:rsid w:val="56BBB62D"/>
    <w:rsid w:val="56C44732"/>
    <w:rsid w:val="56D574BA"/>
    <w:rsid w:val="56E2CF2D"/>
    <w:rsid w:val="571533E3"/>
    <w:rsid w:val="5716F0E0"/>
    <w:rsid w:val="571C107F"/>
    <w:rsid w:val="57231931"/>
    <w:rsid w:val="57393702"/>
    <w:rsid w:val="575906A1"/>
    <w:rsid w:val="575A94FA"/>
    <w:rsid w:val="575B46AD"/>
    <w:rsid w:val="577C959B"/>
    <w:rsid w:val="578F4548"/>
    <w:rsid w:val="5797258E"/>
    <w:rsid w:val="57AD4108"/>
    <w:rsid w:val="57BE9EDD"/>
    <w:rsid w:val="57C7AAAD"/>
    <w:rsid w:val="57CC6610"/>
    <w:rsid w:val="57CFC3CC"/>
    <w:rsid w:val="57D5FAA8"/>
    <w:rsid w:val="5800F892"/>
    <w:rsid w:val="580ED96A"/>
    <w:rsid w:val="5814BF5B"/>
    <w:rsid w:val="5819ADD3"/>
    <w:rsid w:val="582E1A14"/>
    <w:rsid w:val="583E7CCD"/>
    <w:rsid w:val="58405B1C"/>
    <w:rsid w:val="58421E7A"/>
    <w:rsid w:val="58495418"/>
    <w:rsid w:val="5877BD87"/>
    <w:rsid w:val="587C4D98"/>
    <w:rsid w:val="5881AD09"/>
    <w:rsid w:val="5889CFED"/>
    <w:rsid w:val="589123B5"/>
    <w:rsid w:val="589792CC"/>
    <w:rsid w:val="589B5EC9"/>
    <w:rsid w:val="58AB5489"/>
    <w:rsid w:val="58B0FE1E"/>
    <w:rsid w:val="58D5D221"/>
    <w:rsid w:val="58DD135D"/>
    <w:rsid w:val="58E68631"/>
    <w:rsid w:val="58E73558"/>
    <w:rsid w:val="58F5600A"/>
    <w:rsid w:val="58FE2C50"/>
    <w:rsid w:val="58FF1B20"/>
    <w:rsid w:val="5903F9E5"/>
    <w:rsid w:val="59103F27"/>
    <w:rsid w:val="591C49F4"/>
    <w:rsid w:val="5935F504"/>
    <w:rsid w:val="5942FC87"/>
    <w:rsid w:val="5948DE84"/>
    <w:rsid w:val="594DE902"/>
    <w:rsid w:val="59678407"/>
    <w:rsid w:val="59696CCB"/>
    <w:rsid w:val="596ECF52"/>
    <w:rsid w:val="59763CA7"/>
    <w:rsid w:val="597E9911"/>
    <w:rsid w:val="59819DC0"/>
    <w:rsid w:val="598F92F5"/>
    <w:rsid w:val="5991AE9F"/>
    <w:rsid w:val="599831A8"/>
    <w:rsid w:val="59B5BC19"/>
    <w:rsid w:val="59CDF721"/>
    <w:rsid w:val="59DE2B96"/>
    <w:rsid w:val="59E624CE"/>
    <w:rsid w:val="5A0D8E74"/>
    <w:rsid w:val="5A127323"/>
    <w:rsid w:val="5A17003A"/>
    <w:rsid w:val="5A299A65"/>
    <w:rsid w:val="5A301F13"/>
    <w:rsid w:val="5A303078"/>
    <w:rsid w:val="5A5D762C"/>
    <w:rsid w:val="5A62F2B3"/>
    <w:rsid w:val="5AA955FB"/>
    <w:rsid w:val="5ACC89D9"/>
    <w:rsid w:val="5ADC4522"/>
    <w:rsid w:val="5AE45FB5"/>
    <w:rsid w:val="5B0A777A"/>
    <w:rsid w:val="5B0DCD40"/>
    <w:rsid w:val="5B22FDC7"/>
    <w:rsid w:val="5B233C29"/>
    <w:rsid w:val="5B24FED9"/>
    <w:rsid w:val="5B40A9DF"/>
    <w:rsid w:val="5B429F8C"/>
    <w:rsid w:val="5B4B8267"/>
    <w:rsid w:val="5B7831DB"/>
    <w:rsid w:val="5B7C9A83"/>
    <w:rsid w:val="5B84B9DF"/>
    <w:rsid w:val="5B977D68"/>
    <w:rsid w:val="5B9BCF04"/>
    <w:rsid w:val="5BA485C3"/>
    <w:rsid w:val="5BD570EF"/>
    <w:rsid w:val="5BE4EA63"/>
    <w:rsid w:val="5BE963C4"/>
    <w:rsid w:val="5C204251"/>
    <w:rsid w:val="5C2703D8"/>
    <w:rsid w:val="5C27AD29"/>
    <w:rsid w:val="5C3AF55A"/>
    <w:rsid w:val="5C54659D"/>
    <w:rsid w:val="5C560B5D"/>
    <w:rsid w:val="5C5C51E4"/>
    <w:rsid w:val="5C5F0C74"/>
    <w:rsid w:val="5C64E018"/>
    <w:rsid w:val="5C6B61D5"/>
    <w:rsid w:val="5C6BEF01"/>
    <w:rsid w:val="5C902E06"/>
    <w:rsid w:val="5C9134F5"/>
    <w:rsid w:val="5C93D03E"/>
    <w:rsid w:val="5C986703"/>
    <w:rsid w:val="5C9C18C0"/>
    <w:rsid w:val="5CA38391"/>
    <w:rsid w:val="5CA7F137"/>
    <w:rsid w:val="5CC13515"/>
    <w:rsid w:val="5CC8D4CF"/>
    <w:rsid w:val="5CCAF16B"/>
    <w:rsid w:val="5CCD2AE1"/>
    <w:rsid w:val="5CD2A34D"/>
    <w:rsid w:val="5CEF5346"/>
    <w:rsid w:val="5D1EB0E5"/>
    <w:rsid w:val="5D2B9EF4"/>
    <w:rsid w:val="5D34DDD9"/>
    <w:rsid w:val="5D3EB509"/>
    <w:rsid w:val="5D4AC50A"/>
    <w:rsid w:val="5D846070"/>
    <w:rsid w:val="5D938A2C"/>
    <w:rsid w:val="5D98C309"/>
    <w:rsid w:val="5DCA98A9"/>
    <w:rsid w:val="5DD0836A"/>
    <w:rsid w:val="5DD85205"/>
    <w:rsid w:val="5DDBFBA1"/>
    <w:rsid w:val="5DE1CA9E"/>
    <w:rsid w:val="5DE25130"/>
    <w:rsid w:val="5E095620"/>
    <w:rsid w:val="5E11844D"/>
    <w:rsid w:val="5E169FA9"/>
    <w:rsid w:val="5E1C008E"/>
    <w:rsid w:val="5E1D46B8"/>
    <w:rsid w:val="5E2D7A0E"/>
    <w:rsid w:val="5E2E00EF"/>
    <w:rsid w:val="5E3ECC87"/>
    <w:rsid w:val="5E48635A"/>
    <w:rsid w:val="5E4F6645"/>
    <w:rsid w:val="5E5D3599"/>
    <w:rsid w:val="5E5E20D7"/>
    <w:rsid w:val="5E61408D"/>
    <w:rsid w:val="5E67C0AB"/>
    <w:rsid w:val="5E7159AF"/>
    <w:rsid w:val="5E83CB4C"/>
    <w:rsid w:val="5E83DABF"/>
    <w:rsid w:val="5E912D01"/>
    <w:rsid w:val="5E97D7E2"/>
    <w:rsid w:val="5E998EEF"/>
    <w:rsid w:val="5EFB821D"/>
    <w:rsid w:val="5F03C969"/>
    <w:rsid w:val="5F047CF7"/>
    <w:rsid w:val="5F05BCE8"/>
    <w:rsid w:val="5F2577D8"/>
    <w:rsid w:val="5F28B4D4"/>
    <w:rsid w:val="5F5949BE"/>
    <w:rsid w:val="5F5B3764"/>
    <w:rsid w:val="5F5C1C33"/>
    <w:rsid w:val="5F6705DD"/>
    <w:rsid w:val="5F6DDAEA"/>
    <w:rsid w:val="5F720EF3"/>
    <w:rsid w:val="5F72D6C2"/>
    <w:rsid w:val="5F75E416"/>
    <w:rsid w:val="5F8B756C"/>
    <w:rsid w:val="5F91D513"/>
    <w:rsid w:val="5FA8F3F8"/>
    <w:rsid w:val="5FC7CD38"/>
    <w:rsid w:val="5FF66930"/>
    <w:rsid w:val="5FFBE42C"/>
    <w:rsid w:val="5FFC1677"/>
    <w:rsid w:val="600DFF77"/>
    <w:rsid w:val="6010C7EC"/>
    <w:rsid w:val="60129203"/>
    <w:rsid w:val="60161ED3"/>
    <w:rsid w:val="603FC256"/>
    <w:rsid w:val="6042399F"/>
    <w:rsid w:val="6047B31A"/>
    <w:rsid w:val="60690C6F"/>
    <w:rsid w:val="606AFBBF"/>
    <w:rsid w:val="6071BC56"/>
    <w:rsid w:val="607A0D7D"/>
    <w:rsid w:val="60864CDC"/>
    <w:rsid w:val="609AC4B6"/>
    <w:rsid w:val="60AAFECF"/>
    <w:rsid w:val="60ACFC02"/>
    <w:rsid w:val="60B4A97F"/>
    <w:rsid w:val="60B52417"/>
    <w:rsid w:val="60BB8660"/>
    <w:rsid w:val="60CAD14F"/>
    <w:rsid w:val="60DFDFFC"/>
    <w:rsid w:val="60E3FBF0"/>
    <w:rsid w:val="60E4E420"/>
    <w:rsid w:val="60E73697"/>
    <w:rsid w:val="60FF8BA5"/>
    <w:rsid w:val="611C2354"/>
    <w:rsid w:val="611C6AD3"/>
    <w:rsid w:val="612B65ED"/>
    <w:rsid w:val="612CEBA0"/>
    <w:rsid w:val="6135A11A"/>
    <w:rsid w:val="61371098"/>
    <w:rsid w:val="6143F5D7"/>
    <w:rsid w:val="61576574"/>
    <w:rsid w:val="615B74A2"/>
    <w:rsid w:val="615E9FAE"/>
    <w:rsid w:val="616D924F"/>
    <w:rsid w:val="61713868"/>
    <w:rsid w:val="617155BE"/>
    <w:rsid w:val="6173A0B0"/>
    <w:rsid w:val="617BFCEF"/>
    <w:rsid w:val="61820E98"/>
    <w:rsid w:val="6182B719"/>
    <w:rsid w:val="6184100B"/>
    <w:rsid w:val="618D3BBA"/>
    <w:rsid w:val="61A796F4"/>
    <w:rsid w:val="61CA9BF4"/>
    <w:rsid w:val="61E0115B"/>
    <w:rsid w:val="61EDB140"/>
    <w:rsid w:val="61FC22D4"/>
    <w:rsid w:val="6204DB20"/>
    <w:rsid w:val="6223BFA5"/>
    <w:rsid w:val="62271F44"/>
    <w:rsid w:val="62286B99"/>
    <w:rsid w:val="6232289E"/>
    <w:rsid w:val="6239D9D6"/>
    <w:rsid w:val="623A6389"/>
    <w:rsid w:val="62522A8F"/>
    <w:rsid w:val="626D8711"/>
    <w:rsid w:val="627116C6"/>
    <w:rsid w:val="62762FA0"/>
    <w:rsid w:val="627890A5"/>
    <w:rsid w:val="62825FA3"/>
    <w:rsid w:val="628483D7"/>
    <w:rsid w:val="6297D054"/>
    <w:rsid w:val="629C1B0F"/>
    <w:rsid w:val="62A07B95"/>
    <w:rsid w:val="62AC9339"/>
    <w:rsid w:val="62C045E2"/>
    <w:rsid w:val="62CC5534"/>
    <w:rsid w:val="62D1A46D"/>
    <w:rsid w:val="62DC39DF"/>
    <w:rsid w:val="62F58978"/>
    <w:rsid w:val="62F66027"/>
    <w:rsid w:val="633BEC58"/>
    <w:rsid w:val="63482FEF"/>
    <w:rsid w:val="635CCED7"/>
    <w:rsid w:val="635E3BB6"/>
    <w:rsid w:val="63782A24"/>
    <w:rsid w:val="637D2F1B"/>
    <w:rsid w:val="6395EBCC"/>
    <w:rsid w:val="639C1D52"/>
    <w:rsid w:val="63A1901B"/>
    <w:rsid w:val="63AB06C3"/>
    <w:rsid w:val="63BAA127"/>
    <w:rsid w:val="63C26429"/>
    <w:rsid w:val="63D59E17"/>
    <w:rsid w:val="63D78A52"/>
    <w:rsid w:val="64080E91"/>
    <w:rsid w:val="64158DE0"/>
    <w:rsid w:val="641DE8B1"/>
    <w:rsid w:val="64290074"/>
    <w:rsid w:val="64423E01"/>
    <w:rsid w:val="645D9FB1"/>
    <w:rsid w:val="646438DD"/>
    <w:rsid w:val="64677745"/>
    <w:rsid w:val="64679862"/>
    <w:rsid w:val="64991FAC"/>
    <w:rsid w:val="649DF08E"/>
    <w:rsid w:val="64A470CE"/>
    <w:rsid w:val="64A978DC"/>
    <w:rsid w:val="64BB9C1C"/>
    <w:rsid w:val="64C861A6"/>
    <w:rsid w:val="64CF38A9"/>
    <w:rsid w:val="64D17AAD"/>
    <w:rsid w:val="64E52327"/>
    <w:rsid w:val="651A1610"/>
    <w:rsid w:val="651C864B"/>
    <w:rsid w:val="6521A9DC"/>
    <w:rsid w:val="65282608"/>
    <w:rsid w:val="652E5CC4"/>
    <w:rsid w:val="65316D82"/>
    <w:rsid w:val="65347F45"/>
    <w:rsid w:val="65444F8F"/>
    <w:rsid w:val="654E17CA"/>
    <w:rsid w:val="654EBA59"/>
    <w:rsid w:val="65732148"/>
    <w:rsid w:val="6575FF1B"/>
    <w:rsid w:val="657E23FC"/>
    <w:rsid w:val="65880B87"/>
    <w:rsid w:val="6588199E"/>
    <w:rsid w:val="658C666F"/>
    <w:rsid w:val="659F242D"/>
    <w:rsid w:val="65B28E4C"/>
    <w:rsid w:val="65C0853F"/>
    <w:rsid w:val="65D9F0CE"/>
    <w:rsid w:val="65EBCE6E"/>
    <w:rsid w:val="65EEBD88"/>
    <w:rsid w:val="65F86A48"/>
    <w:rsid w:val="66023014"/>
    <w:rsid w:val="66047C49"/>
    <w:rsid w:val="6605AF0F"/>
    <w:rsid w:val="66211967"/>
    <w:rsid w:val="6625E3C4"/>
    <w:rsid w:val="662D4003"/>
    <w:rsid w:val="663599C3"/>
    <w:rsid w:val="6641BC2A"/>
    <w:rsid w:val="6668F95E"/>
    <w:rsid w:val="666BB2C0"/>
    <w:rsid w:val="667C8B1F"/>
    <w:rsid w:val="66839645"/>
    <w:rsid w:val="66AA7053"/>
    <w:rsid w:val="66BC9C4C"/>
    <w:rsid w:val="66CA0C08"/>
    <w:rsid w:val="66D64AC6"/>
    <w:rsid w:val="66E2A05C"/>
    <w:rsid w:val="66EC40E6"/>
    <w:rsid w:val="66F44703"/>
    <w:rsid w:val="66F60DD7"/>
    <w:rsid w:val="66F614AA"/>
    <w:rsid w:val="66F81BD4"/>
    <w:rsid w:val="66FE9ACA"/>
    <w:rsid w:val="670675DB"/>
    <w:rsid w:val="670D222B"/>
    <w:rsid w:val="6711C7F0"/>
    <w:rsid w:val="67206FA4"/>
    <w:rsid w:val="6720BAE2"/>
    <w:rsid w:val="673F6524"/>
    <w:rsid w:val="6746B9D0"/>
    <w:rsid w:val="67533822"/>
    <w:rsid w:val="67583DF6"/>
    <w:rsid w:val="675A97F4"/>
    <w:rsid w:val="6760915A"/>
    <w:rsid w:val="6763FF54"/>
    <w:rsid w:val="676D60F3"/>
    <w:rsid w:val="67701F5B"/>
    <w:rsid w:val="6779843A"/>
    <w:rsid w:val="6786B9F3"/>
    <w:rsid w:val="67CA636F"/>
    <w:rsid w:val="67E60992"/>
    <w:rsid w:val="67EFC3B0"/>
    <w:rsid w:val="6803E75C"/>
    <w:rsid w:val="681AFDCC"/>
    <w:rsid w:val="6828A56B"/>
    <w:rsid w:val="683215C4"/>
    <w:rsid w:val="684FCB9A"/>
    <w:rsid w:val="68527907"/>
    <w:rsid w:val="685C9A60"/>
    <w:rsid w:val="6862A046"/>
    <w:rsid w:val="6868394E"/>
    <w:rsid w:val="68693B18"/>
    <w:rsid w:val="6873D802"/>
    <w:rsid w:val="6878530A"/>
    <w:rsid w:val="6888C231"/>
    <w:rsid w:val="689E59D9"/>
    <w:rsid w:val="68AF5713"/>
    <w:rsid w:val="68BA9ED0"/>
    <w:rsid w:val="68BF0AE2"/>
    <w:rsid w:val="68C3233F"/>
    <w:rsid w:val="68D46D87"/>
    <w:rsid w:val="68E2243B"/>
    <w:rsid w:val="6907BB73"/>
    <w:rsid w:val="691391EA"/>
    <w:rsid w:val="691D120C"/>
    <w:rsid w:val="6940126C"/>
    <w:rsid w:val="6948E287"/>
    <w:rsid w:val="694B9C52"/>
    <w:rsid w:val="69666EB1"/>
    <w:rsid w:val="696AFD38"/>
    <w:rsid w:val="69702CB0"/>
    <w:rsid w:val="697F6376"/>
    <w:rsid w:val="699443BA"/>
    <w:rsid w:val="69B02B27"/>
    <w:rsid w:val="69B8DCD1"/>
    <w:rsid w:val="69CE923F"/>
    <w:rsid w:val="69D96FD1"/>
    <w:rsid w:val="69FCCD75"/>
    <w:rsid w:val="6A025CAF"/>
    <w:rsid w:val="6A2F37B4"/>
    <w:rsid w:val="6A314757"/>
    <w:rsid w:val="6A3509DC"/>
    <w:rsid w:val="6A3DEE87"/>
    <w:rsid w:val="6A3E6973"/>
    <w:rsid w:val="6A444C59"/>
    <w:rsid w:val="6A51BA40"/>
    <w:rsid w:val="6A55FB3F"/>
    <w:rsid w:val="6A5DD29F"/>
    <w:rsid w:val="6A748270"/>
    <w:rsid w:val="6A9477BF"/>
    <w:rsid w:val="6AC77FB9"/>
    <w:rsid w:val="6AC80E98"/>
    <w:rsid w:val="6ACFDFBB"/>
    <w:rsid w:val="6ADED1D1"/>
    <w:rsid w:val="6AE3ED33"/>
    <w:rsid w:val="6AE4E5C9"/>
    <w:rsid w:val="6AEC6B2E"/>
    <w:rsid w:val="6AF89CF4"/>
    <w:rsid w:val="6B027E09"/>
    <w:rsid w:val="6B14A353"/>
    <w:rsid w:val="6B205A9D"/>
    <w:rsid w:val="6B5B73D4"/>
    <w:rsid w:val="6B79BE85"/>
    <w:rsid w:val="6B7CE557"/>
    <w:rsid w:val="6B7D0C0F"/>
    <w:rsid w:val="6B7F9F24"/>
    <w:rsid w:val="6B8F1A57"/>
    <w:rsid w:val="6B92E15B"/>
    <w:rsid w:val="6BBFE222"/>
    <w:rsid w:val="6BD24D49"/>
    <w:rsid w:val="6BE2562E"/>
    <w:rsid w:val="6BE2663E"/>
    <w:rsid w:val="6BF7782F"/>
    <w:rsid w:val="6BF7EACF"/>
    <w:rsid w:val="6C046A37"/>
    <w:rsid w:val="6C0B4629"/>
    <w:rsid w:val="6C0DAB34"/>
    <w:rsid w:val="6C1EE0C6"/>
    <w:rsid w:val="6C329E1D"/>
    <w:rsid w:val="6C38677C"/>
    <w:rsid w:val="6C48E5E0"/>
    <w:rsid w:val="6C539F51"/>
    <w:rsid w:val="6C6FDBBF"/>
    <w:rsid w:val="6C769C97"/>
    <w:rsid w:val="6C82BEE7"/>
    <w:rsid w:val="6C8BB1B3"/>
    <w:rsid w:val="6C8EECE1"/>
    <w:rsid w:val="6C96B560"/>
    <w:rsid w:val="6CA53E11"/>
    <w:rsid w:val="6CABFE84"/>
    <w:rsid w:val="6CB6FF79"/>
    <w:rsid w:val="6CCA74B6"/>
    <w:rsid w:val="6CCA865C"/>
    <w:rsid w:val="6CD73B0A"/>
    <w:rsid w:val="6CEAB0F9"/>
    <w:rsid w:val="6CEDA556"/>
    <w:rsid w:val="6CEE1616"/>
    <w:rsid w:val="6CFA1928"/>
    <w:rsid w:val="6D06DAFC"/>
    <w:rsid w:val="6D07D46A"/>
    <w:rsid w:val="6D1160A5"/>
    <w:rsid w:val="6D1B1708"/>
    <w:rsid w:val="6D24AD23"/>
    <w:rsid w:val="6D34747C"/>
    <w:rsid w:val="6D3E0418"/>
    <w:rsid w:val="6D45EA44"/>
    <w:rsid w:val="6D4D8DE3"/>
    <w:rsid w:val="6D755BE5"/>
    <w:rsid w:val="6D79BBCA"/>
    <w:rsid w:val="6D923779"/>
    <w:rsid w:val="6D9DB176"/>
    <w:rsid w:val="6DAB4C4F"/>
    <w:rsid w:val="6DAE2542"/>
    <w:rsid w:val="6DB083E8"/>
    <w:rsid w:val="6DBEE78E"/>
    <w:rsid w:val="6DBFB059"/>
    <w:rsid w:val="6DCA6132"/>
    <w:rsid w:val="6DDFA7AF"/>
    <w:rsid w:val="6DEF561B"/>
    <w:rsid w:val="6E027C4F"/>
    <w:rsid w:val="6E176B6C"/>
    <w:rsid w:val="6E1C90D4"/>
    <w:rsid w:val="6E25F8BC"/>
    <w:rsid w:val="6E2FA38B"/>
    <w:rsid w:val="6E3FCF21"/>
    <w:rsid w:val="6E47049C"/>
    <w:rsid w:val="6E533D61"/>
    <w:rsid w:val="6E590216"/>
    <w:rsid w:val="6E64280D"/>
    <w:rsid w:val="6E66D4AC"/>
    <w:rsid w:val="6E709A1A"/>
    <w:rsid w:val="6E76E930"/>
    <w:rsid w:val="6E7B743C"/>
    <w:rsid w:val="6E90D75F"/>
    <w:rsid w:val="6EBC9E70"/>
    <w:rsid w:val="6EC2FF64"/>
    <w:rsid w:val="6EC6A137"/>
    <w:rsid w:val="6EDC1172"/>
    <w:rsid w:val="6EE2CBF4"/>
    <w:rsid w:val="6EE44622"/>
    <w:rsid w:val="6EF46E2C"/>
    <w:rsid w:val="6F038BF1"/>
    <w:rsid w:val="6F104785"/>
    <w:rsid w:val="6F3A67F6"/>
    <w:rsid w:val="6F3C1353"/>
    <w:rsid w:val="6F3D4E33"/>
    <w:rsid w:val="6F462293"/>
    <w:rsid w:val="6F46D0BC"/>
    <w:rsid w:val="6F616311"/>
    <w:rsid w:val="6F626EC4"/>
    <w:rsid w:val="6F72D161"/>
    <w:rsid w:val="6FAD5B3F"/>
    <w:rsid w:val="6FC5DABC"/>
    <w:rsid w:val="6FE53B17"/>
    <w:rsid w:val="6FE75A7F"/>
    <w:rsid w:val="7006CC79"/>
    <w:rsid w:val="701C1E5D"/>
    <w:rsid w:val="7020CD7B"/>
    <w:rsid w:val="702D3EBC"/>
    <w:rsid w:val="70534B4C"/>
    <w:rsid w:val="7068ECE2"/>
    <w:rsid w:val="70693F8D"/>
    <w:rsid w:val="70747C8F"/>
    <w:rsid w:val="70816A6F"/>
    <w:rsid w:val="70927A6D"/>
    <w:rsid w:val="70A28199"/>
    <w:rsid w:val="70D274A3"/>
    <w:rsid w:val="70D82E24"/>
    <w:rsid w:val="70D92439"/>
    <w:rsid w:val="70E4A685"/>
    <w:rsid w:val="70E76DD7"/>
    <w:rsid w:val="70ECEB88"/>
    <w:rsid w:val="70F1409A"/>
    <w:rsid w:val="7107B5A0"/>
    <w:rsid w:val="710D83B3"/>
    <w:rsid w:val="710FBC84"/>
    <w:rsid w:val="711A37EC"/>
    <w:rsid w:val="711E8DB0"/>
    <w:rsid w:val="7126D462"/>
    <w:rsid w:val="7142FCBB"/>
    <w:rsid w:val="7144824D"/>
    <w:rsid w:val="715474FB"/>
    <w:rsid w:val="71599526"/>
    <w:rsid w:val="717575A6"/>
    <w:rsid w:val="717A046B"/>
    <w:rsid w:val="717B9222"/>
    <w:rsid w:val="717F1E72"/>
    <w:rsid w:val="71801B99"/>
    <w:rsid w:val="71806859"/>
    <w:rsid w:val="7188E086"/>
    <w:rsid w:val="71A85EDC"/>
    <w:rsid w:val="71BBAC55"/>
    <w:rsid w:val="71C56453"/>
    <w:rsid w:val="71C61608"/>
    <w:rsid w:val="71C963D0"/>
    <w:rsid w:val="71CA1D88"/>
    <w:rsid w:val="71CC40E5"/>
    <w:rsid w:val="71CCCDC3"/>
    <w:rsid w:val="71D06330"/>
    <w:rsid w:val="71EFB76C"/>
    <w:rsid w:val="71F3D43F"/>
    <w:rsid w:val="720F022B"/>
    <w:rsid w:val="720FDF48"/>
    <w:rsid w:val="7219886B"/>
    <w:rsid w:val="722A14F1"/>
    <w:rsid w:val="7232CDF4"/>
    <w:rsid w:val="7233C872"/>
    <w:rsid w:val="7242EDFD"/>
    <w:rsid w:val="7261E2A5"/>
    <w:rsid w:val="726D036F"/>
    <w:rsid w:val="728AF190"/>
    <w:rsid w:val="729966EC"/>
    <w:rsid w:val="729A5FA0"/>
    <w:rsid w:val="72ACB759"/>
    <w:rsid w:val="72B17DA9"/>
    <w:rsid w:val="72BC2C83"/>
    <w:rsid w:val="72DD9EFA"/>
    <w:rsid w:val="72E543E0"/>
    <w:rsid w:val="72EED3C9"/>
    <w:rsid w:val="72EFCE77"/>
    <w:rsid w:val="72F33A6B"/>
    <w:rsid w:val="72FD2F5A"/>
    <w:rsid w:val="730ABC41"/>
    <w:rsid w:val="73134A2B"/>
    <w:rsid w:val="73377BD4"/>
    <w:rsid w:val="733BB36E"/>
    <w:rsid w:val="73534A98"/>
    <w:rsid w:val="7386FA1F"/>
    <w:rsid w:val="738C1379"/>
    <w:rsid w:val="739503A8"/>
    <w:rsid w:val="73C921B0"/>
    <w:rsid w:val="73DEDD54"/>
    <w:rsid w:val="73F3F6DA"/>
    <w:rsid w:val="73FA20C5"/>
    <w:rsid w:val="73FB479C"/>
    <w:rsid w:val="741CD7D8"/>
    <w:rsid w:val="7423C201"/>
    <w:rsid w:val="742BAAAA"/>
    <w:rsid w:val="742F88A5"/>
    <w:rsid w:val="74337B7F"/>
    <w:rsid w:val="743637A8"/>
    <w:rsid w:val="744AAB96"/>
    <w:rsid w:val="74650C88"/>
    <w:rsid w:val="746BFB52"/>
    <w:rsid w:val="7470A3FE"/>
    <w:rsid w:val="74843E32"/>
    <w:rsid w:val="7490599D"/>
    <w:rsid w:val="74A232F8"/>
    <w:rsid w:val="74B628C4"/>
    <w:rsid w:val="74B9C779"/>
    <w:rsid w:val="74C3731F"/>
    <w:rsid w:val="74CD2587"/>
    <w:rsid w:val="74CD779E"/>
    <w:rsid w:val="74D858C8"/>
    <w:rsid w:val="74D8868B"/>
    <w:rsid w:val="74DCF1D9"/>
    <w:rsid w:val="74F020A4"/>
    <w:rsid w:val="74F1EEC3"/>
    <w:rsid w:val="74F33FEA"/>
    <w:rsid w:val="74F7BB1C"/>
    <w:rsid w:val="74FC03EB"/>
    <w:rsid w:val="74FFB3C0"/>
    <w:rsid w:val="74FFC291"/>
    <w:rsid w:val="7501C8D4"/>
    <w:rsid w:val="750F3C31"/>
    <w:rsid w:val="75186886"/>
    <w:rsid w:val="752061AA"/>
    <w:rsid w:val="752D095A"/>
    <w:rsid w:val="753E6695"/>
    <w:rsid w:val="756753B8"/>
    <w:rsid w:val="757F23DC"/>
    <w:rsid w:val="7588BBEC"/>
    <w:rsid w:val="759CF8B4"/>
    <w:rsid w:val="75A6ABD3"/>
    <w:rsid w:val="75B7CD15"/>
    <w:rsid w:val="75C579D5"/>
    <w:rsid w:val="75D2F606"/>
    <w:rsid w:val="75D31FFB"/>
    <w:rsid w:val="75D735F9"/>
    <w:rsid w:val="75EDE8BA"/>
    <w:rsid w:val="75FC10D5"/>
    <w:rsid w:val="75FE6562"/>
    <w:rsid w:val="7624F744"/>
    <w:rsid w:val="762DE94F"/>
    <w:rsid w:val="763ADBC8"/>
    <w:rsid w:val="76446FA5"/>
    <w:rsid w:val="764D5500"/>
    <w:rsid w:val="76540814"/>
    <w:rsid w:val="765F52F9"/>
    <w:rsid w:val="766F6CC3"/>
    <w:rsid w:val="7677C8D2"/>
    <w:rsid w:val="769A54AB"/>
    <w:rsid w:val="76A2B1CE"/>
    <w:rsid w:val="76A8068D"/>
    <w:rsid w:val="76AD2E37"/>
    <w:rsid w:val="76ADDFE7"/>
    <w:rsid w:val="76BA527D"/>
    <w:rsid w:val="76C192EB"/>
    <w:rsid w:val="76D1BAAF"/>
    <w:rsid w:val="76D204DB"/>
    <w:rsid w:val="76EBAE21"/>
    <w:rsid w:val="771052A8"/>
    <w:rsid w:val="77188D6D"/>
    <w:rsid w:val="77381834"/>
    <w:rsid w:val="77445A02"/>
    <w:rsid w:val="7759383F"/>
    <w:rsid w:val="775CC40C"/>
    <w:rsid w:val="775E3788"/>
    <w:rsid w:val="776455B8"/>
    <w:rsid w:val="77732768"/>
    <w:rsid w:val="7781A5E8"/>
    <w:rsid w:val="77826BF8"/>
    <w:rsid w:val="7784B0E4"/>
    <w:rsid w:val="77A96FB7"/>
    <w:rsid w:val="77AAB65B"/>
    <w:rsid w:val="77B1BBF5"/>
    <w:rsid w:val="77FD1D06"/>
    <w:rsid w:val="78019FA6"/>
    <w:rsid w:val="78141F23"/>
    <w:rsid w:val="7816C21E"/>
    <w:rsid w:val="78180481"/>
    <w:rsid w:val="781C1B8E"/>
    <w:rsid w:val="783D6F81"/>
    <w:rsid w:val="784631F7"/>
    <w:rsid w:val="784C2540"/>
    <w:rsid w:val="78671390"/>
    <w:rsid w:val="7874754A"/>
    <w:rsid w:val="787EEEA3"/>
    <w:rsid w:val="7882705D"/>
    <w:rsid w:val="7887EE5D"/>
    <w:rsid w:val="788DF9C0"/>
    <w:rsid w:val="78C22884"/>
    <w:rsid w:val="78DECA78"/>
    <w:rsid w:val="78E53D4B"/>
    <w:rsid w:val="78E67758"/>
    <w:rsid w:val="78F7E4D9"/>
    <w:rsid w:val="78F82F43"/>
    <w:rsid w:val="79036010"/>
    <w:rsid w:val="7914C070"/>
    <w:rsid w:val="7942B45C"/>
    <w:rsid w:val="794B9C40"/>
    <w:rsid w:val="794E16DA"/>
    <w:rsid w:val="7960CAD0"/>
    <w:rsid w:val="79763C52"/>
    <w:rsid w:val="79842430"/>
    <w:rsid w:val="79A30E09"/>
    <w:rsid w:val="79A7FB9F"/>
    <w:rsid w:val="79B203E2"/>
    <w:rsid w:val="79CFD277"/>
    <w:rsid w:val="79D45E6B"/>
    <w:rsid w:val="79EF0206"/>
    <w:rsid w:val="7A0272ED"/>
    <w:rsid w:val="7A0C19D0"/>
    <w:rsid w:val="7A263D32"/>
    <w:rsid w:val="7A2B564D"/>
    <w:rsid w:val="7A2FFBD7"/>
    <w:rsid w:val="7A32644F"/>
    <w:rsid w:val="7A3E8D8F"/>
    <w:rsid w:val="7A3FAA8E"/>
    <w:rsid w:val="7A4DE426"/>
    <w:rsid w:val="7A559575"/>
    <w:rsid w:val="7A570E26"/>
    <w:rsid w:val="7A6411FE"/>
    <w:rsid w:val="7A6A7DAA"/>
    <w:rsid w:val="7A79255C"/>
    <w:rsid w:val="7A81A7D8"/>
    <w:rsid w:val="7A8F9B3A"/>
    <w:rsid w:val="7AA0D184"/>
    <w:rsid w:val="7ABA1229"/>
    <w:rsid w:val="7AC268C3"/>
    <w:rsid w:val="7AC430FA"/>
    <w:rsid w:val="7ACC8552"/>
    <w:rsid w:val="7ACDD307"/>
    <w:rsid w:val="7ADD4CB1"/>
    <w:rsid w:val="7B0A6FA5"/>
    <w:rsid w:val="7B1B09DF"/>
    <w:rsid w:val="7B2F8DFB"/>
    <w:rsid w:val="7B4491C5"/>
    <w:rsid w:val="7B4802BF"/>
    <w:rsid w:val="7B568E40"/>
    <w:rsid w:val="7B7649D1"/>
    <w:rsid w:val="7B8113A8"/>
    <w:rsid w:val="7B878C0D"/>
    <w:rsid w:val="7BA14DB3"/>
    <w:rsid w:val="7BB774CC"/>
    <w:rsid w:val="7BBFABE3"/>
    <w:rsid w:val="7BCAE886"/>
    <w:rsid w:val="7BE1FD0C"/>
    <w:rsid w:val="7BE3D396"/>
    <w:rsid w:val="7BE639CB"/>
    <w:rsid w:val="7BEA45D7"/>
    <w:rsid w:val="7BF177C9"/>
    <w:rsid w:val="7BF555CC"/>
    <w:rsid w:val="7BFD6637"/>
    <w:rsid w:val="7BFFFA06"/>
    <w:rsid w:val="7C11403B"/>
    <w:rsid w:val="7C1B4181"/>
    <w:rsid w:val="7C447F3F"/>
    <w:rsid w:val="7C4AA793"/>
    <w:rsid w:val="7C717CC1"/>
    <w:rsid w:val="7C8081D8"/>
    <w:rsid w:val="7C8AF029"/>
    <w:rsid w:val="7C915726"/>
    <w:rsid w:val="7CAB9C07"/>
    <w:rsid w:val="7CB5D533"/>
    <w:rsid w:val="7CBFE1C4"/>
    <w:rsid w:val="7CEEA0EF"/>
    <w:rsid w:val="7CF2343A"/>
    <w:rsid w:val="7D07891B"/>
    <w:rsid w:val="7D0B3215"/>
    <w:rsid w:val="7D10EB80"/>
    <w:rsid w:val="7D1D2DEB"/>
    <w:rsid w:val="7D249350"/>
    <w:rsid w:val="7D35C9C3"/>
    <w:rsid w:val="7D389714"/>
    <w:rsid w:val="7D399B1A"/>
    <w:rsid w:val="7D401B77"/>
    <w:rsid w:val="7D43247A"/>
    <w:rsid w:val="7D44C149"/>
    <w:rsid w:val="7D57C582"/>
    <w:rsid w:val="7D62925D"/>
    <w:rsid w:val="7D7476BA"/>
    <w:rsid w:val="7D819CE8"/>
    <w:rsid w:val="7DA1DA72"/>
    <w:rsid w:val="7DAE20F8"/>
    <w:rsid w:val="7DB1E93D"/>
    <w:rsid w:val="7DC21526"/>
    <w:rsid w:val="7DCC8AE2"/>
    <w:rsid w:val="7DD01D16"/>
    <w:rsid w:val="7DECE81F"/>
    <w:rsid w:val="7DEF132E"/>
    <w:rsid w:val="7DEF8B55"/>
    <w:rsid w:val="7DF15947"/>
    <w:rsid w:val="7DF9F511"/>
    <w:rsid w:val="7DF9FC6C"/>
    <w:rsid w:val="7DFB4802"/>
    <w:rsid w:val="7E0C0B6C"/>
    <w:rsid w:val="7E121AEA"/>
    <w:rsid w:val="7E1ACCC0"/>
    <w:rsid w:val="7E27BC14"/>
    <w:rsid w:val="7E3675D3"/>
    <w:rsid w:val="7E4255A7"/>
    <w:rsid w:val="7E59FEB3"/>
    <w:rsid w:val="7E63A626"/>
    <w:rsid w:val="7E71C5EB"/>
    <w:rsid w:val="7E76F0ED"/>
    <w:rsid w:val="7E8C1B1E"/>
    <w:rsid w:val="7EA9C7CC"/>
    <w:rsid w:val="7EB6312D"/>
    <w:rsid w:val="7EB743FD"/>
    <w:rsid w:val="7EBBF3A4"/>
    <w:rsid w:val="7EE76827"/>
    <w:rsid w:val="7EFA8EC9"/>
    <w:rsid w:val="7F11D306"/>
    <w:rsid w:val="7F11E100"/>
    <w:rsid w:val="7F28965E"/>
    <w:rsid w:val="7F30C349"/>
    <w:rsid w:val="7F359599"/>
    <w:rsid w:val="7F51D42E"/>
    <w:rsid w:val="7F6845A8"/>
    <w:rsid w:val="7F6D28A6"/>
    <w:rsid w:val="7F7FC3BD"/>
    <w:rsid w:val="7F86B429"/>
    <w:rsid w:val="7F8E6FB8"/>
    <w:rsid w:val="7F9AFB09"/>
    <w:rsid w:val="7F9CFD53"/>
    <w:rsid w:val="7FB1227B"/>
    <w:rsid w:val="7FDA8477"/>
    <w:rsid w:val="7FE4DE93"/>
    <w:rsid w:val="7FEEF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AC06B7E"/>
  <w15:chartTrackingRefBased/>
  <w15:docId w15:val="{313F6A7A-BD81-9A48-A77B-CEE1F731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9A025F"/>
  </w:style>
  <w:style w:type="paragraph" w:styleId="af3">
    <w:name w:val="List Paragraph"/>
    <w:basedOn w:val="a"/>
    <w:uiPriority w:val="34"/>
    <w:qFormat/>
    <w:rsid w:val="001B6FC7"/>
    <w:pPr>
      <w:ind w:leftChars="400" w:left="800"/>
    </w:pPr>
  </w:style>
  <w:style w:type="paragraph" w:styleId="af4">
    <w:name w:val="Revision"/>
    <w:hidden/>
    <w:uiPriority w:val="99"/>
    <w:semiHidden/>
    <w:rsid w:val="00A856D7"/>
    <w:rPr>
      <w:rFonts w:ascii="바탕" w:eastAsia="맑은 고딕"/>
      <w:kern w:val="2"/>
      <w:szCs w:val="24"/>
    </w:rPr>
  </w:style>
  <w:style w:type="table" w:styleId="af5">
    <w:name w:val="Grid Table Light"/>
    <w:basedOn w:val="a1"/>
    <w:uiPriority w:val="40"/>
    <w:rsid w:val="004F43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F43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4F43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76A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4F43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276A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4F43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F432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F432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0</TotalTime>
  <Pages>21</Pages>
  <Words>2408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16108</CharactersWithSpaces>
  <SharedDoc>false</SharedDoc>
  <HLinks>
    <vt:vector size="84" baseType="variant"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_Toc131956574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_Toc131956573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_Toc131956572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_Toc131956571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_Toc131956570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_Toc131956569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_Toc131956568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_Toc131956567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_Toc131956566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_Toc131956565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_Toc131956564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_Toc131956563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_Toc131956562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_Toc131956561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고 민영</cp:lastModifiedBy>
  <cp:revision>2</cp:revision>
  <cp:lastPrinted>2008-01-28T07:17:00Z</cp:lastPrinted>
  <dcterms:created xsi:type="dcterms:W3CDTF">2023-04-15T11:40:00Z</dcterms:created>
  <dcterms:modified xsi:type="dcterms:W3CDTF">2023-04-15T11:40:00Z</dcterms:modified>
</cp:coreProperties>
</file>